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069" w:rsidRDefault="00AE0541" w:rsidP="00ED3200">
      <w:pPr>
        <w:pStyle w:val="RFCTitle"/>
      </w:pPr>
      <w:r>
        <w:rPr>
          <w:highlight w:val="yellow"/>
        </w:rPr>
        <w:br/>
      </w:r>
      <w:r w:rsidR="007174F5">
        <w:t xml:space="preserve">Analysis of Transport North Bound Interface Use Case </w:t>
      </w:r>
      <w:r w:rsidR="00CA0D5C">
        <w:t>3</w:t>
      </w:r>
      <w:r w:rsidR="00CC4069">
        <w:br/>
        <w:t>draft-</w:t>
      </w:r>
      <w:r w:rsidR="007174F5">
        <w:t>tnbidt-ccamp-</w:t>
      </w:r>
      <w:r w:rsidR="007174F5" w:rsidRPr="007174F5">
        <w:t>transport-nbi-analysis-uc</w:t>
      </w:r>
      <w:r w:rsidR="00CA0D5C">
        <w:t>3-00</w:t>
      </w:r>
    </w:p>
    <w:p w:rsidR="000445CC" w:rsidRPr="000445CC" w:rsidRDefault="006F6F19" w:rsidP="003325F9">
      <w:pPr>
        <w:pStyle w:val="RFCH1-noTOCnonum"/>
        <w:tabs>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0445CC">
        <w:t>Status of this Memo</w:t>
      </w:r>
    </w:p>
    <w:p w:rsidR="006A74C7" w:rsidRPr="000445CC" w:rsidRDefault="006A74C7" w:rsidP="006A74C7">
      <w:r w:rsidRPr="000445CC">
        <w:t xml:space="preserve">This Internet-Draft is submitted in full conformance with the provisions of BCP 78 and BCP 79. </w:t>
      </w:r>
    </w:p>
    <w:p w:rsidR="00212B69" w:rsidRPr="00D70A83" w:rsidRDefault="00212B69" w:rsidP="00212B69">
      <w:r w:rsidRPr="00D70A83">
        <w:t>Internet-Drafts are working documents of the Internet Engineering Task Force (IETF), its areas, and its working groups.  Note that other groups may also distribute working documents as Internet-Drafts.</w:t>
      </w:r>
    </w:p>
    <w:p w:rsidR="008D50C0" w:rsidRPr="000445CC" w:rsidRDefault="008D50C0" w:rsidP="008D50C0">
      <w:r w:rsidRPr="000445CC">
        <w:t>Internet-Drafts are draft documents valid for a maximum of six months and may be updated, replaced, or obsoleted by other documents at any time.  It is inappropriate to use Internet-Drafts as reference material or to cite them other than as "work in progress."</w:t>
      </w:r>
    </w:p>
    <w:p w:rsidR="00212B69" w:rsidRPr="00D70A83" w:rsidRDefault="00212B69" w:rsidP="00212B69">
      <w:r w:rsidRPr="00D70A83">
        <w:t>The list of current Internet-Drafts can be accessed at http://www.ietf.org/ietf/1id-abstracts.txt</w:t>
      </w:r>
    </w:p>
    <w:p w:rsidR="00212B69" w:rsidRPr="00D70A83" w:rsidRDefault="00212B69" w:rsidP="00212B69">
      <w:r w:rsidRPr="00D70A83">
        <w:t>The list of Internet-Draft Shadow Directories can be accessed at http://www.ietf.org/shadow.html</w:t>
      </w:r>
    </w:p>
    <w:p w:rsidR="008D50C0" w:rsidRDefault="008D50C0" w:rsidP="008D50C0">
      <w:r w:rsidRPr="000445CC">
        <w:t xml:space="preserve">This Internet-Draft will expire on </w:t>
      </w:r>
      <w:r w:rsidR="003140A4" w:rsidRPr="000445CC">
        <w:fldChar w:fldCharType="begin"/>
      </w:r>
      <w:r w:rsidRPr="000445CC">
        <w:instrText xml:space="preserve"> IF </w:instrText>
      </w:r>
      <w:r w:rsidR="003140A4" w:rsidRPr="000445CC">
        <w:fldChar w:fldCharType="begin"/>
      </w:r>
      <w:r w:rsidRPr="000445CC">
        <w:instrText xml:space="preserve"> SAVEDATE  \@ "M" \* MERGEFORMAT </w:instrText>
      </w:r>
      <w:r w:rsidR="003140A4" w:rsidRPr="000445CC">
        <w:fldChar w:fldCharType="separate"/>
      </w:r>
      <w:r w:rsidR="002D36DA">
        <w:rPr>
          <w:noProof/>
        </w:rPr>
        <w:instrText>9</w:instrText>
      </w:r>
      <w:r w:rsidR="003140A4" w:rsidRPr="000445CC">
        <w:fldChar w:fldCharType="end"/>
      </w:r>
      <w:r w:rsidRPr="000445CC">
        <w:instrText xml:space="preserve"> = 1 July </w:instrText>
      </w:r>
      <w:r w:rsidR="003140A4" w:rsidRPr="000445CC">
        <w:fldChar w:fldCharType="begin"/>
      </w:r>
      <w:r w:rsidRPr="000445CC">
        <w:instrText xml:space="preserve"> IF </w:instrText>
      </w:r>
      <w:r w:rsidR="003140A4" w:rsidRPr="000445CC">
        <w:fldChar w:fldCharType="begin"/>
      </w:r>
      <w:r w:rsidRPr="000445CC">
        <w:instrText xml:space="preserve"> SAVEDATE \@ "M" \* MERGEFORMAT \* MERGEFORMAT </w:instrText>
      </w:r>
      <w:r w:rsidR="003140A4" w:rsidRPr="000445CC">
        <w:fldChar w:fldCharType="separate"/>
      </w:r>
      <w:r w:rsidR="002D36DA">
        <w:rPr>
          <w:noProof/>
        </w:rPr>
        <w:instrText>9</w:instrText>
      </w:r>
      <w:r w:rsidR="003140A4" w:rsidRPr="000445CC">
        <w:fldChar w:fldCharType="end"/>
      </w:r>
      <w:r w:rsidRPr="000445CC">
        <w:instrText xml:space="preserve"> = 2 August </w:instrText>
      </w:r>
      <w:r w:rsidR="003140A4" w:rsidRPr="000445CC">
        <w:fldChar w:fldCharType="begin"/>
      </w:r>
      <w:r w:rsidRPr="000445CC">
        <w:instrText xml:space="preserve"> IF </w:instrText>
      </w:r>
      <w:r w:rsidR="003140A4" w:rsidRPr="000445CC">
        <w:fldChar w:fldCharType="begin"/>
      </w:r>
      <w:r w:rsidRPr="000445CC">
        <w:instrText xml:space="preserve"> SAVEDATE \@ "M" \* MERGEFORMAT </w:instrText>
      </w:r>
      <w:r w:rsidR="003140A4" w:rsidRPr="000445CC">
        <w:fldChar w:fldCharType="separate"/>
      </w:r>
      <w:r w:rsidR="002D36DA">
        <w:rPr>
          <w:noProof/>
        </w:rPr>
        <w:instrText>9</w:instrText>
      </w:r>
      <w:r w:rsidR="003140A4" w:rsidRPr="000445CC">
        <w:fldChar w:fldCharType="end"/>
      </w:r>
      <w:r w:rsidRPr="000445CC">
        <w:instrText xml:space="preserve"> = 3 September </w:instrText>
      </w:r>
      <w:r w:rsidR="003140A4" w:rsidRPr="000445CC">
        <w:fldChar w:fldCharType="begin"/>
      </w:r>
      <w:r w:rsidRPr="000445CC">
        <w:instrText xml:space="preserve"> IF </w:instrText>
      </w:r>
      <w:r w:rsidR="003140A4" w:rsidRPr="000445CC">
        <w:fldChar w:fldCharType="begin"/>
      </w:r>
      <w:r w:rsidRPr="000445CC">
        <w:instrText xml:space="preserve"> SAVEDATE \@ "M" \* MERGEFORMAT </w:instrText>
      </w:r>
      <w:r w:rsidR="003140A4" w:rsidRPr="000445CC">
        <w:fldChar w:fldCharType="separate"/>
      </w:r>
      <w:r w:rsidR="002D36DA">
        <w:rPr>
          <w:noProof/>
        </w:rPr>
        <w:instrText>9</w:instrText>
      </w:r>
      <w:r w:rsidR="003140A4" w:rsidRPr="000445CC">
        <w:fldChar w:fldCharType="end"/>
      </w:r>
      <w:r w:rsidRPr="000445CC">
        <w:instrText xml:space="preserve"> = 4 October </w:instrText>
      </w:r>
      <w:r w:rsidR="003140A4" w:rsidRPr="000445CC">
        <w:fldChar w:fldCharType="begin"/>
      </w:r>
      <w:r w:rsidRPr="000445CC">
        <w:instrText xml:space="preserve"> IF </w:instrText>
      </w:r>
      <w:r w:rsidR="003140A4" w:rsidRPr="000445CC">
        <w:fldChar w:fldCharType="begin"/>
      </w:r>
      <w:r w:rsidRPr="000445CC">
        <w:instrText xml:space="preserve"> SAVEDATE \@ "M" \* MERGEFORMAT </w:instrText>
      </w:r>
      <w:r w:rsidR="003140A4" w:rsidRPr="000445CC">
        <w:fldChar w:fldCharType="separate"/>
      </w:r>
      <w:r w:rsidR="002D36DA">
        <w:rPr>
          <w:noProof/>
        </w:rPr>
        <w:instrText>9</w:instrText>
      </w:r>
      <w:r w:rsidR="003140A4" w:rsidRPr="000445CC">
        <w:fldChar w:fldCharType="end"/>
      </w:r>
      <w:r w:rsidRPr="000445CC">
        <w:instrText xml:space="preserve"> = 5 November </w:instrText>
      </w:r>
      <w:r w:rsidR="003140A4" w:rsidRPr="000445CC">
        <w:fldChar w:fldCharType="begin"/>
      </w:r>
      <w:r w:rsidRPr="000445CC">
        <w:instrText xml:space="preserve"> IF </w:instrText>
      </w:r>
      <w:r w:rsidR="003140A4" w:rsidRPr="000445CC">
        <w:fldChar w:fldCharType="begin"/>
      </w:r>
      <w:r w:rsidRPr="000445CC">
        <w:instrText xml:space="preserve"> SAVEDATE \@ "M" \* MERGEFORMAT </w:instrText>
      </w:r>
      <w:r w:rsidR="003140A4" w:rsidRPr="000445CC">
        <w:fldChar w:fldCharType="separate"/>
      </w:r>
      <w:r w:rsidR="002D36DA">
        <w:rPr>
          <w:noProof/>
        </w:rPr>
        <w:instrText>9</w:instrText>
      </w:r>
      <w:r w:rsidR="003140A4" w:rsidRPr="000445CC">
        <w:fldChar w:fldCharType="end"/>
      </w:r>
      <w:r w:rsidRPr="000445CC">
        <w:instrText xml:space="preserve"> = 6 December </w:instrText>
      </w:r>
      <w:r w:rsidR="003140A4" w:rsidRPr="000445CC">
        <w:fldChar w:fldCharType="begin"/>
      </w:r>
      <w:r w:rsidRPr="000445CC">
        <w:instrText xml:space="preserve"> IF </w:instrText>
      </w:r>
      <w:r w:rsidR="003140A4" w:rsidRPr="000445CC">
        <w:fldChar w:fldCharType="begin"/>
      </w:r>
      <w:r w:rsidRPr="000445CC">
        <w:instrText xml:space="preserve"> SAVEDATE \@ "M" \* MERGEFORMAT </w:instrText>
      </w:r>
      <w:r w:rsidR="003140A4" w:rsidRPr="000445CC">
        <w:fldChar w:fldCharType="separate"/>
      </w:r>
      <w:r w:rsidR="002D36DA">
        <w:rPr>
          <w:noProof/>
        </w:rPr>
        <w:instrText>9</w:instrText>
      </w:r>
      <w:r w:rsidR="003140A4" w:rsidRPr="000445CC">
        <w:fldChar w:fldCharType="end"/>
      </w:r>
      <w:r w:rsidRPr="000445CC">
        <w:instrText xml:space="preserve"> = 7 January </w:instrText>
      </w:r>
      <w:r w:rsidR="003140A4" w:rsidRPr="000445CC">
        <w:fldChar w:fldCharType="begin"/>
      </w:r>
      <w:r w:rsidRPr="000445CC">
        <w:instrText xml:space="preserve"> IF </w:instrText>
      </w:r>
      <w:r w:rsidR="003140A4" w:rsidRPr="000445CC">
        <w:fldChar w:fldCharType="begin"/>
      </w:r>
      <w:r w:rsidRPr="000445CC">
        <w:instrText xml:space="preserve"> SAVEDATE \@ "M" \* MERGEFORMAT </w:instrText>
      </w:r>
      <w:r w:rsidR="003140A4" w:rsidRPr="000445CC">
        <w:fldChar w:fldCharType="separate"/>
      </w:r>
      <w:r w:rsidR="002D36DA">
        <w:rPr>
          <w:noProof/>
        </w:rPr>
        <w:instrText>9</w:instrText>
      </w:r>
      <w:r w:rsidR="003140A4" w:rsidRPr="000445CC">
        <w:fldChar w:fldCharType="end"/>
      </w:r>
      <w:r w:rsidRPr="000445CC">
        <w:instrText xml:space="preserve"> = 8 February </w:instrText>
      </w:r>
      <w:r w:rsidR="003140A4" w:rsidRPr="000445CC">
        <w:fldChar w:fldCharType="begin"/>
      </w:r>
      <w:r w:rsidRPr="000445CC">
        <w:instrText xml:space="preserve"> IF </w:instrText>
      </w:r>
      <w:r w:rsidR="003140A4" w:rsidRPr="000445CC">
        <w:fldChar w:fldCharType="begin"/>
      </w:r>
      <w:r w:rsidRPr="000445CC">
        <w:instrText xml:space="preserve"> SAVEDATE \@ "M" \* MERGEFORMAT </w:instrText>
      </w:r>
      <w:r w:rsidR="003140A4" w:rsidRPr="000445CC">
        <w:fldChar w:fldCharType="separate"/>
      </w:r>
      <w:r w:rsidR="002D36DA">
        <w:rPr>
          <w:noProof/>
        </w:rPr>
        <w:instrText>9</w:instrText>
      </w:r>
      <w:r w:rsidR="003140A4" w:rsidRPr="000445CC">
        <w:fldChar w:fldCharType="end"/>
      </w:r>
      <w:r w:rsidRPr="000445CC">
        <w:instrText xml:space="preserve"> = 9 March </w:instrText>
      </w:r>
      <w:r w:rsidR="003140A4" w:rsidRPr="000445CC">
        <w:fldChar w:fldCharType="begin"/>
      </w:r>
      <w:r w:rsidRPr="000445CC">
        <w:instrText xml:space="preserve"> IF </w:instrText>
      </w:r>
      <w:r w:rsidR="003140A4" w:rsidRPr="000445CC">
        <w:fldChar w:fldCharType="begin"/>
      </w:r>
      <w:r w:rsidRPr="000445CC">
        <w:instrText xml:space="preserve"> SAVEDATE \@ "M" \* MERGEFORMAT </w:instrText>
      </w:r>
      <w:r w:rsidR="003140A4" w:rsidRPr="000445CC">
        <w:fldChar w:fldCharType="separate"/>
      </w:r>
      <w:r w:rsidR="007174F5" w:rsidRPr="000445CC">
        <w:rPr>
          <w:noProof/>
        </w:rPr>
        <w:instrText>0</w:instrText>
      </w:r>
      <w:r w:rsidR="003140A4" w:rsidRPr="000445CC">
        <w:fldChar w:fldCharType="end"/>
      </w:r>
      <w:r w:rsidRPr="000445CC">
        <w:instrText xml:space="preserve"> = 10 April </w:instrText>
      </w:r>
      <w:r w:rsidR="003140A4" w:rsidRPr="000445CC">
        <w:fldChar w:fldCharType="begin"/>
      </w:r>
      <w:r w:rsidRPr="000445CC">
        <w:instrText xml:space="preserve"> IF </w:instrText>
      </w:r>
      <w:r w:rsidR="003140A4" w:rsidRPr="000445CC">
        <w:fldChar w:fldCharType="begin"/>
      </w:r>
      <w:r w:rsidRPr="000445CC">
        <w:instrText xml:space="preserve"> SAVEDATE \@ "M" \* MERGEFORMAT </w:instrText>
      </w:r>
      <w:r w:rsidR="003140A4" w:rsidRPr="000445CC">
        <w:fldChar w:fldCharType="separate"/>
      </w:r>
      <w:r w:rsidR="007174F5" w:rsidRPr="000445CC">
        <w:rPr>
          <w:noProof/>
        </w:rPr>
        <w:instrText>0</w:instrText>
      </w:r>
      <w:r w:rsidR="003140A4" w:rsidRPr="000445CC">
        <w:fldChar w:fldCharType="end"/>
      </w:r>
      <w:r w:rsidRPr="000445CC">
        <w:instrText xml:space="preserve"> = 11 May </w:instrText>
      </w:r>
      <w:r w:rsidR="003140A4" w:rsidRPr="000445CC">
        <w:fldChar w:fldCharType="begin"/>
      </w:r>
      <w:r w:rsidRPr="000445CC">
        <w:instrText xml:space="preserve"> IF </w:instrText>
      </w:r>
      <w:r w:rsidR="003140A4" w:rsidRPr="000445CC">
        <w:fldChar w:fldCharType="begin"/>
      </w:r>
      <w:r w:rsidRPr="000445CC">
        <w:instrText xml:space="preserve"> SAVEDATE \@ "M" \* MERGEFORMAT </w:instrText>
      </w:r>
      <w:r w:rsidR="003140A4" w:rsidRPr="000445CC">
        <w:fldChar w:fldCharType="separate"/>
      </w:r>
      <w:r w:rsidR="007174F5" w:rsidRPr="000445CC">
        <w:rPr>
          <w:noProof/>
        </w:rPr>
        <w:instrText>0</w:instrText>
      </w:r>
      <w:r w:rsidR="003140A4" w:rsidRPr="000445CC">
        <w:fldChar w:fldCharType="end"/>
      </w:r>
      <w:r w:rsidRPr="000445CC">
        <w:instrText xml:space="preserve"> = 12 June "Fail" \* MERGEFORMAT </w:instrText>
      </w:r>
      <w:r w:rsidR="003140A4" w:rsidRPr="000445CC">
        <w:fldChar w:fldCharType="separate"/>
      </w:r>
      <w:r w:rsidR="007174F5" w:rsidRPr="000445CC">
        <w:rPr>
          <w:noProof/>
        </w:rPr>
        <w:instrText>Fail</w:instrText>
      </w:r>
      <w:r w:rsidR="003140A4" w:rsidRPr="000445CC">
        <w:fldChar w:fldCharType="end"/>
      </w:r>
      <w:r w:rsidRPr="000445CC">
        <w:instrText xml:space="preserve"> \* MERGEFORMAT </w:instrText>
      </w:r>
      <w:r w:rsidR="003140A4" w:rsidRPr="000445CC">
        <w:fldChar w:fldCharType="separate"/>
      </w:r>
      <w:r w:rsidR="007174F5" w:rsidRPr="000445CC">
        <w:rPr>
          <w:noProof/>
        </w:rPr>
        <w:instrText>Fail</w:instrText>
      </w:r>
      <w:r w:rsidR="003140A4" w:rsidRPr="000445CC">
        <w:fldChar w:fldCharType="end"/>
      </w:r>
      <w:r w:rsidRPr="000445CC">
        <w:instrText xml:space="preserve"> \* MERGEFORMAT </w:instrText>
      </w:r>
      <w:r w:rsidR="003140A4" w:rsidRPr="000445CC">
        <w:fldChar w:fldCharType="separate"/>
      </w:r>
      <w:r w:rsidR="007174F5" w:rsidRPr="000445CC">
        <w:rPr>
          <w:noProof/>
        </w:rPr>
        <w:instrText>Fail</w:instrText>
      </w:r>
      <w:r w:rsidR="003140A4" w:rsidRPr="000445CC">
        <w:fldChar w:fldCharType="end"/>
      </w:r>
      <w:r w:rsidRPr="000445CC">
        <w:instrText xml:space="preserve"> \* MERGEFORMAT </w:instrText>
      </w:r>
      <w:r w:rsidR="003140A4" w:rsidRPr="000445CC">
        <w:fldChar w:fldCharType="separate"/>
      </w:r>
      <w:r w:rsidR="002D36DA" w:rsidRPr="000445CC">
        <w:rPr>
          <w:noProof/>
        </w:rPr>
        <w:instrText>March</w:instrText>
      </w:r>
      <w:r w:rsidR="003140A4" w:rsidRPr="000445CC">
        <w:fldChar w:fldCharType="end"/>
      </w:r>
      <w:r w:rsidRPr="000445CC">
        <w:instrText xml:space="preserve"> \* MERGEFORMAT </w:instrText>
      </w:r>
      <w:r w:rsidR="003140A4" w:rsidRPr="000445CC">
        <w:fldChar w:fldCharType="separate"/>
      </w:r>
      <w:r w:rsidR="002D36DA" w:rsidRPr="000445CC">
        <w:rPr>
          <w:noProof/>
        </w:rPr>
        <w:instrText>March</w:instrText>
      </w:r>
      <w:r w:rsidR="003140A4" w:rsidRPr="000445CC">
        <w:fldChar w:fldCharType="end"/>
      </w:r>
      <w:r w:rsidRPr="000445CC">
        <w:instrText xml:space="preserve"> \* MERGEFORMAT </w:instrText>
      </w:r>
      <w:r w:rsidR="003140A4" w:rsidRPr="000445CC">
        <w:fldChar w:fldCharType="separate"/>
      </w:r>
      <w:r w:rsidR="002D36DA" w:rsidRPr="000445CC">
        <w:rPr>
          <w:noProof/>
        </w:rPr>
        <w:instrText>March</w:instrText>
      </w:r>
      <w:r w:rsidR="003140A4" w:rsidRPr="000445CC">
        <w:fldChar w:fldCharType="end"/>
      </w:r>
      <w:r w:rsidRPr="000445CC">
        <w:instrText xml:space="preserve"> \* MERGEFORMAT </w:instrText>
      </w:r>
      <w:r w:rsidR="003140A4" w:rsidRPr="000445CC">
        <w:fldChar w:fldCharType="separate"/>
      </w:r>
      <w:r w:rsidR="002D36DA" w:rsidRPr="000445CC">
        <w:rPr>
          <w:noProof/>
        </w:rPr>
        <w:instrText>March</w:instrText>
      </w:r>
      <w:r w:rsidR="003140A4" w:rsidRPr="000445CC">
        <w:fldChar w:fldCharType="end"/>
      </w:r>
      <w:r w:rsidRPr="000445CC">
        <w:instrText xml:space="preserve"> \* MERGEFORMAT </w:instrText>
      </w:r>
      <w:r w:rsidR="003140A4" w:rsidRPr="000445CC">
        <w:fldChar w:fldCharType="separate"/>
      </w:r>
      <w:r w:rsidR="002D36DA" w:rsidRPr="000445CC">
        <w:rPr>
          <w:noProof/>
        </w:rPr>
        <w:instrText>March</w:instrText>
      </w:r>
      <w:r w:rsidR="003140A4" w:rsidRPr="000445CC">
        <w:fldChar w:fldCharType="end"/>
      </w:r>
      <w:r w:rsidRPr="000445CC">
        <w:instrText xml:space="preserve">  \* MERGEFORMAT </w:instrText>
      </w:r>
      <w:r w:rsidR="003140A4" w:rsidRPr="000445CC">
        <w:fldChar w:fldCharType="separate"/>
      </w:r>
      <w:r w:rsidR="002D36DA" w:rsidRPr="000445CC">
        <w:rPr>
          <w:noProof/>
        </w:rPr>
        <w:instrText>March</w:instrText>
      </w:r>
      <w:r w:rsidR="003140A4" w:rsidRPr="000445CC">
        <w:fldChar w:fldCharType="end"/>
      </w:r>
      <w:r w:rsidRPr="000445CC">
        <w:instrText xml:space="preserve"> \* MERGEFORMAT </w:instrText>
      </w:r>
      <w:r w:rsidR="003140A4" w:rsidRPr="000445CC">
        <w:fldChar w:fldCharType="separate"/>
      </w:r>
      <w:r w:rsidR="002D36DA" w:rsidRPr="000445CC">
        <w:rPr>
          <w:noProof/>
        </w:rPr>
        <w:instrText>March</w:instrText>
      </w:r>
      <w:r w:rsidR="003140A4" w:rsidRPr="000445CC">
        <w:fldChar w:fldCharType="end"/>
      </w:r>
      <w:r w:rsidRPr="000445CC">
        <w:instrText xml:space="preserve"> \* MERGEFORMAT </w:instrText>
      </w:r>
      <w:r w:rsidR="003140A4" w:rsidRPr="000445CC">
        <w:fldChar w:fldCharType="separate"/>
      </w:r>
      <w:r w:rsidR="002D36DA" w:rsidRPr="000445CC">
        <w:rPr>
          <w:noProof/>
        </w:rPr>
        <w:instrText>March</w:instrText>
      </w:r>
      <w:r w:rsidR="003140A4" w:rsidRPr="000445CC">
        <w:fldChar w:fldCharType="end"/>
      </w:r>
      <w:r w:rsidRPr="000445CC">
        <w:instrText xml:space="preserve"> \* MERGEFORMAT </w:instrText>
      </w:r>
      <w:r w:rsidR="003140A4" w:rsidRPr="000445CC">
        <w:fldChar w:fldCharType="separate"/>
      </w:r>
      <w:r w:rsidR="002D36DA" w:rsidRPr="000445CC">
        <w:rPr>
          <w:noProof/>
        </w:rPr>
        <w:t>March</w:t>
      </w:r>
      <w:r w:rsidR="003140A4" w:rsidRPr="000445CC">
        <w:fldChar w:fldCharType="end"/>
      </w:r>
      <w:r w:rsidRPr="000445CC">
        <w:t xml:space="preserve"> </w:t>
      </w:r>
      <w:r w:rsidR="003140A4" w:rsidRPr="000445CC">
        <w:fldChar w:fldCharType="begin"/>
      </w:r>
      <w:r w:rsidRPr="000445CC">
        <w:instrText xml:space="preserve"> DATE  \@ "d," </w:instrText>
      </w:r>
      <w:r w:rsidR="003140A4" w:rsidRPr="000445CC">
        <w:fldChar w:fldCharType="separate"/>
      </w:r>
      <w:r w:rsidR="002D36DA">
        <w:rPr>
          <w:noProof/>
        </w:rPr>
        <w:t>20,</w:t>
      </w:r>
      <w:r w:rsidR="003140A4" w:rsidRPr="000445CC">
        <w:fldChar w:fldCharType="end"/>
      </w:r>
      <w:r w:rsidRPr="000445CC">
        <w:t xml:space="preserve"> </w:t>
      </w:r>
      <w:r w:rsidR="003140A4" w:rsidRPr="000445CC">
        <w:fldChar w:fldCharType="begin"/>
      </w:r>
      <w:r w:rsidRPr="000445CC">
        <w:instrText xml:space="preserve"> IF </w:instrText>
      </w:r>
      <w:r w:rsidR="003140A4" w:rsidRPr="000445CC">
        <w:fldChar w:fldCharType="begin"/>
      </w:r>
      <w:r w:rsidRPr="000445CC">
        <w:instrText xml:space="preserve"> SAVEDATE \@ "M" \* MERGEFORMAT </w:instrText>
      </w:r>
      <w:r w:rsidR="003140A4" w:rsidRPr="000445CC">
        <w:fldChar w:fldCharType="separate"/>
      </w:r>
      <w:r w:rsidR="002D36DA">
        <w:rPr>
          <w:noProof/>
        </w:rPr>
        <w:instrText>9</w:instrText>
      </w:r>
      <w:r w:rsidR="003140A4" w:rsidRPr="000445CC">
        <w:fldChar w:fldCharType="end"/>
      </w:r>
      <w:r w:rsidRPr="000445CC">
        <w:instrText xml:space="preserve"> &lt; 7 </w:instrText>
      </w:r>
      <w:r w:rsidR="003140A4" w:rsidRPr="000445CC">
        <w:fldChar w:fldCharType="begin"/>
      </w:r>
      <w:r w:rsidRPr="000445CC">
        <w:instrText xml:space="preserve"> SAVEDATE \@ "YYYY" \* MERGEFORMAT </w:instrText>
      </w:r>
      <w:r w:rsidR="003140A4" w:rsidRPr="000445CC">
        <w:fldChar w:fldCharType="separate"/>
      </w:r>
      <w:r w:rsidR="000A0F17">
        <w:rPr>
          <w:noProof/>
        </w:rPr>
        <w:instrText>2017</w:instrText>
      </w:r>
      <w:r w:rsidR="003140A4" w:rsidRPr="000445CC">
        <w:fldChar w:fldCharType="end"/>
      </w:r>
      <w:r w:rsidRPr="000445CC">
        <w:instrText xml:space="preserve"> </w:instrText>
      </w:r>
      <w:r w:rsidR="003140A4" w:rsidRPr="000445CC">
        <w:fldChar w:fldCharType="begin"/>
      </w:r>
      <w:r w:rsidRPr="000445CC">
        <w:instrText xml:space="preserve"> IF </w:instrText>
      </w:r>
      <w:r w:rsidR="003140A4" w:rsidRPr="000445CC">
        <w:fldChar w:fldCharType="begin"/>
      </w:r>
      <w:r w:rsidRPr="000445CC">
        <w:instrText xml:space="preserve"> SAVEDATE \@ "M" \* MERGEFORMAT </w:instrText>
      </w:r>
      <w:r w:rsidR="003140A4" w:rsidRPr="000445CC">
        <w:fldChar w:fldCharType="separate"/>
      </w:r>
      <w:r w:rsidR="002D36DA">
        <w:rPr>
          <w:noProof/>
        </w:rPr>
        <w:instrText>9</w:instrText>
      </w:r>
      <w:r w:rsidR="003140A4" w:rsidRPr="000445CC">
        <w:fldChar w:fldCharType="end"/>
      </w:r>
      <w:r w:rsidRPr="000445CC">
        <w:instrText xml:space="preserve"> &gt; 6 </w:instrText>
      </w:r>
      <w:r w:rsidR="003140A4" w:rsidRPr="000445CC">
        <w:fldChar w:fldCharType="begin"/>
      </w:r>
      <w:r w:rsidRPr="000445CC">
        <w:instrText xml:space="preserve"> = </w:instrText>
      </w:r>
      <w:r w:rsidR="003140A4" w:rsidRPr="000445CC">
        <w:fldChar w:fldCharType="begin"/>
      </w:r>
      <w:r w:rsidRPr="000445CC">
        <w:instrText xml:space="preserve"> SAVEDATE \@ "YYYY" \* MERGEFORMAT </w:instrText>
      </w:r>
      <w:r w:rsidR="003140A4" w:rsidRPr="000445CC">
        <w:fldChar w:fldCharType="separate"/>
      </w:r>
      <w:r w:rsidR="002D36DA">
        <w:rPr>
          <w:noProof/>
        </w:rPr>
        <w:instrText>2017</w:instrText>
      </w:r>
      <w:r w:rsidR="003140A4" w:rsidRPr="000445CC">
        <w:fldChar w:fldCharType="end"/>
      </w:r>
      <w:r w:rsidRPr="000445CC">
        <w:instrText xml:space="preserve"> + 1 \* MERGEFORMAT </w:instrText>
      </w:r>
      <w:r w:rsidR="003140A4" w:rsidRPr="000445CC">
        <w:fldChar w:fldCharType="separate"/>
      </w:r>
      <w:r w:rsidR="00753DF3" w:rsidRPr="000445CC">
        <w:rPr>
          <w:noProof/>
        </w:rPr>
        <w:instrText>2009</w:instrText>
      </w:r>
      <w:r w:rsidR="003140A4" w:rsidRPr="000445CC">
        <w:fldChar w:fldCharType="end"/>
      </w:r>
      <w:r w:rsidRPr="000445CC">
        <w:instrText xml:space="preserve"> "Fail" \* MERGEFORMAT  \* MERGEFORMAT </w:instrText>
      </w:r>
      <w:r w:rsidR="003140A4" w:rsidRPr="000445CC">
        <w:fldChar w:fldCharType="separate"/>
      </w:r>
      <w:r w:rsidR="002D36DA" w:rsidRPr="000445CC">
        <w:rPr>
          <w:noProof/>
        </w:rPr>
        <w:instrText>2009</w:instrText>
      </w:r>
      <w:r w:rsidR="003140A4" w:rsidRPr="000445CC">
        <w:fldChar w:fldCharType="end"/>
      </w:r>
      <w:r w:rsidRPr="000445CC">
        <w:instrText xml:space="preserve"> \* MERGEFORMAT </w:instrText>
      </w:r>
      <w:r w:rsidR="003140A4" w:rsidRPr="000445CC">
        <w:fldChar w:fldCharType="separate"/>
      </w:r>
      <w:r w:rsidR="002D36DA" w:rsidRPr="000445CC">
        <w:rPr>
          <w:noProof/>
        </w:rPr>
        <w:t>2009</w:t>
      </w:r>
      <w:r w:rsidR="003140A4" w:rsidRPr="000445CC">
        <w:fldChar w:fldCharType="end"/>
      </w:r>
      <w:r w:rsidRPr="000445CC">
        <w:t>.</w:t>
      </w:r>
    </w:p>
    <w:p w:rsidR="002E1F5F" w:rsidRPr="000445CC" w:rsidRDefault="002E1F5F" w:rsidP="002E1F5F">
      <w:pPr>
        <w:pStyle w:val="RFCH1-noTOCnonum"/>
      </w:pPr>
      <w:r w:rsidRPr="000445CC">
        <w:t>Copyright Notice</w:t>
      </w:r>
    </w:p>
    <w:p w:rsidR="00212B69" w:rsidRPr="006417A3" w:rsidRDefault="00212B69" w:rsidP="00212B69">
      <w:r w:rsidRPr="006417A3">
        <w:t xml:space="preserve">Copyright (c) </w:t>
      </w:r>
      <w:r w:rsidR="003140A4" w:rsidRPr="006417A3">
        <w:fldChar w:fldCharType="begin"/>
      </w:r>
      <w:r w:rsidRPr="006417A3">
        <w:instrText xml:space="preserve"> SAVEDATE  \@ "yyyy"  \* MERGEFORMAT </w:instrText>
      </w:r>
      <w:r w:rsidR="003140A4" w:rsidRPr="006417A3">
        <w:fldChar w:fldCharType="separate"/>
      </w:r>
      <w:r w:rsidR="002D36DA">
        <w:rPr>
          <w:noProof/>
        </w:rPr>
        <w:t>2017</w:t>
      </w:r>
      <w:r w:rsidR="003140A4" w:rsidRPr="006417A3">
        <w:fldChar w:fldCharType="end"/>
      </w:r>
      <w:r w:rsidRPr="006417A3">
        <w:t xml:space="preserve"> IETF Trust and the persons identified as the document authors. All rights reserved.</w:t>
      </w:r>
    </w:p>
    <w:p w:rsidR="00212B69" w:rsidRPr="00D3128B" w:rsidRDefault="00212B69" w:rsidP="00212B69">
      <w:r w:rsidRPr="00D3128B">
        <w:t xml:space="preserve">This document is subject to BCP 78 and the IETF Trust’s Legal Provisions Relating to IETF Documents </w:t>
      </w:r>
      <w:r w:rsidRPr="00D3128B">
        <w:lastRenderedPageBreak/>
        <w:t>(http://trustee.ietf.org/license-info)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rsidR="00BB78DD" w:rsidRDefault="00BB78DD" w:rsidP="00BB78DD">
      <w:pPr>
        <w:ind w:left="0"/>
      </w:pPr>
      <w:r w:rsidRPr="003325F9">
        <w:t>Abstract</w:t>
      </w:r>
    </w:p>
    <w:p w:rsidR="00BB78DD" w:rsidRPr="003325F9" w:rsidRDefault="00BB78DD" w:rsidP="00BB78DD">
      <w:r w:rsidRPr="003325F9">
        <w:t xml:space="preserve">This document analyses how YANG models being defined by IETF (TEAS and CCAMP WG in particular) can be used to support Use Case 1 (single-domain with single-layer) scenarios as </w:t>
      </w:r>
      <w:r w:rsidR="00D3128B">
        <w:t>referenced later</w:t>
      </w:r>
      <w:r w:rsidR="00D3128B" w:rsidRPr="003325F9">
        <w:t xml:space="preserve"> </w:t>
      </w:r>
      <w:r w:rsidRPr="003325F9">
        <w:t xml:space="preserve">in </w:t>
      </w:r>
      <w:r w:rsidR="00D3128B">
        <w:t>this document.</w:t>
      </w:r>
    </w:p>
    <w:p w:rsidR="006F6F19" w:rsidRDefault="006F6F19" w:rsidP="00CC4069">
      <w:pPr>
        <w:pStyle w:val="RFCH1-noTOCnonum"/>
      </w:pPr>
      <w:r w:rsidRPr="000445CC">
        <w:t>Table of Contents</w:t>
      </w:r>
    </w:p>
    <w:p w:rsidR="00147470" w:rsidRDefault="00147470">
      <w:pPr>
        <w:pStyle w:val="10"/>
      </w:pPr>
    </w:p>
    <w:p w:rsidR="00AC70F7" w:rsidRDefault="003140A4">
      <w:pPr>
        <w:pStyle w:val="10"/>
        <w:rPr>
          <w:rFonts w:asciiTheme="minorHAnsi" w:eastAsiaTheme="minorEastAsia" w:hAnsiTheme="minorHAnsi" w:cstheme="minorBidi"/>
          <w:kern w:val="2"/>
          <w:sz w:val="21"/>
          <w:szCs w:val="22"/>
          <w:lang w:eastAsia="zh-CN"/>
        </w:rPr>
      </w:pPr>
      <w:r>
        <w:fldChar w:fldCharType="begin"/>
      </w:r>
      <w:r w:rsidR="00581409">
        <w:instrText xml:space="preserve"> TOC \o \h \z \u </w:instrText>
      </w:r>
      <w:r>
        <w:fldChar w:fldCharType="separate"/>
      </w:r>
      <w:hyperlink w:anchor="_Toc492650554" w:history="1">
        <w:r w:rsidR="00AC70F7" w:rsidRPr="002B1E5F">
          <w:rPr>
            <w:rStyle w:val="af7"/>
          </w:rPr>
          <w:t>1. Introduction</w:t>
        </w:r>
        <w:r w:rsidR="00AC70F7">
          <w:rPr>
            <w:webHidden/>
          </w:rPr>
          <w:tab/>
        </w:r>
        <w:r w:rsidR="00AC70F7">
          <w:rPr>
            <w:webHidden/>
          </w:rPr>
          <w:fldChar w:fldCharType="begin"/>
        </w:r>
        <w:r w:rsidR="00AC70F7">
          <w:rPr>
            <w:webHidden/>
          </w:rPr>
          <w:instrText xml:space="preserve"> PAGEREF _Toc492650554 \h </w:instrText>
        </w:r>
        <w:r w:rsidR="00AC70F7">
          <w:rPr>
            <w:webHidden/>
          </w:rPr>
        </w:r>
        <w:r w:rsidR="00AC70F7">
          <w:rPr>
            <w:webHidden/>
          </w:rPr>
          <w:fldChar w:fldCharType="separate"/>
        </w:r>
        <w:r w:rsidR="00AC70F7">
          <w:rPr>
            <w:webHidden/>
          </w:rPr>
          <w:t>3</w:t>
        </w:r>
        <w:r w:rsidR="00AC70F7">
          <w:rPr>
            <w:webHidden/>
          </w:rPr>
          <w:fldChar w:fldCharType="end"/>
        </w:r>
      </w:hyperlink>
    </w:p>
    <w:p w:rsidR="00AC70F7" w:rsidRDefault="00A730D4">
      <w:pPr>
        <w:pStyle w:val="22"/>
        <w:rPr>
          <w:rFonts w:asciiTheme="minorHAnsi" w:eastAsiaTheme="minorEastAsia" w:hAnsiTheme="minorHAnsi" w:cstheme="minorBidi"/>
          <w:kern w:val="2"/>
          <w:sz w:val="21"/>
          <w:szCs w:val="22"/>
          <w:lang w:eastAsia="zh-CN"/>
        </w:rPr>
      </w:pPr>
      <w:hyperlink w:anchor="_Toc492650555" w:history="1">
        <w:r w:rsidR="00AC70F7" w:rsidRPr="002B1E5F">
          <w:rPr>
            <w:rStyle w:val="af7"/>
          </w:rPr>
          <w:t>1.1. Assumptions</w:t>
        </w:r>
        <w:r w:rsidR="00AC70F7">
          <w:rPr>
            <w:webHidden/>
          </w:rPr>
          <w:tab/>
        </w:r>
        <w:r w:rsidR="00AC70F7">
          <w:rPr>
            <w:webHidden/>
          </w:rPr>
          <w:fldChar w:fldCharType="begin"/>
        </w:r>
        <w:r w:rsidR="00AC70F7">
          <w:rPr>
            <w:webHidden/>
          </w:rPr>
          <w:instrText xml:space="preserve"> PAGEREF _Toc492650555 \h </w:instrText>
        </w:r>
        <w:r w:rsidR="00AC70F7">
          <w:rPr>
            <w:webHidden/>
          </w:rPr>
        </w:r>
        <w:r w:rsidR="00AC70F7">
          <w:rPr>
            <w:webHidden/>
          </w:rPr>
          <w:fldChar w:fldCharType="separate"/>
        </w:r>
        <w:r w:rsidR="00AC70F7">
          <w:rPr>
            <w:webHidden/>
          </w:rPr>
          <w:t>3</w:t>
        </w:r>
        <w:r w:rsidR="00AC70F7">
          <w:rPr>
            <w:webHidden/>
          </w:rPr>
          <w:fldChar w:fldCharType="end"/>
        </w:r>
      </w:hyperlink>
    </w:p>
    <w:p w:rsidR="00AC70F7" w:rsidRDefault="00A730D4">
      <w:pPr>
        <w:pStyle w:val="22"/>
        <w:rPr>
          <w:rFonts w:asciiTheme="minorHAnsi" w:eastAsiaTheme="minorEastAsia" w:hAnsiTheme="minorHAnsi" w:cstheme="minorBidi"/>
          <w:kern w:val="2"/>
          <w:sz w:val="21"/>
          <w:szCs w:val="22"/>
          <w:lang w:eastAsia="zh-CN"/>
        </w:rPr>
      </w:pPr>
      <w:hyperlink w:anchor="_Toc492650556" w:history="1">
        <w:r w:rsidR="00AC70F7" w:rsidRPr="002B1E5F">
          <w:rPr>
            <w:rStyle w:val="af7"/>
          </w:rPr>
          <w:t>1.2. Feedbacks provided to the IETF Working Groups</w:t>
        </w:r>
        <w:r w:rsidR="00AC70F7">
          <w:rPr>
            <w:webHidden/>
          </w:rPr>
          <w:tab/>
        </w:r>
        <w:r w:rsidR="00AC70F7">
          <w:rPr>
            <w:webHidden/>
          </w:rPr>
          <w:fldChar w:fldCharType="begin"/>
        </w:r>
        <w:r w:rsidR="00AC70F7">
          <w:rPr>
            <w:webHidden/>
          </w:rPr>
          <w:instrText xml:space="preserve"> PAGEREF _Toc492650556 \h </w:instrText>
        </w:r>
        <w:r w:rsidR="00AC70F7">
          <w:rPr>
            <w:webHidden/>
          </w:rPr>
        </w:r>
        <w:r w:rsidR="00AC70F7">
          <w:rPr>
            <w:webHidden/>
          </w:rPr>
          <w:fldChar w:fldCharType="separate"/>
        </w:r>
        <w:r w:rsidR="00AC70F7">
          <w:rPr>
            <w:webHidden/>
          </w:rPr>
          <w:t>3</w:t>
        </w:r>
        <w:r w:rsidR="00AC70F7">
          <w:rPr>
            <w:webHidden/>
          </w:rPr>
          <w:fldChar w:fldCharType="end"/>
        </w:r>
      </w:hyperlink>
    </w:p>
    <w:p w:rsidR="00AC70F7" w:rsidRDefault="00A730D4">
      <w:pPr>
        <w:pStyle w:val="10"/>
        <w:rPr>
          <w:rFonts w:asciiTheme="minorHAnsi" w:eastAsiaTheme="minorEastAsia" w:hAnsiTheme="minorHAnsi" w:cstheme="minorBidi"/>
          <w:kern w:val="2"/>
          <w:sz w:val="21"/>
          <w:szCs w:val="22"/>
          <w:lang w:eastAsia="zh-CN"/>
        </w:rPr>
      </w:pPr>
      <w:hyperlink w:anchor="_Toc492650557" w:history="1">
        <w:r w:rsidR="00AC70F7" w:rsidRPr="002B1E5F">
          <w:rPr>
            <w:rStyle w:val="af7"/>
          </w:rPr>
          <w:t>2. Conventions used in this document</w:t>
        </w:r>
        <w:r w:rsidR="00AC70F7">
          <w:rPr>
            <w:webHidden/>
          </w:rPr>
          <w:tab/>
        </w:r>
        <w:r w:rsidR="00AC70F7">
          <w:rPr>
            <w:webHidden/>
          </w:rPr>
          <w:fldChar w:fldCharType="begin"/>
        </w:r>
        <w:r w:rsidR="00AC70F7">
          <w:rPr>
            <w:webHidden/>
          </w:rPr>
          <w:instrText xml:space="preserve"> PAGEREF _Toc492650557 \h </w:instrText>
        </w:r>
        <w:r w:rsidR="00AC70F7">
          <w:rPr>
            <w:webHidden/>
          </w:rPr>
        </w:r>
        <w:r w:rsidR="00AC70F7">
          <w:rPr>
            <w:webHidden/>
          </w:rPr>
          <w:fldChar w:fldCharType="separate"/>
        </w:r>
        <w:r w:rsidR="00AC70F7">
          <w:rPr>
            <w:webHidden/>
          </w:rPr>
          <w:t>4</w:t>
        </w:r>
        <w:r w:rsidR="00AC70F7">
          <w:rPr>
            <w:webHidden/>
          </w:rPr>
          <w:fldChar w:fldCharType="end"/>
        </w:r>
      </w:hyperlink>
    </w:p>
    <w:p w:rsidR="00AC70F7" w:rsidRDefault="00A730D4">
      <w:pPr>
        <w:pStyle w:val="10"/>
        <w:rPr>
          <w:rFonts w:asciiTheme="minorHAnsi" w:eastAsiaTheme="minorEastAsia" w:hAnsiTheme="minorHAnsi" w:cstheme="minorBidi"/>
          <w:kern w:val="2"/>
          <w:sz w:val="21"/>
          <w:szCs w:val="22"/>
          <w:lang w:eastAsia="zh-CN"/>
        </w:rPr>
      </w:pPr>
      <w:hyperlink w:anchor="_Toc492650558" w:history="1">
        <w:r w:rsidR="00AC70F7" w:rsidRPr="002B1E5F">
          <w:rPr>
            <w:rStyle w:val="af7"/>
          </w:rPr>
          <w:t>3. Scenario Overview</w:t>
        </w:r>
        <w:r w:rsidR="00AC70F7">
          <w:rPr>
            <w:webHidden/>
          </w:rPr>
          <w:tab/>
        </w:r>
        <w:r w:rsidR="00AC70F7">
          <w:rPr>
            <w:webHidden/>
          </w:rPr>
          <w:fldChar w:fldCharType="begin"/>
        </w:r>
        <w:r w:rsidR="00AC70F7">
          <w:rPr>
            <w:webHidden/>
          </w:rPr>
          <w:instrText xml:space="preserve"> PAGEREF _Toc492650558 \h </w:instrText>
        </w:r>
        <w:r w:rsidR="00AC70F7">
          <w:rPr>
            <w:webHidden/>
          </w:rPr>
        </w:r>
        <w:r w:rsidR="00AC70F7">
          <w:rPr>
            <w:webHidden/>
          </w:rPr>
          <w:fldChar w:fldCharType="separate"/>
        </w:r>
        <w:r w:rsidR="00AC70F7">
          <w:rPr>
            <w:webHidden/>
          </w:rPr>
          <w:t>5</w:t>
        </w:r>
        <w:r w:rsidR="00AC70F7">
          <w:rPr>
            <w:webHidden/>
          </w:rPr>
          <w:fldChar w:fldCharType="end"/>
        </w:r>
      </w:hyperlink>
    </w:p>
    <w:p w:rsidR="00AC70F7" w:rsidRDefault="00A730D4">
      <w:pPr>
        <w:pStyle w:val="22"/>
        <w:rPr>
          <w:rFonts w:asciiTheme="minorHAnsi" w:eastAsiaTheme="minorEastAsia" w:hAnsiTheme="minorHAnsi" w:cstheme="minorBidi"/>
          <w:kern w:val="2"/>
          <w:sz w:val="21"/>
          <w:szCs w:val="22"/>
          <w:lang w:eastAsia="zh-CN"/>
        </w:rPr>
      </w:pPr>
      <w:hyperlink w:anchor="_Toc492650559" w:history="1">
        <w:r w:rsidR="00AC70F7" w:rsidRPr="002B1E5F">
          <w:rPr>
            <w:rStyle w:val="af7"/>
          </w:rPr>
          <w:t>3.1. Topology Abstraction</w:t>
        </w:r>
        <w:r w:rsidR="00AC70F7">
          <w:rPr>
            <w:webHidden/>
          </w:rPr>
          <w:tab/>
        </w:r>
        <w:r w:rsidR="00AC70F7">
          <w:rPr>
            <w:webHidden/>
          </w:rPr>
          <w:fldChar w:fldCharType="begin"/>
        </w:r>
        <w:r w:rsidR="00AC70F7">
          <w:rPr>
            <w:webHidden/>
          </w:rPr>
          <w:instrText xml:space="preserve"> PAGEREF _Toc492650559 \h </w:instrText>
        </w:r>
        <w:r w:rsidR="00AC70F7">
          <w:rPr>
            <w:webHidden/>
          </w:rPr>
        </w:r>
        <w:r w:rsidR="00AC70F7">
          <w:rPr>
            <w:webHidden/>
          </w:rPr>
          <w:fldChar w:fldCharType="separate"/>
        </w:r>
        <w:r w:rsidR="00AC70F7">
          <w:rPr>
            <w:webHidden/>
          </w:rPr>
          <w:t>7</w:t>
        </w:r>
        <w:r w:rsidR="00AC70F7">
          <w:rPr>
            <w:webHidden/>
          </w:rPr>
          <w:fldChar w:fldCharType="end"/>
        </w:r>
      </w:hyperlink>
    </w:p>
    <w:p w:rsidR="00AC70F7" w:rsidRDefault="00A730D4">
      <w:pPr>
        <w:pStyle w:val="32"/>
        <w:rPr>
          <w:rFonts w:asciiTheme="minorHAnsi" w:eastAsiaTheme="minorEastAsia" w:hAnsiTheme="minorHAnsi" w:cstheme="minorBidi"/>
          <w:kern w:val="2"/>
          <w:sz w:val="21"/>
          <w:szCs w:val="22"/>
          <w:lang w:eastAsia="zh-CN"/>
        </w:rPr>
      </w:pPr>
      <w:hyperlink w:anchor="_Toc492650560" w:history="1">
        <w:r w:rsidR="00AC70F7" w:rsidRPr="002B1E5F">
          <w:rPr>
            <w:rStyle w:val="af7"/>
          </w:rPr>
          <w:t>3.1.1. Single Domain Topology</w:t>
        </w:r>
        <w:r w:rsidR="00AC70F7">
          <w:rPr>
            <w:webHidden/>
          </w:rPr>
          <w:tab/>
        </w:r>
        <w:r w:rsidR="00AC70F7">
          <w:rPr>
            <w:webHidden/>
          </w:rPr>
          <w:fldChar w:fldCharType="begin"/>
        </w:r>
        <w:r w:rsidR="00AC70F7">
          <w:rPr>
            <w:webHidden/>
          </w:rPr>
          <w:instrText xml:space="preserve"> PAGEREF _Toc492650560 \h </w:instrText>
        </w:r>
        <w:r w:rsidR="00AC70F7">
          <w:rPr>
            <w:webHidden/>
          </w:rPr>
        </w:r>
        <w:r w:rsidR="00AC70F7">
          <w:rPr>
            <w:webHidden/>
          </w:rPr>
          <w:fldChar w:fldCharType="separate"/>
        </w:r>
        <w:r w:rsidR="00AC70F7">
          <w:rPr>
            <w:webHidden/>
          </w:rPr>
          <w:t>7</w:t>
        </w:r>
        <w:r w:rsidR="00AC70F7">
          <w:rPr>
            <w:webHidden/>
          </w:rPr>
          <w:fldChar w:fldCharType="end"/>
        </w:r>
      </w:hyperlink>
    </w:p>
    <w:p w:rsidR="00AC70F7" w:rsidRDefault="00A730D4">
      <w:pPr>
        <w:pStyle w:val="32"/>
        <w:rPr>
          <w:rFonts w:asciiTheme="minorHAnsi" w:eastAsiaTheme="minorEastAsia" w:hAnsiTheme="minorHAnsi" w:cstheme="minorBidi"/>
          <w:kern w:val="2"/>
          <w:sz w:val="21"/>
          <w:szCs w:val="22"/>
          <w:lang w:eastAsia="zh-CN"/>
        </w:rPr>
      </w:pPr>
      <w:hyperlink w:anchor="_Toc492650561" w:history="1">
        <w:r w:rsidR="00AC70F7" w:rsidRPr="002B1E5F">
          <w:rPr>
            <w:rStyle w:val="af7"/>
          </w:rPr>
          <w:t>3.1.2. Multi-domain Topology Stitching</w:t>
        </w:r>
        <w:r w:rsidR="00AC70F7">
          <w:rPr>
            <w:webHidden/>
          </w:rPr>
          <w:tab/>
        </w:r>
        <w:r w:rsidR="00AC70F7">
          <w:rPr>
            <w:webHidden/>
          </w:rPr>
          <w:fldChar w:fldCharType="begin"/>
        </w:r>
        <w:r w:rsidR="00AC70F7">
          <w:rPr>
            <w:webHidden/>
          </w:rPr>
          <w:instrText xml:space="preserve"> PAGEREF _Toc492650561 \h </w:instrText>
        </w:r>
        <w:r w:rsidR="00AC70F7">
          <w:rPr>
            <w:webHidden/>
          </w:rPr>
        </w:r>
        <w:r w:rsidR="00AC70F7">
          <w:rPr>
            <w:webHidden/>
          </w:rPr>
          <w:fldChar w:fldCharType="separate"/>
        </w:r>
        <w:r w:rsidR="00AC70F7">
          <w:rPr>
            <w:webHidden/>
          </w:rPr>
          <w:t>7</w:t>
        </w:r>
        <w:r w:rsidR="00AC70F7">
          <w:rPr>
            <w:webHidden/>
          </w:rPr>
          <w:fldChar w:fldCharType="end"/>
        </w:r>
      </w:hyperlink>
    </w:p>
    <w:p w:rsidR="00AC70F7" w:rsidRDefault="00A730D4">
      <w:pPr>
        <w:pStyle w:val="22"/>
        <w:rPr>
          <w:rFonts w:asciiTheme="minorHAnsi" w:eastAsiaTheme="minorEastAsia" w:hAnsiTheme="minorHAnsi" w:cstheme="minorBidi"/>
          <w:kern w:val="2"/>
          <w:sz w:val="21"/>
          <w:szCs w:val="22"/>
          <w:lang w:eastAsia="zh-CN"/>
        </w:rPr>
      </w:pPr>
      <w:hyperlink w:anchor="_Toc492650562" w:history="1">
        <w:r w:rsidR="00AC70F7" w:rsidRPr="002B1E5F">
          <w:rPr>
            <w:rStyle w:val="af7"/>
          </w:rPr>
          <w:t>3.2. Multi-domain Service Configuration</w:t>
        </w:r>
        <w:r w:rsidR="00AC70F7">
          <w:rPr>
            <w:webHidden/>
          </w:rPr>
          <w:tab/>
        </w:r>
        <w:r w:rsidR="00AC70F7">
          <w:rPr>
            <w:webHidden/>
          </w:rPr>
          <w:fldChar w:fldCharType="begin"/>
        </w:r>
        <w:r w:rsidR="00AC70F7">
          <w:rPr>
            <w:webHidden/>
          </w:rPr>
          <w:instrText xml:space="preserve"> PAGEREF _Toc492650562 \h </w:instrText>
        </w:r>
        <w:r w:rsidR="00AC70F7">
          <w:rPr>
            <w:webHidden/>
          </w:rPr>
        </w:r>
        <w:r w:rsidR="00AC70F7">
          <w:rPr>
            <w:webHidden/>
          </w:rPr>
          <w:fldChar w:fldCharType="separate"/>
        </w:r>
        <w:r w:rsidR="00AC70F7">
          <w:rPr>
            <w:webHidden/>
          </w:rPr>
          <w:t>8</w:t>
        </w:r>
        <w:r w:rsidR="00AC70F7">
          <w:rPr>
            <w:webHidden/>
          </w:rPr>
          <w:fldChar w:fldCharType="end"/>
        </w:r>
      </w:hyperlink>
    </w:p>
    <w:p w:rsidR="00AC70F7" w:rsidRDefault="00A730D4">
      <w:pPr>
        <w:pStyle w:val="32"/>
        <w:rPr>
          <w:rFonts w:asciiTheme="minorHAnsi" w:eastAsiaTheme="minorEastAsia" w:hAnsiTheme="minorHAnsi" w:cstheme="minorBidi"/>
          <w:kern w:val="2"/>
          <w:sz w:val="21"/>
          <w:szCs w:val="22"/>
          <w:lang w:eastAsia="zh-CN"/>
        </w:rPr>
      </w:pPr>
      <w:hyperlink w:anchor="_Toc492650563" w:history="1">
        <w:r w:rsidR="00AC70F7" w:rsidRPr="002B1E5F">
          <w:rPr>
            <w:rStyle w:val="af7"/>
          </w:rPr>
          <w:t>3.2.1.</w:t>
        </w:r>
        <w:r w:rsidR="00AC70F7" w:rsidRPr="002B1E5F">
          <w:rPr>
            <w:rStyle w:val="af7"/>
            <w:lang w:eastAsia="zh-CN"/>
          </w:rPr>
          <w:t xml:space="preserve"> Procedure Description</w:t>
        </w:r>
        <w:r w:rsidR="00AC70F7">
          <w:rPr>
            <w:webHidden/>
          </w:rPr>
          <w:tab/>
        </w:r>
        <w:r w:rsidR="00AC70F7">
          <w:rPr>
            <w:webHidden/>
          </w:rPr>
          <w:fldChar w:fldCharType="begin"/>
        </w:r>
        <w:r w:rsidR="00AC70F7">
          <w:rPr>
            <w:webHidden/>
          </w:rPr>
          <w:instrText xml:space="preserve"> PAGEREF _Toc492650563 \h </w:instrText>
        </w:r>
        <w:r w:rsidR="00AC70F7">
          <w:rPr>
            <w:webHidden/>
          </w:rPr>
        </w:r>
        <w:r w:rsidR="00AC70F7">
          <w:rPr>
            <w:webHidden/>
          </w:rPr>
          <w:fldChar w:fldCharType="separate"/>
        </w:r>
        <w:r w:rsidR="00AC70F7">
          <w:rPr>
            <w:webHidden/>
          </w:rPr>
          <w:t>9</w:t>
        </w:r>
        <w:r w:rsidR="00AC70F7">
          <w:rPr>
            <w:webHidden/>
          </w:rPr>
          <w:fldChar w:fldCharType="end"/>
        </w:r>
      </w:hyperlink>
    </w:p>
    <w:p w:rsidR="00AC70F7" w:rsidRDefault="00A730D4">
      <w:pPr>
        <w:pStyle w:val="32"/>
        <w:rPr>
          <w:rFonts w:asciiTheme="minorHAnsi" w:eastAsiaTheme="minorEastAsia" w:hAnsiTheme="minorHAnsi" w:cstheme="minorBidi"/>
          <w:kern w:val="2"/>
          <w:sz w:val="21"/>
          <w:szCs w:val="22"/>
          <w:lang w:eastAsia="zh-CN"/>
        </w:rPr>
      </w:pPr>
      <w:hyperlink w:anchor="_Toc492650564" w:history="1">
        <w:r w:rsidR="00AC70F7" w:rsidRPr="002B1E5F">
          <w:rPr>
            <w:rStyle w:val="af7"/>
          </w:rPr>
          <w:t>3.2.2. ODU Transit Service / OTN Client Private Line Service</w:t>
        </w:r>
        <w:r w:rsidR="00AC70F7">
          <w:rPr>
            <w:webHidden/>
          </w:rPr>
          <w:tab/>
        </w:r>
        <w:r w:rsidR="00AC70F7">
          <w:rPr>
            <w:webHidden/>
          </w:rPr>
          <w:fldChar w:fldCharType="begin"/>
        </w:r>
        <w:r w:rsidR="00AC70F7">
          <w:rPr>
            <w:webHidden/>
          </w:rPr>
          <w:instrText xml:space="preserve"> PAGEREF _Toc492650564 \h </w:instrText>
        </w:r>
        <w:r w:rsidR="00AC70F7">
          <w:rPr>
            <w:webHidden/>
          </w:rPr>
        </w:r>
        <w:r w:rsidR="00AC70F7">
          <w:rPr>
            <w:webHidden/>
          </w:rPr>
          <w:fldChar w:fldCharType="separate"/>
        </w:r>
        <w:r w:rsidR="00AC70F7">
          <w:rPr>
            <w:webHidden/>
          </w:rPr>
          <w:t>9</w:t>
        </w:r>
        <w:r w:rsidR="00AC70F7">
          <w:rPr>
            <w:webHidden/>
          </w:rPr>
          <w:fldChar w:fldCharType="end"/>
        </w:r>
      </w:hyperlink>
    </w:p>
    <w:p w:rsidR="00AC70F7" w:rsidRDefault="00A730D4">
      <w:pPr>
        <w:pStyle w:val="32"/>
        <w:rPr>
          <w:rFonts w:asciiTheme="minorHAnsi" w:eastAsiaTheme="minorEastAsia" w:hAnsiTheme="minorHAnsi" w:cstheme="minorBidi"/>
          <w:kern w:val="2"/>
          <w:sz w:val="21"/>
          <w:szCs w:val="22"/>
          <w:lang w:eastAsia="zh-CN"/>
        </w:rPr>
      </w:pPr>
      <w:hyperlink w:anchor="_Toc492650565" w:history="1">
        <w:r w:rsidR="00AC70F7" w:rsidRPr="002B1E5F">
          <w:rPr>
            <w:rStyle w:val="af7"/>
          </w:rPr>
          <w:t>3.2.3. EPL over ODU Service</w:t>
        </w:r>
        <w:r w:rsidR="00AC70F7">
          <w:rPr>
            <w:webHidden/>
          </w:rPr>
          <w:tab/>
        </w:r>
        <w:r w:rsidR="00AC70F7">
          <w:rPr>
            <w:webHidden/>
          </w:rPr>
          <w:fldChar w:fldCharType="begin"/>
        </w:r>
        <w:r w:rsidR="00AC70F7">
          <w:rPr>
            <w:webHidden/>
          </w:rPr>
          <w:instrText xml:space="preserve"> PAGEREF _Toc492650565 \h </w:instrText>
        </w:r>
        <w:r w:rsidR="00AC70F7">
          <w:rPr>
            <w:webHidden/>
          </w:rPr>
        </w:r>
        <w:r w:rsidR="00AC70F7">
          <w:rPr>
            <w:webHidden/>
          </w:rPr>
          <w:fldChar w:fldCharType="separate"/>
        </w:r>
        <w:r w:rsidR="00AC70F7">
          <w:rPr>
            <w:webHidden/>
          </w:rPr>
          <w:t>10</w:t>
        </w:r>
        <w:r w:rsidR="00AC70F7">
          <w:rPr>
            <w:webHidden/>
          </w:rPr>
          <w:fldChar w:fldCharType="end"/>
        </w:r>
      </w:hyperlink>
    </w:p>
    <w:p w:rsidR="00AC70F7" w:rsidRDefault="00A730D4">
      <w:pPr>
        <w:pStyle w:val="32"/>
        <w:rPr>
          <w:rFonts w:asciiTheme="minorHAnsi" w:eastAsiaTheme="minorEastAsia" w:hAnsiTheme="minorHAnsi" w:cstheme="minorBidi"/>
          <w:kern w:val="2"/>
          <w:sz w:val="21"/>
          <w:szCs w:val="22"/>
          <w:lang w:eastAsia="zh-CN"/>
        </w:rPr>
      </w:pPr>
      <w:hyperlink w:anchor="_Toc492650566" w:history="1">
        <w:r w:rsidR="00AC70F7" w:rsidRPr="002B1E5F">
          <w:rPr>
            <w:rStyle w:val="af7"/>
          </w:rPr>
          <w:t>3.2.4. Other OTN Client Services</w:t>
        </w:r>
        <w:r w:rsidR="00AC70F7">
          <w:rPr>
            <w:webHidden/>
          </w:rPr>
          <w:tab/>
        </w:r>
        <w:r w:rsidR="00AC70F7">
          <w:rPr>
            <w:webHidden/>
          </w:rPr>
          <w:fldChar w:fldCharType="begin"/>
        </w:r>
        <w:r w:rsidR="00AC70F7">
          <w:rPr>
            <w:webHidden/>
          </w:rPr>
          <w:instrText xml:space="preserve"> PAGEREF _Toc492650566 \h </w:instrText>
        </w:r>
        <w:r w:rsidR="00AC70F7">
          <w:rPr>
            <w:webHidden/>
          </w:rPr>
        </w:r>
        <w:r w:rsidR="00AC70F7">
          <w:rPr>
            <w:webHidden/>
          </w:rPr>
          <w:fldChar w:fldCharType="separate"/>
        </w:r>
        <w:r w:rsidR="00AC70F7">
          <w:rPr>
            <w:webHidden/>
          </w:rPr>
          <w:t>10</w:t>
        </w:r>
        <w:r w:rsidR="00AC70F7">
          <w:rPr>
            <w:webHidden/>
          </w:rPr>
          <w:fldChar w:fldCharType="end"/>
        </w:r>
      </w:hyperlink>
    </w:p>
    <w:p w:rsidR="00AC70F7" w:rsidRDefault="00A730D4">
      <w:pPr>
        <w:pStyle w:val="22"/>
        <w:rPr>
          <w:rFonts w:asciiTheme="minorHAnsi" w:eastAsiaTheme="minorEastAsia" w:hAnsiTheme="minorHAnsi" w:cstheme="minorBidi"/>
          <w:kern w:val="2"/>
          <w:sz w:val="21"/>
          <w:szCs w:val="22"/>
          <w:lang w:eastAsia="zh-CN"/>
        </w:rPr>
      </w:pPr>
      <w:hyperlink w:anchor="_Toc492650567" w:history="1">
        <w:r w:rsidR="00AC70F7" w:rsidRPr="002B1E5F">
          <w:rPr>
            <w:rStyle w:val="af7"/>
          </w:rPr>
          <w:t>3.3. Protection Scenarios</w:t>
        </w:r>
        <w:r w:rsidR="00AC70F7">
          <w:rPr>
            <w:webHidden/>
          </w:rPr>
          <w:tab/>
        </w:r>
        <w:r w:rsidR="00AC70F7">
          <w:rPr>
            <w:webHidden/>
          </w:rPr>
          <w:fldChar w:fldCharType="begin"/>
        </w:r>
        <w:r w:rsidR="00AC70F7">
          <w:rPr>
            <w:webHidden/>
          </w:rPr>
          <w:instrText xml:space="preserve"> PAGEREF _Toc492650567 \h </w:instrText>
        </w:r>
        <w:r w:rsidR="00AC70F7">
          <w:rPr>
            <w:webHidden/>
          </w:rPr>
        </w:r>
        <w:r w:rsidR="00AC70F7">
          <w:rPr>
            <w:webHidden/>
          </w:rPr>
          <w:fldChar w:fldCharType="separate"/>
        </w:r>
        <w:r w:rsidR="00AC70F7">
          <w:rPr>
            <w:webHidden/>
          </w:rPr>
          <w:t>10</w:t>
        </w:r>
        <w:r w:rsidR="00AC70F7">
          <w:rPr>
            <w:webHidden/>
          </w:rPr>
          <w:fldChar w:fldCharType="end"/>
        </w:r>
      </w:hyperlink>
    </w:p>
    <w:p w:rsidR="00AC70F7" w:rsidRDefault="00A730D4">
      <w:pPr>
        <w:pStyle w:val="32"/>
        <w:rPr>
          <w:rFonts w:asciiTheme="minorHAnsi" w:eastAsiaTheme="minorEastAsia" w:hAnsiTheme="minorHAnsi" w:cstheme="minorBidi"/>
          <w:kern w:val="2"/>
          <w:sz w:val="21"/>
          <w:szCs w:val="22"/>
          <w:lang w:eastAsia="zh-CN"/>
        </w:rPr>
      </w:pPr>
      <w:hyperlink w:anchor="_Toc492650568" w:history="1">
        <w:r w:rsidR="00AC70F7" w:rsidRPr="002B1E5F">
          <w:rPr>
            <w:rStyle w:val="af7"/>
          </w:rPr>
          <w:t>3.3.1. Linear Protection (end-to-end)</w:t>
        </w:r>
        <w:r w:rsidR="00AC70F7">
          <w:rPr>
            <w:webHidden/>
          </w:rPr>
          <w:tab/>
        </w:r>
        <w:r w:rsidR="00AC70F7">
          <w:rPr>
            <w:webHidden/>
          </w:rPr>
          <w:fldChar w:fldCharType="begin"/>
        </w:r>
        <w:r w:rsidR="00AC70F7">
          <w:rPr>
            <w:webHidden/>
          </w:rPr>
          <w:instrText xml:space="preserve"> PAGEREF _Toc492650568 \h </w:instrText>
        </w:r>
        <w:r w:rsidR="00AC70F7">
          <w:rPr>
            <w:webHidden/>
          </w:rPr>
        </w:r>
        <w:r w:rsidR="00AC70F7">
          <w:rPr>
            <w:webHidden/>
          </w:rPr>
          <w:fldChar w:fldCharType="separate"/>
        </w:r>
        <w:r w:rsidR="00AC70F7">
          <w:rPr>
            <w:webHidden/>
          </w:rPr>
          <w:t>10</w:t>
        </w:r>
        <w:r w:rsidR="00AC70F7">
          <w:rPr>
            <w:webHidden/>
          </w:rPr>
          <w:fldChar w:fldCharType="end"/>
        </w:r>
      </w:hyperlink>
    </w:p>
    <w:p w:rsidR="00AC70F7" w:rsidRDefault="00A730D4">
      <w:pPr>
        <w:pStyle w:val="32"/>
        <w:rPr>
          <w:rFonts w:asciiTheme="minorHAnsi" w:eastAsiaTheme="minorEastAsia" w:hAnsiTheme="minorHAnsi" w:cstheme="minorBidi"/>
          <w:kern w:val="2"/>
          <w:sz w:val="21"/>
          <w:szCs w:val="22"/>
          <w:lang w:eastAsia="zh-CN"/>
        </w:rPr>
      </w:pPr>
      <w:hyperlink w:anchor="_Toc492650569" w:history="1">
        <w:r w:rsidR="00AC70F7" w:rsidRPr="002B1E5F">
          <w:rPr>
            <w:rStyle w:val="af7"/>
          </w:rPr>
          <w:t>3.3.2. Segmented Protection</w:t>
        </w:r>
        <w:r w:rsidR="00AC70F7">
          <w:rPr>
            <w:webHidden/>
          </w:rPr>
          <w:tab/>
        </w:r>
        <w:r w:rsidR="00AC70F7">
          <w:rPr>
            <w:webHidden/>
          </w:rPr>
          <w:fldChar w:fldCharType="begin"/>
        </w:r>
        <w:r w:rsidR="00AC70F7">
          <w:rPr>
            <w:webHidden/>
          </w:rPr>
          <w:instrText xml:space="preserve"> PAGEREF _Toc492650569 \h </w:instrText>
        </w:r>
        <w:r w:rsidR="00AC70F7">
          <w:rPr>
            <w:webHidden/>
          </w:rPr>
        </w:r>
        <w:r w:rsidR="00AC70F7">
          <w:rPr>
            <w:webHidden/>
          </w:rPr>
          <w:fldChar w:fldCharType="separate"/>
        </w:r>
        <w:r w:rsidR="00AC70F7">
          <w:rPr>
            <w:webHidden/>
          </w:rPr>
          <w:t>10</w:t>
        </w:r>
        <w:r w:rsidR="00AC70F7">
          <w:rPr>
            <w:webHidden/>
          </w:rPr>
          <w:fldChar w:fldCharType="end"/>
        </w:r>
      </w:hyperlink>
    </w:p>
    <w:p w:rsidR="00AC70F7" w:rsidRDefault="00A730D4">
      <w:pPr>
        <w:pStyle w:val="10"/>
        <w:rPr>
          <w:rFonts w:asciiTheme="minorHAnsi" w:eastAsiaTheme="minorEastAsia" w:hAnsiTheme="minorHAnsi" w:cstheme="minorBidi"/>
          <w:kern w:val="2"/>
          <w:sz w:val="21"/>
          <w:szCs w:val="22"/>
          <w:lang w:eastAsia="zh-CN"/>
        </w:rPr>
      </w:pPr>
      <w:hyperlink w:anchor="_Toc492650570" w:history="1">
        <w:r w:rsidR="00AC70F7" w:rsidRPr="002B1E5F">
          <w:rPr>
            <w:rStyle w:val="af7"/>
          </w:rPr>
          <w:t>4. Topology Abstraction: detailed JSON examples</w:t>
        </w:r>
        <w:r w:rsidR="00AC70F7">
          <w:rPr>
            <w:webHidden/>
          </w:rPr>
          <w:tab/>
        </w:r>
        <w:r w:rsidR="00AC70F7">
          <w:rPr>
            <w:webHidden/>
          </w:rPr>
          <w:fldChar w:fldCharType="begin"/>
        </w:r>
        <w:r w:rsidR="00AC70F7">
          <w:rPr>
            <w:webHidden/>
          </w:rPr>
          <w:instrText xml:space="preserve"> PAGEREF _Toc492650570 \h </w:instrText>
        </w:r>
        <w:r w:rsidR="00AC70F7">
          <w:rPr>
            <w:webHidden/>
          </w:rPr>
        </w:r>
        <w:r w:rsidR="00AC70F7">
          <w:rPr>
            <w:webHidden/>
          </w:rPr>
          <w:fldChar w:fldCharType="separate"/>
        </w:r>
        <w:r w:rsidR="00AC70F7">
          <w:rPr>
            <w:webHidden/>
          </w:rPr>
          <w:t>10</w:t>
        </w:r>
        <w:r w:rsidR="00AC70F7">
          <w:rPr>
            <w:webHidden/>
          </w:rPr>
          <w:fldChar w:fldCharType="end"/>
        </w:r>
      </w:hyperlink>
    </w:p>
    <w:p w:rsidR="00AC70F7" w:rsidRDefault="00A730D4">
      <w:pPr>
        <w:pStyle w:val="10"/>
        <w:rPr>
          <w:rFonts w:asciiTheme="minorHAnsi" w:eastAsiaTheme="minorEastAsia" w:hAnsiTheme="minorHAnsi" w:cstheme="minorBidi"/>
          <w:kern w:val="2"/>
          <w:sz w:val="21"/>
          <w:szCs w:val="22"/>
          <w:lang w:eastAsia="zh-CN"/>
        </w:rPr>
      </w:pPr>
      <w:hyperlink w:anchor="_Toc492650571" w:history="1">
        <w:r w:rsidR="00AC70F7" w:rsidRPr="002B1E5F">
          <w:rPr>
            <w:rStyle w:val="af7"/>
          </w:rPr>
          <w:t>5. Service Configuration: detailed JSON examples</w:t>
        </w:r>
        <w:r w:rsidR="00AC70F7">
          <w:rPr>
            <w:webHidden/>
          </w:rPr>
          <w:tab/>
        </w:r>
        <w:r w:rsidR="00AC70F7">
          <w:rPr>
            <w:webHidden/>
          </w:rPr>
          <w:fldChar w:fldCharType="begin"/>
        </w:r>
        <w:r w:rsidR="00AC70F7">
          <w:rPr>
            <w:webHidden/>
          </w:rPr>
          <w:instrText xml:space="preserve"> PAGEREF _Toc492650571 \h </w:instrText>
        </w:r>
        <w:r w:rsidR="00AC70F7">
          <w:rPr>
            <w:webHidden/>
          </w:rPr>
        </w:r>
        <w:r w:rsidR="00AC70F7">
          <w:rPr>
            <w:webHidden/>
          </w:rPr>
          <w:fldChar w:fldCharType="separate"/>
        </w:r>
        <w:r w:rsidR="00AC70F7">
          <w:rPr>
            <w:webHidden/>
          </w:rPr>
          <w:t>10</w:t>
        </w:r>
        <w:r w:rsidR="00AC70F7">
          <w:rPr>
            <w:webHidden/>
          </w:rPr>
          <w:fldChar w:fldCharType="end"/>
        </w:r>
      </w:hyperlink>
    </w:p>
    <w:p w:rsidR="00AC70F7" w:rsidRDefault="00A730D4">
      <w:pPr>
        <w:pStyle w:val="22"/>
        <w:rPr>
          <w:rFonts w:asciiTheme="minorHAnsi" w:eastAsiaTheme="minorEastAsia" w:hAnsiTheme="minorHAnsi" w:cstheme="minorBidi"/>
          <w:kern w:val="2"/>
          <w:sz w:val="21"/>
          <w:szCs w:val="22"/>
          <w:lang w:eastAsia="zh-CN"/>
        </w:rPr>
      </w:pPr>
      <w:hyperlink w:anchor="_Toc492650572" w:history="1">
        <w:r w:rsidR="00AC70F7" w:rsidRPr="002B1E5F">
          <w:rPr>
            <w:rStyle w:val="af7"/>
          </w:rPr>
          <w:t>5.1. ODU Transit Service</w:t>
        </w:r>
        <w:r w:rsidR="00AC70F7">
          <w:rPr>
            <w:webHidden/>
          </w:rPr>
          <w:tab/>
        </w:r>
        <w:r w:rsidR="00AC70F7">
          <w:rPr>
            <w:webHidden/>
          </w:rPr>
          <w:fldChar w:fldCharType="begin"/>
        </w:r>
        <w:r w:rsidR="00AC70F7">
          <w:rPr>
            <w:webHidden/>
          </w:rPr>
          <w:instrText xml:space="preserve"> PAGEREF _Toc492650572 \h </w:instrText>
        </w:r>
        <w:r w:rsidR="00AC70F7">
          <w:rPr>
            <w:webHidden/>
          </w:rPr>
        </w:r>
        <w:r w:rsidR="00AC70F7">
          <w:rPr>
            <w:webHidden/>
          </w:rPr>
          <w:fldChar w:fldCharType="separate"/>
        </w:r>
        <w:r w:rsidR="00AC70F7">
          <w:rPr>
            <w:webHidden/>
          </w:rPr>
          <w:t>10</w:t>
        </w:r>
        <w:r w:rsidR="00AC70F7">
          <w:rPr>
            <w:webHidden/>
          </w:rPr>
          <w:fldChar w:fldCharType="end"/>
        </w:r>
      </w:hyperlink>
    </w:p>
    <w:p w:rsidR="00AC70F7" w:rsidRDefault="00A730D4">
      <w:pPr>
        <w:pStyle w:val="10"/>
        <w:rPr>
          <w:rFonts w:asciiTheme="minorHAnsi" w:eastAsiaTheme="minorEastAsia" w:hAnsiTheme="minorHAnsi" w:cstheme="minorBidi"/>
          <w:kern w:val="2"/>
          <w:sz w:val="21"/>
          <w:szCs w:val="22"/>
          <w:lang w:eastAsia="zh-CN"/>
        </w:rPr>
      </w:pPr>
      <w:hyperlink w:anchor="_Toc492650573" w:history="1">
        <w:r w:rsidR="00AC70F7" w:rsidRPr="002B1E5F">
          <w:rPr>
            <w:rStyle w:val="af7"/>
          </w:rPr>
          <w:t>6. Security Considerations</w:t>
        </w:r>
        <w:r w:rsidR="00AC70F7">
          <w:rPr>
            <w:webHidden/>
          </w:rPr>
          <w:tab/>
        </w:r>
        <w:r w:rsidR="00AC70F7">
          <w:rPr>
            <w:webHidden/>
          </w:rPr>
          <w:fldChar w:fldCharType="begin"/>
        </w:r>
        <w:r w:rsidR="00AC70F7">
          <w:rPr>
            <w:webHidden/>
          </w:rPr>
          <w:instrText xml:space="preserve"> PAGEREF _Toc492650573 \h </w:instrText>
        </w:r>
        <w:r w:rsidR="00AC70F7">
          <w:rPr>
            <w:webHidden/>
          </w:rPr>
        </w:r>
        <w:r w:rsidR="00AC70F7">
          <w:rPr>
            <w:webHidden/>
          </w:rPr>
          <w:fldChar w:fldCharType="separate"/>
        </w:r>
        <w:r w:rsidR="00AC70F7">
          <w:rPr>
            <w:webHidden/>
          </w:rPr>
          <w:t>10</w:t>
        </w:r>
        <w:r w:rsidR="00AC70F7">
          <w:rPr>
            <w:webHidden/>
          </w:rPr>
          <w:fldChar w:fldCharType="end"/>
        </w:r>
      </w:hyperlink>
    </w:p>
    <w:p w:rsidR="00AC70F7" w:rsidRDefault="00A730D4">
      <w:pPr>
        <w:pStyle w:val="10"/>
        <w:rPr>
          <w:rFonts w:asciiTheme="minorHAnsi" w:eastAsiaTheme="minorEastAsia" w:hAnsiTheme="minorHAnsi" w:cstheme="minorBidi"/>
          <w:kern w:val="2"/>
          <w:sz w:val="21"/>
          <w:szCs w:val="22"/>
          <w:lang w:eastAsia="zh-CN"/>
        </w:rPr>
      </w:pPr>
      <w:hyperlink w:anchor="_Toc492650574" w:history="1">
        <w:r w:rsidR="00AC70F7" w:rsidRPr="002B1E5F">
          <w:rPr>
            <w:rStyle w:val="af7"/>
          </w:rPr>
          <w:t>7. IANA Considerations</w:t>
        </w:r>
        <w:r w:rsidR="00AC70F7">
          <w:rPr>
            <w:webHidden/>
          </w:rPr>
          <w:tab/>
        </w:r>
        <w:r w:rsidR="00AC70F7">
          <w:rPr>
            <w:webHidden/>
          </w:rPr>
          <w:fldChar w:fldCharType="begin"/>
        </w:r>
        <w:r w:rsidR="00AC70F7">
          <w:rPr>
            <w:webHidden/>
          </w:rPr>
          <w:instrText xml:space="preserve"> PAGEREF _Toc492650574 \h </w:instrText>
        </w:r>
        <w:r w:rsidR="00AC70F7">
          <w:rPr>
            <w:webHidden/>
          </w:rPr>
        </w:r>
        <w:r w:rsidR="00AC70F7">
          <w:rPr>
            <w:webHidden/>
          </w:rPr>
          <w:fldChar w:fldCharType="separate"/>
        </w:r>
        <w:r w:rsidR="00AC70F7">
          <w:rPr>
            <w:webHidden/>
          </w:rPr>
          <w:t>10</w:t>
        </w:r>
        <w:r w:rsidR="00AC70F7">
          <w:rPr>
            <w:webHidden/>
          </w:rPr>
          <w:fldChar w:fldCharType="end"/>
        </w:r>
      </w:hyperlink>
    </w:p>
    <w:p w:rsidR="00AC70F7" w:rsidRDefault="00A730D4">
      <w:pPr>
        <w:pStyle w:val="10"/>
        <w:rPr>
          <w:rFonts w:asciiTheme="minorHAnsi" w:eastAsiaTheme="minorEastAsia" w:hAnsiTheme="minorHAnsi" w:cstheme="minorBidi"/>
          <w:kern w:val="2"/>
          <w:sz w:val="21"/>
          <w:szCs w:val="22"/>
          <w:lang w:eastAsia="zh-CN"/>
        </w:rPr>
      </w:pPr>
      <w:hyperlink w:anchor="_Toc492650575" w:history="1">
        <w:r w:rsidR="00AC70F7" w:rsidRPr="002B1E5F">
          <w:rPr>
            <w:rStyle w:val="af7"/>
          </w:rPr>
          <w:t>8. Conclusions</w:t>
        </w:r>
        <w:r w:rsidR="00AC70F7">
          <w:rPr>
            <w:webHidden/>
          </w:rPr>
          <w:tab/>
        </w:r>
        <w:r w:rsidR="00AC70F7">
          <w:rPr>
            <w:webHidden/>
          </w:rPr>
          <w:fldChar w:fldCharType="begin"/>
        </w:r>
        <w:r w:rsidR="00AC70F7">
          <w:rPr>
            <w:webHidden/>
          </w:rPr>
          <w:instrText xml:space="preserve"> PAGEREF _Toc492650575 \h </w:instrText>
        </w:r>
        <w:r w:rsidR="00AC70F7">
          <w:rPr>
            <w:webHidden/>
          </w:rPr>
        </w:r>
        <w:r w:rsidR="00AC70F7">
          <w:rPr>
            <w:webHidden/>
          </w:rPr>
          <w:fldChar w:fldCharType="separate"/>
        </w:r>
        <w:r w:rsidR="00AC70F7">
          <w:rPr>
            <w:webHidden/>
          </w:rPr>
          <w:t>11</w:t>
        </w:r>
        <w:r w:rsidR="00AC70F7">
          <w:rPr>
            <w:webHidden/>
          </w:rPr>
          <w:fldChar w:fldCharType="end"/>
        </w:r>
      </w:hyperlink>
    </w:p>
    <w:p w:rsidR="00AC70F7" w:rsidRDefault="00A730D4">
      <w:pPr>
        <w:pStyle w:val="10"/>
        <w:rPr>
          <w:rFonts w:asciiTheme="minorHAnsi" w:eastAsiaTheme="minorEastAsia" w:hAnsiTheme="minorHAnsi" w:cstheme="minorBidi"/>
          <w:kern w:val="2"/>
          <w:sz w:val="21"/>
          <w:szCs w:val="22"/>
          <w:lang w:eastAsia="zh-CN"/>
        </w:rPr>
      </w:pPr>
      <w:hyperlink w:anchor="_Toc492650576" w:history="1">
        <w:r w:rsidR="00AC70F7" w:rsidRPr="002B1E5F">
          <w:rPr>
            <w:rStyle w:val="af7"/>
          </w:rPr>
          <w:t>9. References</w:t>
        </w:r>
        <w:r w:rsidR="00AC70F7">
          <w:rPr>
            <w:webHidden/>
          </w:rPr>
          <w:tab/>
        </w:r>
        <w:r w:rsidR="00AC70F7">
          <w:rPr>
            <w:webHidden/>
          </w:rPr>
          <w:fldChar w:fldCharType="begin"/>
        </w:r>
        <w:r w:rsidR="00AC70F7">
          <w:rPr>
            <w:webHidden/>
          </w:rPr>
          <w:instrText xml:space="preserve"> PAGEREF _Toc492650576 \h </w:instrText>
        </w:r>
        <w:r w:rsidR="00AC70F7">
          <w:rPr>
            <w:webHidden/>
          </w:rPr>
        </w:r>
        <w:r w:rsidR="00AC70F7">
          <w:rPr>
            <w:webHidden/>
          </w:rPr>
          <w:fldChar w:fldCharType="separate"/>
        </w:r>
        <w:r w:rsidR="00AC70F7">
          <w:rPr>
            <w:webHidden/>
          </w:rPr>
          <w:t>11</w:t>
        </w:r>
        <w:r w:rsidR="00AC70F7">
          <w:rPr>
            <w:webHidden/>
          </w:rPr>
          <w:fldChar w:fldCharType="end"/>
        </w:r>
      </w:hyperlink>
    </w:p>
    <w:p w:rsidR="00AC70F7" w:rsidRDefault="00A730D4">
      <w:pPr>
        <w:pStyle w:val="22"/>
        <w:rPr>
          <w:rFonts w:asciiTheme="minorHAnsi" w:eastAsiaTheme="minorEastAsia" w:hAnsiTheme="minorHAnsi" w:cstheme="minorBidi"/>
          <w:kern w:val="2"/>
          <w:sz w:val="21"/>
          <w:szCs w:val="22"/>
          <w:lang w:eastAsia="zh-CN"/>
        </w:rPr>
      </w:pPr>
      <w:hyperlink w:anchor="_Toc492650577" w:history="1">
        <w:r w:rsidR="00AC70F7" w:rsidRPr="002B1E5F">
          <w:rPr>
            <w:rStyle w:val="af7"/>
          </w:rPr>
          <w:t>9.1. Normative References</w:t>
        </w:r>
        <w:r w:rsidR="00AC70F7">
          <w:rPr>
            <w:webHidden/>
          </w:rPr>
          <w:tab/>
        </w:r>
        <w:r w:rsidR="00AC70F7">
          <w:rPr>
            <w:webHidden/>
          </w:rPr>
          <w:fldChar w:fldCharType="begin"/>
        </w:r>
        <w:r w:rsidR="00AC70F7">
          <w:rPr>
            <w:webHidden/>
          </w:rPr>
          <w:instrText xml:space="preserve"> PAGEREF _Toc492650577 \h </w:instrText>
        </w:r>
        <w:r w:rsidR="00AC70F7">
          <w:rPr>
            <w:webHidden/>
          </w:rPr>
        </w:r>
        <w:r w:rsidR="00AC70F7">
          <w:rPr>
            <w:webHidden/>
          </w:rPr>
          <w:fldChar w:fldCharType="separate"/>
        </w:r>
        <w:r w:rsidR="00AC70F7">
          <w:rPr>
            <w:webHidden/>
          </w:rPr>
          <w:t>11</w:t>
        </w:r>
        <w:r w:rsidR="00AC70F7">
          <w:rPr>
            <w:webHidden/>
          </w:rPr>
          <w:fldChar w:fldCharType="end"/>
        </w:r>
      </w:hyperlink>
    </w:p>
    <w:p w:rsidR="00AC70F7" w:rsidRDefault="00A730D4">
      <w:pPr>
        <w:pStyle w:val="22"/>
        <w:rPr>
          <w:rFonts w:asciiTheme="minorHAnsi" w:eastAsiaTheme="minorEastAsia" w:hAnsiTheme="minorHAnsi" w:cstheme="minorBidi"/>
          <w:kern w:val="2"/>
          <w:sz w:val="21"/>
          <w:szCs w:val="22"/>
          <w:lang w:eastAsia="zh-CN"/>
        </w:rPr>
      </w:pPr>
      <w:hyperlink w:anchor="_Toc492650578" w:history="1">
        <w:r w:rsidR="00AC70F7" w:rsidRPr="002B1E5F">
          <w:rPr>
            <w:rStyle w:val="af7"/>
          </w:rPr>
          <w:t>9.2. Informative References</w:t>
        </w:r>
        <w:r w:rsidR="00AC70F7">
          <w:rPr>
            <w:webHidden/>
          </w:rPr>
          <w:tab/>
        </w:r>
        <w:r w:rsidR="00AC70F7">
          <w:rPr>
            <w:webHidden/>
          </w:rPr>
          <w:fldChar w:fldCharType="begin"/>
        </w:r>
        <w:r w:rsidR="00AC70F7">
          <w:rPr>
            <w:webHidden/>
          </w:rPr>
          <w:instrText xml:space="preserve"> PAGEREF _Toc492650578 \h </w:instrText>
        </w:r>
        <w:r w:rsidR="00AC70F7">
          <w:rPr>
            <w:webHidden/>
          </w:rPr>
        </w:r>
        <w:r w:rsidR="00AC70F7">
          <w:rPr>
            <w:webHidden/>
          </w:rPr>
          <w:fldChar w:fldCharType="separate"/>
        </w:r>
        <w:r w:rsidR="00AC70F7">
          <w:rPr>
            <w:webHidden/>
          </w:rPr>
          <w:t>11</w:t>
        </w:r>
        <w:r w:rsidR="00AC70F7">
          <w:rPr>
            <w:webHidden/>
          </w:rPr>
          <w:fldChar w:fldCharType="end"/>
        </w:r>
      </w:hyperlink>
    </w:p>
    <w:p w:rsidR="00AC70F7" w:rsidRDefault="00A730D4">
      <w:pPr>
        <w:pStyle w:val="10"/>
        <w:rPr>
          <w:rFonts w:asciiTheme="minorHAnsi" w:eastAsiaTheme="minorEastAsia" w:hAnsiTheme="minorHAnsi" w:cstheme="minorBidi"/>
          <w:kern w:val="2"/>
          <w:sz w:val="21"/>
          <w:szCs w:val="22"/>
          <w:lang w:eastAsia="zh-CN"/>
        </w:rPr>
      </w:pPr>
      <w:hyperlink w:anchor="_Toc492650579" w:history="1">
        <w:r w:rsidR="00AC70F7" w:rsidRPr="002B1E5F">
          <w:rPr>
            <w:rStyle w:val="af7"/>
          </w:rPr>
          <w:t>10. Acknowledgments</w:t>
        </w:r>
        <w:r w:rsidR="00AC70F7">
          <w:rPr>
            <w:webHidden/>
          </w:rPr>
          <w:tab/>
        </w:r>
        <w:r w:rsidR="00AC70F7">
          <w:rPr>
            <w:webHidden/>
          </w:rPr>
          <w:fldChar w:fldCharType="begin"/>
        </w:r>
        <w:r w:rsidR="00AC70F7">
          <w:rPr>
            <w:webHidden/>
          </w:rPr>
          <w:instrText xml:space="preserve"> PAGEREF _Toc492650579 \h </w:instrText>
        </w:r>
        <w:r w:rsidR="00AC70F7">
          <w:rPr>
            <w:webHidden/>
          </w:rPr>
        </w:r>
        <w:r w:rsidR="00AC70F7">
          <w:rPr>
            <w:webHidden/>
          </w:rPr>
          <w:fldChar w:fldCharType="separate"/>
        </w:r>
        <w:r w:rsidR="00AC70F7">
          <w:rPr>
            <w:webHidden/>
          </w:rPr>
          <w:t>11</w:t>
        </w:r>
        <w:r w:rsidR="00AC70F7">
          <w:rPr>
            <w:webHidden/>
          </w:rPr>
          <w:fldChar w:fldCharType="end"/>
        </w:r>
      </w:hyperlink>
    </w:p>
    <w:p w:rsidR="00AC70F7" w:rsidRDefault="00A730D4">
      <w:pPr>
        <w:pStyle w:val="10"/>
        <w:rPr>
          <w:rFonts w:asciiTheme="minorHAnsi" w:eastAsiaTheme="minorEastAsia" w:hAnsiTheme="minorHAnsi" w:cstheme="minorBidi"/>
          <w:kern w:val="2"/>
          <w:sz w:val="21"/>
          <w:szCs w:val="22"/>
          <w:lang w:eastAsia="zh-CN"/>
        </w:rPr>
      </w:pPr>
      <w:hyperlink w:anchor="_Toc492650580" w:history="1">
        <w:r w:rsidR="00AC70F7" w:rsidRPr="002B1E5F">
          <w:rPr>
            <w:rStyle w:val="af7"/>
          </w:rPr>
          <w:t>Appendix A. Validating a JSON fragment against a YANG Model</w:t>
        </w:r>
        <w:r w:rsidR="00AC70F7">
          <w:rPr>
            <w:webHidden/>
          </w:rPr>
          <w:tab/>
        </w:r>
        <w:r w:rsidR="00AC70F7">
          <w:rPr>
            <w:webHidden/>
          </w:rPr>
          <w:fldChar w:fldCharType="begin"/>
        </w:r>
        <w:r w:rsidR="00AC70F7">
          <w:rPr>
            <w:webHidden/>
          </w:rPr>
          <w:instrText xml:space="preserve"> PAGEREF _Toc492650580 \h </w:instrText>
        </w:r>
        <w:r w:rsidR="00AC70F7">
          <w:rPr>
            <w:webHidden/>
          </w:rPr>
        </w:r>
        <w:r w:rsidR="00AC70F7">
          <w:rPr>
            <w:webHidden/>
          </w:rPr>
          <w:fldChar w:fldCharType="separate"/>
        </w:r>
        <w:r w:rsidR="00AC70F7">
          <w:rPr>
            <w:webHidden/>
          </w:rPr>
          <w:t>13</w:t>
        </w:r>
        <w:r w:rsidR="00AC70F7">
          <w:rPr>
            <w:webHidden/>
          </w:rPr>
          <w:fldChar w:fldCharType="end"/>
        </w:r>
      </w:hyperlink>
    </w:p>
    <w:p w:rsidR="00AC70F7" w:rsidRDefault="00A730D4">
      <w:pPr>
        <w:pStyle w:val="22"/>
        <w:rPr>
          <w:rFonts w:asciiTheme="minorHAnsi" w:eastAsiaTheme="minorEastAsia" w:hAnsiTheme="minorHAnsi" w:cstheme="minorBidi"/>
          <w:kern w:val="2"/>
          <w:sz w:val="21"/>
          <w:szCs w:val="22"/>
          <w:lang w:eastAsia="zh-CN"/>
        </w:rPr>
      </w:pPr>
      <w:hyperlink w:anchor="_Toc492650581" w:history="1">
        <w:r w:rsidR="00AC70F7" w:rsidRPr="002B1E5F">
          <w:rPr>
            <w:rStyle w:val="af7"/>
          </w:rPr>
          <w:t>A.1. DSDL-based approach</w:t>
        </w:r>
        <w:r w:rsidR="00AC70F7">
          <w:rPr>
            <w:webHidden/>
          </w:rPr>
          <w:tab/>
        </w:r>
        <w:r w:rsidR="00AC70F7">
          <w:rPr>
            <w:webHidden/>
          </w:rPr>
          <w:fldChar w:fldCharType="begin"/>
        </w:r>
        <w:r w:rsidR="00AC70F7">
          <w:rPr>
            <w:webHidden/>
          </w:rPr>
          <w:instrText xml:space="preserve"> PAGEREF _Toc492650581 \h </w:instrText>
        </w:r>
        <w:r w:rsidR="00AC70F7">
          <w:rPr>
            <w:webHidden/>
          </w:rPr>
        </w:r>
        <w:r w:rsidR="00AC70F7">
          <w:rPr>
            <w:webHidden/>
          </w:rPr>
          <w:fldChar w:fldCharType="separate"/>
        </w:r>
        <w:r w:rsidR="00AC70F7">
          <w:rPr>
            <w:webHidden/>
          </w:rPr>
          <w:t>13</w:t>
        </w:r>
        <w:r w:rsidR="00AC70F7">
          <w:rPr>
            <w:webHidden/>
          </w:rPr>
          <w:fldChar w:fldCharType="end"/>
        </w:r>
      </w:hyperlink>
    </w:p>
    <w:p w:rsidR="00AC70F7" w:rsidRDefault="00A730D4">
      <w:pPr>
        <w:pStyle w:val="22"/>
        <w:rPr>
          <w:rFonts w:asciiTheme="minorHAnsi" w:eastAsiaTheme="minorEastAsia" w:hAnsiTheme="minorHAnsi" w:cstheme="minorBidi"/>
          <w:kern w:val="2"/>
          <w:sz w:val="21"/>
          <w:szCs w:val="22"/>
          <w:lang w:eastAsia="zh-CN"/>
        </w:rPr>
      </w:pPr>
      <w:hyperlink w:anchor="_Toc492650582" w:history="1">
        <w:r w:rsidR="00AC70F7" w:rsidRPr="002B1E5F">
          <w:rPr>
            <w:rStyle w:val="af7"/>
          </w:rPr>
          <w:t>A.2. Why not using a XSD-based approach</w:t>
        </w:r>
        <w:r w:rsidR="00AC70F7">
          <w:rPr>
            <w:webHidden/>
          </w:rPr>
          <w:tab/>
        </w:r>
        <w:r w:rsidR="00AC70F7">
          <w:rPr>
            <w:webHidden/>
          </w:rPr>
          <w:fldChar w:fldCharType="begin"/>
        </w:r>
        <w:r w:rsidR="00AC70F7">
          <w:rPr>
            <w:webHidden/>
          </w:rPr>
          <w:instrText xml:space="preserve"> PAGEREF _Toc492650582 \h </w:instrText>
        </w:r>
        <w:r w:rsidR="00AC70F7">
          <w:rPr>
            <w:webHidden/>
          </w:rPr>
        </w:r>
        <w:r w:rsidR="00AC70F7">
          <w:rPr>
            <w:webHidden/>
          </w:rPr>
          <w:fldChar w:fldCharType="separate"/>
        </w:r>
        <w:r w:rsidR="00AC70F7">
          <w:rPr>
            <w:webHidden/>
          </w:rPr>
          <w:t>13</w:t>
        </w:r>
        <w:r w:rsidR="00AC70F7">
          <w:rPr>
            <w:webHidden/>
          </w:rPr>
          <w:fldChar w:fldCharType="end"/>
        </w:r>
      </w:hyperlink>
    </w:p>
    <w:p w:rsidR="00AC70F7" w:rsidRDefault="00A730D4">
      <w:pPr>
        <w:pStyle w:val="22"/>
        <w:rPr>
          <w:rFonts w:asciiTheme="minorHAnsi" w:eastAsiaTheme="minorEastAsia" w:hAnsiTheme="minorHAnsi" w:cstheme="minorBidi"/>
          <w:kern w:val="2"/>
          <w:sz w:val="21"/>
          <w:szCs w:val="22"/>
          <w:lang w:eastAsia="zh-CN"/>
        </w:rPr>
      </w:pPr>
      <w:hyperlink w:anchor="_Toc492650583" w:history="1">
        <w:r w:rsidR="00AC70F7" w:rsidRPr="002B1E5F">
          <w:rPr>
            <w:rStyle w:val="af7"/>
          </w:rPr>
          <w:t>A.3. JSON Code: use-case-1-topology-01.json</w:t>
        </w:r>
        <w:r w:rsidR="00AC70F7">
          <w:rPr>
            <w:webHidden/>
          </w:rPr>
          <w:tab/>
        </w:r>
        <w:r w:rsidR="00AC70F7">
          <w:rPr>
            <w:webHidden/>
          </w:rPr>
          <w:fldChar w:fldCharType="begin"/>
        </w:r>
        <w:r w:rsidR="00AC70F7">
          <w:rPr>
            <w:webHidden/>
          </w:rPr>
          <w:instrText xml:space="preserve"> PAGEREF _Toc492650583 \h </w:instrText>
        </w:r>
        <w:r w:rsidR="00AC70F7">
          <w:rPr>
            <w:webHidden/>
          </w:rPr>
        </w:r>
        <w:r w:rsidR="00AC70F7">
          <w:rPr>
            <w:webHidden/>
          </w:rPr>
          <w:fldChar w:fldCharType="separate"/>
        </w:r>
        <w:r w:rsidR="00AC70F7">
          <w:rPr>
            <w:webHidden/>
          </w:rPr>
          <w:t>14</w:t>
        </w:r>
        <w:r w:rsidR="00AC70F7">
          <w:rPr>
            <w:webHidden/>
          </w:rPr>
          <w:fldChar w:fldCharType="end"/>
        </w:r>
      </w:hyperlink>
    </w:p>
    <w:p w:rsidR="00AC70F7" w:rsidRDefault="00A730D4">
      <w:pPr>
        <w:pStyle w:val="22"/>
        <w:rPr>
          <w:rFonts w:asciiTheme="minorHAnsi" w:eastAsiaTheme="minorEastAsia" w:hAnsiTheme="minorHAnsi" w:cstheme="minorBidi"/>
          <w:kern w:val="2"/>
          <w:sz w:val="21"/>
          <w:szCs w:val="22"/>
          <w:lang w:eastAsia="zh-CN"/>
        </w:rPr>
      </w:pPr>
      <w:hyperlink w:anchor="_Toc492650584" w:history="1">
        <w:r w:rsidR="00AC70F7" w:rsidRPr="002B1E5F">
          <w:rPr>
            <w:rStyle w:val="af7"/>
          </w:rPr>
          <w:t>A.4. JSON Code: use-case-1-topology-01.json</w:t>
        </w:r>
        <w:r w:rsidR="00AC70F7">
          <w:rPr>
            <w:webHidden/>
          </w:rPr>
          <w:tab/>
        </w:r>
        <w:r w:rsidR="00AC70F7">
          <w:rPr>
            <w:webHidden/>
          </w:rPr>
          <w:fldChar w:fldCharType="begin"/>
        </w:r>
        <w:r w:rsidR="00AC70F7">
          <w:rPr>
            <w:webHidden/>
          </w:rPr>
          <w:instrText xml:space="preserve"> PAGEREF _Toc492650584 \h </w:instrText>
        </w:r>
        <w:r w:rsidR="00AC70F7">
          <w:rPr>
            <w:webHidden/>
          </w:rPr>
        </w:r>
        <w:r w:rsidR="00AC70F7">
          <w:rPr>
            <w:webHidden/>
          </w:rPr>
          <w:fldChar w:fldCharType="separate"/>
        </w:r>
        <w:r w:rsidR="00AC70F7">
          <w:rPr>
            <w:webHidden/>
          </w:rPr>
          <w:t>14</w:t>
        </w:r>
        <w:r w:rsidR="00AC70F7">
          <w:rPr>
            <w:webHidden/>
          </w:rPr>
          <w:fldChar w:fldCharType="end"/>
        </w:r>
      </w:hyperlink>
    </w:p>
    <w:p w:rsidR="00696527" w:rsidRDefault="003140A4" w:rsidP="002E5DA5">
      <w:pPr>
        <w:pStyle w:val="10"/>
      </w:pPr>
      <w:r>
        <w:fldChar w:fldCharType="end"/>
      </w:r>
    </w:p>
    <w:p w:rsidR="006F6F19" w:rsidRPr="000445CC" w:rsidRDefault="008E670E" w:rsidP="00237595">
      <w:pPr>
        <w:pStyle w:val="1"/>
      </w:pPr>
      <w:bookmarkStart w:id="0" w:name="_Toc492650554"/>
      <w:r w:rsidRPr="000445CC">
        <w:t>Introduction</w:t>
      </w:r>
      <w:bookmarkEnd w:id="0"/>
    </w:p>
    <w:p w:rsidR="000445CC" w:rsidRPr="003325F9" w:rsidRDefault="002F6754" w:rsidP="000445CC">
      <w:r>
        <w:t>This document analyses how YANG models</w:t>
      </w:r>
      <w:r w:rsidR="000445CC" w:rsidRPr="003325F9">
        <w:t xml:space="preserve"> </w:t>
      </w:r>
      <w:r w:rsidR="00410ABC">
        <w:t>developed</w:t>
      </w:r>
      <w:r w:rsidR="00410ABC" w:rsidRPr="003325F9">
        <w:t xml:space="preserve"> </w:t>
      </w:r>
      <w:r w:rsidR="000445CC" w:rsidRPr="003325F9">
        <w:t xml:space="preserve">by IETF (TEAS and CCAMP WG) can be used to support Use Case </w:t>
      </w:r>
      <w:r w:rsidR="00FB7CCA">
        <w:t>3</w:t>
      </w:r>
      <w:r w:rsidR="000445CC" w:rsidRPr="003325F9">
        <w:t xml:space="preserve"> (</w:t>
      </w:r>
      <w:r w:rsidR="00FB7CCA">
        <w:t>multi</w:t>
      </w:r>
      <w:r w:rsidR="000445CC" w:rsidRPr="003325F9">
        <w:t>-domain with single-layer) scenarios as described in [</w:t>
      </w:r>
      <w:r w:rsidR="000D1730" w:rsidRPr="000A0F17">
        <w:t>TNBI-UseCases</w:t>
      </w:r>
      <w:r w:rsidR="000445CC" w:rsidRPr="003325F9">
        <w:t>]</w:t>
      </w:r>
      <w:r w:rsidR="00583764">
        <w:t>.</w:t>
      </w:r>
    </w:p>
    <w:p w:rsidR="00CA2FF3" w:rsidRDefault="00CA2FF3" w:rsidP="00CA2FF3">
      <w:pPr>
        <w:pStyle w:val="21"/>
      </w:pPr>
      <w:bookmarkStart w:id="1" w:name="_Toc492650555"/>
      <w:r>
        <w:t>Assumptions</w:t>
      </w:r>
      <w:bookmarkEnd w:id="1"/>
    </w:p>
    <w:p w:rsidR="00CA2FF3" w:rsidRDefault="00CA2FF3" w:rsidP="00CA2FF3">
      <w:r>
        <w:t>This document is</w:t>
      </w:r>
      <w:r w:rsidR="002F6754">
        <w:t xml:space="preserve"> using the ACTN [ACTN-fwk] as an architecture that deploys the IETF models. The motivation of this draft is to analyze</w:t>
      </w:r>
      <w:r>
        <w:t xml:space="preserve"> how existing </w:t>
      </w:r>
      <w:r w:rsidR="002F6754">
        <w:t xml:space="preserve">IETF </w:t>
      </w:r>
      <w:r>
        <w:t xml:space="preserve">models can be used </w:t>
      </w:r>
      <w:r w:rsidR="002F6754">
        <w:t>on</w:t>
      </w:r>
      <w:r>
        <w:t xml:space="preserve"> the MPI between the PNC and the MDSC to support the use case </w:t>
      </w:r>
      <w:r w:rsidR="002F6754">
        <w:t>3</w:t>
      </w:r>
      <w:r>
        <w:t xml:space="preserve"> scenarios as defined in section </w:t>
      </w:r>
      <w:r w:rsidR="002F6754">
        <w:t>5</w:t>
      </w:r>
      <w:r>
        <w:t xml:space="preserve"> of </w:t>
      </w:r>
      <w:r w:rsidRPr="003325F9">
        <w:t>[</w:t>
      </w:r>
      <w:r w:rsidRPr="00C57086">
        <w:t>TNBI-UseCases</w:t>
      </w:r>
      <w:r w:rsidRPr="003325F9">
        <w:t>]</w:t>
      </w:r>
      <w:r>
        <w:t>.</w:t>
      </w:r>
    </w:p>
    <w:p w:rsidR="00CA2FF3" w:rsidRDefault="00CA2FF3" w:rsidP="00CA2FF3">
      <w:r w:rsidRPr="00C57086">
        <w:t xml:space="preserve">This document assumes the applicability of the YANG models to the ACTN interfaces as defined in [ACTN-YANG] and therefore considers 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rsidR="002C29C3" w:rsidRDefault="002C29C3" w:rsidP="00CA2FF3">
      <w:r>
        <w:t>The analysis of how to use the attributes in the I2RS Topology YANG model, defined in [I2RS-TOPO], is for further study.</w:t>
      </w:r>
    </w:p>
    <w:p w:rsidR="00CA2FF3" w:rsidRDefault="00CA2FF3" w:rsidP="00CA2FF3">
      <w:r>
        <w:t>Moreover this document is making the following assumptions, still to be validated with TEAS WG:</w:t>
      </w:r>
    </w:p>
    <w:p w:rsidR="00CA2FF3" w:rsidRDefault="00CA2FF3" w:rsidP="00CA2FF3">
      <w:pPr>
        <w:pStyle w:val="RFCListNumbered"/>
      </w:pPr>
      <w:bookmarkStart w:id="2" w:name="_Ref486345367"/>
      <w:r>
        <w:t xml:space="preserve">The MDSC can request, at the MPI, the Transport PNC to setup a Transit Tunnel Segment using the TE Tunnel YANG model: in this case, since the </w:t>
      </w:r>
      <w:r w:rsidRPr="009571A5">
        <w:t>endpoints of the E2E Tunnel are outside the domain controlled</w:t>
      </w:r>
      <w:r>
        <w:t xml:space="preserve"> by the Transport PNC, the MDSC would not specify any source or destination TTP (i.e., it would leave the </w:t>
      </w:r>
      <w:r w:rsidRPr="009571A5">
        <w:t>source</w:t>
      </w:r>
      <w:r>
        <w:t xml:space="preserve">, destination, </w:t>
      </w:r>
      <w:r w:rsidRPr="009571A5">
        <w:t>src-tp-id</w:t>
      </w:r>
      <w:r>
        <w:t xml:space="preserve"> and </w:t>
      </w:r>
      <w:r w:rsidRPr="009571A5">
        <w:t>dst-tp-id</w:t>
      </w:r>
      <w:r>
        <w:t xml:space="preserve"> attributes empty) and it would use the </w:t>
      </w:r>
      <w:r w:rsidRPr="009571A5">
        <w:t>explicit-route-object list</w:t>
      </w:r>
      <w:r>
        <w:t xml:space="preserve"> to specify the </w:t>
      </w:r>
      <w:r w:rsidRPr="009571A5">
        <w:t xml:space="preserve">ingress and egress links of the </w:t>
      </w:r>
      <w:r>
        <w:t>Transit Tunnel Segment.</w:t>
      </w:r>
      <w:bookmarkEnd w:id="2"/>
    </w:p>
    <w:p w:rsidR="00A03F93" w:rsidRDefault="00CA2FF3">
      <w:pPr>
        <w:pStyle w:val="RFCListNumbered"/>
      </w:pPr>
      <w:bookmarkStart w:id="3" w:name="_Ref486345524"/>
      <w:r>
        <w:t>The Transport PNC provides to the MDSC</w:t>
      </w:r>
      <w:r w:rsidRPr="00C57086">
        <w:t xml:space="preserve">, </w:t>
      </w:r>
      <w:r>
        <w:t xml:space="preserve">at the MPI, </w:t>
      </w:r>
      <w:r w:rsidRPr="00C57086">
        <w:t>the list of available timeslots on the access links</w:t>
      </w:r>
      <w:r>
        <w:t xml:space="preserve"> using the </w:t>
      </w:r>
      <w:r w:rsidRPr="00C57086">
        <w:t xml:space="preserve">TE Topology YANG model </w:t>
      </w:r>
      <w:r>
        <w:t>and OTN Topology augmentation</w:t>
      </w:r>
      <w:r w:rsidRPr="00C57086">
        <w:t>.</w:t>
      </w:r>
      <w:bookmarkEnd w:id="3"/>
      <w:r w:rsidR="00F5301C">
        <w:t xml:space="preserve"> The TE Topology YANG model in [TE-TOPO] is being updated to report the label set information.</w:t>
      </w:r>
    </w:p>
    <w:p w:rsidR="006F6F19" w:rsidRPr="00EB5975" w:rsidRDefault="00EB5975" w:rsidP="00B01DFE">
      <w:pPr>
        <w:pStyle w:val="21"/>
      </w:pPr>
      <w:bookmarkStart w:id="4" w:name="_Toc486351904"/>
      <w:bookmarkStart w:id="5" w:name="_Toc492650556"/>
      <w:bookmarkEnd w:id="4"/>
      <w:r>
        <w:lastRenderedPageBreak/>
        <w:t>Feedbacks provided to the IETF Working Groups</w:t>
      </w:r>
      <w:bookmarkEnd w:id="5"/>
    </w:p>
    <w:p w:rsidR="00CA2FF3" w:rsidRDefault="00CA2FF3" w:rsidP="00CA2FF3">
      <w:r>
        <w:t>The analysis done in this version of this document has triggered the following feedbacks to TEAS WG:</w:t>
      </w:r>
    </w:p>
    <w:p w:rsidR="00CA2FF3" w:rsidRDefault="00CA2FF3" w:rsidP="00CA2FF3">
      <w:pPr>
        <w:pStyle w:val="RFCListBullet"/>
      </w:pPr>
      <w:r>
        <w:t>On-going discussion about how to use the TE Tunnel YANG model in [TE-TUNNEL] to support tunnel segments.</w:t>
      </w:r>
    </w:p>
    <w:p w:rsidR="002C29C3" w:rsidRDefault="00CA2FF3" w:rsidP="00CA2FF3">
      <w:pPr>
        <w:pStyle w:val="RFCListBullet"/>
      </w:pPr>
      <w:r>
        <w:t xml:space="preserve">Need to change TE Tunnel YANG model in [TE-TUNNEL] to clarify that the router-id and interface-id attributes in the unnumbered explicit-route-object </w:t>
      </w:r>
      <w:r w:rsidR="002C29C3">
        <w:t>corresponds to the</w:t>
      </w:r>
      <w:r>
        <w:t xml:space="preserve"> te-node-id and te-tp-id </w:t>
      </w:r>
      <w:r w:rsidR="002C29C3">
        <w:t xml:space="preserve">attributes identifying an LTP in the </w:t>
      </w:r>
      <w:r>
        <w:t xml:space="preserve">TE </w:t>
      </w:r>
      <w:r w:rsidR="002C29C3">
        <w:t xml:space="preserve">Topology </w:t>
      </w:r>
      <w:r>
        <w:t>YANG model.</w:t>
      </w:r>
    </w:p>
    <w:p w:rsidR="00410ABC" w:rsidRDefault="002C29C3" w:rsidP="00CA2FF3">
      <w:pPr>
        <w:pStyle w:val="RFCListBullet"/>
      </w:pPr>
      <w:r>
        <w:t>Need to add information about the label set (e.g., list of available timeslots) in the TE Topology and TE Tunnel YANG models.</w:t>
      </w:r>
    </w:p>
    <w:p w:rsidR="00F5301C" w:rsidRDefault="00F5301C" w:rsidP="00F5301C">
      <w:pPr>
        <w:pStyle w:val="RFCListBullet"/>
      </w:pPr>
      <w:bookmarkStart w:id="6" w:name="_Toc486351906"/>
      <w:bookmarkStart w:id="7" w:name="_Ref486351726"/>
      <w:bookmarkEnd w:id="6"/>
      <w:r>
        <w:t>Some detailed fixes to the TE Tunnel YANG model in [TE-</w:t>
      </w:r>
      <w:r w:rsidR="00D3128B">
        <w:t>TUNNEL</w:t>
      </w:r>
      <w:r>
        <w:t>] have also been identified during the validation of the JSON examples against the TE Tunnel YANG model.</w:t>
      </w:r>
    </w:p>
    <w:p w:rsidR="00C17E38" w:rsidRPr="00EB5975" w:rsidRDefault="00C17E38" w:rsidP="00237595">
      <w:pPr>
        <w:pStyle w:val="1"/>
      </w:pPr>
      <w:bookmarkStart w:id="8" w:name="_Toc492650557"/>
      <w:r w:rsidRPr="00EB5975">
        <w:t>Conventions used in this document</w:t>
      </w:r>
      <w:bookmarkEnd w:id="7"/>
      <w:bookmarkEnd w:id="8"/>
    </w:p>
    <w:p w:rsidR="00C14A54" w:rsidRDefault="00C14A54" w:rsidP="00C14A54">
      <w:r>
        <w:t>This document provides some detailed JSON code examples to describe how the</w:t>
      </w:r>
      <w:r w:rsidRPr="003325F9">
        <w:t xml:space="preserve"> YANG models being </w:t>
      </w:r>
      <w:r w:rsidR="00410ABC">
        <w:t>developed</w:t>
      </w:r>
      <w:r w:rsidR="00410ABC" w:rsidRPr="003325F9">
        <w:t xml:space="preserve"> </w:t>
      </w:r>
      <w:r w:rsidRPr="003325F9">
        <w:t>by IETF (TEAS and CCAMP WG in particular)</w:t>
      </w:r>
      <w:r>
        <w:t xml:space="preserve"> can be used.</w:t>
      </w:r>
    </w:p>
    <w:p w:rsidR="00C14A54" w:rsidRDefault="00C14A54" w:rsidP="00C14A54">
      <w:r>
        <w:t xml:space="preserve">The examples are provided using JSON because JSON code is </w:t>
      </w:r>
      <w:r w:rsidR="00410ABC" w:rsidRPr="002D6B5F">
        <w:t>eas</w:t>
      </w:r>
      <w:r w:rsidR="00410ABC">
        <w:t>ier</w:t>
      </w:r>
      <w:r w:rsidR="00410ABC" w:rsidRPr="002D6B5F">
        <w:t xml:space="preserve"> </w:t>
      </w:r>
      <w:r w:rsidR="002D6B5F" w:rsidRPr="002D6B5F">
        <w:t>for humans to read and write</w:t>
      </w:r>
      <w:r>
        <w:t>.</w:t>
      </w:r>
    </w:p>
    <w:p w:rsidR="00A03F93" w:rsidRDefault="002E0996">
      <w:r>
        <w:t xml:space="preserve">Different </w:t>
      </w:r>
      <w:r w:rsidR="002D6B5F">
        <w:t>objects</w:t>
      </w:r>
      <w:r>
        <w:t xml:space="preserve"> need to have an identifier. The convention used to create mnemonic identifiers is to use </w:t>
      </w:r>
      <w:r w:rsidR="002D6B5F">
        <w:t>the object name (e.g., S3 for node S3)</w:t>
      </w:r>
      <w:r>
        <w:t>, followed by its type (e.g., NODE), separated by an "-", followed by "-ID". For example the mnemonic identifier for node S3 would be S3-NODE-ID.</w:t>
      </w:r>
    </w:p>
    <w:p w:rsidR="00C14A54" w:rsidRDefault="00C14A54" w:rsidP="00C14A54">
      <w:r w:rsidRPr="00F5301C">
        <w:t xml:space="preserve">JSON language does not support the insertion of comments that have been instead found to be useful when writing the examples. This document inserts comments into the JSON code as </w:t>
      </w:r>
      <w:r w:rsidR="000D1730" w:rsidRPr="000A0F17">
        <w:t>JSON name/value pair</w:t>
      </w:r>
      <w:r w:rsidRPr="00F5301C">
        <w:t xml:space="preserve"> with the </w:t>
      </w:r>
      <w:r w:rsidR="000D1730"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rsidR="00A03F93" w:rsidRDefault="002E0996">
      <w:r>
        <w:t xml:space="preserve">   </w:t>
      </w:r>
      <w:r w:rsidR="00C14A54" w:rsidRPr="00C14A54">
        <w:t>"// comment": "ODU Abstract Topology @ MPI",</w:t>
      </w:r>
    </w:p>
    <w:p w:rsidR="00A03F93" w:rsidRDefault="002E0996">
      <w:r>
        <w:lastRenderedPageBreak/>
        <w:t>The</w:t>
      </w:r>
      <w:r w:rsidR="00C14A54">
        <w:t xml:space="preserve"> JSON code examples </w:t>
      </w:r>
      <w:r>
        <w:t xml:space="preserve">provided in this document have been </w:t>
      </w:r>
      <w:r w:rsidR="00C14A54">
        <w:t xml:space="preserve">validated </w:t>
      </w:r>
      <w:r w:rsidR="000D1730" w:rsidRPr="000A0F17">
        <w:t>against</w:t>
      </w:r>
      <w:r w:rsidR="00C14A54">
        <w:t xml:space="preserve"> the YANG models</w:t>
      </w:r>
      <w:r>
        <w:t xml:space="preserve"> following the validation process described in </w:t>
      </w:r>
      <w:r w:rsidR="003140A4">
        <w:rPr>
          <w:highlight w:val="yellow"/>
        </w:rPr>
        <w:fldChar w:fldCharType="begin"/>
      </w:r>
      <w:r w:rsidR="006E6419">
        <w:instrText xml:space="preserve"> REF _Ref486351665 \r \h </w:instrText>
      </w:r>
      <w:r w:rsidR="003140A4">
        <w:rPr>
          <w:highlight w:val="yellow"/>
        </w:rPr>
      </w:r>
      <w:r w:rsidR="003140A4">
        <w:rPr>
          <w:highlight w:val="yellow"/>
        </w:rPr>
        <w:fldChar w:fldCharType="separate"/>
      </w:r>
      <w:r w:rsidR="006E6419">
        <w:t>Appendix A</w:t>
      </w:r>
      <w:r w:rsidR="003140A4">
        <w:rPr>
          <w:highlight w:val="yellow"/>
        </w:rPr>
        <w:fldChar w:fldCharType="end"/>
      </w:r>
      <w:r w:rsidR="006E6419">
        <w:t>, which would not consider the comments.</w:t>
      </w:r>
    </w:p>
    <w:p w:rsidR="00A03F93" w:rsidRDefault="002E0996">
      <w:r w:rsidRPr="00F5301C">
        <w:t xml:space="preserve">In order to have successful validation of the examples, some numbering scheme has been defined to assign identifiers to the different entities which would pass the syntax checks. </w:t>
      </w:r>
      <w:r w:rsidR="00C14A54" w:rsidRPr="00F5301C">
        <w:t xml:space="preserve">In that case, to simplify the reading, </w:t>
      </w:r>
      <w:r w:rsidRPr="00F5301C">
        <w:t xml:space="preserve">another </w:t>
      </w:r>
      <w:r w:rsidR="000D1730" w:rsidRPr="000A0F17">
        <w:t>JSON name/value pair</w:t>
      </w:r>
      <w:r w:rsidRPr="00F5301C">
        <w:t xml:space="preserve">, formatted as a comment and using the mnemonic identifiers is also provided. </w:t>
      </w:r>
      <w:r w:rsidR="00C14A54" w:rsidRPr="00F5301C">
        <w:t xml:space="preserve">For example, the identifier of node S3 (S3-NODE-ID) has been </w:t>
      </w:r>
      <w:r w:rsidRPr="00F5301C">
        <w:t xml:space="preserve">assumed to be </w:t>
      </w:r>
      <w:r w:rsidR="00D3128B">
        <w:t>"</w:t>
      </w:r>
      <w:r w:rsidR="00C14A54" w:rsidRPr="00F5301C">
        <w:t>10.0.0.3</w:t>
      </w:r>
      <w:r w:rsidR="00D3128B">
        <w:t>"</w:t>
      </w:r>
      <w:r w:rsidR="00C14A54" w:rsidRPr="00F5301C">
        <w:t xml:space="preserve"> and would be shown in the JSON code example using the two </w:t>
      </w:r>
      <w:r w:rsidR="000D1730" w:rsidRPr="000A0F17">
        <w:t>JSON name/value pair</w:t>
      </w:r>
      <w:r w:rsidR="00C14A54" w:rsidRPr="00F5301C">
        <w:t>:</w:t>
      </w:r>
    </w:p>
    <w:p w:rsidR="002E0996" w:rsidRDefault="002E0996" w:rsidP="002E0996">
      <w:r>
        <w:t xml:space="preserve">   </w:t>
      </w:r>
      <w:r w:rsidR="0087196F" w:rsidRPr="0087196F">
        <w:t>"// te-node-id": "S3-NODE-ID",</w:t>
      </w:r>
    </w:p>
    <w:p w:rsidR="0087196F" w:rsidRDefault="0087196F" w:rsidP="002E0996">
      <w:r>
        <w:t xml:space="preserve">   </w:t>
      </w:r>
      <w:r w:rsidRPr="0087196F">
        <w:t>"te-node-id": "10.0.0.3",</w:t>
      </w:r>
    </w:p>
    <w:p w:rsidR="00C14A54" w:rsidRDefault="0087196F" w:rsidP="00C14A54">
      <w:r w:rsidRPr="00F5301C">
        <w:t xml:space="preserve">The first </w:t>
      </w:r>
      <w:r w:rsidR="000D1730" w:rsidRPr="000A0F17">
        <w:t>JSON name/value pair</w:t>
      </w:r>
      <w:r w:rsidR="00507F7D" w:rsidRPr="00F5301C">
        <w:t xml:space="preserve"> </w:t>
      </w:r>
      <w:r w:rsidRPr="00F5301C">
        <w:t xml:space="preserve">will be automatically removed in the first step of the validation process while the second </w:t>
      </w:r>
      <w:r w:rsidR="000D1730" w:rsidRPr="000A0F17">
        <w:t>JSON name/value pair</w:t>
      </w:r>
      <w:r w:rsidR="00507F7D" w:rsidRPr="00F5301C">
        <w:t xml:space="preserve"> </w:t>
      </w:r>
      <w:r w:rsidRPr="00F5301C">
        <w:t xml:space="preserve">will be validate </w:t>
      </w:r>
      <w:r w:rsidR="000D1730" w:rsidRPr="000A0F17">
        <w:t>against</w:t>
      </w:r>
      <w:r w:rsidRPr="00F5301C">
        <w:t xml:space="preserve"> the YANG model definitions.</w:t>
      </w:r>
    </w:p>
    <w:p w:rsidR="006F6F19" w:rsidRPr="00DA3B17" w:rsidRDefault="0007328A" w:rsidP="00237595">
      <w:pPr>
        <w:pStyle w:val="1"/>
      </w:pPr>
      <w:bookmarkStart w:id="9" w:name="_Toc486351911"/>
      <w:bookmarkStart w:id="10" w:name="_Toc492650558"/>
      <w:bookmarkEnd w:id="9"/>
      <w:r>
        <w:t>Scenario</w:t>
      </w:r>
      <w:r w:rsidR="00DA3B17" w:rsidRPr="00DA3B17">
        <w:t xml:space="preserve"> Overview</w:t>
      </w:r>
      <w:bookmarkEnd w:id="10"/>
    </w:p>
    <w:p w:rsidR="006F6F19" w:rsidRDefault="005E4EEA" w:rsidP="00713412">
      <w:r w:rsidRPr="005E4EEA">
        <w:t xml:space="preserve">Use Case </w:t>
      </w:r>
      <w:r w:rsidR="0007328A">
        <w:t>3</w:t>
      </w:r>
      <w:r w:rsidRPr="005E4EEA">
        <w:t xml:space="preserve"> is described in [</w:t>
      </w:r>
      <w:r w:rsidR="00AD373D" w:rsidRPr="00AD373D">
        <w:t>TNBI-Use</w:t>
      </w:r>
      <w:r w:rsidR="00C3117A">
        <w:t xml:space="preserve"> </w:t>
      </w:r>
      <w:r w:rsidR="00AD373D" w:rsidRPr="00AD373D">
        <w:t>Cases</w:t>
      </w:r>
      <w:r w:rsidRPr="005E4EEA">
        <w:t xml:space="preserve">] </w:t>
      </w:r>
      <w:r>
        <w:t xml:space="preserve">as a </w:t>
      </w:r>
      <w:r w:rsidR="0007328A">
        <w:t>multi</w:t>
      </w:r>
      <w:r>
        <w:t xml:space="preserve">-domain </w:t>
      </w:r>
      <w:r w:rsidR="00474CC3">
        <w:t xml:space="preserve">with single layer network </w:t>
      </w:r>
      <w:r>
        <w:t>scenario</w:t>
      </w:r>
      <w:r w:rsidR="00474CC3">
        <w:t xml:space="preserve"> supporting different types of services</w:t>
      </w:r>
      <w:r>
        <w:t>. This section provides a high-level overview of how IETF YANG models can be used to support these uses cases at the MPI between the Transport PNC and the MDSC.</w:t>
      </w:r>
    </w:p>
    <w:p w:rsidR="005E4EEA" w:rsidRDefault="005E4EEA" w:rsidP="00713412">
      <w:r>
        <w:t xml:space="preserve">Section </w:t>
      </w:r>
      <w:r w:rsidR="003140A4">
        <w:fldChar w:fldCharType="begin"/>
      </w:r>
      <w:r>
        <w:instrText xml:space="preserve"> REF _Ref484786908 \r \h \t</w:instrText>
      </w:r>
      <w:r w:rsidR="003140A4">
        <w:fldChar w:fldCharType="separate"/>
      </w:r>
      <w:r>
        <w:t>3.1</w:t>
      </w:r>
      <w:r w:rsidR="003140A4">
        <w:fldChar w:fldCharType="end"/>
      </w:r>
      <w:r>
        <w:t xml:space="preserve"> describes the topology abstraction provided to the MDSC by the Transport PNC</w:t>
      </w:r>
      <w:r w:rsidRPr="005E4EEA">
        <w:t xml:space="preserve"> </w:t>
      </w:r>
      <w:r>
        <w:t>at the MPI.</w:t>
      </w:r>
    </w:p>
    <w:p w:rsidR="005E4EEA" w:rsidRDefault="005E4EEA" w:rsidP="00713412">
      <w:r>
        <w:t xml:space="preserve">Section </w:t>
      </w:r>
      <w:r w:rsidR="003140A4">
        <w:fldChar w:fldCharType="begin"/>
      </w:r>
      <w:r>
        <w:instrText xml:space="preserve"> REF _Ref484787028 \r \h \t </w:instrText>
      </w:r>
      <w:r w:rsidR="003140A4">
        <w:fldChar w:fldCharType="separate"/>
      </w:r>
      <w:r>
        <w:t>3.2</w:t>
      </w:r>
      <w:r w:rsidR="003140A4">
        <w:fldChar w:fldCharType="end"/>
      </w:r>
      <w:r>
        <w:t xml:space="preserve"> describes how the difference services, defined in section </w:t>
      </w:r>
      <w:r w:rsidR="00474CC3">
        <w:t xml:space="preserve">3.3 </w:t>
      </w:r>
      <w:r>
        <w:t xml:space="preserve">of </w:t>
      </w:r>
      <w:r w:rsidRPr="005E4EEA">
        <w:t>[</w:t>
      </w:r>
      <w:r w:rsidR="00AD373D" w:rsidRPr="00AD373D">
        <w:t>TNBI-UseCases</w:t>
      </w:r>
      <w:r w:rsidRPr="005E4EEA">
        <w:t>]</w:t>
      </w:r>
      <w:r>
        <w:t>, can be requested to the Transport PNC by the MDSC at the MPI.</w:t>
      </w:r>
    </w:p>
    <w:p w:rsidR="00A152C1" w:rsidRDefault="00A152C1" w:rsidP="00713412">
      <w:r>
        <w:t xml:space="preserve">Section 3.3 describes how the protection scenarios can be deployed, including end-to-end protection and segment protection, for both intra-domain and inter-domain scenario. </w:t>
      </w:r>
    </w:p>
    <w:p w:rsidR="00A352EC" w:rsidRDefault="00A352EC" w:rsidP="00713412">
      <w:r>
        <w:t xml:space="preserve">As an example, we are using a 3-domain topology with inter-domain link connected with each other. 3 PNCs are responsible for the topology abstraction and service configuration for the three domains respectively, and </w:t>
      </w:r>
      <w:r w:rsidR="00F468AB">
        <w:t xml:space="preserve">1 MDSC is used to coordinate the 3 domains. </w:t>
      </w:r>
      <w:r w:rsidR="002126B5">
        <w:t xml:space="preserve">The controller hierarchies can be found in Figure </w:t>
      </w:r>
      <w:r w:rsidR="002126B5" w:rsidRPr="002126B5">
        <w:rPr>
          <w:highlight w:val="yellow"/>
        </w:rPr>
        <w:t>XX</w:t>
      </w:r>
      <w:r w:rsidR="002126B5">
        <w:t>.</w:t>
      </w:r>
    </w:p>
    <w:p w:rsidR="00F468AB" w:rsidRDefault="00F468AB" w:rsidP="00713412"/>
    <w:p w:rsidR="002C6C4E" w:rsidRDefault="002C6C4E" w:rsidP="002C6C4E">
      <w:pPr>
        <w:spacing w:line="360" w:lineRule="auto"/>
        <w:ind w:left="431"/>
      </w:pPr>
      <w:r>
        <w:rPr>
          <w:noProof/>
          <w:lang w:eastAsia="zh-CN"/>
        </w:rPr>
        <w:lastRenderedPageBreak/>
        <w:drawing>
          <wp:inline distT="0" distB="0" distL="0" distR="0" wp14:anchorId="33DD4D43" wp14:editId="76BFEF8A">
            <wp:extent cx="5930346" cy="4109775"/>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498" cy="4113345"/>
                    </a:xfrm>
                    <a:prstGeom prst="rect">
                      <a:avLst/>
                    </a:prstGeom>
                  </pic:spPr>
                </pic:pic>
              </a:graphicData>
            </a:graphic>
          </wp:inline>
        </w:drawing>
      </w:r>
    </w:p>
    <w:p w:rsidR="00F468AB" w:rsidRPr="005E4EEA" w:rsidRDefault="002126B5" w:rsidP="002C6C4E">
      <w:pPr>
        <w:ind w:left="431"/>
      </w:pPr>
      <w:r w:rsidRPr="002C6C4E">
        <w:rPr>
          <w:rFonts w:hint="eastAsia"/>
        </w:rPr>
        <w:t>Considering the scope of controllers, it is assumed that the C</w:t>
      </w:r>
      <w:r w:rsidRPr="002C6C4E">
        <w:t>ustomer</w:t>
      </w:r>
      <w:r w:rsidRPr="002C6C4E">
        <w:rPr>
          <w:rFonts w:hint="eastAsia"/>
        </w:rPr>
        <w:t xml:space="preserve"> </w:t>
      </w:r>
      <w:r w:rsidRPr="002C6C4E">
        <w:t>Network C</w:t>
      </w:r>
      <w:r w:rsidRPr="002C6C4E">
        <w:rPr>
          <w:rFonts w:hint="eastAsia"/>
        </w:rPr>
        <w:t>ontroller (</w:t>
      </w:r>
      <w:r w:rsidRPr="002C6C4E">
        <w:t>CNC</w:t>
      </w:r>
      <w:r w:rsidRPr="002C6C4E">
        <w:rPr>
          <w:rFonts w:hint="eastAsia"/>
        </w:rPr>
        <w:t>)</w:t>
      </w:r>
      <w:r w:rsidRPr="002C6C4E">
        <w:t xml:space="preserve"> has the knowledge of the C-Rx and its access link information. It is</w:t>
      </w:r>
      <w:r w:rsidR="00F17BA5" w:rsidRPr="002C6C4E">
        <w:t xml:space="preserve"> also</w:t>
      </w:r>
      <w:r w:rsidRPr="002C6C4E">
        <w:t xml:space="preserve"> assumed that MDSC has the knowledge on how to map C-Rx and its network side of nodes within its network domain; but MDSC does not have any topology information at all before each PNC reports its topology. </w:t>
      </w:r>
    </w:p>
    <w:p w:rsidR="006F6F19" w:rsidRDefault="00DA3B17" w:rsidP="00B01DFE">
      <w:pPr>
        <w:pStyle w:val="21"/>
      </w:pPr>
      <w:bookmarkStart w:id="11" w:name="_Ref484786908"/>
      <w:bookmarkStart w:id="12" w:name="_Toc492650559"/>
      <w:r>
        <w:lastRenderedPageBreak/>
        <w:t>Topology Abstraction</w:t>
      </w:r>
      <w:bookmarkEnd w:id="11"/>
      <w:bookmarkEnd w:id="12"/>
    </w:p>
    <w:p w:rsidR="00CF4E76" w:rsidRDefault="00CF4E76" w:rsidP="001D01F2">
      <w:pPr>
        <w:spacing w:line="360" w:lineRule="auto"/>
        <w:ind w:left="431"/>
        <w:jc w:val="center"/>
        <w:rPr>
          <w:rFonts w:eastAsiaTheme="minorEastAsia"/>
          <w:lang w:eastAsia="zh-CN"/>
        </w:rPr>
      </w:pPr>
      <w:r>
        <w:object w:dxaOrig="7202" w:dyaOrig="53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69.8pt" o:ole="">
            <v:imagedata r:id="rId9" o:title=""/>
          </v:shape>
          <o:OLEObject Type="Embed" ProgID="PowerPoint.Slide.12" ShapeID="_x0000_i1025" DrawAspect="Content" ObjectID="_1567428708" r:id="rId10"/>
        </w:object>
      </w:r>
    </w:p>
    <w:p w:rsidR="00496F32" w:rsidRPr="00F468AB" w:rsidRDefault="00CF4E76" w:rsidP="001D01F2">
      <w:pPr>
        <w:jc w:val="center"/>
        <w:rPr>
          <w:rFonts w:eastAsiaTheme="minorEastAsia"/>
          <w:lang w:eastAsia="zh-CN"/>
        </w:rPr>
      </w:pPr>
      <w:r>
        <w:rPr>
          <w:rFonts w:eastAsiaTheme="minorEastAsia"/>
          <w:lang w:eastAsia="zh-CN"/>
        </w:rPr>
        <w:t xml:space="preserve">Figure </w:t>
      </w:r>
      <w:r w:rsidR="002C6C4E">
        <w:rPr>
          <w:rFonts w:eastAsiaTheme="minorEastAsia"/>
          <w:lang w:eastAsia="zh-CN"/>
        </w:rPr>
        <w:t>2</w:t>
      </w:r>
      <w:r>
        <w:rPr>
          <w:rFonts w:eastAsiaTheme="minorEastAsia"/>
          <w:lang w:eastAsia="zh-CN"/>
        </w:rPr>
        <w:t xml:space="preserve"> Reference Topology</w:t>
      </w:r>
    </w:p>
    <w:p w:rsidR="00496F32" w:rsidRDefault="00496F32" w:rsidP="00496F32">
      <w:pPr>
        <w:pStyle w:val="31"/>
        <w:numPr>
          <w:ilvl w:val="0"/>
          <w:numId w:val="0"/>
        </w:numPr>
        <w:ind w:left="1000"/>
      </w:pPr>
    </w:p>
    <w:p w:rsidR="005E4EEA" w:rsidRPr="005E4EEA" w:rsidRDefault="00A97022" w:rsidP="005E4EEA">
      <w:pPr>
        <w:pStyle w:val="31"/>
      </w:pPr>
      <w:bookmarkStart w:id="13" w:name="_Toc492650560"/>
      <w:r>
        <w:t>Single Domain Topology</w:t>
      </w:r>
      <w:bookmarkEnd w:id="13"/>
      <w:r>
        <w:t xml:space="preserve"> </w:t>
      </w:r>
    </w:p>
    <w:p w:rsidR="00C833F3" w:rsidRDefault="00405B00" w:rsidP="00C833F3">
      <w:r>
        <w:t xml:space="preserve">In </w:t>
      </w:r>
      <w:r w:rsidRPr="005E4EEA">
        <w:t>[</w:t>
      </w:r>
      <w:r w:rsidRPr="00AD373D">
        <w:t>TNBI-Use</w:t>
      </w:r>
      <w:r>
        <w:t xml:space="preserve"> </w:t>
      </w:r>
      <w:r w:rsidRPr="00AD373D">
        <w:t>Cases</w:t>
      </w:r>
      <w:r>
        <w:t>1</w:t>
      </w:r>
      <w:r w:rsidRPr="005E4EEA">
        <w:t>]</w:t>
      </w:r>
      <w:r>
        <w:t>, single domain topology abstraction was described in section 3.1.1</w:t>
      </w:r>
      <w:r w:rsidR="00C833F3" w:rsidRPr="00C833F3">
        <w:t>.</w:t>
      </w:r>
      <w:r>
        <w:t xml:space="preserve"> This topology abstraction mechanism can be re-used in multi-domain scenario, with each of the PNC</w:t>
      </w:r>
      <w:r w:rsidR="00F17BA5">
        <w:t xml:space="preserve"> can report its respective topology to the MDSC. </w:t>
      </w:r>
    </w:p>
    <w:p w:rsidR="00A97022" w:rsidRDefault="00A97022" w:rsidP="00A97022">
      <w:pPr>
        <w:pStyle w:val="31"/>
      </w:pPr>
      <w:bookmarkStart w:id="14" w:name="_Toc492650561"/>
      <w:r>
        <w:t>Multi-domain Topology Stitching</w:t>
      </w:r>
      <w:bookmarkEnd w:id="14"/>
    </w:p>
    <w:p w:rsidR="002126B5" w:rsidRDefault="002126B5" w:rsidP="00AF2F1B">
      <w:pPr>
        <w:rPr>
          <w:rFonts w:eastAsiaTheme="minorEastAsia"/>
          <w:lang w:eastAsia="zh-CN"/>
        </w:rPr>
      </w:pPr>
      <w:r>
        <w:rPr>
          <w:rFonts w:eastAsiaTheme="minorEastAsia" w:hint="eastAsia"/>
          <w:lang w:eastAsia="zh-CN"/>
        </w:rPr>
        <w:t>As assumed in the beginning of this section, MDSC do</w:t>
      </w:r>
      <w:r w:rsidR="00445854">
        <w:rPr>
          <w:rFonts w:eastAsiaTheme="minorEastAsia" w:hint="eastAsia"/>
          <w:lang w:eastAsia="zh-CN"/>
        </w:rPr>
        <w:t xml:space="preserve">es not have the knowledge of </w:t>
      </w:r>
      <w:r w:rsidR="00445854">
        <w:rPr>
          <w:rFonts w:eastAsiaTheme="minorEastAsia"/>
          <w:lang w:eastAsia="zh-CN"/>
        </w:rPr>
        <w:t xml:space="preserve">topologies from </w:t>
      </w:r>
      <w:r w:rsidR="00445854">
        <w:rPr>
          <w:rFonts w:eastAsiaTheme="minorEastAsia" w:hint="eastAsia"/>
          <w:lang w:eastAsia="zh-CN"/>
        </w:rPr>
        <w:t xml:space="preserve">each domain </w:t>
      </w:r>
      <w:r w:rsidR="00445854">
        <w:rPr>
          <w:rFonts w:eastAsiaTheme="minorEastAsia"/>
          <w:lang w:eastAsia="zh-CN"/>
        </w:rPr>
        <w:t xml:space="preserve">until each PNC reports its topology, so the topology abstraction on MDSC starts from the topology reporting on MPI. </w:t>
      </w:r>
    </w:p>
    <w:p w:rsidR="00AF2F1B" w:rsidRDefault="00AF2F1B" w:rsidP="00AF2F1B">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stitch </w:t>
      </w:r>
      <w:r w:rsidR="00445854">
        <w:rPr>
          <w:rFonts w:eastAsiaTheme="minorEastAsia"/>
          <w:lang w:eastAsia="zh-CN"/>
        </w:rPr>
        <w:t xml:space="preserve">the multi-domain topology and obtain the full map of topology. </w:t>
      </w:r>
      <w:r w:rsidR="00445854">
        <w:rPr>
          <w:rFonts w:eastAsiaTheme="minorEastAsia"/>
          <w:lang w:eastAsia="zh-CN"/>
        </w:rPr>
        <w:lastRenderedPageBreak/>
        <w:t xml:space="preserve">The topology of each domain main be in an abstracted shape (refer to section XX of fwk for different level of abstraction), while the inter-domain link information MUST be complete and fully configured by the MDSC. </w:t>
      </w:r>
    </w:p>
    <w:p w:rsidR="00445854" w:rsidRPr="00AF2F1B" w:rsidRDefault="00445854" w:rsidP="00AF2F1B">
      <w:pPr>
        <w:rPr>
          <w:rFonts w:eastAsiaTheme="minorEastAsia"/>
          <w:lang w:eastAsia="zh-CN"/>
        </w:rPr>
      </w:pPr>
      <w:r w:rsidRPr="00F17BA5">
        <w:rPr>
          <w:rFonts w:eastAsiaTheme="minorEastAsia"/>
          <w:highlight w:val="yellow"/>
          <w:lang w:eastAsia="zh-CN"/>
        </w:rPr>
        <w:t>[Issue: given assumption 3, how to/ which controller should describe the inter-domain link??]</w:t>
      </w:r>
    </w:p>
    <w:p w:rsidR="00A97022" w:rsidRPr="00C833F3" w:rsidRDefault="00A97022" w:rsidP="00C833F3"/>
    <w:p w:rsidR="00DA3B17" w:rsidRDefault="00AF2F1B" w:rsidP="00DA3B17">
      <w:pPr>
        <w:pStyle w:val="21"/>
      </w:pPr>
      <w:bookmarkStart w:id="15" w:name="_Ref484787028"/>
      <w:bookmarkStart w:id="16" w:name="_Toc492650562"/>
      <w:r>
        <w:t xml:space="preserve">Multi-domain </w:t>
      </w:r>
      <w:r w:rsidR="00DA3B17" w:rsidRPr="00DA3B17">
        <w:t>Service Configuration</w:t>
      </w:r>
      <w:bookmarkEnd w:id="15"/>
      <w:bookmarkEnd w:id="16"/>
    </w:p>
    <w:p w:rsidR="00AF2F1B" w:rsidRDefault="00AF2F1B" w:rsidP="00AF2F1B">
      <w:pPr>
        <w:rPr>
          <w:rFonts w:eastAsiaTheme="minorEastAsia"/>
          <w:lang w:eastAsia="zh-CN"/>
        </w:rPr>
      </w:pPr>
      <w:r>
        <w:rPr>
          <w:rFonts w:eastAsiaTheme="minorEastAsia" w:hint="eastAsia"/>
          <w:lang w:eastAsia="zh-CN"/>
        </w:rPr>
        <w:t>Single-domain service configuration can be found as use case 1 that described in [</w:t>
      </w:r>
      <w:r>
        <w:rPr>
          <w:rFonts w:eastAsiaTheme="minorEastAsia"/>
          <w:lang w:eastAsia="zh-CN"/>
        </w:rPr>
        <w:t>TNBI-usecase</w:t>
      </w:r>
      <w:r>
        <w:rPr>
          <w:rFonts w:eastAsiaTheme="minorEastAsia" w:hint="eastAsia"/>
          <w:lang w:eastAsia="zh-CN"/>
        </w:rPr>
        <w:t>]</w:t>
      </w:r>
      <w:r>
        <w:rPr>
          <w:rFonts w:eastAsiaTheme="minorEastAsia"/>
          <w:lang w:eastAsia="zh-CN"/>
        </w:rPr>
        <w:t xml:space="preserve">. </w:t>
      </w:r>
    </w:p>
    <w:p w:rsidR="00A46ED0" w:rsidRDefault="00DD6E67" w:rsidP="00A46ED0">
      <w:r w:rsidRPr="00E36718">
        <w:t xml:space="preserve">In the following use cases, </w:t>
      </w:r>
      <w:r>
        <w:t>it is assumed that the CNC is capable to request service connectivity from the MDSC to support router connectivity.</w:t>
      </w:r>
      <w:r w:rsidR="00A46ED0" w:rsidRPr="00A46ED0">
        <w:t xml:space="preserve"> </w:t>
      </w:r>
      <w:r w:rsidR="00A46ED0">
        <w:t xml:space="preserve">The same service scenarios, as described in section </w:t>
      </w:r>
      <w:r w:rsidR="00A46ED0">
        <w:fldChar w:fldCharType="begin"/>
      </w:r>
      <w:r w:rsidR="00A46ED0">
        <w:instrText xml:space="preserve"> REF _Ref486374342 \r \h \t </w:instrText>
      </w:r>
      <w:r w:rsidR="00A46ED0">
        <w:fldChar w:fldCharType="separate"/>
      </w:r>
      <w:r w:rsidR="00A46ED0">
        <w:t>3.3</w:t>
      </w:r>
      <w:r w:rsidR="00A46ED0">
        <w:fldChar w:fldCharType="end"/>
      </w:r>
      <w:r w:rsidR="00207E7B">
        <w:t xml:space="preserve"> of </w:t>
      </w:r>
      <w:r w:rsidR="00207E7B">
        <w:rPr>
          <w:rFonts w:eastAsiaTheme="minorEastAsia" w:hint="eastAsia"/>
          <w:lang w:eastAsia="zh-CN"/>
        </w:rPr>
        <w:t>[</w:t>
      </w:r>
      <w:r w:rsidR="00207E7B">
        <w:rPr>
          <w:rFonts w:eastAsiaTheme="minorEastAsia"/>
          <w:lang w:eastAsia="zh-CN"/>
        </w:rPr>
        <w:t>TNBI-usecase</w:t>
      </w:r>
      <w:r w:rsidR="00207E7B">
        <w:rPr>
          <w:rFonts w:eastAsiaTheme="minorEastAsia" w:hint="eastAsia"/>
          <w:lang w:eastAsia="zh-CN"/>
        </w:rPr>
        <w:t>]</w:t>
      </w:r>
      <w:r w:rsidR="00A46ED0">
        <w:t>, are also application to this use cases with the only difference that the two routers to be interconnected are attached to transport nodes which belong to different PNCs domains and are under the control of the CNC.</w:t>
      </w:r>
    </w:p>
    <w:p w:rsidR="00207E7B" w:rsidRDefault="00207E7B" w:rsidP="00A46ED0">
      <w:r>
        <w:t xml:space="preserve">As an example, the objective in this section is to configure a transport service between C-R1 and C-R5. </w:t>
      </w:r>
      <w:r w:rsidR="009C74AA">
        <w:t xml:space="preserve">The cross-domain routing is assumed to be C-R1 &lt;-&gt; S3 &lt;-&gt; S2 &lt;-&gt; S31 &lt;-&gt; S33 &lt;-&gt; S34 &lt;-&gt;S15 &lt;-&gt; S18 &lt;-&gt; C-R5. </w:t>
      </w:r>
    </w:p>
    <w:p w:rsidR="00DD6E67" w:rsidRPr="003C6C22" w:rsidRDefault="003C6C22" w:rsidP="00DD6E67">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 xml:space="preserve">to the different client signal type, there is different adaptation required. In this document, we are trying our best to reuse what has been defined in [use-case1], which is the single domain case. </w:t>
      </w:r>
    </w:p>
    <w:p w:rsidR="00DD6E67" w:rsidRPr="00DD6E67" w:rsidRDefault="00DD6E67" w:rsidP="00AF2F1B">
      <w:pPr>
        <w:rPr>
          <w:rFonts w:eastAsiaTheme="minorEastAsia"/>
          <w:lang w:eastAsia="zh-CN"/>
        </w:rPr>
      </w:pPr>
    </w:p>
    <w:p w:rsidR="008F63E1" w:rsidRDefault="003C6C22" w:rsidP="008F63E1">
      <w:pPr>
        <w:pStyle w:val="31"/>
      </w:pPr>
      <w:bookmarkStart w:id="17" w:name="_Toc492650563"/>
      <w:r>
        <w:rPr>
          <w:noProof/>
          <w:lang w:eastAsia="zh-CN"/>
        </w:rPr>
        <w:lastRenderedPageBreak/>
        <w:drawing>
          <wp:anchor distT="0" distB="0" distL="114300" distR="114300" simplePos="0" relativeHeight="251658240" behindDoc="0" locked="0" layoutInCell="1" allowOverlap="1" wp14:anchorId="03AE9316" wp14:editId="5B4D6D6F">
            <wp:simplePos x="0" y="0"/>
            <wp:positionH relativeFrom="column">
              <wp:posOffset>210820</wp:posOffset>
            </wp:positionH>
            <wp:positionV relativeFrom="paragraph">
              <wp:posOffset>255905</wp:posOffset>
            </wp:positionV>
            <wp:extent cx="5943600" cy="32080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802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hint="eastAsia"/>
          <w:lang w:eastAsia="zh-CN"/>
        </w:rPr>
        <w:t>Procedure Description</w:t>
      </w:r>
      <w:bookmarkEnd w:id="17"/>
    </w:p>
    <w:p w:rsidR="003C6C22" w:rsidRDefault="003C6C22" w:rsidP="00322A50">
      <w:pPr>
        <w:rPr>
          <w:highlight w:val="yellow"/>
        </w:rPr>
      </w:pPr>
    </w:p>
    <w:p w:rsidR="003C6C22" w:rsidRDefault="003C6C22" w:rsidP="00322A50">
      <w:r w:rsidRPr="003C6C22">
        <w:rPr>
          <w:rFonts w:eastAsiaTheme="minorEastAsia"/>
          <w:lang w:eastAsia="zh-CN"/>
        </w:rPr>
        <w:t xml:space="preserve">The </w:t>
      </w:r>
      <w:r w:rsidR="009C663C">
        <w:rPr>
          <w:rFonts w:eastAsiaTheme="minorEastAsia"/>
          <w:lang w:eastAsia="zh-CN"/>
        </w:rPr>
        <w:t xml:space="preserve">service configuration procedure is assumed to be initiated from CNC to MDSC, by requesting a service from node A to node Z, by using </w:t>
      </w:r>
      <w:r w:rsidR="009C663C" w:rsidRPr="009C663C">
        <w:rPr>
          <w:rFonts w:eastAsiaTheme="minorEastAsia"/>
          <w:highlight w:val="yellow"/>
          <w:lang w:eastAsia="zh-CN"/>
        </w:rPr>
        <w:t>XXX(LxSM, transport-service, VN, TBD)</w:t>
      </w:r>
      <w:r w:rsidR="009C663C">
        <w:rPr>
          <w:rFonts w:eastAsiaTheme="minorEastAsia"/>
          <w:lang w:eastAsia="zh-CN"/>
        </w:rPr>
        <w:t xml:space="preserve"> model</w:t>
      </w:r>
      <w:r w:rsidR="000821C3">
        <w:rPr>
          <w:rFonts w:eastAsiaTheme="minorEastAsia"/>
          <w:lang w:eastAsia="zh-CN"/>
        </w:rPr>
        <w:t xml:space="preserve">. After receiving such request, </w:t>
      </w:r>
      <w:r w:rsidR="00BC3C09">
        <w:rPr>
          <w:rFonts w:eastAsiaTheme="minorEastAsia"/>
          <w:lang w:eastAsia="zh-CN"/>
        </w:rPr>
        <w:t>MDSC need to determine the domain sequence, i.e., domain 1</w:t>
      </w:r>
      <w:r w:rsidR="00BC3C09">
        <w:t xml:space="preserve"> &lt;-&gt; domain 2 &lt;-&gt; domain 3, with corresponding PNCs and boundary node.</w:t>
      </w:r>
      <w:r w:rsidR="00F750E3">
        <w:t xml:space="preserve"> The MDSC will then decompose the tunnel request into a few tunnel segments</w:t>
      </w:r>
      <w:r w:rsidR="00E452CD">
        <w:t xml:space="preserve"> via tunnel model (</w:t>
      </w:r>
      <w:r w:rsidR="00E452CD" w:rsidRPr="003D7EBF">
        <w:rPr>
          <w:highlight w:val="yellow"/>
        </w:rPr>
        <w:t>including both TE tunnel and OTN tunnel</w:t>
      </w:r>
      <w:r w:rsidR="00E452CD">
        <w:t>)</w:t>
      </w:r>
      <w:r w:rsidR="00F750E3">
        <w:t xml:space="preserve">, and request different PNCs to compute each segment. Assume that each segment can be set up successfully, then </w:t>
      </w:r>
      <w:r w:rsidR="00E452CD">
        <w:t>each PNC response to the MDSC respectively. Given each segment, MDSC will take care of setting up the inter-domain tunnel via XXX (</w:t>
      </w:r>
      <w:r w:rsidR="00E452CD" w:rsidRPr="00D631D3">
        <w:rPr>
          <w:highlight w:val="yellow"/>
        </w:rPr>
        <w:t>TE+OTN tunnel?</w:t>
      </w:r>
      <w:r w:rsidR="00E452CD">
        <w:t>)</w:t>
      </w:r>
      <w:r w:rsidR="00BB73A8">
        <w:t xml:space="preserve">, together with the configuration on access link. Then the end-to-end tunnel will be ready and MDSC will respond to CNC on the connection successful configuration. </w:t>
      </w:r>
    </w:p>
    <w:p w:rsidR="00322A50" w:rsidRPr="00322A50" w:rsidRDefault="00322A50" w:rsidP="00322A50"/>
    <w:p w:rsidR="00F23252" w:rsidRPr="000A0F17" w:rsidRDefault="00F23252" w:rsidP="000A0F17">
      <w:pPr>
        <w:pStyle w:val="RFCFigure"/>
      </w:pPr>
    </w:p>
    <w:p w:rsidR="004035EE" w:rsidRDefault="003C6C22" w:rsidP="004035EE">
      <w:pPr>
        <w:pStyle w:val="31"/>
      </w:pPr>
      <w:bookmarkStart w:id="18" w:name="_Ref484844672"/>
      <w:bookmarkStart w:id="19" w:name="_Toc492650564"/>
      <w:r>
        <w:t>ODU Transit Service</w:t>
      </w:r>
      <w:bookmarkEnd w:id="18"/>
      <w:r>
        <w:t xml:space="preserve"> / </w:t>
      </w:r>
      <w:r w:rsidR="004035EE">
        <w:t>OTN Client Private Line Service</w:t>
      </w:r>
      <w:bookmarkEnd w:id="19"/>
    </w:p>
    <w:p w:rsidR="004035EE" w:rsidRDefault="004035EE" w:rsidP="00DA3B17">
      <w:r w:rsidRPr="004035EE">
        <w:rPr>
          <w:highlight w:val="yellow"/>
        </w:rPr>
        <w:t>To be added</w:t>
      </w:r>
    </w:p>
    <w:p w:rsidR="004035EE" w:rsidRDefault="004035EE" w:rsidP="00322A50">
      <w:pPr>
        <w:pStyle w:val="31"/>
        <w:tabs>
          <w:tab w:val="clear" w:pos="1728"/>
          <w:tab w:val="left" w:pos="1418"/>
        </w:tabs>
      </w:pPr>
      <w:bookmarkStart w:id="20" w:name="_Toc492650565"/>
      <w:r>
        <w:lastRenderedPageBreak/>
        <w:t>EPL over ODU Service</w:t>
      </w:r>
      <w:bookmarkEnd w:id="20"/>
    </w:p>
    <w:p w:rsidR="004035EE" w:rsidRDefault="004035EE" w:rsidP="004035EE">
      <w:r w:rsidRPr="004035EE">
        <w:rPr>
          <w:highlight w:val="yellow"/>
        </w:rPr>
        <w:t>To be added</w:t>
      </w:r>
    </w:p>
    <w:p w:rsidR="006B4971" w:rsidRDefault="006B4971" w:rsidP="006B4971">
      <w:pPr>
        <w:pStyle w:val="31"/>
      </w:pPr>
      <w:bookmarkStart w:id="21" w:name="_Toc492650566"/>
      <w:r w:rsidRPr="006B4971">
        <w:t>Other OTN Client Services</w:t>
      </w:r>
      <w:bookmarkEnd w:id="21"/>
    </w:p>
    <w:p w:rsidR="006B4971" w:rsidRDefault="006B4971" w:rsidP="006B4971">
      <w:r w:rsidRPr="004035EE">
        <w:rPr>
          <w:highlight w:val="yellow"/>
        </w:rPr>
        <w:t>To be added</w:t>
      </w:r>
    </w:p>
    <w:p w:rsidR="006B4971" w:rsidRPr="006B4971" w:rsidRDefault="006B4971" w:rsidP="006B4971"/>
    <w:p w:rsidR="006B4971" w:rsidRPr="006B4971" w:rsidRDefault="006B4971" w:rsidP="006B4971"/>
    <w:p w:rsidR="006B4971" w:rsidRDefault="006B4971" w:rsidP="006B4971">
      <w:pPr>
        <w:pStyle w:val="21"/>
      </w:pPr>
      <w:bookmarkStart w:id="22" w:name="_Toc492650567"/>
      <w:r>
        <w:t>Protection Scenarios</w:t>
      </w:r>
      <w:bookmarkEnd w:id="22"/>
    </w:p>
    <w:p w:rsidR="006B4971" w:rsidRDefault="006B4971" w:rsidP="006B4971">
      <w:pPr>
        <w:pStyle w:val="31"/>
        <w:ind w:left="432"/>
      </w:pPr>
      <w:bookmarkStart w:id="23" w:name="_Toc490054152"/>
      <w:bookmarkStart w:id="24" w:name="_Toc492650568"/>
      <w:r>
        <w:t>Linear Protection (end-to-end)</w:t>
      </w:r>
      <w:bookmarkEnd w:id="23"/>
      <w:bookmarkEnd w:id="24"/>
    </w:p>
    <w:p w:rsidR="006B4971" w:rsidRDefault="006B4971" w:rsidP="006B4971">
      <w:r w:rsidRPr="004035EE">
        <w:rPr>
          <w:highlight w:val="yellow"/>
        </w:rPr>
        <w:t>To be added</w:t>
      </w:r>
    </w:p>
    <w:p w:rsidR="006B4971" w:rsidRDefault="006B4971" w:rsidP="006B4971"/>
    <w:p w:rsidR="006B4971" w:rsidRDefault="006B4971" w:rsidP="006B4971">
      <w:pPr>
        <w:pStyle w:val="31"/>
        <w:ind w:left="432"/>
      </w:pPr>
      <w:bookmarkStart w:id="25" w:name="_Toc490054153"/>
      <w:bookmarkStart w:id="26" w:name="_Toc492650569"/>
      <w:r>
        <w:t>Segmented Protection</w:t>
      </w:r>
      <w:bookmarkEnd w:id="25"/>
      <w:bookmarkEnd w:id="26"/>
    </w:p>
    <w:p w:rsidR="006B4971" w:rsidRDefault="006B4971" w:rsidP="006B4971">
      <w:r w:rsidRPr="004035EE">
        <w:rPr>
          <w:highlight w:val="yellow"/>
        </w:rPr>
        <w:t>To be added</w:t>
      </w:r>
    </w:p>
    <w:p w:rsidR="006B4971" w:rsidRPr="006B4971" w:rsidRDefault="006B4971" w:rsidP="006B4971"/>
    <w:p w:rsidR="006B4971" w:rsidRDefault="006B4971" w:rsidP="004035EE"/>
    <w:p w:rsidR="006F6F19" w:rsidRPr="00DA3B17" w:rsidRDefault="00DA3B17" w:rsidP="00237595">
      <w:pPr>
        <w:pStyle w:val="1"/>
      </w:pPr>
      <w:bookmarkStart w:id="27" w:name="_Toc492650570"/>
      <w:r>
        <w:t>Topology Abstraction: detailed JSON examples</w:t>
      </w:r>
      <w:bookmarkEnd w:id="27"/>
    </w:p>
    <w:p w:rsidR="00AC05AE" w:rsidRPr="00AC05AE" w:rsidRDefault="00AD373D" w:rsidP="00D3128B">
      <w:pPr>
        <w:rPr>
          <w:i/>
        </w:rPr>
      </w:pPr>
      <w:r w:rsidRPr="00D3128B">
        <w:rPr>
          <w:i/>
          <w:highlight w:val="yellow"/>
        </w:rPr>
        <w:t xml:space="preserve">JSON code </w:t>
      </w:r>
      <w:r w:rsidR="00D3128B" w:rsidRPr="00D3128B">
        <w:rPr>
          <w:i/>
          <w:highlight w:val="yellow"/>
        </w:rPr>
        <w:t>"use-case-1-topology-0</w:t>
      </w:r>
      <w:r w:rsidR="00B46ECB">
        <w:rPr>
          <w:i/>
          <w:highlight w:val="yellow"/>
        </w:rPr>
        <w:t>3</w:t>
      </w:r>
      <w:r w:rsidR="00D3128B" w:rsidRPr="00D3128B">
        <w:rPr>
          <w:i/>
          <w:highlight w:val="yellow"/>
        </w:rPr>
        <w:t xml:space="preserve">.json" </w:t>
      </w:r>
      <w:r w:rsidR="00B46ECB">
        <w:rPr>
          <w:i/>
          <w:highlight w:val="yellow"/>
        </w:rPr>
        <w:t>will be</w:t>
      </w:r>
      <w:r w:rsidR="00D3128B" w:rsidRPr="00D3128B">
        <w:rPr>
          <w:i/>
          <w:highlight w:val="yellow"/>
        </w:rPr>
        <w:t xml:space="preserve"> provided at in the appendix of this document</w:t>
      </w:r>
      <w:r w:rsidRPr="00D3128B">
        <w:rPr>
          <w:i/>
          <w:highlight w:val="yellow"/>
        </w:rPr>
        <w:t>.</w:t>
      </w:r>
    </w:p>
    <w:p w:rsidR="006F6F19" w:rsidRDefault="00DA3B17" w:rsidP="00237595">
      <w:pPr>
        <w:pStyle w:val="1"/>
      </w:pPr>
      <w:bookmarkStart w:id="28" w:name="_Toc492650571"/>
      <w:r>
        <w:t>Service Configuration: detailed JSON examples</w:t>
      </w:r>
      <w:bookmarkEnd w:id="28"/>
    </w:p>
    <w:p w:rsidR="00AC05AE" w:rsidRDefault="00AC05AE" w:rsidP="00AC05AE">
      <w:pPr>
        <w:pStyle w:val="21"/>
      </w:pPr>
      <w:bookmarkStart w:id="29" w:name="_Toc492650572"/>
      <w:r>
        <w:t>ODU Transit Service</w:t>
      </w:r>
      <w:bookmarkEnd w:id="29"/>
    </w:p>
    <w:p w:rsidR="00AC05AE" w:rsidRPr="00AC05AE" w:rsidRDefault="00AD373D" w:rsidP="00D3128B">
      <w:pPr>
        <w:rPr>
          <w:i/>
        </w:rPr>
      </w:pPr>
      <w:r w:rsidRPr="00AD373D">
        <w:rPr>
          <w:i/>
          <w:highlight w:val="yellow"/>
        </w:rPr>
        <w:t xml:space="preserve">JSON code </w:t>
      </w:r>
      <w:r w:rsidR="00D3128B" w:rsidRPr="00D3128B">
        <w:rPr>
          <w:i/>
        </w:rPr>
        <w:t>"use-case-1-odu2-service-01.json" has been provided at in</w:t>
      </w:r>
      <w:r w:rsidR="00D3128B">
        <w:rPr>
          <w:i/>
        </w:rPr>
        <w:t xml:space="preserve"> </w:t>
      </w:r>
      <w:r w:rsidR="00D3128B" w:rsidRPr="00D3128B">
        <w:rPr>
          <w:i/>
        </w:rPr>
        <w:t>the appendix of this document</w:t>
      </w:r>
      <w:r w:rsidR="00D3128B">
        <w:rPr>
          <w:i/>
        </w:rPr>
        <w:t>.</w:t>
      </w:r>
    </w:p>
    <w:p w:rsidR="006F6F19" w:rsidRPr="000445CC" w:rsidRDefault="006F6F19" w:rsidP="001E3E79">
      <w:pPr>
        <w:pStyle w:val="1"/>
      </w:pPr>
      <w:bookmarkStart w:id="30" w:name="_Toc492650573"/>
      <w:r w:rsidRPr="000445CC">
        <w:t>Security Considerations</w:t>
      </w:r>
      <w:bookmarkEnd w:id="30"/>
    </w:p>
    <w:p w:rsidR="000445CC" w:rsidRDefault="000445CC" w:rsidP="000445CC">
      <w:pPr>
        <w:rPr>
          <w:highlight w:val="yellow"/>
        </w:rPr>
      </w:pPr>
      <w:r>
        <w:rPr>
          <w:highlight w:val="yellow"/>
        </w:rPr>
        <w:t>This section is for further study</w:t>
      </w:r>
    </w:p>
    <w:p w:rsidR="00055923" w:rsidRPr="00DA3B17" w:rsidRDefault="00055923" w:rsidP="00055923">
      <w:pPr>
        <w:pStyle w:val="1"/>
      </w:pPr>
      <w:bookmarkStart w:id="31" w:name="_Toc492650574"/>
      <w:r w:rsidRPr="00DA3B17">
        <w:t>IANA Considerations</w:t>
      </w:r>
      <w:bookmarkEnd w:id="31"/>
    </w:p>
    <w:p w:rsidR="00055923" w:rsidRPr="00055923" w:rsidRDefault="00DA3B17" w:rsidP="00B016B1">
      <w:pPr>
        <w:rPr>
          <w:rFonts w:eastAsia="Times New Roman"/>
        </w:rPr>
      </w:pPr>
      <w:r w:rsidRPr="00DA3B17">
        <w:t>This document requires no IANA actions</w:t>
      </w:r>
      <w:r>
        <w:t>.</w:t>
      </w:r>
    </w:p>
    <w:p w:rsidR="001E3E79" w:rsidRPr="000445CC" w:rsidRDefault="001E3E79" w:rsidP="001E3E79">
      <w:pPr>
        <w:pStyle w:val="1"/>
      </w:pPr>
      <w:bookmarkStart w:id="32" w:name="_Toc492650575"/>
      <w:r w:rsidRPr="000445CC">
        <w:lastRenderedPageBreak/>
        <w:t>Conclusions</w:t>
      </w:r>
      <w:bookmarkEnd w:id="32"/>
    </w:p>
    <w:p w:rsidR="000445CC" w:rsidRDefault="000445CC" w:rsidP="000445CC">
      <w:pPr>
        <w:rPr>
          <w:highlight w:val="yellow"/>
        </w:rPr>
      </w:pPr>
      <w:r>
        <w:rPr>
          <w:highlight w:val="yellow"/>
        </w:rPr>
        <w:t>This section is for further study</w:t>
      </w:r>
    </w:p>
    <w:p w:rsidR="002E1F5F" w:rsidRPr="00DA3B17" w:rsidRDefault="002E1F5F" w:rsidP="001E3E79">
      <w:pPr>
        <w:pStyle w:val="1"/>
      </w:pPr>
      <w:bookmarkStart w:id="33" w:name="_Toc492650576"/>
      <w:r w:rsidRPr="00DA3B17">
        <w:t>References</w:t>
      </w:r>
      <w:bookmarkEnd w:id="33"/>
    </w:p>
    <w:p w:rsidR="002E1F5F" w:rsidRPr="00DA3B17" w:rsidRDefault="002E1F5F" w:rsidP="001E3E79">
      <w:pPr>
        <w:pStyle w:val="21"/>
      </w:pPr>
      <w:bookmarkStart w:id="34" w:name="_Toc492650577"/>
      <w:r w:rsidRPr="00DA3B17">
        <w:t>Normative References</w:t>
      </w:r>
      <w:bookmarkEnd w:id="34"/>
    </w:p>
    <w:p w:rsidR="002E1F5F" w:rsidRDefault="002E1F5F" w:rsidP="00E915FE">
      <w:pPr>
        <w:pStyle w:val="RFCReferencesBookmark"/>
      </w:pPr>
      <w:r>
        <w:t>[</w:t>
      </w:r>
      <w:r w:rsidR="00DA3B17">
        <w:t>TNBI-UseCase</w:t>
      </w:r>
      <w:r w:rsidR="00C57086">
        <w:t>s</w:t>
      </w:r>
      <w:r>
        <w:t>]</w:t>
      </w:r>
      <w:r>
        <w:tab/>
      </w:r>
      <w:r w:rsidR="00DA3B17">
        <w:t>Busi</w:t>
      </w:r>
      <w:r w:rsidRPr="00E915FE">
        <w:t xml:space="preserve">, </w:t>
      </w:r>
      <w:r w:rsidR="00DA3B17">
        <w:t>I</w:t>
      </w:r>
      <w:r w:rsidRPr="00E915FE">
        <w:t xml:space="preserve">., </w:t>
      </w:r>
      <w:r w:rsidR="00DA3B17">
        <w:t xml:space="preserve">King, D. et al, </w:t>
      </w:r>
      <w:r w:rsidRPr="00E915FE">
        <w:t>"</w:t>
      </w:r>
      <w:r w:rsidR="00DA3B17" w:rsidRPr="00DA3B17">
        <w:t>Transport Northbound Interface Use Cases</w:t>
      </w:r>
      <w:r w:rsidRPr="00E915FE">
        <w:t xml:space="preserve">", </w:t>
      </w:r>
      <w:r w:rsidR="00DA3B17" w:rsidRPr="00DA3B17">
        <w:t>draft-tnbidt-ccamp-transport-nbi-use-cases</w:t>
      </w:r>
      <w:r w:rsidRPr="00E915FE">
        <w:t xml:space="preserve">, </w:t>
      </w:r>
      <w:r w:rsidR="00DA3B17" w:rsidRPr="00DA3B17">
        <w:t>work in progress</w:t>
      </w:r>
      <w:r w:rsidRPr="00E915FE">
        <w:t>.</w:t>
      </w:r>
    </w:p>
    <w:p w:rsidR="00C57086" w:rsidRDefault="00C57086" w:rsidP="00C57086">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rsidR="00C57086" w:rsidRDefault="00C57086" w:rsidP="00C57086">
      <w:pPr>
        <w:pStyle w:val="RFCReferencesBookmark"/>
      </w:pPr>
      <w:r w:rsidRPr="00CA1E01">
        <w:t>[</w:t>
      </w:r>
      <w:r>
        <w:t>OTN</w:t>
      </w:r>
      <w:r w:rsidRPr="00CA1E01">
        <w:t>-TOPO</w:t>
      </w:r>
      <w:r>
        <w:t xml:space="preserve">] </w:t>
      </w:r>
      <w:r w:rsidR="000D1730" w:rsidRPr="000A0F17">
        <w:t>Zheng, H.</w:t>
      </w:r>
      <w:r w:rsidR="002C29C3" w:rsidRPr="00C57086">
        <w:t xml:space="preserve"> </w:t>
      </w:r>
      <w:r w:rsidRPr="004019BE">
        <w:t>et al., "A YANG Data Model for Optical Transport Network Topology", draft-ietf-ccamp-otn-topo-yang, work in progress</w:t>
      </w:r>
      <w:r w:rsidRPr="00CA1E01">
        <w:t>.</w:t>
      </w:r>
    </w:p>
    <w:p w:rsidR="00C57086" w:rsidRDefault="00C57086" w:rsidP="00C57086">
      <w:pPr>
        <w:pStyle w:val="RFCReferencesBookmark"/>
      </w:pPr>
      <w:r w:rsidRPr="00C57086">
        <w:t>[TE-TUNNEL]</w:t>
      </w:r>
      <w:r w:rsidRPr="00C57086">
        <w:tab/>
        <w:t>Saad, T. et al., "A YANG Data Model for Traffic Engineering Tunnels and Interfaces", draft-ietf-teas-yang-te, work in progress.</w:t>
      </w:r>
    </w:p>
    <w:p w:rsidR="00C57086" w:rsidRPr="00C57086" w:rsidRDefault="000D1730" w:rsidP="00E915FE">
      <w:pPr>
        <w:pStyle w:val="RFCReferencesBookmark"/>
      </w:pPr>
      <w:r w:rsidRPr="000A0F17">
        <w:t>[OTN-TUNNEL]</w:t>
      </w:r>
      <w:r w:rsidRPr="000A0F17">
        <w:tab/>
        <w:t xml:space="preserve">Zheng, H. et al., "OTN Tunnel YANG Model", draft-sharma-ccamp-otn-tunnel-model, </w:t>
      </w:r>
      <w:r w:rsidR="00C57086" w:rsidRPr="00C57086">
        <w:t>work in progress.</w:t>
      </w:r>
    </w:p>
    <w:p w:rsidR="002E1F5F" w:rsidRPr="00DA3B17" w:rsidRDefault="002E1F5F" w:rsidP="001E3E79">
      <w:pPr>
        <w:pStyle w:val="21"/>
      </w:pPr>
      <w:bookmarkStart w:id="35" w:name="_Toc492650578"/>
      <w:r w:rsidRPr="00DA3B17">
        <w:t>Informative References</w:t>
      </w:r>
      <w:bookmarkEnd w:id="35"/>
    </w:p>
    <w:p w:rsidR="00C57086" w:rsidRDefault="00C57086" w:rsidP="00DA3B17">
      <w:pPr>
        <w:pStyle w:val="RFCReferencesBookmark"/>
      </w:pPr>
      <w:r>
        <w:t>[ACTN-YANG]</w:t>
      </w:r>
      <w:r>
        <w:tab/>
      </w:r>
      <w:r w:rsidR="000D1730" w:rsidRPr="000A0F17">
        <w:t>Zhang, X.</w:t>
      </w:r>
      <w:r w:rsidRPr="004019BE">
        <w:t xml:space="preserve"> et al.,</w:t>
      </w:r>
      <w:r>
        <w:t xml:space="preserve"> "</w:t>
      </w:r>
      <w:r w:rsidRPr="00C57086">
        <w:t>Applicability of YANG models for Abstraction and Control of Traffic Engineered Networks</w:t>
      </w:r>
      <w:r>
        <w:t xml:space="preserve">", </w:t>
      </w:r>
      <w:r w:rsidRPr="00C57086">
        <w:t>draft-zhang-teas-actn-yang</w:t>
      </w:r>
      <w:r>
        <w:t xml:space="preserve">, </w:t>
      </w:r>
      <w:r w:rsidRPr="004019BE">
        <w:t>work in progress</w:t>
      </w:r>
      <w:r>
        <w:t>.</w:t>
      </w:r>
    </w:p>
    <w:p w:rsidR="002C29C3" w:rsidRDefault="002C29C3" w:rsidP="002C29C3">
      <w:pPr>
        <w:pStyle w:val="RFCReferencesBookmark"/>
      </w:pPr>
      <w:r>
        <w:t>[I2RS-TOPO]</w:t>
      </w:r>
      <w:r>
        <w:tab/>
      </w:r>
      <w:r w:rsidR="000D1730"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
    <w:p w:rsidR="001E3E79" w:rsidRPr="000445CC" w:rsidRDefault="001E3E79" w:rsidP="001E3E79">
      <w:pPr>
        <w:pStyle w:val="1"/>
      </w:pPr>
      <w:bookmarkStart w:id="36" w:name="_Toc492650579"/>
      <w:r w:rsidRPr="000445CC">
        <w:t>Acknowledgments</w:t>
      </w:r>
      <w:bookmarkEnd w:id="36"/>
    </w:p>
    <w:p w:rsidR="00EA7992" w:rsidRDefault="00EA7992" w:rsidP="00EA7992">
      <w:pPr>
        <w:rPr>
          <w:highlight w:val="yellow"/>
        </w:rPr>
      </w:pPr>
      <w:r w:rsidRPr="000445CC">
        <w:t>The authors would like to thank all members of the Transport NBI</w:t>
      </w:r>
      <w:r>
        <w:t xml:space="preserve"> </w:t>
      </w:r>
      <w:r w:rsidRPr="000445CC">
        <w:t>Design Team involved in the definition of use cases, gap analysis and guidelines for using the IETF YANG models at the Northbound Interface (NBI) of a Transport SDN Controller.</w:t>
      </w:r>
    </w:p>
    <w:p w:rsidR="00EA7992" w:rsidRDefault="00EA7992" w:rsidP="00EA7992">
      <w:r w:rsidRPr="001F4B43">
        <w:t xml:space="preserve">The authors would like to thank Xian Zhang, Anurag Sharma, Sergio Belotti, Tara Cummings, Michael Scharf, Karthik Sethuraman, Oscar Gonzalez de Dios, Hans </w:t>
      </w:r>
      <w:r w:rsidR="00D3128B" w:rsidRPr="00D3128B">
        <w:t xml:space="preserve">Bjursrom </w:t>
      </w:r>
      <w:r w:rsidRPr="001F4B43">
        <w:t>and Italo Busi for having initiated the work on gap analysis for transport NBI and having provided foundations work for the development of this document.</w:t>
      </w:r>
    </w:p>
    <w:p w:rsidR="00EA7992" w:rsidRDefault="00AD373D" w:rsidP="00EA7992">
      <w:r w:rsidRPr="00AD373D">
        <w:lastRenderedPageBreak/>
        <w:t>The authors would like to thank the authors of the TE Topology and Tunnel YANG models [TE</w:t>
      </w:r>
      <w:bookmarkStart w:id="37" w:name="_GoBack"/>
      <w:bookmarkEnd w:id="37"/>
      <w:r w:rsidRPr="00AD373D">
        <w:t>-TOPO] and [TE-TUNNEL], in particular Igor Bryskin, Vishnu Pavan Beeram, Tarek Saad and Xufeng Liu, for their support in addressing any gap identified during the analysis work.</w:t>
      </w:r>
    </w:p>
    <w:p w:rsidR="00756310" w:rsidRDefault="00A41519" w:rsidP="000445CC">
      <w:r w:rsidRPr="000445CC">
        <w:t>This document was prepared using 2-Word-v2.0.template.dot.</w:t>
      </w:r>
    </w:p>
    <w:p w:rsidR="00507F7D" w:rsidRPr="00507F7D" w:rsidRDefault="00507F7D" w:rsidP="00507F7D">
      <w:pPr>
        <w:pStyle w:val="RFCApp"/>
      </w:pPr>
      <w:bookmarkStart w:id="38" w:name="_Ref486351665"/>
      <w:bookmarkStart w:id="39" w:name="_Toc492650580"/>
      <w:r w:rsidRPr="00507F7D">
        <w:lastRenderedPageBreak/>
        <w:t xml:space="preserve">Validating a JSON fragment against </w:t>
      </w:r>
      <w:r>
        <w:t xml:space="preserve">a </w:t>
      </w:r>
      <w:r w:rsidRPr="00507F7D">
        <w:t>YANG</w:t>
      </w:r>
      <w:r>
        <w:t xml:space="preserve"> Model</w:t>
      </w:r>
      <w:bookmarkEnd w:id="38"/>
      <w:bookmarkEnd w:id="39"/>
    </w:p>
    <w:p w:rsidR="00002F00" w:rsidRPr="00471C8B" w:rsidRDefault="00507F7D">
      <w:pPr>
        <w:rPr>
          <w:highlight w:val="yellow"/>
        </w:rPr>
      </w:pPr>
      <w:bookmarkStart w:id="40" w:name="_Toc258322684"/>
      <w:r w:rsidRPr="00471C8B">
        <w:rPr>
          <w:highlight w:val="yellow"/>
        </w:rPr>
        <w:t>The objective is to have a tool that allows validating whether a piece of JSON code is compliant with a YANG model without using a client/server.</w:t>
      </w:r>
    </w:p>
    <w:p w:rsidR="00507F7D" w:rsidRPr="00471C8B" w:rsidRDefault="00AD373D" w:rsidP="00507F7D">
      <w:pPr>
        <w:pStyle w:val="RFCAppH1"/>
        <w:rPr>
          <w:highlight w:val="yellow"/>
        </w:rPr>
      </w:pPr>
      <w:bookmarkStart w:id="41" w:name="_Toc492650581"/>
      <w:r w:rsidRPr="00471C8B">
        <w:rPr>
          <w:highlight w:val="yellow"/>
        </w:rPr>
        <w:t>DSDL-based approach</w:t>
      </w:r>
      <w:bookmarkEnd w:id="41"/>
    </w:p>
    <w:p w:rsidR="006E6419" w:rsidRPr="00471C8B" w:rsidRDefault="006E6419" w:rsidP="006E6419">
      <w:pPr>
        <w:rPr>
          <w:highlight w:val="yellow"/>
        </w:rPr>
      </w:pPr>
      <w:r w:rsidRPr="00471C8B">
        <w:rPr>
          <w:highlight w:val="yellow"/>
        </w:rPr>
        <w:t xml:space="preserve">The idea is to generate a JSON driver file (JTOX) from YANG, then use it to translate JSON to XML and validate it against the DSDL schemas, as shown in </w:t>
      </w:r>
      <w:r w:rsidR="003140A4" w:rsidRPr="00471C8B">
        <w:rPr>
          <w:highlight w:val="yellow"/>
        </w:rPr>
        <w:fldChar w:fldCharType="begin"/>
      </w:r>
      <w:r w:rsidRPr="00471C8B">
        <w:rPr>
          <w:highlight w:val="yellow"/>
        </w:rPr>
        <w:instrText xml:space="preserve"> REF _Ref486351558 \r \h </w:instrText>
      </w:r>
      <w:r w:rsidR="00471C8B">
        <w:rPr>
          <w:highlight w:val="yellow"/>
        </w:rPr>
        <w:instrText xml:space="preserve"> \* MERGEFORMAT </w:instrText>
      </w:r>
      <w:r w:rsidR="003140A4" w:rsidRPr="00471C8B">
        <w:rPr>
          <w:highlight w:val="yellow"/>
        </w:rPr>
      </w:r>
      <w:r w:rsidR="003140A4" w:rsidRPr="00471C8B">
        <w:rPr>
          <w:highlight w:val="yellow"/>
        </w:rPr>
        <w:fldChar w:fldCharType="separate"/>
      </w:r>
      <w:r w:rsidRPr="00471C8B">
        <w:rPr>
          <w:highlight w:val="yellow"/>
        </w:rPr>
        <w:t>Figure 3</w:t>
      </w:r>
      <w:r w:rsidR="003140A4" w:rsidRPr="00471C8B">
        <w:rPr>
          <w:highlight w:val="yellow"/>
        </w:rPr>
        <w:fldChar w:fldCharType="end"/>
      </w:r>
      <w:r w:rsidRPr="00471C8B">
        <w:rPr>
          <w:highlight w:val="yellow"/>
        </w:rPr>
        <w:t>.</w:t>
      </w:r>
    </w:p>
    <w:p w:rsidR="006E6419" w:rsidRPr="00471C8B" w:rsidRDefault="006E6419" w:rsidP="006E6419">
      <w:pPr>
        <w:rPr>
          <w:highlight w:val="yellow"/>
        </w:rPr>
      </w:pPr>
      <w:r w:rsidRPr="00471C8B">
        <w:rPr>
          <w:highlight w:val="yellow"/>
        </w:rPr>
        <w:t xml:space="preserve">Useful link: </w:t>
      </w:r>
      <w:hyperlink r:id="rId12" w:history="1">
        <w:r w:rsidRPr="00471C8B">
          <w:rPr>
            <w:rStyle w:val="af7"/>
            <w:highlight w:val="yellow"/>
          </w:rPr>
          <w:t>https://github.com/mbj4668/pyang/wiki/XmlJson</w:t>
        </w:r>
      </w:hyperlink>
    </w:p>
    <w:p w:rsidR="00002F00" w:rsidRPr="00471C8B" w:rsidRDefault="006E6419">
      <w:pPr>
        <w:pStyle w:val="RFCFigure"/>
        <w:rPr>
          <w:highlight w:val="yellow"/>
        </w:rPr>
      </w:pPr>
      <w:r w:rsidRPr="00471C8B">
        <w:rPr>
          <w:highlight w:val="yellow"/>
        </w:rPr>
        <w:t xml:space="preserve">                        (2) </w:t>
      </w:r>
    </w:p>
    <w:p w:rsidR="00002F00" w:rsidRPr="00471C8B" w:rsidRDefault="006E6419">
      <w:pPr>
        <w:pStyle w:val="RFCFigure"/>
        <w:rPr>
          <w:highlight w:val="yellow"/>
        </w:rPr>
      </w:pPr>
      <w:r w:rsidRPr="00471C8B">
        <w:rPr>
          <w:highlight w:val="yellow"/>
        </w:rPr>
        <w:t xml:space="preserve">            YANG-module ---&gt; DSDL-schemas (RNG,SCH,DSRL)</w:t>
      </w:r>
    </w:p>
    <w:p w:rsidR="00002F00" w:rsidRPr="00471C8B" w:rsidRDefault="006E6419">
      <w:pPr>
        <w:pStyle w:val="RFCFigure"/>
        <w:rPr>
          <w:highlight w:val="yellow"/>
        </w:rPr>
      </w:pPr>
      <w:r w:rsidRPr="00471C8B">
        <w:rPr>
          <w:highlight w:val="yellow"/>
        </w:rPr>
        <w:t xml:space="preserve">                   |                  |</w:t>
      </w:r>
    </w:p>
    <w:p w:rsidR="00002F00" w:rsidRPr="00471C8B" w:rsidRDefault="006E6419">
      <w:pPr>
        <w:pStyle w:val="RFCFigure"/>
        <w:rPr>
          <w:highlight w:val="yellow"/>
        </w:rPr>
      </w:pPr>
      <w:r w:rsidRPr="00471C8B">
        <w:rPr>
          <w:highlight w:val="yellow"/>
        </w:rPr>
        <w:t xml:space="preserve">                   | (1)              |</w:t>
      </w:r>
    </w:p>
    <w:p w:rsidR="00002F00" w:rsidRPr="00471C8B" w:rsidRDefault="006E6419">
      <w:pPr>
        <w:pStyle w:val="RFCFigure"/>
        <w:rPr>
          <w:highlight w:val="yellow"/>
        </w:rPr>
      </w:pPr>
      <w:r w:rsidRPr="00471C8B">
        <w:rPr>
          <w:highlight w:val="yellow"/>
        </w:rPr>
        <w:t xml:space="preserve">                   |                  | </w:t>
      </w:r>
    </w:p>
    <w:p w:rsidR="00002F00" w:rsidRPr="00471C8B" w:rsidRDefault="006E6419">
      <w:pPr>
        <w:pStyle w:val="RFCFigure"/>
        <w:rPr>
          <w:highlight w:val="yellow"/>
        </w:rPr>
      </w:pPr>
      <w:r w:rsidRPr="00471C8B">
        <w:rPr>
          <w:highlight w:val="yellow"/>
        </w:rPr>
        <w:t xml:space="preserve">   Config/state  JTOX-file            | (4) </w:t>
      </w:r>
    </w:p>
    <w:p w:rsidR="00002F00" w:rsidRPr="00471C8B" w:rsidRDefault="006E6419">
      <w:pPr>
        <w:pStyle w:val="RFCFigure"/>
        <w:rPr>
          <w:highlight w:val="yellow"/>
        </w:rPr>
      </w:pPr>
      <w:r w:rsidRPr="00471C8B">
        <w:rPr>
          <w:highlight w:val="yellow"/>
        </w:rPr>
        <w:t xml:space="preserve">          \        |                  |</w:t>
      </w:r>
    </w:p>
    <w:p w:rsidR="00002F00" w:rsidRPr="00471C8B" w:rsidRDefault="006E6419">
      <w:pPr>
        <w:pStyle w:val="RFCFigure"/>
        <w:rPr>
          <w:highlight w:val="yellow"/>
        </w:rPr>
      </w:pPr>
      <w:r w:rsidRPr="00471C8B">
        <w:rPr>
          <w:highlight w:val="yellow"/>
        </w:rPr>
        <w:t xml:space="preserve">           \       |                  |</w:t>
      </w:r>
    </w:p>
    <w:p w:rsidR="00002F00" w:rsidRPr="00471C8B" w:rsidRDefault="006E6419">
      <w:pPr>
        <w:pStyle w:val="RFCFigure"/>
        <w:rPr>
          <w:highlight w:val="yellow"/>
        </w:rPr>
      </w:pPr>
      <w:r w:rsidRPr="00471C8B">
        <w:rPr>
          <w:highlight w:val="yellow"/>
        </w:rPr>
        <w:t xml:space="preserve">            \      V                  V</w:t>
      </w:r>
    </w:p>
    <w:p w:rsidR="00002F00" w:rsidRPr="00471C8B" w:rsidRDefault="006E6419">
      <w:pPr>
        <w:pStyle w:val="RFCFigure"/>
        <w:rPr>
          <w:highlight w:val="yellow"/>
        </w:rPr>
      </w:pPr>
      <w:r w:rsidRPr="00471C8B">
        <w:rPr>
          <w:highlight w:val="yellow"/>
        </w:rPr>
        <w:t xml:space="preserve">   JSON-file------------&gt; XML-file ----------------&gt; Output</w:t>
      </w:r>
    </w:p>
    <w:p w:rsidR="00002F00" w:rsidRPr="00471C8B" w:rsidRDefault="006E6419">
      <w:pPr>
        <w:pStyle w:val="RFCFigure"/>
        <w:rPr>
          <w:highlight w:val="yellow"/>
        </w:rPr>
      </w:pPr>
      <w:r w:rsidRPr="00471C8B">
        <w:rPr>
          <w:highlight w:val="yellow"/>
        </w:rPr>
        <w:t xml:space="preserve">              (3)</w:t>
      </w:r>
    </w:p>
    <w:p w:rsidR="00002F00" w:rsidRPr="00471C8B" w:rsidRDefault="00002F00">
      <w:pPr>
        <w:pStyle w:val="RFCFigure"/>
        <w:rPr>
          <w:highlight w:val="yellow"/>
        </w:rPr>
      </w:pPr>
    </w:p>
    <w:p w:rsidR="006E6419" w:rsidRPr="00471C8B" w:rsidRDefault="006E6419" w:rsidP="00F5301C">
      <w:pPr>
        <w:pStyle w:val="a1"/>
        <w:rPr>
          <w:highlight w:val="yellow"/>
        </w:rPr>
      </w:pPr>
      <w:bookmarkStart w:id="42" w:name="_Ref486351558"/>
      <w:r w:rsidRPr="00471C8B">
        <w:rPr>
          <w:highlight w:val="yellow"/>
        </w:rPr>
        <w:t>– DSDL-based approach for JSON code validation</w:t>
      </w:r>
      <w:bookmarkEnd w:id="42"/>
    </w:p>
    <w:p w:rsidR="006E6419" w:rsidRPr="00471C8B" w:rsidRDefault="006E6419" w:rsidP="006E6419">
      <w:pPr>
        <w:rPr>
          <w:highlight w:val="yellow"/>
        </w:rPr>
      </w:pPr>
      <w:r w:rsidRPr="00471C8B">
        <w:rPr>
          <w:highlight w:val="yellow"/>
        </w:rPr>
        <w:t xml:space="preserve">In order to allow the use of comments following the convention defined in section </w:t>
      </w:r>
      <w:r w:rsidR="003140A4" w:rsidRPr="00471C8B">
        <w:rPr>
          <w:highlight w:val="yellow"/>
        </w:rPr>
        <w:fldChar w:fldCharType="begin"/>
      </w:r>
      <w:r w:rsidRPr="00471C8B">
        <w:rPr>
          <w:highlight w:val="yellow"/>
        </w:rPr>
        <w:instrText xml:space="preserve"> REF _Ref486351726 \r \h \t</w:instrText>
      </w:r>
      <w:r w:rsidR="00471C8B">
        <w:rPr>
          <w:highlight w:val="yellow"/>
        </w:rPr>
        <w:instrText xml:space="preserve"> \* MERGEFORMAT </w:instrText>
      </w:r>
      <w:r w:rsidR="003140A4" w:rsidRPr="00471C8B">
        <w:rPr>
          <w:highlight w:val="yellow"/>
        </w:rPr>
      </w:r>
      <w:r w:rsidR="003140A4" w:rsidRPr="00471C8B">
        <w:rPr>
          <w:highlight w:val="yellow"/>
        </w:rPr>
        <w:fldChar w:fldCharType="separate"/>
      </w:r>
      <w:r w:rsidRPr="00471C8B">
        <w:rPr>
          <w:highlight w:val="yellow"/>
        </w:rPr>
        <w:t>2</w:t>
      </w:r>
      <w:r w:rsidR="003140A4" w:rsidRPr="00471C8B">
        <w:rPr>
          <w:highlight w:val="yellow"/>
        </w:rPr>
        <w:fldChar w:fldCharType="end"/>
      </w:r>
      <w:r w:rsidRPr="00471C8B">
        <w:rPr>
          <w:highlight w:val="yellow"/>
        </w:rPr>
        <w:t xml:space="preserve"> without impacting the validation process, these comments will be automatically removed from the JSON-file that will be validate.</w:t>
      </w:r>
    </w:p>
    <w:p w:rsidR="00507F7D" w:rsidRPr="00471C8B" w:rsidRDefault="00507F7D" w:rsidP="00507F7D">
      <w:pPr>
        <w:pStyle w:val="RFCAppH1"/>
        <w:rPr>
          <w:highlight w:val="yellow"/>
        </w:rPr>
      </w:pPr>
      <w:bookmarkStart w:id="43" w:name="_Toc492650582"/>
      <w:bookmarkEnd w:id="40"/>
      <w:r w:rsidRPr="00471C8B">
        <w:rPr>
          <w:highlight w:val="yellow"/>
        </w:rPr>
        <w:t xml:space="preserve">Why not using a </w:t>
      </w:r>
      <w:r w:rsidR="00AD373D" w:rsidRPr="00471C8B">
        <w:rPr>
          <w:highlight w:val="yellow"/>
        </w:rPr>
        <w:t>XSD-based</w:t>
      </w:r>
      <w:r w:rsidRPr="00471C8B">
        <w:rPr>
          <w:highlight w:val="yellow"/>
        </w:rPr>
        <w:t xml:space="preserve"> approach</w:t>
      </w:r>
      <w:bookmarkEnd w:id="43"/>
    </w:p>
    <w:p w:rsidR="00507F7D" w:rsidRPr="00471C8B" w:rsidRDefault="00AD373D" w:rsidP="00507F7D">
      <w:pPr>
        <w:rPr>
          <w:highlight w:val="yellow"/>
        </w:rPr>
      </w:pPr>
      <w:r w:rsidRPr="00471C8B">
        <w:rPr>
          <w:highlight w:val="yellow"/>
        </w:rPr>
        <w:t>This approach has been analyzed and discarded because no longer supported by pyang.</w:t>
      </w:r>
    </w:p>
    <w:p w:rsidR="00507F7D" w:rsidRPr="00471C8B" w:rsidRDefault="00507F7D" w:rsidP="00507F7D">
      <w:pPr>
        <w:rPr>
          <w:highlight w:val="yellow"/>
        </w:rPr>
      </w:pPr>
      <w:r w:rsidRPr="00471C8B">
        <w:rPr>
          <w:highlight w:val="yellow"/>
        </w:rPr>
        <w:t>The idea is to convert YANG to XSD, JSON to XML and validate it against the XSD</w:t>
      </w:r>
      <w:r w:rsidR="006E6419" w:rsidRPr="00471C8B">
        <w:rPr>
          <w:highlight w:val="yellow"/>
        </w:rPr>
        <w:t>,</w:t>
      </w:r>
      <w:r w:rsidRPr="00471C8B">
        <w:rPr>
          <w:highlight w:val="yellow"/>
        </w:rPr>
        <w:t xml:space="preserve"> as shown in </w:t>
      </w:r>
      <w:r w:rsidR="003140A4" w:rsidRPr="00471C8B">
        <w:rPr>
          <w:highlight w:val="yellow"/>
        </w:rPr>
        <w:fldChar w:fldCharType="begin"/>
      </w:r>
      <w:r w:rsidR="006E6419" w:rsidRPr="00471C8B">
        <w:rPr>
          <w:highlight w:val="yellow"/>
        </w:rPr>
        <w:instrText xml:space="preserve"> REF _Ref486351348 \r \h </w:instrText>
      </w:r>
      <w:r w:rsidR="00471C8B">
        <w:rPr>
          <w:highlight w:val="yellow"/>
        </w:rPr>
        <w:instrText xml:space="preserve"> \* MERGEFORMAT </w:instrText>
      </w:r>
      <w:r w:rsidR="003140A4" w:rsidRPr="00471C8B">
        <w:rPr>
          <w:highlight w:val="yellow"/>
        </w:rPr>
      </w:r>
      <w:r w:rsidR="003140A4" w:rsidRPr="00471C8B">
        <w:rPr>
          <w:highlight w:val="yellow"/>
        </w:rPr>
        <w:fldChar w:fldCharType="separate"/>
      </w:r>
      <w:r w:rsidR="006E6419" w:rsidRPr="00471C8B">
        <w:rPr>
          <w:highlight w:val="yellow"/>
        </w:rPr>
        <w:t>Figure 4</w:t>
      </w:r>
      <w:r w:rsidR="003140A4" w:rsidRPr="00471C8B">
        <w:rPr>
          <w:highlight w:val="yellow"/>
        </w:rPr>
        <w:fldChar w:fldCharType="end"/>
      </w:r>
      <w:r w:rsidRPr="00471C8B">
        <w:rPr>
          <w:highlight w:val="yellow"/>
        </w:rPr>
        <w:t>:</w:t>
      </w:r>
    </w:p>
    <w:p w:rsidR="00002F00" w:rsidRPr="00471C8B" w:rsidRDefault="006E6419">
      <w:pPr>
        <w:pStyle w:val="RFCFigure"/>
        <w:rPr>
          <w:highlight w:val="yellow"/>
        </w:rPr>
      </w:pPr>
      <w:r w:rsidRPr="00471C8B">
        <w:rPr>
          <w:highlight w:val="yellow"/>
        </w:rPr>
        <w:lastRenderedPageBreak/>
        <w:t xml:space="preserve">      </w:t>
      </w:r>
      <w:r w:rsidR="00507F7D" w:rsidRPr="00471C8B">
        <w:rPr>
          <w:highlight w:val="yellow"/>
        </w:rPr>
        <w:t xml:space="preserve">            (1) </w:t>
      </w:r>
    </w:p>
    <w:p w:rsidR="00002F00" w:rsidRPr="00471C8B" w:rsidRDefault="006E6419">
      <w:pPr>
        <w:pStyle w:val="RFCFigure"/>
        <w:rPr>
          <w:highlight w:val="yellow"/>
        </w:rPr>
      </w:pPr>
      <w:r w:rsidRPr="00471C8B">
        <w:rPr>
          <w:highlight w:val="yellow"/>
        </w:rPr>
        <w:t xml:space="preserve">      </w:t>
      </w:r>
      <w:r w:rsidR="00507F7D" w:rsidRPr="00471C8B">
        <w:rPr>
          <w:highlight w:val="yellow"/>
        </w:rPr>
        <w:t>YANG-module ---&gt; XSD-schema - \       (3)</w:t>
      </w:r>
    </w:p>
    <w:p w:rsidR="00002F00" w:rsidRPr="00471C8B" w:rsidRDefault="006E6419">
      <w:pPr>
        <w:pStyle w:val="RFCFigure"/>
        <w:rPr>
          <w:highlight w:val="yellow"/>
        </w:rPr>
      </w:pPr>
      <w:r w:rsidRPr="00471C8B">
        <w:rPr>
          <w:highlight w:val="yellow"/>
        </w:rPr>
        <w:t xml:space="preserve">      </w:t>
      </w:r>
      <w:r w:rsidR="00507F7D" w:rsidRPr="00471C8B">
        <w:rPr>
          <w:highlight w:val="yellow"/>
        </w:rPr>
        <w:t xml:space="preserve">                               +--&gt; Validation</w:t>
      </w:r>
    </w:p>
    <w:p w:rsidR="00002F00" w:rsidRPr="00471C8B" w:rsidRDefault="006E6419">
      <w:pPr>
        <w:pStyle w:val="RFCFigure"/>
        <w:rPr>
          <w:highlight w:val="yellow"/>
        </w:rPr>
      </w:pPr>
      <w:r w:rsidRPr="00471C8B">
        <w:rPr>
          <w:highlight w:val="yellow"/>
        </w:rPr>
        <w:t xml:space="preserve">      </w:t>
      </w:r>
      <w:r w:rsidR="00507F7D" w:rsidRPr="00471C8B">
        <w:rPr>
          <w:highlight w:val="yellow"/>
        </w:rPr>
        <w:t>JSON-file------&gt; XML-file ----/</w:t>
      </w:r>
    </w:p>
    <w:p w:rsidR="00002F00" w:rsidRPr="00471C8B" w:rsidRDefault="006E6419">
      <w:pPr>
        <w:pStyle w:val="RFCFigure"/>
        <w:rPr>
          <w:highlight w:val="yellow"/>
        </w:rPr>
      </w:pPr>
      <w:r w:rsidRPr="00471C8B">
        <w:rPr>
          <w:highlight w:val="yellow"/>
        </w:rPr>
        <w:t xml:space="preserve">      </w:t>
      </w:r>
      <w:r w:rsidR="00507F7D" w:rsidRPr="00471C8B">
        <w:rPr>
          <w:highlight w:val="yellow"/>
        </w:rPr>
        <w:t xml:space="preserve">            (2)</w:t>
      </w:r>
    </w:p>
    <w:p w:rsidR="00002F00" w:rsidRPr="00471C8B" w:rsidRDefault="00002F00">
      <w:pPr>
        <w:pStyle w:val="RFCFigure"/>
        <w:rPr>
          <w:highlight w:val="yellow"/>
        </w:rPr>
      </w:pPr>
    </w:p>
    <w:p w:rsidR="00002F00" w:rsidRPr="00471C8B" w:rsidRDefault="00AD373D" w:rsidP="00F5301C">
      <w:pPr>
        <w:pStyle w:val="a1"/>
        <w:rPr>
          <w:highlight w:val="yellow"/>
        </w:rPr>
      </w:pPr>
      <w:bookmarkStart w:id="44" w:name="_Ref486351348"/>
      <w:r w:rsidRPr="00471C8B">
        <w:rPr>
          <w:highlight w:val="yellow"/>
        </w:rPr>
        <w:t>– XSD-based approach for JSON code validation</w:t>
      </w:r>
      <w:bookmarkEnd w:id="44"/>
    </w:p>
    <w:p w:rsidR="00D3128B" w:rsidRPr="00471C8B" w:rsidRDefault="006E6419">
      <w:pPr>
        <w:rPr>
          <w:highlight w:val="yellow"/>
        </w:rPr>
      </w:pPr>
      <w:r w:rsidRPr="00471C8B">
        <w:rPr>
          <w:highlight w:val="yellow"/>
        </w:rPr>
        <w:t xml:space="preserve">The pyang support for the XSD output format was deprecated in 1.5 and removed in 1.7.1. However pyang 1.7.1 is necessary to work with YANG 1.1 so the process shown in </w:t>
      </w:r>
      <w:r w:rsidR="003140A4" w:rsidRPr="00471C8B">
        <w:rPr>
          <w:highlight w:val="yellow"/>
        </w:rPr>
        <w:fldChar w:fldCharType="begin"/>
      </w:r>
      <w:r w:rsidRPr="00471C8B">
        <w:rPr>
          <w:highlight w:val="yellow"/>
        </w:rPr>
        <w:instrText xml:space="preserve"> REF _Ref486351348 \r \h </w:instrText>
      </w:r>
      <w:r w:rsidR="00471C8B">
        <w:rPr>
          <w:highlight w:val="yellow"/>
        </w:rPr>
        <w:instrText xml:space="preserve"> \* MERGEFORMAT </w:instrText>
      </w:r>
      <w:r w:rsidR="003140A4" w:rsidRPr="00471C8B">
        <w:rPr>
          <w:highlight w:val="yellow"/>
        </w:rPr>
      </w:r>
      <w:r w:rsidR="003140A4" w:rsidRPr="00471C8B">
        <w:rPr>
          <w:highlight w:val="yellow"/>
        </w:rPr>
        <w:fldChar w:fldCharType="separate"/>
      </w:r>
      <w:r w:rsidRPr="00471C8B">
        <w:rPr>
          <w:highlight w:val="yellow"/>
        </w:rPr>
        <w:t>Figure 4</w:t>
      </w:r>
      <w:r w:rsidR="003140A4" w:rsidRPr="00471C8B">
        <w:rPr>
          <w:highlight w:val="yellow"/>
        </w:rPr>
        <w:fldChar w:fldCharType="end"/>
      </w:r>
      <w:r w:rsidRPr="00471C8B">
        <w:rPr>
          <w:highlight w:val="yellow"/>
        </w:rPr>
        <w:t xml:space="preserve"> will stop just at step (1).</w:t>
      </w:r>
    </w:p>
    <w:p w:rsidR="00D3128B" w:rsidRPr="00471C8B" w:rsidRDefault="00D3128B" w:rsidP="00D3128B">
      <w:pPr>
        <w:pStyle w:val="RFCAppH1"/>
        <w:rPr>
          <w:highlight w:val="yellow"/>
        </w:rPr>
      </w:pPr>
      <w:bookmarkStart w:id="45" w:name="_Toc492650583"/>
      <w:r w:rsidRPr="00471C8B">
        <w:rPr>
          <w:highlight w:val="yellow"/>
        </w:rPr>
        <w:t>JSON Code: use-case-</w:t>
      </w:r>
      <w:r w:rsidR="00A730D4">
        <w:rPr>
          <w:highlight w:val="yellow"/>
        </w:rPr>
        <w:t>3</w:t>
      </w:r>
      <w:r w:rsidRPr="00471C8B">
        <w:rPr>
          <w:highlight w:val="yellow"/>
        </w:rPr>
        <w:t>-topology-01.json</w:t>
      </w:r>
      <w:bookmarkEnd w:id="45"/>
    </w:p>
    <w:p w:rsidR="00D3128B" w:rsidRPr="00471C8B" w:rsidRDefault="00A730D4" w:rsidP="00D3128B">
      <w:pPr>
        <w:rPr>
          <w:highlight w:val="yellow"/>
        </w:rPr>
      </w:pPr>
      <w:r>
        <w:rPr>
          <w:highlight w:val="yellow"/>
        </w:rPr>
        <w:t>TBD</w:t>
      </w:r>
    </w:p>
    <w:p w:rsidR="00D3128B" w:rsidRPr="00471C8B" w:rsidRDefault="00D3128B" w:rsidP="00D3128B">
      <w:pPr>
        <w:pStyle w:val="RFCAppH1"/>
        <w:rPr>
          <w:highlight w:val="yellow"/>
        </w:rPr>
      </w:pPr>
      <w:bookmarkStart w:id="46" w:name="_Toc492650584"/>
      <w:r w:rsidRPr="00471C8B">
        <w:rPr>
          <w:highlight w:val="yellow"/>
        </w:rPr>
        <w:t>JSON Code: use-case-</w:t>
      </w:r>
      <w:r w:rsidR="00A730D4">
        <w:rPr>
          <w:highlight w:val="yellow"/>
        </w:rPr>
        <w:t>3</w:t>
      </w:r>
      <w:r w:rsidRPr="00471C8B">
        <w:rPr>
          <w:highlight w:val="yellow"/>
        </w:rPr>
        <w:t>-topology-01.json</w:t>
      </w:r>
      <w:bookmarkEnd w:id="46"/>
    </w:p>
    <w:p w:rsidR="00002F00" w:rsidRDefault="00A730D4" w:rsidP="00D3128B">
      <w:r>
        <w:t>TBD</w:t>
      </w:r>
      <w:r w:rsidR="002E1F5F" w:rsidRPr="00D3128B">
        <w:br w:type="page"/>
      </w:r>
      <w:r w:rsidR="002E1F5F" w:rsidRPr="000840A4">
        <w:lastRenderedPageBreak/>
        <w:t>Authors’ Addresses</w:t>
      </w:r>
    </w:p>
    <w:p w:rsidR="00471C8B" w:rsidRPr="000840A4" w:rsidRDefault="00471C8B" w:rsidP="00471C8B">
      <w:pPr>
        <w:pStyle w:val="RFCFigure"/>
        <w:rPr>
          <w:rFonts w:cs="Times New Roman"/>
        </w:rPr>
      </w:pPr>
      <w:r>
        <w:rPr>
          <w:rFonts w:eastAsiaTheme="minorEastAsia" w:hint="eastAsia"/>
          <w:lang w:eastAsia="zh-CN"/>
        </w:rPr>
        <w:t>H</w:t>
      </w:r>
      <w:r>
        <w:rPr>
          <w:rFonts w:eastAsiaTheme="minorEastAsia"/>
          <w:lang w:eastAsia="zh-CN"/>
        </w:rPr>
        <w:t xml:space="preserve">aomian Zheng </w:t>
      </w:r>
      <w:r>
        <w:t>(Editor)</w:t>
      </w:r>
    </w:p>
    <w:p w:rsidR="00471C8B" w:rsidRDefault="00471C8B" w:rsidP="002E1F5F">
      <w:pPr>
        <w:pStyle w:val="RFCFigure"/>
        <w:rPr>
          <w:rFonts w:eastAsiaTheme="minorEastAsia"/>
          <w:lang w:eastAsia="zh-CN"/>
        </w:rPr>
      </w:pPr>
      <w:r>
        <w:rPr>
          <w:rFonts w:eastAsiaTheme="minorEastAsia"/>
          <w:lang w:eastAsia="zh-CN"/>
        </w:rPr>
        <w:t>Huawei</w:t>
      </w:r>
    </w:p>
    <w:p w:rsidR="00471C8B" w:rsidRPr="00471C8B" w:rsidRDefault="00471C8B" w:rsidP="002E1F5F">
      <w:pPr>
        <w:pStyle w:val="RFCFigure"/>
        <w:rPr>
          <w:rFonts w:eastAsiaTheme="minorEastAsia"/>
          <w:lang w:eastAsia="zh-CN"/>
        </w:rPr>
      </w:pPr>
      <w:r>
        <w:rPr>
          <w:rFonts w:eastAsiaTheme="minorEastAsia"/>
          <w:lang w:eastAsia="zh-CN"/>
        </w:rPr>
        <w:t xml:space="preserve">Email: </w:t>
      </w:r>
      <w:hyperlink r:id="rId13" w:history="1">
        <w:r w:rsidRPr="005F7F7F">
          <w:rPr>
            <w:rStyle w:val="af7"/>
            <w:rFonts w:eastAsiaTheme="minorEastAsia"/>
            <w:lang w:eastAsia="zh-CN"/>
          </w:rPr>
          <w:t>zhenghaomian@huawei.com</w:t>
        </w:r>
      </w:hyperlink>
      <w:r>
        <w:rPr>
          <w:rFonts w:eastAsiaTheme="minorEastAsia"/>
          <w:lang w:eastAsia="zh-CN"/>
        </w:rPr>
        <w:t xml:space="preserve"> </w:t>
      </w:r>
    </w:p>
    <w:p w:rsidR="00471C8B" w:rsidRDefault="00471C8B" w:rsidP="002E1F5F">
      <w:pPr>
        <w:pStyle w:val="RFCFigure"/>
      </w:pPr>
    </w:p>
    <w:p w:rsidR="00471C8B" w:rsidRDefault="000840A4" w:rsidP="002E1F5F">
      <w:pPr>
        <w:pStyle w:val="RFCFigure"/>
      </w:pPr>
      <w:r>
        <w:t xml:space="preserve">Italo Busi </w:t>
      </w:r>
    </w:p>
    <w:p w:rsidR="002E1F5F" w:rsidRPr="000840A4" w:rsidRDefault="000840A4" w:rsidP="002E1F5F">
      <w:pPr>
        <w:pStyle w:val="RFCFigure"/>
        <w:rPr>
          <w:rFonts w:cs="Times New Roman"/>
        </w:rPr>
      </w:pPr>
      <w:r w:rsidRPr="000840A4">
        <w:t>Huawei</w:t>
      </w:r>
    </w:p>
    <w:p w:rsidR="002E1F5F" w:rsidRDefault="002E1F5F" w:rsidP="000840A4">
      <w:pPr>
        <w:rPr>
          <w:rFonts w:cs="Times New Roman"/>
        </w:rPr>
      </w:pPr>
      <w:r>
        <w:t xml:space="preserve">Email: </w:t>
      </w:r>
      <w:hyperlink r:id="rId14" w:history="1">
        <w:r w:rsidR="000840A4" w:rsidRPr="000310DC">
          <w:rPr>
            <w:rStyle w:val="af7"/>
          </w:rPr>
          <w:t>italo.busi@huawei.com</w:t>
        </w:r>
      </w:hyperlink>
    </w:p>
    <w:p w:rsidR="000840A4" w:rsidRPr="000840A4" w:rsidRDefault="00471C8B" w:rsidP="000840A4">
      <w:pPr>
        <w:pStyle w:val="RFCFigure"/>
        <w:rPr>
          <w:rFonts w:cs="Times New Roman"/>
        </w:rPr>
      </w:pPr>
      <w:r>
        <w:t>Yunbin Xu</w:t>
      </w:r>
      <w:r w:rsidR="000840A4" w:rsidRPr="000840A4">
        <w:t xml:space="preserve"> (Editor)</w:t>
      </w:r>
    </w:p>
    <w:p w:rsidR="000840A4" w:rsidRDefault="00471C8B" w:rsidP="000840A4">
      <w:pPr>
        <w:pStyle w:val="RFCFigure"/>
        <w:rPr>
          <w:rFonts w:cs="Times New Roman"/>
          <w:highlight w:val="yellow"/>
        </w:rPr>
      </w:pPr>
      <w:r>
        <w:t>CAICT</w:t>
      </w:r>
    </w:p>
    <w:p w:rsidR="000840A4" w:rsidRDefault="000840A4" w:rsidP="000840A4">
      <w:pPr>
        <w:pStyle w:val="RFCFigure"/>
        <w:rPr>
          <w:rFonts w:cs="Times New Roman"/>
        </w:rPr>
      </w:pPr>
      <w:r>
        <w:t xml:space="preserve">Email: </w:t>
      </w:r>
      <w:hyperlink r:id="rId15" w:history="1">
        <w:r w:rsidR="00471C8B" w:rsidRPr="005F7F7F">
          <w:rPr>
            <w:rStyle w:val="af7"/>
          </w:rPr>
          <w:t>xuyunbin@ritt.cn</w:t>
        </w:r>
      </w:hyperlink>
      <w:r w:rsidR="00471C8B">
        <w:t xml:space="preserve"> </w:t>
      </w:r>
      <w:hyperlink r:id="rId16" w:history="1"/>
    </w:p>
    <w:p w:rsidR="000840A4" w:rsidRPr="001D6AB1" w:rsidRDefault="000840A4" w:rsidP="000840A4"/>
    <w:p w:rsidR="000840A4" w:rsidRPr="000840A4" w:rsidRDefault="00471C8B" w:rsidP="000840A4">
      <w:pPr>
        <w:pStyle w:val="RFCFigure"/>
        <w:rPr>
          <w:rFonts w:cs="Times New Roman"/>
          <w:highlight w:val="yellow"/>
          <w:lang w:val="it-IT"/>
        </w:rPr>
      </w:pPr>
      <w:r>
        <w:rPr>
          <w:lang w:val="it-IT"/>
        </w:rPr>
        <w:t>Ricard Vilalta</w:t>
      </w:r>
    </w:p>
    <w:p w:rsidR="000840A4" w:rsidRPr="00251DEB" w:rsidRDefault="00471C8B" w:rsidP="000840A4">
      <w:pPr>
        <w:pStyle w:val="RFCFigure"/>
        <w:rPr>
          <w:rFonts w:cs="Times New Roman"/>
          <w:lang w:val="it-IT"/>
        </w:rPr>
      </w:pPr>
      <w:r>
        <w:rPr>
          <w:lang w:val="it-IT"/>
        </w:rPr>
        <w:t>CTTC</w:t>
      </w:r>
    </w:p>
    <w:p w:rsidR="002E1F5F" w:rsidRPr="005E4EEA" w:rsidRDefault="000840A4" w:rsidP="00471C8B">
      <w:pPr>
        <w:pStyle w:val="RFCFigure"/>
      </w:pPr>
      <w:r w:rsidRPr="000840A4">
        <w:rPr>
          <w:lang w:val="it-IT"/>
        </w:rPr>
        <w:t xml:space="preserve">Email: </w:t>
      </w:r>
      <w:hyperlink r:id="rId17" w:history="1">
        <w:r w:rsidR="00471C8B" w:rsidRPr="005F7F7F">
          <w:rPr>
            <w:rStyle w:val="af7"/>
            <w:lang w:val="it-IT"/>
          </w:rPr>
          <w:t>ricard.vilalta@cttc.es</w:t>
        </w:r>
      </w:hyperlink>
      <w:r w:rsidR="00471C8B">
        <w:rPr>
          <w:lang w:val="it-IT"/>
        </w:rPr>
        <w:t xml:space="preserve"> </w:t>
      </w:r>
    </w:p>
    <w:sectPr w:rsidR="002E1F5F" w:rsidRPr="005E4EEA" w:rsidSect="00C672FD">
      <w:headerReference w:type="default" r:id="rId18"/>
      <w:footerReference w:type="default" r:id="rId19"/>
      <w:headerReference w:type="first" r:id="rId20"/>
      <w:footerReference w:type="first" r:id="rId21"/>
      <w:type w:val="continuous"/>
      <w:pgSz w:w="12240" w:h="15840" w:code="1"/>
      <w:pgMar w:top="1440" w:right="1080" w:bottom="1200" w:left="720" w:header="1440" w:footer="12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DCA" w:rsidRDefault="005F0DCA">
      <w:r>
        <w:separator/>
      </w:r>
    </w:p>
  </w:endnote>
  <w:endnote w:type="continuationSeparator" w:id="0">
    <w:p w:rsidR="005F0DCA" w:rsidRDefault="005F0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D4" w:rsidRDefault="00A730D4" w:rsidP="00F410C4">
    <w:pPr>
      <w:pStyle w:val="a8"/>
    </w:pPr>
    <w:r>
      <w:rPr>
        <w:highlight w:val="yellow"/>
      </w:rPr>
      <w:br/>
    </w:r>
    <w:r>
      <w:rPr>
        <w:highlight w:val="yellow"/>
      </w:rPr>
      <w:br/>
    </w:r>
    <w:r>
      <w:t>Zheng, Busi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9</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3D7EBF">
      <w:rPr>
        <w:noProof/>
      </w:rPr>
      <w:instrText>March</w:instrText>
    </w:r>
    <w:r>
      <w:fldChar w:fldCharType="end"/>
    </w:r>
    <w:r>
      <w:instrText xml:space="preserve"> \* MERGEFORMAT </w:instrText>
    </w:r>
    <w:r>
      <w:fldChar w:fldCharType="separate"/>
    </w:r>
    <w:r w:rsidR="003D7EBF">
      <w:rPr>
        <w:noProof/>
      </w:rPr>
      <w:instrText>March</w:instrText>
    </w:r>
    <w:r>
      <w:fldChar w:fldCharType="end"/>
    </w:r>
    <w:r>
      <w:instrText xml:space="preserve"> \* MERGEFORMAT </w:instrText>
    </w:r>
    <w:r>
      <w:fldChar w:fldCharType="separate"/>
    </w:r>
    <w:r w:rsidR="003D7EBF">
      <w:rPr>
        <w:noProof/>
      </w:rPr>
      <w:instrText>March</w:instrText>
    </w:r>
    <w:r>
      <w:fldChar w:fldCharType="end"/>
    </w:r>
    <w:r>
      <w:instrText xml:space="preserve"> \* MERGEFORMAT </w:instrText>
    </w:r>
    <w:r>
      <w:fldChar w:fldCharType="separate"/>
    </w:r>
    <w:r w:rsidR="003D7EBF">
      <w:rPr>
        <w:noProof/>
      </w:rPr>
      <w:instrText>March</w:instrText>
    </w:r>
    <w:r>
      <w:fldChar w:fldCharType="end"/>
    </w:r>
    <w:r>
      <w:instrText xml:space="preserve"> \* MERGEFORMAT </w:instrText>
    </w:r>
    <w:r>
      <w:fldChar w:fldCharType="separate"/>
    </w:r>
    <w:r w:rsidR="003D7EBF">
      <w:rPr>
        <w:noProof/>
      </w:rPr>
      <w:instrText>March</w:instrText>
    </w:r>
    <w:r>
      <w:fldChar w:fldCharType="end"/>
    </w:r>
    <w:r>
      <w:instrText xml:space="preserve">  \* MERGEFORMAT </w:instrText>
    </w:r>
    <w:r>
      <w:fldChar w:fldCharType="separate"/>
    </w:r>
    <w:r w:rsidR="003D7EBF">
      <w:rPr>
        <w:noProof/>
      </w:rPr>
      <w:instrText>March</w:instrText>
    </w:r>
    <w:r>
      <w:fldChar w:fldCharType="end"/>
    </w:r>
    <w:r>
      <w:instrText xml:space="preserve"> \* MERGEFORMAT </w:instrText>
    </w:r>
    <w:r>
      <w:fldChar w:fldCharType="separate"/>
    </w:r>
    <w:r w:rsidR="003D7EBF">
      <w:rPr>
        <w:noProof/>
      </w:rPr>
      <w:instrText>March</w:instrText>
    </w:r>
    <w:r>
      <w:fldChar w:fldCharType="end"/>
    </w:r>
    <w:r>
      <w:instrText xml:space="preserve"> \* MERGEFORMAT </w:instrText>
    </w:r>
    <w:r>
      <w:fldChar w:fldCharType="separate"/>
    </w:r>
    <w:r w:rsidR="003D7EBF">
      <w:rPr>
        <w:noProof/>
      </w:rPr>
      <w:instrText>March</w:instrText>
    </w:r>
    <w:r>
      <w:fldChar w:fldCharType="end"/>
    </w:r>
    <w:r>
      <w:instrText xml:space="preserve"> \* MERGEFORMAT </w:instrText>
    </w:r>
    <w:r>
      <w:fldChar w:fldCharType="separate"/>
    </w:r>
    <w:r w:rsidR="003D7EBF">
      <w:rPr>
        <w:noProof/>
      </w:rPr>
      <w:t>March</w:t>
    </w:r>
    <w:r>
      <w:fldChar w:fldCharType="end"/>
    </w:r>
    <w:r>
      <w:t xml:space="preserve"> </w:t>
    </w:r>
    <w:r>
      <w:fldChar w:fldCharType="begin"/>
    </w:r>
    <w:r>
      <w:instrText xml:space="preserve"> SAVEDATE  \@ "d," </w:instrText>
    </w:r>
    <w:r>
      <w:fldChar w:fldCharType="separate"/>
    </w:r>
    <w:r>
      <w:rPr>
        <w:noProof/>
      </w:rPr>
      <w:t>8,</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sidR="003D7EBF">
      <w:rPr>
        <w:noProof/>
      </w:rPr>
      <w:instrText>2018</w:instrText>
    </w:r>
    <w:r>
      <w:fldChar w:fldCharType="end"/>
    </w:r>
    <w:r>
      <w:instrText xml:space="preserve"> "Fail" \* MERGEFORMAT  \* MERGEFORMAT </w:instrText>
    </w:r>
    <w:r>
      <w:fldChar w:fldCharType="separate"/>
    </w:r>
    <w:r w:rsidR="003D7EBF">
      <w:rPr>
        <w:noProof/>
      </w:rPr>
      <w:instrText>2018</w:instrText>
    </w:r>
    <w:r>
      <w:fldChar w:fldCharType="end"/>
    </w:r>
    <w:r>
      <w:instrText xml:space="preserve"> \* MERGEFORMAT </w:instrText>
    </w:r>
    <w:r>
      <w:fldChar w:fldCharType="separate"/>
    </w:r>
    <w:r w:rsidR="003D7EBF">
      <w:rPr>
        <w:noProof/>
      </w:rPr>
      <w:t>2018</w:t>
    </w:r>
    <w:r>
      <w:fldChar w:fldCharType="end"/>
    </w:r>
    <w:r>
      <w:rPr>
        <w:rFonts w:cs="Times New Roman"/>
      </w:rPr>
      <w:tab/>
    </w:r>
    <w:r>
      <w:t xml:space="preserve">[Page </w:t>
    </w:r>
    <w:r>
      <w:fldChar w:fldCharType="begin"/>
    </w:r>
    <w:r>
      <w:instrText xml:space="preserve"> PAGE </w:instrText>
    </w:r>
    <w:r>
      <w:fldChar w:fldCharType="separate"/>
    </w:r>
    <w:r w:rsidR="003D7EBF">
      <w:rPr>
        <w:noProof/>
      </w:rPr>
      <w:t>13</w:t>
    </w:r>
    <w:r>
      <w:rPr>
        <w:noProof/>
      </w:rPr>
      <w:fldChar w:fldCharType="end"/>
    </w:r>
    <w:r>
      <w:t>]</w:t>
    </w:r>
  </w:p>
  <w:p w:rsidR="00A730D4" w:rsidRDefault="00A730D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D4" w:rsidRDefault="00A730D4" w:rsidP="00F410C4">
    <w:pPr>
      <w:pStyle w:val="a8"/>
      <w:rPr>
        <w:highlight w:val="yellow"/>
      </w:rPr>
    </w:pPr>
  </w:p>
  <w:p w:rsidR="00A730D4" w:rsidRDefault="00A730D4" w:rsidP="00F410C4">
    <w:pPr>
      <w:pStyle w:val="a8"/>
      <w:rPr>
        <w:highlight w:val="yellow"/>
      </w:rPr>
    </w:pPr>
  </w:p>
  <w:p w:rsidR="00A730D4" w:rsidRDefault="00A730D4" w:rsidP="00F410C4">
    <w:pPr>
      <w:pStyle w:val="a8"/>
      <w:rPr>
        <w:highlight w:val="yellow"/>
      </w:rPr>
    </w:pPr>
  </w:p>
  <w:p w:rsidR="00A730D4" w:rsidRDefault="00A730D4" w:rsidP="00F410C4">
    <w:pPr>
      <w:pStyle w:val="a8"/>
    </w:pPr>
    <w:r>
      <w:t>Zheng, Busi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9</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D631D3">
      <w:rPr>
        <w:noProof/>
      </w:rPr>
      <w:instrText>March</w:instrText>
    </w:r>
    <w:r>
      <w:fldChar w:fldCharType="end"/>
    </w:r>
    <w:r>
      <w:instrText xml:space="preserve"> \* MERGEFORMAT </w:instrText>
    </w:r>
    <w:r>
      <w:fldChar w:fldCharType="separate"/>
    </w:r>
    <w:r w:rsidR="00D631D3">
      <w:rPr>
        <w:noProof/>
      </w:rPr>
      <w:instrText>March</w:instrText>
    </w:r>
    <w:r>
      <w:fldChar w:fldCharType="end"/>
    </w:r>
    <w:r>
      <w:instrText xml:space="preserve"> \* MERGEFORMAT </w:instrText>
    </w:r>
    <w:r>
      <w:fldChar w:fldCharType="separate"/>
    </w:r>
    <w:r w:rsidR="00D631D3">
      <w:rPr>
        <w:noProof/>
      </w:rPr>
      <w:instrText>March</w:instrText>
    </w:r>
    <w:r>
      <w:fldChar w:fldCharType="end"/>
    </w:r>
    <w:r>
      <w:instrText xml:space="preserve"> \* MERGEFORMAT </w:instrText>
    </w:r>
    <w:r>
      <w:fldChar w:fldCharType="separate"/>
    </w:r>
    <w:r w:rsidR="00D631D3">
      <w:rPr>
        <w:noProof/>
      </w:rPr>
      <w:instrText>March</w:instrText>
    </w:r>
    <w:r>
      <w:fldChar w:fldCharType="end"/>
    </w:r>
    <w:r>
      <w:instrText xml:space="preserve"> \* MERGEFORMAT </w:instrText>
    </w:r>
    <w:r>
      <w:fldChar w:fldCharType="separate"/>
    </w:r>
    <w:r w:rsidR="00D631D3">
      <w:rPr>
        <w:noProof/>
      </w:rPr>
      <w:instrText>March</w:instrText>
    </w:r>
    <w:r>
      <w:fldChar w:fldCharType="end"/>
    </w:r>
    <w:r>
      <w:instrText xml:space="preserve">  \* MERGEFORMAT </w:instrText>
    </w:r>
    <w:r>
      <w:fldChar w:fldCharType="separate"/>
    </w:r>
    <w:r w:rsidR="00D631D3">
      <w:rPr>
        <w:noProof/>
      </w:rPr>
      <w:instrText>March</w:instrText>
    </w:r>
    <w:r>
      <w:fldChar w:fldCharType="end"/>
    </w:r>
    <w:r>
      <w:instrText xml:space="preserve"> \* MERGEFORMAT </w:instrText>
    </w:r>
    <w:r>
      <w:fldChar w:fldCharType="separate"/>
    </w:r>
    <w:r w:rsidR="00D631D3">
      <w:rPr>
        <w:noProof/>
      </w:rPr>
      <w:instrText>March</w:instrText>
    </w:r>
    <w:r>
      <w:fldChar w:fldCharType="end"/>
    </w:r>
    <w:r>
      <w:instrText xml:space="preserve"> \* MERGEFORMAT </w:instrText>
    </w:r>
    <w:r>
      <w:fldChar w:fldCharType="separate"/>
    </w:r>
    <w:r w:rsidR="00D631D3">
      <w:rPr>
        <w:noProof/>
      </w:rPr>
      <w:instrText>March</w:instrText>
    </w:r>
    <w:r>
      <w:fldChar w:fldCharType="end"/>
    </w:r>
    <w:r>
      <w:instrText xml:space="preserve"> \* MERGEFORMAT </w:instrText>
    </w:r>
    <w:r>
      <w:fldChar w:fldCharType="separate"/>
    </w:r>
    <w:r w:rsidR="00D631D3">
      <w:rPr>
        <w:noProof/>
      </w:rPr>
      <w:t>March</w:t>
    </w:r>
    <w:r>
      <w:fldChar w:fldCharType="end"/>
    </w:r>
    <w:r>
      <w:t xml:space="preserve"> </w:t>
    </w:r>
    <w:r>
      <w:fldChar w:fldCharType="begin"/>
    </w:r>
    <w:r>
      <w:instrText xml:space="preserve"> SAVEDATE  \@ "d," </w:instrText>
    </w:r>
    <w:r>
      <w:fldChar w:fldCharType="separate"/>
    </w:r>
    <w:r>
      <w:rPr>
        <w:noProof/>
      </w:rPr>
      <w:t>8,</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sidR="00D631D3">
      <w:rPr>
        <w:noProof/>
      </w:rPr>
      <w:instrText>2018</w:instrText>
    </w:r>
    <w:r>
      <w:fldChar w:fldCharType="end"/>
    </w:r>
    <w:r>
      <w:instrText xml:space="preserve"> "Fail" \* MERGEFORMAT  \* MERGEFORMAT </w:instrText>
    </w:r>
    <w:r>
      <w:fldChar w:fldCharType="separate"/>
    </w:r>
    <w:r w:rsidR="00D631D3">
      <w:rPr>
        <w:noProof/>
      </w:rPr>
      <w:instrText>2018</w:instrText>
    </w:r>
    <w:r>
      <w:fldChar w:fldCharType="end"/>
    </w:r>
    <w:r>
      <w:instrText xml:space="preserve"> \* MERGEFORMAT </w:instrText>
    </w:r>
    <w:r>
      <w:fldChar w:fldCharType="separate"/>
    </w:r>
    <w:r w:rsidR="00D631D3">
      <w:rPr>
        <w:noProof/>
      </w:rPr>
      <w:t>2018</w:t>
    </w:r>
    <w:r>
      <w:fldChar w:fldCharType="end"/>
    </w:r>
    <w:r>
      <w:tab/>
      <w:t xml:space="preserve">[Page </w:t>
    </w:r>
    <w:r>
      <w:fldChar w:fldCharType="begin"/>
    </w:r>
    <w:r>
      <w:instrText xml:space="preserve"> PAGE </w:instrText>
    </w:r>
    <w:r>
      <w:fldChar w:fldCharType="separate"/>
    </w:r>
    <w:r w:rsidR="00D631D3">
      <w:rPr>
        <w:noProof/>
      </w:rPr>
      <w:t>1</w:t>
    </w:r>
    <w:r>
      <w:rPr>
        <w:noProof/>
      </w:rPr>
      <w:fldChar w:fldCharType="end"/>
    </w:r>
    <w:r>
      <w:t>]</w:t>
    </w:r>
  </w:p>
  <w:p w:rsidR="00A730D4" w:rsidRDefault="00A730D4" w:rsidP="00F410C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DCA" w:rsidRDefault="005F0DCA">
      <w:r>
        <w:separator/>
      </w:r>
    </w:p>
  </w:footnote>
  <w:footnote w:type="continuationSeparator" w:id="0">
    <w:p w:rsidR="005F0DCA" w:rsidRDefault="005F0D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D4" w:rsidRDefault="00A730D4" w:rsidP="00F410C4">
    <w:pPr>
      <w:pStyle w:val="a7"/>
    </w:pPr>
    <w:r>
      <w:rPr>
        <w:lang w:eastAsia="ko-KR"/>
      </w:rPr>
      <w:t>Internet-Draft</w:t>
    </w:r>
    <w:r>
      <w:rPr>
        <w:rFonts w:cs="Times New Roman"/>
        <w:lang w:eastAsia="ko-KR"/>
      </w:rPr>
      <w:tab/>
    </w:r>
    <w:r>
      <w:rPr>
        <w:lang w:eastAsia="ko-KR"/>
      </w:rPr>
      <w:t xml:space="preserve">T-NBI Use Case 3 Analysis </w:t>
    </w:r>
    <w:r>
      <w:rPr>
        <w:lang w:eastAsia="ko-KR"/>
      </w:rPr>
      <w:tab/>
    </w:r>
    <w:r>
      <w:fldChar w:fldCharType="begin"/>
    </w:r>
    <w:r>
      <w:instrText xml:space="preserve"> SAVEDATE \@ "MMMM yyyy" \* MERGEFORMAT </w:instrText>
    </w:r>
    <w:r>
      <w:fldChar w:fldCharType="separate"/>
    </w:r>
    <w:r>
      <w:rPr>
        <w:noProof/>
      </w:rPr>
      <w:t>September 2017</w:t>
    </w:r>
    <w:r>
      <w:rPr>
        <w:noProof/>
      </w:rPr>
      <w:fldChar w:fldCharType="end"/>
    </w:r>
  </w:p>
  <w:p w:rsidR="00A730D4" w:rsidRDefault="00A730D4"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D4" w:rsidRDefault="00A730D4" w:rsidP="00F410C4">
    <w:pPr>
      <w:pStyle w:val="a7"/>
      <w:rPr>
        <w:highlight w:val="yellow"/>
      </w:rPr>
    </w:pPr>
  </w:p>
  <w:p w:rsidR="00A730D4" w:rsidRDefault="00A730D4" w:rsidP="00F410C4">
    <w:pPr>
      <w:pStyle w:val="a7"/>
      <w:rPr>
        <w:highlight w:val="yellow"/>
      </w:rPr>
    </w:pPr>
  </w:p>
  <w:p w:rsidR="00A730D4" w:rsidRDefault="00A730D4" w:rsidP="00F410C4">
    <w:pPr>
      <w:pStyle w:val="a7"/>
    </w:pPr>
    <w:r w:rsidRPr="002A1EE9">
      <w:t>CCAMP Working Group</w:t>
    </w:r>
    <w:r>
      <w:tab/>
    </w:r>
    <w:r w:rsidRPr="00F410C4">
      <w:tab/>
    </w:r>
    <w:r>
      <w:t>Haomian Zheng</w:t>
    </w:r>
  </w:p>
  <w:p w:rsidR="00A730D4" w:rsidRDefault="00A730D4" w:rsidP="00F410C4">
    <w:pPr>
      <w:pStyle w:val="a7"/>
    </w:pPr>
    <w:r>
      <w:t>Internet Draft</w:t>
    </w:r>
    <w:r>
      <w:tab/>
    </w:r>
    <w:r w:rsidRPr="00F410C4">
      <w:tab/>
    </w:r>
    <w:r>
      <w:t xml:space="preserve"> Italo Busi</w:t>
    </w:r>
  </w:p>
  <w:p w:rsidR="00A730D4" w:rsidRDefault="00A730D4" w:rsidP="00F410C4">
    <w:pPr>
      <w:pStyle w:val="a7"/>
    </w:pPr>
    <w:r>
      <w:t xml:space="preserve">Intended status: </w:t>
    </w:r>
    <w:r w:rsidRPr="00F03232">
      <w:t>Informational</w:t>
    </w:r>
    <w:r>
      <w:tab/>
    </w:r>
    <w:r w:rsidRPr="00F410C4">
      <w:tab/>
    </w:r>
    <w:r>
      <w:t xml:space="preserve">             Huawei</w:t>
    </w:r>
  </w:p>
  <w:p w:rsidR="00A730D4" w:rsidRDefault="00A730D4" w:rsidP="00C23B12">
    <w:pPr>
      <w:pStyle w:val="a7"/>
      <w:jc w:val="right"/>
    </w:pPr>
    <w:r>
      <w:tab/>
    </w:r>
    <w:r w:rsidRPr="00F410C4">
      <w:tab/>
    </w:r>
    <w:r>
      <w:t xml:space="preserve"> Yunbin Xu</w:t>
    </w:r>
  </w:p>
  <w:p w:rsidR="00A730D4" w:rsidRDefault="00A730D4" w:rsidP="00C23B12">
    <w:pPr>
      <w:pStyle w:val="a7"/>
      <w:jc w:val="right"/>
    </w:pPr>
    <w:r>
      <w:t>CAICT</w:t>
    </w:r>
  </w:p>
  <w:p w:rsidR="00A730D4" w:rsidRDefault="00A730D4" w:rsidP="00C23B12">
    <w:pPr>
      <w:pStyle w:val="a7"/>
      <w:jc w:val="right"/>
    </w:pPr>
    <w:r>
      <w:t>Ricard Vilalta</w:t>
    </w:r>
  </w:p>
  <w:p w:rsidR="00A730D4" w:rsidRDefault="00A730D4" w:rsidP="00C23B12">
    <w:pPr>
      <w:pStyle w:val="a7"/>
      <w:jc w:val="right"/>
    </w:pPr>
    <w:r>
      <w:t>CTTC</w:t>
    </w:r>
  </w:p>
  <w:p w:rsidR="00A730D4" w:rsidRDefault="00A730D4" w:rsidP="002D36DA">
    <w:pPr>
      <w:pStyle w:val="a7"/>
      <w:wordWrap w:val="0"/>
      <w:jc w:val="right"/>
    </w:pPr>
    <w:r>
      <w:t>Lei Wang</w:t>
    </w:r>
  </w:p>
  <w:p w:rsidR="00A730D4" w:rsidRDefault="00A730D4" w:rsidP="007174F5">
    <w:pPr>
      <w:pStyle w:val="a7"/>
    </w:pPr>
    <w:r>
      <w:tab/>
    </w:r>
    <w:r w:rsidRPr="00F410C4">
      <w:tab/>
    </w:r>
    <w:r>
      <w:t>China Mobile</w:t>
    </w:r>
  </w:p>
  <w:p w:rsidR="00A730D4" w:rsidRDefault="00A730D4" w:rsidP="007174F5">
    <w:pPr>
      <w:pStyle w:val="a7"/>
    </w:pPr>
  </w:p>
  <w:p w:rsidR="00A730D4" w:rsidRDefault="00A730D4" w:rsidP="00F410C4">
    <w:pPr>
      <w:pStyle w:val="a7"/>
    </w:pP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9</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D631D3">
      <w:rPr>
        <w:noProof/>
      </w:rPr>
      <w:instrText>March</w:instrText>
    </w:r>
    <w:r>
      <w:fldChar w:fldCharType="end"/>
    </w:r>
    <w:r>
      <w:instrText xml:space="preserve"> \* MERGEFORMAT </w:instrText>
    </w:r>
    <w:r>
      <w:fldChar w:fldCharType="separate"/>
    </w:r>
    <w:r w:rsidR="00D631D3">
      <w:rPr>
        <w:noProof/>
      </w:rPr>
      <w:instrText>March</w:instrText>
    </w:r>
    <w:r>
      <w:fldChar w:fldCharType="end"/>
    </w:r>
    <w:r>
      <w:instrText xml:space="preserve"> \* MERGEFORMAT </w:instrText>
    </w:r>
    <w:r>
      <w:fldChar w:fldCharType="separate"/>
    </w:r>
    <w:r w:rsidR="00D631D3">
      <w:rPr>
        <w:noProof/>
      </w:rPr>
      <w:instrText>March</w:instrText>
    </w:r>
    <w:r>
      <w:fldChar w:fldCharType="end"/>
    </w:r>
    <w:r>
      <w:instrText xml:space="preserve"> \* MERGEFORMAT </w:instrText>
    </w:r>
    <w:r>
      <w:fldChar w:fldCharType="separate"/>
    </w:r>
    <w:r w:rsidR="00D631D3">
      <w:rPr>
        <w:noProof/>
      </w:rPr>
      <w:instrText>March</w:instrText>
    </w:r>
    <w:r>
      <w:fldChar w:fldCharType="end"/>
    </w:r>
    <w:r>
      <w:instrText xml:space="preserve"> \* MERGEFORMAT </w:instrText>
    </w:r>
    <w:r>
      <w:fldChar w:fldCharType="separate"/>
    </w:r>
    <w:r w:rsidR="00D631D3">
      <w:rPr>
        <w:noProof/>
      </w:rPr>
      <w:instrText>March</w:instrText>
    </w:r>
    <w:r>
      <w:fldChar w:fldCharType="end"/>
    </w:r>
    <w:r>
      <w:instrText xml:space="preserve">  \* MERGEFORMAT </w:instrText>
    </w:r>
    <w:r>
      <w:fldChar w:fldCharType="separate"/>
    </w:r>
    <w:r w:rsidR="00D631D3">
      <w:rPr>
        <w:noProof/>
      </w:rPr>
      <w:instrText>March</w:instrText>
    </w:r>
    <w:r>
      <w:fldChar w:fldCharType="end"/>
    </w:r>
    <w:r>
      <w:instrText xml:space="preserve"> \* MERGEFORMAT </w:instrText>
    </w:r>
    <w:r>
      <w:fldChar w:fldCharType="separate"/>
    </w:r>
    <w:r w:rsidR="00D631D3">
      <w:rPr>
        <w:noProof/>
      </w:rPr>
      <w:instrText>March</w:instrText>
    </w:r>
    <w:r>
      <w:fldChar w:fldCharType="end"/>
    </w:r>
    <w:r>
      <w:instrText xml:space="preserve"> \* MERGEFORMAT </w:instrText>
    </w:r>
    <w:r>
      <w:fldChar w:fldCharType="separate"/>
    </w:r>
    <w:r w:rsidR="00D631D3">
      <w:rPr>
        <w:noProof/>
      </w:rPr>
      <w:instrText>March</w:instrText>
    </w:r>
    <w:r>
      <w:fldChar w:fldCharType="end"/>
    </w:r>
    <w:r>
      <w:instrText xml:space="preserve"> \* MERGEFORMAT </w:instrText>
    </w:r>
    <w:r>
      <w:fldChar w:fldCharType="separate"/>
    </w:r>
    <w:r w:rsidR="00D631D3">
      <w:rPr>
        <w:noProof/>
      </w:rPr>
      <w:t>March</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sidR="00D631D3">
      <w:rPr>
        <w:noProof/>
      </w:rPr>
      <w:instrText>2018</w:instrText>
    </w:r>
    <w:r>
      <w:fldChar w:fldCharType="end"/>
    </w:r>
    <w:r>
      <w:instrText xml:space="preserve"> "Fail" \* MERGEFORMAT  \* MERGEFORMAT </w:instrText>
    </w:r>
    <w:r>
      <w:fldChar w:fldCharType="separate"/>
    </w:r>
    <w:r w:rsidR="00D631D3">
      <w:rPr>
        <w:noProof/>
      </w:rPr>
      <w:instrText>2018</w:instrText>
    </w:r>
    <w:r>
      <w:fldChar w:fldCharType="end"/>
    </w:r>
    <w:r>
      <w:instrText xml:space="preserve"> \* MERGEFORMAT </w:instrText>
    </w:r>
    <w:r>
      <w:fldChar w:fldCharType="separate"/>
    </w:r>
    <w:r w:rsidR="00D631D3">
      <w:rPr>
        <w:noProof/>
      </w:rPr>
      <w:t>2018</w:t>
    </w:r>
    <w:r>
      <w:fldChar w:fldCharType="end"/>
    </w:r>
    <w:r>
      <w:tab/>
    </w:r>
    <w:r>
      <w:tab/>
    </w:r>
    <w:r>
      <w:fldChar w:fldCharType="begin"/>
    </w:r>
    <w:r>
      <w:instrText xml:space="preserve"> SAVEDATE  \@ "MMMM d, yyyy" </w:instrText>
    </w:r>
    <w:r>
      <w:fldChar w:fldCharType="separate"/>
    </w:r>
    <w:r>
      <w:rPr>
        <w:noProof/>
      </w:rPr>
      <w:t>September 18, 2017</w:t>
    </w:r>
    <w:r>
      <w:rPr>
        <w:noProof/>
      </w:rPr>
      <w:fldChar w:fldCharType="end"/>
    </w:r>
  </w:p>
  <w:p w:rsidR="00A730D4" w:rsidRDefault="00A730D4" w:rsidP="00F410C4">
    <w:pPr>
      <w:pStyle w:val="a7"/>
    </w:pPr>
    <w:r>
      <w:tab/>
    </w:r>
  </w:p>
  <w:p w:rsidR="00A730D4" w:rsidRDefault="00A730D4" w:rsidP="004B54F1">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95A79A2"/>
    <w:lvl w:ilvl="0">
      <w:start w:val="1"/>
      <w:numFmt w:val="decimal"/>
      <w:pStyle w:val="5"/>
      <w:lvlText w:val="%1."/>
      <w:lvlJc w:val="left"/>
      <w:pPr>
        <w:tabs>
          <w:tab w:val="num" w:pos="1800"/>
        </w:tabs>
        <w:ind w:left="1800" w:hanging="360"/>
      </w:pPr>
    </w:lvl>
  </w:abstractNum>
  <w:abstractNum w:abstractNumId="1">
    <w:nsid w:val="FFFFFF7D"/>
    <w:multiLevelType w:val="singleLevel"/>
    <w:tmpl w:val="7B167054"/>
    <w:lvl w:ilvl="0">
      <w:start w:val="1"/>
      <w:numFmt w:val="decimal"/>
      <w:pStyle w:val="4"/>
      <w:lvlText w:val="%1."/>
      <w:lvlJc w:val="left"/>
      <w:pPr>
        <w:tabs>
          <w:tab w:val="num" w:pos="1440"/>
        </w:tabs>
        <w:ind w:left="1440" w:hanging="360"/>
      </w:pPr>
    </w:lvl>
  </w:abstractNum>
  <w:abstractNum w:abstractNumId="2">
    <w:nsid w:val="FFFFFF7E"/>
    <w:multiLevelType w:val="singleLevel"/>
    <w:tmpl w:val="7FEAC274"/>
    <w:lvl w:ilvl="0">
      <w:start w:val="1"/>
      <w:numFmt w:val="decimal"/>
      <w:pStyle w:val="3"/>
      <w:lvlText w:val="%1."/>
      <w:lvlJc w:val="left"/>
      <w:pPr>
        <w:tabs>
          <w:tab w:val="num" w:pos="1080"/>
        </w:tabs>
        <w:ind w:left="1080" w:hanging="360"/>
      </w:pPr>
    </w:lvl>
  </w:abstractNum>
  <w:abstractNum w:abstractNumId="3">
    <w:nsid w:val="FFFFFF7F"/>
    <w:multiLevelType w:val="singleLevel"/>
    <w:tmpl w:val="FA4022C0"/>
    <w:lvl w:ilvl="0">
      <w:start w:val="1"/>
      <w:numFmt w:val="decimal"/>
      <w:pStyle w:val="2"/>
      <w:lvlText w:val="%1."/>
      <w:lvlJc w:val="left"/>
      <w:pPr>
        <w:tabs>
          <w:tab w:val="num" w:pos="720"/>
        </w:tabs>
        <w:ind w:left="720" w:hanging="360"/>
      </w:pPr>
    </w:lvl>
  </w:abstractNum>
  <w:abstractNum w:abstractNumId="4">
    <w:nsid w:val="FFFFFF80"/>
    <w:multiLevelType w:val="singleLevel"/>
    <w:tmpl w:val="10E8E0E8"/>
    <w:lvl w:ilvl="0">
      <w:start w:val="1"/>
      <w:numFmt w:val="bullet"/>
      <w:pStyle w:val="50"/>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40"/>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30"/>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20"/>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a"/>
      <w:lvlText w:val="%1."/>
      <w:lvlJc w:val="left"/>
      <w:pPr>
        <w:tabs>
          <w:tab w:val="num" w:pos="360"/>
        </w:tabs>
        <w:ind w:left="360" w:hanging="360"/>
      </w:pPr>
    </w:lvl>
  </w:abstractNum>
  <w:abstractNum w:abstractNumId="9">
    <w:nsid w:val="FFFFFF89"/>
    <w:multiLevelType w:val="singleLevel"/>
    <w:tmpl w:val="01CAF24C"/>
    <w:lvl w:ilvl="0">
      <w:start w:val="1"/>
      <w:numFmt w:val="bullet"/>
      <w:pStyle w:val="a0"/>
      <w:lvlText w:val=""/>
      <w:lvlJc w:val="left"/>
      <w:pPr>
        <w:tabs>
          <w:tab w:val="num" w:pos="360"/>
        </w:tabs>
        <w:ind w:left="360" w:hanging="360"/>
      </w:pPr>
      <w:rPr>
        <w:rFonts w:ascii="Symbol" w:hAnsi="Symbol" w:cs="Symbol" w:hint="default"/>
      </w:rPr>
    </w:lvl>
  </w:abstractNum>
  <w:abstractNum w:abstractNumId="1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A810EF7"/>
    <w:multiLevelType w:val="hybridMultilevel"/>
    <w:tmpl w:val="B644E9E0"/>
    <w:lvl w:ilvl="0" w:tplc="C7CC84E8">
      <w:start w:val="1"/>
      <w:numFmt w:val="decimal"/>
      <w:pStyle w:val="a1"/>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8E2D40"/>
    <w:multiLevelType w:val="multilevel"/>
    <w:tmpl w:val="E7900EF2"/>
    <w:lvl w:ilvl="0">
      <w:start w:val="1"/>
      <w:numFmt w:val="decimal"/>
      <w:pStyle w:val="1"/>
      <w:suff w:val="nothing"/>
      <w:lvlText w:val="%1. "/>
      <w:lvlJc w:val="left"/>
      <w:pPr>
        <w:ind w:left="432" w:hanging="432"/>
      </w:pPr>
      <w:rPr>
        <w:rFonts w:hint="default"/>
      </w:rPr>
    </w:lvl>
    <w:lvl w:ilvl="1">
      <w:start w:val="1"/>
      <w:numFmt w:val="decimal"/>
      <w:pStyle w:val="21"/>
      <w:suff w:val="nothing"/>
      <w:lvlText w:val="%1.%2. "/>
      <w:lvlJc w:val="left"/>
      <w:pPr>
        <w:ind w:left="432" w:hanging="432"/>
      </w:pPr>
      <w:rPr>
        <w:rFonts w:hint="default"/>
      </w:rPr>
    </w:lvl>
    <w:lvl w:ilvl="2">
      <w:start w:val="1"/>
      <w:numFmt w:val="decimal"/>
      <w:pStyle w:val="31"/>
      <w:suff w:val="nothing"/>
      <w:lvlText w:val="%1.%2.%3. "/>
      <w:lvlJc w:val="left"/>
      <w:pPr>
        <w:ind w:left="1000" w:hanging="432"/>
      </w:pPr>
      <w:rPr>
        <w:rFonts w:hint="default"/>
      </w:rPr>
    </w:lvl>
    <w:lvl w:ilvl="3">
      <w:start w:val="1"/>
      <w:numFmt w:val="decimal"/>
      <w:pStyle w:val="41"/>
      <w:suff w:val="nothing"/>
      <w:lvlText w:val="%1.%2.%3.%4. "/>
      <w:lvlJc w:val="left"/>
      <w:pPr>
        <w:ind w:left="432" w:hanging="432"/>
      </w:pPr>
      <w:rPr>
        <w:rFonts w:hint="default"/>
      </w:rPr>
    </w:lvl>
    <w:lvl w:ilvl="4">
      <w:start w:val="1"/>
      <w:numFmt w:val="decimal"/>
      <w:pStyle w:val="51"/>
      <w:suff w:val="nothing"/>
      <w:lvlText w:val="%1.%2.%3.%4.%5. "/>
      <w:lvlJc w:val="left"/>
      <w:pPr>
        <w:ind w:left="432" w:hanging="432"/>
      </w:pPr>
      <w:rPr>
        <w:rFonts w:hint="default"/>
      </w:rPr>
    </w:lvl>
    <w:lvl w:ilvl="5">
      <w:start w:val="1"/>
      <w:numFmt w:val="decimal"/>
      <w:pStyle w:val="6"/>
      <w:suff w:val="nothing"/>
      <w:lvlText w:val="%1.%2.%3.%4.%5.%6. "/>
      <w:lvlJc w:val="left"/>
      <w:pPr>
        <w:ind w:left="432" w:hanging="432"/>
      </w:pPr>
      <w:rPr>
        <w:rFonts w:hint="default"/>
      </w:rPr>
    </w:lvl>
    <w:lvl w:ilvl="6">
      <w:start w:val="1"/>
      <w:numFmt w:val="decimal"/>
      <w:pStyle w:val="7"/>
      <w:suff w:val="nothing"/>
      <w:lvlText w:val="%1.%2.%3.%4.%5.%6.%7. "/>
      <w:lvlJc w:val="left"/>
      <w:pPr>
        <w:ind w:left="432" w:hanging="432"/>
      </w:pPr>
      <w:rPr>
        <w:rFonts w:hint="default"/>
      </w:rPr>
    </w:lvl>
    <w:lvl w:ilvl="7">
      <w:start w:val="1"/>
      <w:numFmt w:val="decimal"/>
      <w:pStyle w:val="8"/>
      <w:suff w:val="nothing"/>
      <w:lvlText w:val="%1.%2.%3.%4.%5.%6.%7.%8. "/>
      <w:lvlJc w:val="left"/>
      <w:pPr>
        <w:ind w:left="432" w:hanging="432"/>
      </w:pPr>
      <w:rPr>
        <w:rFonts w:hint="default"/>
      </w:rPr>
    </w:lvl>
    <w:lvl w:ilvl="8">
      <w:start w:val="1"/>
      <w:numFmt w:val="decimal"/>
      <w:pStyle w:val="9"/>
      <w:suff w:val="nothing"/>
      <w:lvlText w:val="%1.%2.%3.%4.%5.%6.%7.%8.%9. "/>
      <w:lvlJc w:val="left"/>
      <w:pPr>
        <w:ind w:left="432" w:hanging="432"/>
      </w:pPr>
      <w:rPr>
        <w:rFonts w:hint="default"/>
      </w:rPr>
    </w:lvl>
  </w:abstractNum>
  <w:abstractNum w:abstractNumId="22">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3">
    <w:nsid w:val="51667E56"/>
    <w:multiLevelType w:val="multilevel"/>
    <w:tmpl w:val="04090023"/>
    <w:styleLink w:val="a2"/>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52827911"/>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5865C25"/>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nsid w:val="785815BC"/>
    <w:multiLevelType w:val="hybridMultilevel"/>
    <w:tmpl w:val="8F90F290"/>
    <w:lvl w:ilvl="0" w:tplc="D59079DA">
      <w:start w:val="1"/>
      <w:numFmt w:val="decimal"/>
      <w:lvlText w:val="Figure %1"/>
      <w:lvlJc w:val="left"/>
      <w:pPr>
        <w:tabs>
          <w:tab w:val="num" w:pos="1998"/>
        </w:tabs>
        <w:ind w:left="2430"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24"/>
  </w:num>
  <w:num w:numId="3">
    <w:abstractNumId w:val="23"/>
  </w:num>
  <w:num w:numId="4">
    <w:abstractNumId w:val="28"/>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28"/>
  </w:num>
  <w:num w:numId="24">
    <w:abstractNumId w:val="14"/>
  </w:num>
  <w:num w:numId="25">
    <w:abstractNumId w:val="28"/>
    <w:lvlOverride w:ilvl="0">
      <w:startOverride w:val="1"/>
    </w:lvlOverride>
  </w:num>
  <w:num w:numId="26">
    <w:abstractNumId w:val="29"/>
  </w:num>
  <w:num w:numId="27">
    <w:abstractNumId w:val="12"/>
  </w:num>
  <w:num w:numId="28">
    <w:abstractNumId w:val="26"/>
  </w:num>
  <w:num w:numId="29">
    <w:abstractNumId w:val="18"/>
  </w:num>
  <w:num w:numId="30">
    <w:abstractNumId w:val="28"/>
    <w:lvlOverride w:ilvl="0">
      <w:startOverride w:val="1"/>
    </w:lvlOverride>
  </w:num>
  <w:num w:numId="31">
    <w:abstractNumId w:val="20"/>
  </w:num>
  <w:num w:numId="32">
    <w:abstractNumId w:val="13"/>
  </w:num>
  <w:num w:numId="33">
    <w:abstractNumId w:val="17"/>
  </w:num>
  <w:num w:numId="34">
    <w:abstractNumId w:val="11"/>
  </w:num>
  <w:num w:numId="35">
    <w:abstractNumId w:val="28"/>
  </w:num>
  <w:num w:numId="36">
    <w:abstractNumId w:val="15"/>
  </w:num>
  <w:num w:numId="37">
    <w:abstractNumId w:val="15"/>
  </w:num>
  <w:num w:numId="38">
    <w:abstractNumId w:val="16"/>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2"/>
  <w:doNotDisplayPageBoundaries/>
  <w:bordersDoNotSurroundHeader/>
  <w:bordersDoNotSurroundFooter/>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17"/>
    <w:rsid w:val="000017CE"/>
    <w:rsid w:val="00002F00"/>
    <w:rsid w:val="00013C75"/>
    <w:rsid w:val="0001519F"/>
    <w:rsid w:val="00042ACC"/>
    <w:rsid w:val="000440BE"/>
    <w:rsid w:val="000445CC"/>
    <w:rsid w:val="00045A33"/>
    <w:rsid w:val="00052D45"/>
    <w:rsid w:val="00055923"/>
    <w:rsid w:val="000566F5"/>
    <w:rsid w:val="00061E5D"/>
    <w:rsid w:val="000703B5"/>
    <w:rsid w:val="00072E31"/>
    <w:rsid w:val="0007328A"/>
    <w:rsid w:val="00073B3B"/>
    <w:rsid w:val="0007656C"/>
    <w:rsid w:val="000821C3"/>
    <w:rsid w:val="000840A4"/>
    <w:rsid w:val="000936DF"/>
    <w:rsid w:val="00093D38"/>
    <w:rsid w:val="000A0F17"/>
    <w:rsid w:val="000B1845"/>
    <w:rsid w:val="000D1730"/>
    <w:rsid w:val="000D2E68"/>
    <w:rsid w:val="000E2C73"/>
    <w:rsid w:val="000F2D89"/>
    <w:rsid w:val="00100BDA"/>
    <w:rsid w:val="001024B5"/>
    <w:rsid w:val="0010341A"/>
    <w:rsid w:val="0010357E"/>
    <w:rsid w:val="0010654D"/>
    <w:rsid w:val="00121CE7"/>
    <w:rsid w:val="00135F4C"/>
    <w:rsid w:val="00136E1E"/>
    <w:rsid w:val="00145EA7"/>
    <w:rsid w:val="00146E52"/>
    <w:rsid w:val="00146E66"/>
    <w:rsid w:val="00147470"/>
    <w:rsid w:val="00155BE7"/>
    <w:rsid w:val="00156C7B"/>
    <w:rsid w:val="00160DC6"/>
    <w:rsid w:val="0018134A"/>
    <w:rsid w:val="00194571"/>
    <w:rsid w:val="0019497B"/>
    <w:rsid w:val="001A1DD1"/>
    <w:rsid w:val="001A3789"/>
    <w:rsid w:val="001A48EF"/>
    <w:rsid w:val="001B5FDB"/>
    <w:rsid w:val="001C56D0"/>
    <w:rsid w:val="001C6235"/>
    <w:rsid w:val="001D01F2"/>
    <w:rsid w:val="001D3A8D"/>
    <w:rsid w:val="001D4EF1"/>
    <w:rsid w:val="001D6AB1"/>
    <w:rsid w:val="001E2222"/>
    <w:rsid w:val="001E3DE1"/>
    <w:rsid w:val="001E3E79"/>
    <w:rsid w:val="001E489A"/>
    <w:rsid w:val="001F394B"/>
    <w:rsid w:val="001F50EC"/>
    <w:rsid w:val="001F6550"/>
    <w:rsid w:val="00207E7B"/>
    <w:rsid w:val="002126B5"/>
    <w:rsid w:val="00212B69"/>
    <w:rsid w:val="00221738"/>
    <w:rsid w:val="002263B7"/>
    <w:rsid w:val="002344D0"/>
    <w:rsid w:val="00234834"/>
    <w:rsid w:val="00237595"/>
    <w:rsid w:val="00237697"/>
    <w:rsid w:val="00240916"/>
    <w:rsid w:val="00251DEB"/>
    <w:rsid w:val="00254FD6"/>
    <w:rsid w:val="00260298"/>
    <w:rsid w:val="00275C44"/>
    <w:rsid w:val="0027759C"/>
    <w:rsid w:val="00291216"/>
    <w:rsid w:val="002917BD"/>
    <w:rsid w:val="00292FD5"/>
    <w:rsid w:val="002A707B"/>
    <w:rsid w:val="002B1977"/>
    <w:rsid w:val="002B6872"/>
    <w:rsid w:val="002C1F42"/>
    <w:rsid w:val="002C29C3"/>
    <w:rsid w:val="002C6C4E"/>
    <w:rsid w:val="002D2F11"/>
    <w:rsid w:val="002D36DA"/>
    <w:rsid w:val="002D6B5F"/>
    <w:rsid w:val="002E0996"/>
    <w:rsid w:val="002E1F5F"/>
    <w:rsid w:val="002E2943"/>
    <w:rsid w:val="002E41B0"/>
    <w:rsid w:val="002E5DA5"/>
    <w:rsid w:val="002F361B"/>
    <w:rsid w:val="002F6754"/>
    <w:rsid w:val="0030239C"/>
    <w:rsid w:val="00305B15"/>
    <w:rsid w:val="003140A4"/>
    <w:rsid w:val="00316413"/>
    <w:rsid w:val="00316AC2"/>
    <w:rsid w:val="00322A50"/>
    <w:rsid w:val="00330A6E"/>
    <w:rsid w:val="003325F9"/>
    <w:rsid w:val="003349FE"/>
    <w:rsid w:val="00334C43"/>
    <w:rsid w:val="00341FFA"/>
    <w:rsid w:val="00342A68"/>
    <w:rsid w:val="00344BF6"/>
    <w:rsid w:val="00345474"/>
    <w:rsid w:val="00357EC0"/>
    <w:rsid w:val="00364225"/>
    <w:rsid w:val="003749F5"/>
    <w:rsid w:val="003755C4"/>
    <w:rsid w:val="00396CDC"/>
    <w:rsid w:val="003A1329"/>
    <w:rsid w:val="003A67A4"/>
    <w:rsid w:val="003B156D"/>
    <w:rsid w:val="003B3D19"/>
    <w:rsid w:val="003B5139"/>
    <w:rsid w:val="003C429A"/>
    <w:rsid w:val="003C6C22"/>
    <w:rsid w:val="003C7575"/>
    <w:rsid w:val="003D7EBF"/>
    <w:rsid w:val="003E115B"/>
    <w:rsid w:val="003F221C"/>
    <w:rsid w:val="003F7DA5"/>
    <w:rsid w:val="004035EE"/>
    <w:rsid w:val="00405B00"/>
    <w:rsid w:val="00410ABC"/>
    <w:rsid w:val="00417342"/>
    <w:rsid w:val="00422684"/>
    <w:rsid w:val="00426A67"/>
    <w:rsid w:val="004359FC"/>
    <w:rsid w:val="00444B78"/>
    <w:rsid w:val="00445854"/>
    <w:rsid w:val="004538BC"/>
    <w:rsid w:val="004538EF"/>
    <w:rsid w:val="004546DB"/>
    <w:rsid w:val="004645E0"/>
    <w:rsid w:val="00471C8B"/>
    <w:rsid w:val="00474CC3"/>
    <w:rsid w:val="0048240F"/>
    <w:rsid w:val="0049361C"/>
    <w:rsid w:val="00496F32"/>
    <w:rsid w:val="004B4A07"/>
    <w:rsid w:val="004B54F1"/>
    <w:rsid w:val="004C4FF1"/>
    <w:rsid w:val="004E25F7"/>
    <w:rsid w:val="004F02F6"/>
    <w:rsid w:val="004F73D6"/>
    <w:rsid w:val="005010FF"/>
    <w:rsid w:val="00507F7D"/>
    <w:rsid w:val="00507FD8"/>
    <w:rsid w:val="00511103"/>
    <w:rsid w:val="00514A3B"/>
    <w:rsid w:val="005242CA"/>
    <w:rsid w:val="0052735F"/>
    <w:rsid w:val="005613B7"/>
    <w:rsid w:val="00564AA2"/>
    <w:rsid w:val="005717C2"/>
    <w:rsid w:val="00581197"/>
    <w:rsid w:val="00581409"/>
    <w:rsid w:val="00583764"/>
    <w:rsid w:val="00597ACE"/>
    <w:rsid w:val="005B1400"/>
    <w:rsid w:val="005B57D1"/>
    <w:rsid w:val="005C03FF"/>
    <w:rsid w:val="005E13F3"/>
    <w:rsid w:val="005E4EEA"/>
    <w:rsid w:val="005F0DCA"/>
    <w:rsid w:val="005F1D39"/>
    <w:rsid w:val="00605243"/>
    <w:rsid w:val="006148C6"/>
    <w:rsid w:val="00627036"/>
    <w:rsid w:val="0063107B"/>
    <w:rsid w:val="0063752C"/>
    <w:rsid w:val="00642655"/>
    <w:rsid w:val="006472B9"/>
    <w:rsid w:val="00657594"/>
    <w:rsid w:val="006677A8"/>
    <w:rsid w:val="00683FBF"/>
    <w:rsid w:val="00696527"/>
    <w:rsid w:val="006A1998"/>
    <w:rsid w:val="006A74C7"/>
    <w:rsid w:val="006B2726"/>
    <w:rsid w:val="006B4971"/>
    <w:rsid w:val="006B6757"/>
    <w:rsid w:val="006C2D4D"/>
    <w:rsid w:val="006C3558"/>
    <w:rsid w:val="006D5DE5"/>
    <w:rsid w:val="006E1129"/>
    <w:rsid w:val="006E1AC3"/>
    <w:rsid w:val="006E1EE7"/>
    <w:rsid w:val="006E3627"/>
    <w:rsid w:val="006E47D5"/>
    <w:rsid w:val="006E6419"/>
    <w:rsid w:val="006F2D73"/>
    <w:rsid w:val="006F4076"/>
    <w:rsid w:val="006F6F19"/>
    <w:rsid w:val="007124AB"/>
    <w:rsid w:val="00713412"/>
    <w:rsid w:val="007174F5"/>
    <w:rsid w:val="0072225C"/>
    <w:rsid w:val="00750C66"/>
    <w:rsid w:val="007535B4"/>
    <w:rsid w:val="007537C1"/>
    <w:rsid w:val="00753DF3"/>
    <w:rsid w:val="00756310"/>
    <w:rsid w:val="00757691"/>
    <w:rsid w:val="00776578"/>
    <w:rsid w:val="00782D41"/>
    <w:rsid w:val="007A01B5"/>
    <w:rsid w:val="007A64CF"/>
    <w:rsid w:val="007D1124"/>
    <w:rsid w:val="007D2F46"/>
    <w:rsid w:val="007D525E"/>
    <w:rsid w:val="007D61D1"/>
    <w:rsid w:val="007E33B0"/>
    <w:rsid w:val="007F7864"/>
    <w:rsid w:val="007F7886"/>
    <w:rsid w:val="007F7DB5"/>
    <w:rsid w:val="00803157"/>
    <w:rsid w:val="00803480"/>
    <w:rsid w:val="00803AE2"/>
    <w:rsid w:val="00804F21"/>
    <w:rsid w:val="008122D3"/>
    <w:rsid w:val="00812F2F"/>
    <w:rsid w:val="0081357B"/>
    <w:rsid w:val="00830704"/>
    <w:rsid w:val="008317BF"/>
    <w:rsid w:val="00834330"/>
    <w:rsid w:val="00850297"/>
    <w:rsid w:val="00870AAD"/>
    <w:rsid w:val="008715EE"/>
    <w:rsid w:val="0087196F"/>
    <w:rsid w:val="0089160A"/>
    <w:rsid w:val="00892A1A"/>
    <w:rsid w:val="00894237"/>
    <w:rsid w:val="00897191"/>
    <w:rsid w:val="008A122B"/>
    <w:rsid w:val="008A3CFF"/>
    <w:rsid w:val="008B1F62"/>
    <w:rsid w:val="008C625D"/>
    <w:rsid w:val="008C7637"/>
    <w:rsid w:val="008D50C0"/>
    <w:rsid w:val="008E5B2C"/>
    <w:rsid w:val="008E670E"/>
    <w:rsid w:val="008F2F4F"/>
    <w:rsid w:val="008F5AEF"/>
    <w:rsid w:val="008F63E1"/>
    <w:rsid w:val="008F6896"/>
    <w:rsid w:val="008F76C2"/>
    <w:rsid w:val="008F7CEA"/>
    <w:rsid w:val="00900561"/>
    <w:rsid w:val="009077E0"/>
    <w:rsid w:val="00915D0D"/>
    <w:rsid w:val="0091607B"/>
    <w:rsid w:val="00924B0B"/>
    <w:rsid w:val="00936A66"/>
    <w:rsid w:val="00937E3A"/>
    <w:rsid w:val="009439D8"/>
    <w:rsid w:val="00945E70"/>
    <w:rsid w:val="009473D2"/>
    <w:rsid w:val="009571A5"/>
    <w:rsid w:val="00967E52"/>
    <w:rsid w:val="009812A3"/>
    <w:rsid w:val="009876A3"/>
    <w:rsid w:val="00995102"/>
    <w:rsid w:val="009A0EE2"/>
    <w:rsid w:val="009B0913"/>
    <w:rsid w:val="009B2A9A"/>
    <w:rsid w:val="009C5F01"/>
    <w:rsid w:val="009C663C"/>
    <w:rsid w:val="009C74AA"/>
    <w:rsid w:val="009D0796"/>
    <w:rsid w:val="009D0BF8"/>
    <w:rsid w:val="009D50BB"/>
    <w:rsid w:val="009E0865"/>
    <w:rsid w:val="009E6BEB"/>
    <w:rsid w:val="009F077F"/>
    <w:rsid w:val="009F5CD1"/>
    <w:rsid w:val="00A0090F"/>
    <w:rsid w:val="00A03F93"/>
    <w:rsid w:val="00A06E25"/>
    <w:rsid w:val="00A12D65"/>
    <w:rsid w:val="00A152C1"/>
    <w:rsid w:val="00A15E3F"/>
    <w:rsid w:val="00A179ED"/>
    <w:rsid w:val="00A34B93"/>
    <w:rsid w:val="00A352EC"/>
    <w:rsid w:val="00A3754E"/>
    <w:rsid w:val="00A41241"/>
    <w:rsid w:val="00A41519"/>
    <w:rsid w:val="00A43372"/>
    <w:rsid w:val="00A454F5"/>
    <w:rsid w:val="00A46ED0"/>
    <w:rsid w:val="00A47C47"/>
    <w:rsid w:val="00A54273"/>
    <w:rsid w:val="00A5738F"/>
    <w:rsid w:val="00A65A11"/>
    <w:rsid w:val="00A730D4"/>
    <w:rsid w:val="00A73565"/>
    <w:rsid w:val="00A7613F"/>
    <w:rsid w:val="00A8355A"/>
    <w:rsid w:val="00A91C7F"/>
    <w:rsid w:val="00A95721"/>
    <w:rsid w:val="00A960A6"/>
    <w:rsid w:val="00A97022"/>
    <w:rsid w:val="00AA6E08"/>
    <w:rsid w:val="00AC05AE"/>
    <w:rsid w:val="00AC70F7"/>
    <w:rsid w:val="00AD373D"/>
    <w:rsid w:val="00AE009F"/>
    <w:rsid w:val="00AE0541"/>
    <w:rsid w:val="00AE084D"/>
    <w:rsid w:val="00AE33E0"/>
    <w:rsid w:val="00AF2F1B"/>
    <w:rsid w:val="00AF3B48"/>
    <w:rsid w:val="00B016B1"/>
    <w:rsid w:val="00B01DFE"/>
    <w:rsid w:val="00B05D40"/>
    <w:rsid w:val="00B06B29"/>
    <w:rsid w:val="00B11E11"/>
    <w:rsid w:val="00B2129D"/>
    <w:rsid w:val="00B21B97"/>
    <w:rsid w:val="00B2624A"/>
    <w:rsid w:val="00B3007E"/>
    <w:rsid w:val="00B317B5"/>
    <w:rsid w:val="00B336DE"/>
    <w:rsid w:val="00B35499"/>
    <w:rsid w:val="00B40C03"/>
    <w:rsid w:val="00B46ECB"/>
    <w:rsid w:val="00B51104"/>
    <w:rsid w:val="00B51712"/>
    <w:rsid w:val="00B62498"/>
    <w:rsid w:val="00B6754D"/>
    <w:rsid w:val="00B80711"/>
    <w:rsid w:val="00B918AD"/>
    <w:rsid w:val="00B93C90"/>
    <w:rsid w:val="00BA469F"/>
    <w:rsid w:val="00BA47FE"/>
    <w:rsid w:val="00BB2E88"/>
    <w:rsid w:val="00BB5A89"/>
    <w:rsid w:val="00BB7353"/>
    <w:rsid w:val="00BB73A8"/>
    <w:rsid w:val="00BB78DD"/>
    <w:rsid w:val="00BC00DB"/>
    <w:rsid w:val="00BC3C09"/>
    <w:rsid w:val="00BC73C3"/>
    <w:rsid w:val="00BD6000"/>
    <w:rsid w:val="00BD743C"/>
    <w:rsid w:val="00BE1F88"/>
    <w:rsid w:val="00BE2316"/>
    <w:rsid w:val="00BE53A4"/>
    <w:rsid w:val="00BF29A8"/>
    <w:rsid w:val="00C0058B"/>
    <w:rsid w:val="00C00E0A"/>
    <w:rsid w:val="00C030F0"/>
    <w:rsid w:val="00C031EF"/>
    <w:rsid w:val="00C10F8A"/>
    <w:rsid w:val="00C126F8"/>
    <w:rsid w:val="00C14A54"/>
    <w:rsid w:val="00C150E1"/>
    <w:rsid w:val="00C17E38"/>
    <w:rsid w:val="00C23B12"/>
    <w:rsid w:val="00C3117A"/>
    <w:rsid w:val="00C46F76"/>
    <w:rsid w:val="00C57086"/>
    <w:rsid w:val="00C63A15"/>
    <w:rsid w:val="00C65842"/>
    <w:rsid w:val="00C672FD"/>
    <w:rsid w:val="00C744E6"/>
    <w:rsid w:val="00C833F3"/>
    <w:rsid w:val="00C93CE6"/>
    <w:rsid w:val="00C95C21"/>
    <w:rsid w:val="00C963D9"/>
    <w:rsid w:val="00C97092"/>
    <w:rsid w:val="00CA0D5C"/>
    <w:rsid w:val="00CA0E16"/>
    <w:rsid w:val="00CA2FF3"/>
    <w:rsid w:val="00CA6987"/>
    <w:rsid w:val="00CC4069"/>
    <w:rsid w:val="00CE0DAB"/>
    <w:rsid w:val="00CE150A"/>
    <w:rsid w:val="00CF0B71"/>
    <w:rsid w:val="00CF3625"/>
    <w:rsid w:val="00CF4E76"/>
    <w:rsid w:val="00CF60A5"/>
    <w:rsid w:val="00CF7C74"/>
    <w:rsid w:val="00D127FF"/>
    <w:rsid w:val="00D15777"/>
    <w:rsid w:val="00D2158F"/>
    <w:rsid w:val="00D25E62"/>
    <w:rsid w:val="00D26534"/>
    <w:rsid w:val="00D3128B"/>
    <w:rsid w:val="00D362F6"/>
    <w:rsid w:val="00D37305"/>
    <w:rsid w:val="00D37D2D"/>
    <w:rsid w:val="00D41291"/>
    <w:rsid w:val="00D4322A"/>
    <w:rsid w:val="00D45E14"/>
    <w:rsid w:val="00D574B3"/>
    <w:rsid w:val="00D60B40"/>
    <w:rsid w:val="00D631D3"/>
    <w:rsid w:val="00D73EE8"/>
    <w:rsid w:val="00D814CE"/>
    <w:rsid w:val="00D84811"/>
    <w:rsid w:val="00D90D8B"/>
    <w:rsid w:val="00D95463"/>
    <w:rsid w:val="00D96499"/>
    <w:rsid w:val="00DA1B42"/>
    <w:rsid w:val="00DA3B17"/>
    <w:rsid w:val="00DB0170"/>
    <w:rsid w:val="00DB1636"/>
    <w:rsid w:val="00DB6399"/>
    <w:rsid w:val="00DB7F67"/>
    <w:rsid w:val="00DC09AA"/>
    <w:rsid w:val="00DC520D"/>
    <w:rsid w:val="00DC5824"/>
    <w:rsid w:val="00DD6E67"/>
    <w:rsid w:val="00DE12AA"/>
    <w:rsid w:val="00DF7911"/>
    <w:rsid w:val="00E01C9D"/>
    <w:rsid w:val="00E05D4B"/>
    <w:rsid w:val="00E134C8"/>
    <w:rsid w:val="00E16AC5"/>
    <w:rsid w:val="00E254CE"/>
    <w:rsid w:val="00E25F78"/>
    <w:rsid w:val="00E326DD"/>
    <w:rsid w:val="00E347B6"/>
    <w:rsid w:val="00E41BC6"/>
    <w:rsid w:val="00E42CB0"/>
    <w:rsid w:val="00E452CD"/>
    <w:rsid w:val="00E45D6E"/>
    <w:rsid w:val="00E62F82"/>
    <w:rsid w:val="00E84240"/>
    <w:rsid w:val="00E843A6"/>
    <w:rsid w:val="00E85F3E"/>
    <w:rsid w:val="00E863F1"/>
    <w:rsid w:val="00E8657A"/>
    <w:rsid w:val="00E87DEC"/>
    <w:rsid w:val="00E915FE"/>
    <w:rsid w:val="00E96A9C"/>
    <w:rsid w:val="00EA7992"/>
    <w:rsid w:val="00EA7A99"/>
    <w:rsid w:val="00EB308C"/>
    <w:rsid w:val="00EB41EC"/>
    <w:rsid w:val="00EB5975"/>
    <w:rsid w:val="00EB7FCA"/>
    <w:rsid w:val="00EC1110"/>
    <w:rsid w:val="00EC570E"/>
    <w:rsid w:val="00ED2D12"/>
    <w:rsid w:val="00ED3200"/>
    <w:rsid w:val="00EE2C82"/>
    <w:rsid w:val="00EE3193"/>
    <w:rsid w:val="00EE3E41"/>
    <w:rsid w:val="00EE6D6D"/>
    <w:rsid w:val="00F03DA7"/>
    <w:rsid w:val="00F17BA5"/>
    <w:rsid w:val="00F22914"/>
    <w:rsid w:val="00F22A55"/>
    <w:rsid w:val="00F23252"/>
    <w:rsid w:val="00F317DA"/>
    <w:rsid w:val="00F35EE7"/>
    <w:rsid w:val="00F410C4"/>
    <w:rsid w:val="00F42E46"/>
    <w:rsid w:val="00F468AB"/>
    <w:rsid w:val="00F5301C"/>
    <w:rsid w:val="00F56B61"/>
    <w:rsid w:val="00F750E3"/>
    <w:rsid w:val="00F8116F"/>
    <w:rsid w:val="00F837F0"/>
    <w:rsid w:val="00F91EC9"/>
    <w:rsid w:val="00FA2EF5"/>
    <w:rsid w:val="00FA7437"/>
    <w:rsid w:val="00FB7CCA"/>
    <w:rsid w:val="00FC1076"/>
    <w:rsid w:val="00FD6F31"/>
    <w:rsid w:val="00FE2DD8"/>
    <w:rsid w:val="00FE2F1E"/>
    <w:rsid w:val="00FE3F17"/>
    <w:rsid w:val="00FE558D"/>
    <w:rsid w:val="00FF0946"/>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757C2C8-65E2-4DFD-B7F3-E352EFC8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1">
    <w:name w:val="heading 1"/>
    <w:basedOn w:val="a3"/>
    <w:next w:val="a3"/>
    <w:qFormat/>
    <w:rsid w:val="000B1845"/>
    <w:pPr>
      <w:keepNext/>
      <w:numPr>
        <w:numId w:val="5"/>
      </w:numPr>
      <w:outlineLvl w:val="0"/>
    </w:pPr>
  </w:style>
  <w:style w:type="paragraph" w:styleId="21">
    <w:name w:val="heading 2"/>
    <w:basedOn w:val="a3"/>
    <w:next w:val="a3"/>
    <w:qFormat/>
    <w:rsid w:val="000B1845"/>
    <w:pPr>
      <w:keepNext/>
      <w:numPr>
        <w:ilvl w:val="1"/>
        <w:numId w:val="5"/>
      </w:numPr>
      <w:outlineLvl w:val="1"/>
    </w:pPr>
    <w:rPr>
      <w:rFonts w:cs="Arial"/>
      <w:bCs/>
      <w:iCs/>
      <w:szCs w:val="28"/>
    </w:rPr>
  </w:style>
  <w:style w:type="paragraph" w:styleId="31">
    <w:name w:val="heading 3"/>
    <w:basedOn w:val="a3"/>
    <w:next w:val="a3"/>
    <w:qFormat/>
    <w:rsid w:val="000B1845"/>
    <w:pPr>
      <w:keepNext/>
      <w:numPr>
        <w:ilvl w:val="2"/>
        <w:numId w:val="5"/>
      </w:numPr>
      <w:outlineLvl w:val="2"/>
    </w:pPr>
    <w:rPr>
      <w:rFonts w:cs="Arial"/>
      <w:bCs/>
      <w:szCs w:val="26"/>
    </w:rPr>
  </w:style>
  <w:style w:type="paragraph" w:styleId="41">
    <w:name w:val="heading 4"/>
    <w:basedOn w:val="a3"/>
    <w:next w:val="a3"/>
    <w:qFormat/>
    <w:rsid w:val="000B1845"/>
    <w:pPr>
      <w:keepNext/>
      <w:numPr>
        <w:ilvl w:val="3"/>
        <w:numId w:val="5"/>
      </w:numPr>
      <w:outlineLvl w:val="3"/>
    </w:pPr>
    <w:rPr>
      <w:bCs/>
      <w:szCs w:val="28"/>
    </w:rPr>
  </w:style>
  <w:style w:type="paragraph" w:styleId="51">
    <w:name w:val="heading 5"/>
    <w:basedOn w:val="a3"/>
    <w:next w:val="a3"/>
    <w:qFormat/>
    <w:rsid w:val="000B1845"/>
    <w:pPr>
      <w:keepNext/>
      <w:numPr>
        <w:ilvl w:val="4"/>
        <w:numId w:val="5"/>
      </w:numPr>
      <w:outlineLvl w:val="4"/>
    </w:pPr>
    <w:rPr>
      <w:bCs/>
      <w:iCs/>
      <w:szCs w:val="26"/>
    </w:rPr>
  </w:style>
  <w:style w:type="paragraph" w:styleId="6">
    <w:name w:val="heading 6"/>
    <w:basedOn w:val="a3"/>
    <w:next w:val="a3"/>
    <w:qFormat/>
    <w:rsid w:val="000B1845"/>
    <w:pPr>
      <w:keepNext/>
      <w:numPr>
        <w:ilvl w:val="5"/>
        <w:numId w:val="5"/>
      </w:numPr>
      <w:outlineLvl w:val="5"/>
    </w:pPr>
    <w:rPr>
      <w:bCs/>
      <w:szCs w:val="22"/>
    </w:rPr>
  </w:style>
  <w:style w:type="paragraph" w:styleId="7">
    <w:name w:val="heading 7"/>
    <w:basedOn w:val="a3"/>
    <w:next w:val="a3"/>
    <w:qFormat/>
    <w:rsid w:val="000B1845"/>
    <w:pPr>
      <w:keepNext/>
      <w:numPr>
        <w:ilvl w:val="6"/>
        <w:numId w:val="5"/>
      </w:numPr>
      <w:outlineLvl w:val="6"/>
    </w:pPr>
  </w:style>
  <w:style w:type="paragraph" w:styleId="8">
    <w:name w:val="heading 8"/>
    <w:basedOn w:val="a3"/>
    <w:next w:val="a3"/>
    <w:qFormat/>
    <w:rsid w:val="000B1845"/>
    <w:pPr>
      <w:keepNext/>
      <w:numPr>
        <w:ilvl w:val="7"/>
        <w:numId w:val="5"/>
      </w:numPr>
      <w:outlineLvl w:val="7"/>
    </w:pPr>
    <w:rPr>
      <w:iCs/>
    </w:rPr>
  </w:style>
  <w:style w:type="paragraph" w:styleId="9">
    <w:name w:val="heading 9"/>
    <w:basedOn w:val="a3"/>
    <w:next w:val="a3"/>
    <w:qFormat/>
    <w:rsid w:val="000B1845"/>
    <w:pPr>
      <w:keepNext/>
      <w:numPr>
        <w:ilvl w:val="8"/>
        <w:numId w:val="5"/>
      </w:numPr>
      <w:outlineLvl w:val="8"/>
    </w:pPr>
    <w:rPr>
      <w:rFonts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1111110">
    <w:name w:val="Outline List 2"/>
    <w:basedOn w:val="a6"/>
    <w:semiHidden/>
    <w:rsid w:val="000B1845"/>
    <w:pPr>
      <w:numPr>
        <w:numId w:val="1"/>
      </w:numPr>
    </w:pPr>
  </w:style>
  <w:style w:type="numbering" w:styleId="111111">
    <w:name w:val="Outline List 1"/>
    <w:basedOn w:val="a6"/>
    <w:semiHidden/>
    <w:rsid w:val="000B1845"/>
    <w:pPr>
      <w:numPr>
        <w:numId w:val="2"/>
      </w:numPr>
    </w:pPr>
  </w:style>
  <w:style w:type="paragraph" w:styleId="a7">
    <w:name w:val="header"/>
    <w:basedOn w:val="a3"/>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a8">
    <w:name w:val="footer"/>
    <w:basedOn w:val="a7"/>
    <w:rsid w:val="00F410C4"/>
    <w:rPr>
      <w:lang w:eastAsia="ko-KR"/>
    </w:rPr>
  </w:style>
  <w:style w:type="paragraph" w:styleId="10">
    <w:name w:val="toc 1"/>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22">
    <w:name w:val="toc 2"/>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32">
    <w:name w:val="toc 3"/>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2">
    <w:name w:val="Outline List 3"/>
    <w:basedOn w:val="a6"/>
    <w:semiHidden/>
    <w:rsid w:val="000B1845"/>
    <w:pPr>
      <w:numPr>
        <w:numId w:val="3"/>
      </w:numPr>
    </w:pPr>
  </w:style>
  <w:style w:type="paragraph" w:styleId="42">
    <w:name w:val="toc 4"/>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52">
    <w:name w:val="toc 5"/>
    <w:basedOn w:val="a3"/>
    <w:next w:val="a3"/>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60">
    <w:name w:val="toc 6"/>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70">
    <w:name w:val="toc 7"/>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80">
    <w:name w:val="toc 8"/>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90">
    <w:name w:val="toc 9"/>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a9">
    <w:name w:val="Block Text"/>
    <w:basedOn w:val="a3"/>
    <w:semiHidden/>
    <w:rsid w:val="000B1845"/>
    <w:pPr>
      <w:spacing w:after="120"/>
      <w:ind w:left="1440" w:right="1440"/>
    </w:pPr>
  </w:style>
  <w:style w:type="paragraph" w:styleId="aa">
    <w:name w:val="Body Text"/>
    <w:basedOn w:val="a3"/>
    <w:semiHidden/>
    <w:rsid w:val="000B1845"/>
    <w:pPr>
      <w:spacing w:after="120"/>
    </w:pPr>
  </w:style>
  <w:style w:type="paragraph" w:customStyle="1" w:styleId="RFCH1-noTOCnonum">
    <w:name w:val="RFC H1 - no TOC no num"/>
    <w:basedOn w:val="RFCH1-nonum"/>
    <w:next w:val="a3"/>
    <w:rsid w:val="000B1845"/>
    <w:pPr>
      <w:outlineLvl w:val="9"/>
    </w:pPr>
  </w:style>
  <w:style w:type="paragraph" w:styleId="ab">
    <w:name w:val="footnote text"/>
    <w:basedOn w:val="a3"/>
    <w:semiHidden/>
    <w:rsid w:val="000B1845"/>
    <w:rPr>
      <w:sz w:val="20"/>
      <w:szCs w:val="20"/>
    </w:rPr>
  </w:style>
  <w:style w:type="character" w:styleId="ac">
    <w:name w:val="endnote reference"/>
    <w:semiHidden/>
    <w:rsid w:val="000B1845"/>
    <w:rPr>
      <w:vertAlign w:val="baseline"/>
    </w:rPr>
  </w:style>
  <w:style w:type="paragraph" w:styleId="a1">
    <w:name w:val="caption"/>
    <w:basedOn w:val="a3"/>
    <w:next w:val="a3"/>
    <w:qFormat/>
    <w:rsid w:val="00F5301C"/>
    <w:pPr>
      <w:numPr>
        <w:numId w:val="36"/>
      </w:numPr>
      <w:jc w:val="center"/>
    </w:pPr>
    <w:rPr>
      <w:bCs/>
      <w:szCs w:val="20"/>
    </w:rPr>
  </w:style>
  <w:style w:type="character" w:styleId="ad">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a3"/>
    <w:rsid w:val="000B1845"/>
    <w:pPr>
      <w:keepLines/>
      <w:numPr>
        <w:numId w:val="16"/>
      </w:numPr>
      <w:tabs>
        <w:tab w:val="clear" w:pos="432"/>
        <w:tab w:val="clear" w:pos="864"/>
      </w:tabs>
    </w:pPr>
  </w:style>
  <w:style w:type="paragraph" w:customStyle="1" w:styleId="RFCH1-nonum">
    <w:name w:val="RFC H1 - no num"/>
    <w:basedOn w:val="a3"/>
    <w:next w:val="a3"/>
    <w:semiHidden/>
    <w:rsid w:val="000B1845"/>
    <w:pPr>
      <w:keepNext/>
      <w:ind w:left="0"/>
      <w:outlineLvl w:val="0"/>
    </w:pPr>
    <w:rPr>
      <w:rFonts w:eastAsia="Times New Roman"/>
      <w:bCs/>
    </w:rPr>
  </w:style>
  <w:style w:type="paragraph" w:customStyle="1" w:styleId="RFCTitle">
    <w:name w:val="RFC Title"/>
    <w:basedOn w:val="a3"/>
    <w:rsid w:val="000B1845"/>
    <w:pPr>
      <w:spacing w:after="480"/>
      <w:jc w:val="center"/>
    </w:pPr>
    <w:rPr>
      <w:rFonts w:eastAsia="Times New Roman"/>
    </w:rPr>
  </w:style>
  <w:style w:type="paragraph" w:customStyle="1" w:styleId="RFCInstructions">
    <w:name w:val="RFC Instructions"/>
    <w:basedOn w:val="a3"/>
    <w:next w:val="a3"/>
    <w:semiHidden/>
    <w:rsid w:val="00357EC0"/>
    <w:rPr>
      <w:b/>
    </w:rPr>
  </w:style>
  <w:style w:type="paragraph" w:customStyle="1" w:styleId="RFCListNumbered">
    <w:name w:val="RFC List Numbered"/>
    <w:basedOn w:val="a3"/>
    <w:rsid w:val="007F7886"/>
    <w:pPr>
      <w:keepLines/>
      <w:numPr>
        <w:numId w:val="18"/>
      </w:numPr>
    </w:pPr>
  </w:style>
  <w:style w:type="paragraph" w:customStyle="1" w:styleId="RFCApp">
    <w:name w:val="RFC App"/>
    <w:basedOn w:val="RFCH1-nonum"/>
    <w:next w:val="a3"/>
    <w:rsid w:val="0072225C"/>
    <w:pPr>
      <w:pageBreakBefore/>
      <w:numPr>
        <w:numId w:val="33"/>
      </w:numPr>
    </w:pPr>
  </w:style>
  <w:style w:type="paragraph" w:customStyle="1" w:styleId="RFCAppH1">
    <w:name w:val="RFC App H1"/>
    <w:basedOn w:val="RFCH1-nonum"/>
    <w:next w:val="a3"/>
    <w:rsid w:val="00A0090F"/>
    <w:pPr>
      <w:numPr>
        <w:ilvl w:val="1"/>
        <w:numId w:val="20"/>
      </w:numPr>
      <w:outlineLvl w:val="1"/>
    </w:pPr>
  </w:style>
  <w:style w:type="paragraph" w:customStyle="1" w:styleId="RFCAppH2">
    <w:name w:val="RFC App H2"/>
    <w:basedOn w:val="RFCH1-nonum"/>
    <w:next w:val="a3"/>
    <w:rsid w:val="00A0090F"/>
    <w:pPr>
      <w:numPr>
        <w:ilvl w:val="2"/>
        <w:numId w:val="20"/>
      </w:numPr>
      <w:outlineLvl w:val="2"/>
    </w:pPr>
  </w:style>
  <w:style w:type="paragraph" w:styleId="23">
    <w:name w:val="Body Text 2"/>
    <w:basedOn w:val="a3"/>
    <w:semiHidden/>
    <w:rsid w:val="000B1845"/>
    <w:pPr>
      <w:spacing w:after="120" w:line="480" w:lineRule="auto"/>
    </w:pPr>
  </w:style>
  <w:style w:type="paragraph" w:styleId="33">
    <w:name w:val="Body Text 3"/>
    <w:basedOn w:val="a3"/>
    <w:semiHidden/>
    <w:rsid w:val="000B1845"/>
    <w:pPr>
      <w:spacing w:after="120"/>
    </w:pPr>
    <w:rPr>
      <w:sz w:val="16"/>
      <w:szCs w:val="16"/>
    </w:rPr>
  </w:style>
  <w:style w:type="paragraph" w:styleId="ae">
    <w:name w:val="Body Text First Indent"/>
    <w:basedOn w:val="aa"/>
    <w:semiHidden/>
    <w:rsid w:val="000B1845"/>
    <w:pPr>
      <w:ind w:firstLine="210"/>
    </w:pPr>
  </w:style>
  <w:style w:type="paragraph" w:styleId="af">
    <w:name w:val="Body Text Indent"/>
    <w:basedOn w:val="a3"/>
    <w:semiHidden/>
    <w:rsid w:val="000B1845"/>
    <w:pPr>
      <w:spacing w:after="120"/>
      <w:ind w:left="360"/>
    </w:pPr>
  </w:style>
  <w:style w:type="paragraph" w:styleId="24">
    <w:name w:val="Body Text First Indent 2"/>
    <w:basedOn w:val="af"/>
    <w:semiHidden/>
    <w:rsid w:val="000B1845"/>
    <w:pPr>
      <w:ind w:firstLine="210"/>
    </w:pPr>
  </w:style>
  <w:style w:type="paragraph" w:styleId="25">
    <w:name w:val="Body Text Indent 2"/>
    <w:basedOn w:val="a3"/>
    <w:semiHidden/>
    <w:rsid w:val="000B1845"/>
    <w:pPr>
      <w:spacing w:after="120" w:line="480" w:lineRule="auto"/>
      <w:ind w:left="360"/>
    </w:pPr>
  </w:style>
  <w:style w:type="paragraph" w:styleId="34">
    <w:name w:val="Body Text Indent 3"/>
    <w:basedOn w:val="a3"/>
    <w:semiHidden/>
    <w:rsid w:val="000B1845"/>
    <w:pPr>
      <w:spacing w:after="120"/>
      <w:ind w:left="360"/>
    </w:pPr>
    <w:rPr>
      <w:sz w:val="16"/>
      <w:szCs w:val="16"/>
    </w:rPr>
  </w:style>
  <w:style w:type="paragraph" w:styleId="af0">
    <w:name w:val="Closing"/>
    <w:basedOn w:val="a3"/>
    <w:semiHidden/>
    <w:rsid w:val="000B1845"/>
    <w:pPr>
      <w:ind w:left="4320"/>
    </w:pPr>
  </w:style>
  <w:style w:type="paragraph" w:styleId="af1">
    <w:name w:val="Date"/>
    <w:basedOn w:val="a3"/>
    <w:next w:val="a3"/>
    <w:semiHidden/>
    <w:rsid w:val="000B1845"/>
  </w:style>
  <w:style w:type="paragraph" w:styleId="af2">
    <w:name w:val="E-mail Signature"/>
    <w:basedOn w:val="a3"/>
    <w:semiHidden/>
    <w:rsid w:val="000B1845"/>
  </w:style>
  <w:style w:type="character" w:styleId="af3">
    <w:name w:val="Emphasis"/>
    <w:qFormat/>
    <w:rsid w:val="000B1845"/>
    <w:rPr>
      <w:i/>
      <w:iCs/>
    </w:rPr>
  </w:style>
  <w:style w:type="paragraph" w:styleId="af4">
    <w:name w:val="envelope address"/>
    <w:basedOn w:val="a3"/>
    <w:semiHidden/>
    <w:rsid w:val="000B1845"/>
    <w:pPr>
      <w:framePr w:w="7920" w:h="1980" w:hRule="exact" w:hSpace="180" w:wrap="auto" w:hAnchor="page" w:xAlign="center" w:yAlign="bottom"/>
      <w:ind w:left="2880"/>
    </w:pPr>
    <w:rPr>
      <w:rFonts w:ascii="Arial" w:hAnsi="Arial" w:cs="Arial"/>
    </w:rPr>
  </w:style>
  <w:style w:type="paragraph" w:styleId="af5">
    <w:name w:val="envelope return"/>
    <w:basedOn w:val="a3"/>
    <w:semiHidden/>
    <w:rsid w:val="000B1845"/>
    <w:rPr>
      <w:rFonts w:ascii="Arial" w:hAnsi="Arial" w:cs="Arial"/>
      <w:sz w:val="20"/>
      <w:szCs w:val="20"/>
    </w:rPr>
  </w:style>
  <w:style w:type="character" w:styleId="af6">
    <w:name w:val="FollowedHyperlink"/>
    <w:semiHidden/>
    <w:rsid w:val="000B1845"/>
    <w:rPr>
      <w:color w:val="800080"/>
      <w:u w:val="single"/>
    </w:rPr>
  </w:style>
  <w:style w:type="character" w:styleId="HTML">
    <w:name w:val="HTML Acronym"/>
    <w:basedOn w:val="a4"/>
    <w:semiHidden/>
    <w:rsid w:val="000B1845"/>
  </w:style>
  <w:style w:type="paragraph" w:styleId="HTML0">
    <w:name w:val="HTML Address"/>
    <w:basedOn w:val="a3"/>
    <w:semiHidden/>
    <w:rsid w:val="000B1845"/>
    <w:rPr>
      <w:i/>
      <w:iCs/>
    </w:rPr>
  </w:style>
  <w:style w:type="character" w:styleId="HTML1">
    <w:name w:val="HTML Cite"/>
    <w:semiHidden/>
    <w:rsid w:val="000B1845"/>
    <w:rPr>
      <w:i/>
      <w:iCs/>
    </w:rPr>
  </w:style>
  <w:style w:type="character" w:styleId="HTML2">
    <w:name w:val="HTML Code"/>
    <w:semiHidden/>
    <w:rsid w:val="000B1845"/>
    <w:rPr>
      <w:rFonts w:ascii="Courier New" w:hAnsi="Courier New" w:cs="Courier New"/>
      <w:sz w:val="20"/>
      <w:szCs w:val="20"/>
    </w:rPr>
  </w:style>
  <w:style w:type="character" w:styleId="HTML3">
    <w:name w:val="HTML Definition"/>
    <w:semiHidden/>
    <w:rsid w:val="000B1845"/>
    <w:rPr>
      <w:i/>
      <w:iCs/>
    </w:rPr>
  </w:style>
  <w:style w:type="character" w:styleId="HTML4">
    <w:name w:val="HTML Keyboard"/>
    <w:semiHidden/>
    <w:rsid w:val="000B1845"/>
    <w:rPr>
      <w:rFonts w:ascii="Courier New" w:hAnsi="Courier New" w:cs="Courier New"/>
      <w:sz w:val="20"/>
      <w:szCs w:val="20"/>
    </w:rPr>
  </w:style>
  <w:style w:type="paragraph" w:styleId="HTML5">
    <w:name w:val="HTML Preformatted"/>
    <w:basedOn w:val="a3"/>
    <w:semiHidden/>
    <w:rsid w:val="000B1845"/>
    <w:rPr>
      <w:sz w:val="20"/>
      <w:szCs w:val="20"/>
    </w:rPr>
  </w:style>
  <w:style w:type="character" w:styleId="HTML6">
    <w:name w:val="HTML Sample"/>
    <w:semiHidden/>
    <w:rsid w:val="000B1845"/>
    <w:rPr>
      <w:rFonts w:ascii="Courier New" w:hAnsi="Courier New" w:cs="Courier New"/>
    </w:rPr>
  </w:style>
  <w:style w:type="character" w:styleId="HTML7">
    <w:name w:val="HTML Typewriter"/>
    <w:semiHidden/>
    <w:rsid w:val="000B1845"/>
    <w:rPr>
      <w:rFonts w:ascii="Courier New" w:hAnsi="Courier New" w:cs="Courier New"/>
      <w:sz w:val="20"/>
      <w:szCs w:val="20"/>
    </w:rPr>
  </w:style>
  <w:style w:type="character" w:styleId="HTML8">
    <w:name w:val="HTML Variable"/>
    <w:semiHidden/>
    <w:rsid w:val="000B1845"/>
    <w:rPr>
      <w:i/>
      <w:iCs/>
    </w:rPr>
  </w:style>
  <w:style w:type="character" w:styleId="af7">
    <w:name w:val="Hyperlink"/>
    <w:uiPriority w:val="99"/>
    <w:rsid w:val="000B1845"/>
    <w:rPr>
      <w:color w:val="0000FF"/>
      <w:u w:val="single"/>
    </w:rPr>
  </w:style>
  <w:style w:type="character" w:styleId="af8">
    <w:name w:val="line number"/>
    <w:basedOn w:val="a4"/>
    <w:semiHidden/>
    <w:rsid w:val="000B1845"/>
  </w:style>
  <w:style w:type="paragraph" w:styleId="af9">
    <w:name w:val="List"/>
    <w:basedOn w:val="a3"/>
    <w:semiHidden/>
    <w:rsid w:val="000B1845"/>
    <w:pPr>
      <w:ind w:left="360" w:hanging="360"/>
    </w:pPr>
  </w:style>
  <w:style w:type="paragraph" w:styleId="26">
    <w:name w:val="List 2"/>
    <w:basedOn w:val="a3"/>
    <w:semiHidden/>
    <w:rsid w:val="000B1845"/>
    <w:pPr>
      <w:ind w:left="720" w:hanging="360"/>
    </w:pPr>
  </w:style>
  <w:style w:type="paragraph" w:styleId="35">
    <w:name w:val="List 3"/>
    <w:basedOn w:val="a3"/>
    <w:semiHidden/>
    <w:rsid w:val="000B1845"/>
    <w:pPr>
      <w:ind w:left="1080" w:hanging="360"/>
    </w:pPr>
  </w:style>
  <w:style w:type="paragraph" w:styleId="43">
    <w:name w:val="List 4"/>
    <w:basedOn w:val="a3"/>
    <w:semiHidden/>
    <w:rsid w:val="000B1845"/>
    <w:pPr>
      <w:ind w:left="1440" w:hanging="360"/>
    </w:pPr>
  </w:style>
  <w:style w:type="paragraph" w:styleId="53">
    <w:name w:val="List 5"/>
    <w:basedOn w:val="a3"/>
    <w:semiHidden/>
    <w:rsid w:val="000B1845"/>
    <w:pPr>
      <w:ind w:left="1800" w:hanging="360"/>
    </w:pPr>
  </w:style>
  <w:style w:type="paragraph" w:styleId="a0">
    <w:name w:val="List Bullet"/>
    <w:basedOn w:val="a3"/>
    <w:autoRedefine/>
    <w:semiHidden/>
    <w:rsid w:val="000B1845"/>
    <w:pPr>
      <w:numPr>
        <w:numId w:val="6"/>
      </w:numPr>
    </w:pPr>
  </w:style>
  <w:style w:type="paragraph" w:styleId="20">
    <w:name w:val="List Bullet 2"/>
    <w:basedOn w:val="a3"/>
    <w:autoRedefine/>
    <w:semiHidden/>
    <w:rsid w:val="000B1845"/>
    <w:pPr>
      <w:numPr>
        <w:numId w:val="7"/>
      </w:numPr>
    </w:pPr>
  </w:style>
  <w:style w:type="paragraph" w:styleId="30">
    <w:name w:val="List Bullet 3"/>
    <w:basedOn w:val="a3"/>
    <w:autoRedefine/>
    <w:semiHidden/>
    <w:rsid w:val="000B1845"/>
    <w:pPr>
      <w:numPr>
        <w:numId w:val="8"/>
      </w:numPr>
    </w:pPr>
  </w:style>
  <w:style w:type="paragraph" w:styleId="40">
    <w:name w:val="List Bullet 4"/>
    <w:basedOn w:val="a3"/>
    <w:autoRedefine/>
    <w:semiHidden/>
    <w:rsid w:val="000B1845"/>
    <w:pPr>
      <w:numPr>
        <w:numId w:val="9"/>
      </w:numPr>
    </w:pPr>
  </w:style>
  <w:style w:type="paragraph" w:styleId="50">
    <w:name w:val="List Bullet 5"/>
    <w:basedOn w:val="a3"/>
    <w:autoRedefine/>
    <w:semiHidden/>
    <w:rsid w:val="000B1845"/>
    <w:pPr>
      <w:numPr>
        <w:numId w:val="10"/>
      </w:numPr>
    </w:pPr>
  </w:style>
  <w:style w:type="paragraph" w:styleId="afa">
    <w:name w:val="List Continue"/>
    <w:basedOn w:val="a3"/>
    <w:semiHidden/>
    <w:rsid w:val="000B1845"/>
    <w:pPr>
      <w:spacing w:after="120"/>
      <w:ind w:left="360"/>
    </w:pPr>
  </w:style>
  <w:style w:type="paragraph" w:styleId="27">
    <w:name w:val="List Continue 2"/>
    <w:basedOn w:val="a3"/>
    <w:semiHidden/>
    <w:rsid w:val="000B1845"/>
    <w:pPr>
      <w:spacing w:after="120"/>
      <w:ind w:left="720"/>
    </w:pPr>
  </w:style>
  <w:style w:type="paragraph" w:styleId="36">
    <w:name w:val="List Continue 3"/>
    <w:basedOn w:val="a3"/>
    <w:semiHidden/>
    <w:rsid w:val="000B1845"/>
    <w:pPr>
      <w:spacing w:after="120"/>
      <w:ind w:left="1080"/>
    </w:pPr>
  </w:style>
  <w:style w:type="paragraph" w:styleId="44">
    <w:name w:val="List Continue 4"/>
    <w:basedOn w:val="a3"/>
    <w:semiHidden/>
    <w:rsid w:val="000B1845"/>
    <w:pPr>
      <w:spacing w:after="120"/>
      <w:ind w:left="1440"/>
    </w:pPr>
  </w:style>
  <w:style w:type="paragraph" w:styleId="54">
    <w:name w:val="List Continue 5"/>
    <w:basedOn w:val="a3"/>
    <w:semiHidden/>
    <w:rsid w:val="000B1845"/>
    <w:pPr>
      <w:spacing w:after="120"/>
      <w:ind w:left="1800"/>
    </w:pPr>
  </w:style>
  <w:style w:type="paragraph" w:styleId="a">
    <w:name w:val="List Number"/>
    <w:basedOn w:val="a3"/>
    <w:semiHidden/>
    <w:rsid w:val="000B1845"/>
    <w:pPr>
      <w:numPr>
        <w:numId w:val="11"/>
      </w:numPr>
    </w:pPr>
  </w:style>
  <w:style w:type="paragraph" w:styleId="2">
    <w:name w:val="List Number 2"/>
    <w:basedOn w:val="a3"/>
    <w:semiHidden/>
    <w:rsid w:val="000B1845"/>
    <w:pPr>
      <w:numPr>
        <w:numId w:val="12"/>
      </w:numPr>
    </w:pPr>
  </w:style>
  <w:style w:type="paragraph" w:styleId="3">
    <w:name w:val="List Number 3"/>
    <w:basedOn w:val="a3"/>
    <w:semiHidden/>
    <w:rsid w:val="000B1845"/>
    <w:pPr>
      <w:numPr>
        <w:numId w:val="13"/>
      </w:numPr>
    </w:pPr>
  </w:style>
  <w:style w:type="paragraph" w:styleId="4">
    <w:name w:val="List Number 4"/>
    <w:basedOn w:val="a3"/>
    <w:semiHidden/>
    <w:rsid w:val="000B1845"/>
    <w:pPr>
      <w:numPr>
        <w:numId w:val="14"/>
      </w:numPr>
    </w:pPr>
  </w:style>
  <w:style w:type="paragraph" w:styleId="5">
    <w:name w:val="List Number 5"/>
    <w:basedOn w:val="a3"/>
    <w:semiHidden/>
    <w:rsid w:val="000B1845"/>
    <w:pPr>
      <w:numPr>
        <w:numId w:val="15"/>
      </w:numPr>
    </w:pPr>
  </w:style>
  <w:style w:type="paragraph" w:styleId="afb">
    <w:name w:val="Message Header"/>
    <w:basedOn w:val="a3"/>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afc">
    <w:name w:val="Normal (Web)"/>
    <w:basedOn w:val="a3"/>
    <w:uiPriority w:val="99"/>
    <w:semiHidden/>
    <w:rsid w:val="000B1845"/>
    <w:rPr>
      <w:rFonts w:ascii="Times New Roman" w:hAnsi="Times New Roman" w:cs="Times New Roman"/>
    </w:rPr>
  </w:style>
  <w:style w:type="paragraph" w:styleId="afd">
    <w:name w:val="Normal Indent"/>
    <w:basedOn w:val="a3"/>
    <w:semiHidden/>
    <w:rsid w:val="000B1845"/>
    <w:pPr>
      <w:ind w:left="720"/>
    </w:pPr>
  </w:style>
  <w:style w:type="paragraph" w:styleId="afe">
    <w:name w:val="Note Heading"/>
    <w:basedOn w:val="a3"/>
    <w:next w:val="a3"/>
    <w:semiHidden/>
    <w:rsid w:val="000B1845"/>
  </w:style>
  <w:style w:type="character" w:styleId="aff">
    <w:name w:val="page number"/>
    <w:basedOn w:val="a4"/>
    <w:semiHidden/>
    <w:rsid w:val="000B1845"/>
  </w:style>
  <w:style w:type="paragraph" w:styleId="aff0">
    <w:name w:val="Salutation"/>
    <w:basedOn w:val="a3"/>
    <w:next w:val="a3"/>
    <w:semiHidden/>
    <w:rsid w:val="000B1845"/>
  </w:style>
  <w:style w:type="paragraph" w:styleId="aff1">
    <w:name w:val="Signature"/>
    <w:basedOn w:val="a3"/>
    <w:semiHidden/>
    <w:rsid w:val="000B1845"/>
    <w:pPr>
      <w:ind w:left="4320"/>
    </w:pPr>
  </w:style>
  <w:style w:type="character" w:styleId="aff2">
    <w:name w:val="Strong"/>
    <w:qFormat/>
    <w:rsid w:val="000B1845"/>
    <w:rPr>
      <w:b/>
      <w:bCs/>
    </w:rPr>
  </w:style>
  <w:style w:type="paragraph" w:styleId="aff3">
    <w:name w:val="Subtitle"/>
    <w:basedOn w:val="a3"/>
    <w:qFormat/>
    <w:rsid w:val="000B1845"/>
    <w:pPr>
      <w:spacing w:after="60"/>
      <w:jc w:val="center"/>
      <w:outlineLvl w:val="1"/>
    </w:pPr>
    <w:rPr>
      <w:rFonts w:ascii="Arial" w:hAnsi="Arial" w:cs="Arial"/>
    </w:rPr>
  </w:style>
  <w:style w:type="table" w:styleId="11">
    <w:name w:val="Table 3D effects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4">
    <w:name w:val="Table Contemporary"/>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5">
    <w:name w:val="Table Elegant"/>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6">
    <w:name w:val="Table Grid"/>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c">
    <w:name w:val="Table Grid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7">
    <w:name w:val="Table Professional"/>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e">
    <w:name w:val="Table Simple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Subtle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Theme"/>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9">
    <w:name w:val="Table Web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0">
    <w:name w:val="Table Web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9">
    <w:name w:val="Title"/>
    <w:basedOn w:val="a3"/>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a3"/>
    <w:rsid w:val="000B1845"/>
    <w:pPr>
      <w:keepNext/>
      <w:keepLines/>
      <w:spacing w:after="0"/>
    </w:pPr>
  </w:style>
  <w:style w:type="paragraph" w:customStyle="1" w:styleId="RFCListBullet">
    <w:name w:val="RFC List Bullet"/>
    <w:basedOn w:val="a3"/>
    <w:rsid w:val="007F7886"/>
    <w:pPr>
      <w:keepLines/>
      <w:numPr>
        <w:numId w:val="17"/>
      </w:numPr>
    </w:pPr>
  </w:style>
  <w:style w:type="paragraph" w:customStyle="1" w:styleId="RFCAppH3">
    <w:name w:val="RFC App H3"/>
    <w:basedOn w:val="RFCH1-nonum"/>
    <w:next w:val="a3"/>
    <w:rsid w:val="00A0090F"/>
    <w:pPr>
      <w:numPr>
        <w:ilvl w:val="3"/>
        <w:numId w:val="20"/>
      </w:numPr>
      <w:outlineLvl w:val="3"/>
    </w:pPr>
  </w:style>
  <w:style w:type="paragraph" w:customStyle="1" w:styleId="RFCAppH4">
    <w:name w:val="RFC App H4"/>
    <w:basedOn w:val="RFCH1-nonum"/>
    <w:next w:val="a3"/>
    <w:rsid w:val="00A0090F"/>
    <w:pPr>
      <w:numPr>
        <w:ilvl w:val="4"/>
        <w:numId w:val="20"/>
      </w:numPr>
      <w:outlineLvl w:val="4"/>
    </w:pPr>
  </w:style>
  <w:style w:type="paragraph" w:customStyle="1" w:styleId="RFCAppH5">
    <w:name w:val="RFC App H5"/>
    <w:basedOn w:val="RFCH1-nonum"/>
    <w:next w:val="a3"/>
    <w:rsid w:val="00A0090F"/>
    <w:pPr>
      <w:numPr>
        <w:ilvl w:val="5"/>
        <w:numId w:val="20"/>
      </w:numPr>
      <w:outlineLvl w:val="5"/>
    </w:pPr>
  </w:style>
  <w:style w:type="paragraph" w:customStyle="1" w:styleId="RFCBoilerplate">
    <w:name w:val="RFC Boilerplate"/>
    <w:basedOn w:val="a3"/>
    <w:next w:val="a3"/>
    <w:semiHidden/>
    <w:rsid w:val="00A41241"/>
  </w:style>
  <w:style w:type="paragraph" w:styleId="affa">
    <w:name w:val="Balloon Text"/>
    <w:basedOn w:val="a3"/>
    <w:link w:val="Char"/>
    <w:rsid w:val="00683FBF"/>
    <w:pPr>
      <w:spacing w:after="0" w:line="240" w:lineRule="auto"/>
    </w:pPr>
    <w:rPr>
      <w:rFonts w:ascii="Tahoma" w:hAnsi="Tahoma" w:cs="Tahoma"/>
      <w:sz w:val="16"/>
      <w:szCs w:val="16"/>
    </w:rPr>
  </w:style>
  <w:style w:type="character" w:customStyle="1" w:styleId="Char">
    <w:name w:val="批注框文本 Char"/>
    <w:link w:val="affa"/>
    <w:rsid w:val="00683FBF"/>
    <w:rPr>
      <w:rFonts w:ascii="Tahoma" w:eastAsia="Batang" w:hAnsi="Tahoma" w:cs="Tahoma"/>
      <w:sz w:val="16"/>
      <w:szCs w:val="16"/>
    </w:rPr>
  </w:style>
  <w:style w:type="paragraph" w:styleId="affb">
    <w:name w:val="Revision"/>
    <w:hidden/>
    <w:uiPriority w:val="99"/>
    <w:semiHidden/>
    <w:rsid w:val="00F5301C"/>
    <w:rPr>
      <w:rFonts w:ascii="Courier New" w:eastAsia="Batang" w:hAnsi="Courier New" w:cs="Courier New"/>
      <w:sz w:val="24"/>
      <w:szCs w:val="24"/>
      <w:lang w:eastAsia="en-US"/>
    </w:rPr>
  </w:style>
  <w:style w:type="paragraph" w:styleId="affc">
    <w:name w:val="List Paragraph"/>
    <w:basedOn w:val="a3"/>
    <w:uiPriority w:val="34"/>
    <w:qFormat/>
    <w:rsid w:val="00D31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30439490">
      <w:bodyDiv w:val="1"/>
      <w:marLeft w:val="0"/>
      <w:marRight w:val="0"/>
      <w:marTop w:val="0"/>
      <w:marBottom w:val="0"/>
      <w:divBdr>
        <w:top w:val="none" w:sz="0" w:space="0" w:color="auto"/>
        <w:left w:val="none" w:sz="0" w:space="0" w:color="auto"/>
        <w:bottom w:val="none" w:sz="0" w:space="0" w:color="auto"/>
        <w:right w:val="none" w:sz="0" w:space="0" w:color="auto"/>
      </w:divBdr>
    </w:div>
    <w:div w:id="190849655">
      <w:bodyDiv w:val="1"/>
      <w:marLeft w:val="0"/>
      <w:marRight w:val="0"/>
      <w:marTop w:val="0"/>
      <w:marBottom w:val="0"/>
      <w:divBdr>
        <w:top w:val="none" w:sz="0" w:space="0" w:color="auto"/>
        <w:left w:val="none" w:sz="0" w:space="0" w:color="auto"/>
        <w:bottom w:val="none" w:sz="0" w:space="0" w:color="auto"/>
        <w:right w:val="none" w:sz="0" w:space="0" w:color="auto"/>
      </w:divBdr>
      <w:divsChild>
        <w:div w:id="2144351639">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080295663">
      <w:bodyDiv w:val="1"/>
      <w:marLeft w:val="0"/>
      <w:marRight w:val="0"/>
      <w:marTop w:val="0"/>
      <w:marBottom w:val="0"/>
      <w:divBdr>
        <w:top w:val="none" w:sz="0" w:space="0" w:color="auto"/>
        <w:left w:val="none" w:sz="0" w:space="0" w:color="auto"/>
        <w:bottom w:val="none" w:sz="0" w:space="0" w:color="auto"/>
        <w:right w:val="none" w:sz="0" w:space="0" w:color="auto"/>
      </w:divBdr>
      <w:divsChild>
        <w:div w:id="958486319">
          <w:marLeft w:val="0"/>
          <w:marRight w:val="0"/>
          <w:marTop w:val="0"/>
          <w:marBottom w:val="0"/>
          <w:divBdr>
            <w:top w:val="none" w:sz="0" w:space="0" w:color="auto"/>
            <w:left w:val="none" w:sz="0" w:space="0" w:color="auto"/>
            <w:bottom w:val="none" w:sz="0" w:space="0" w:color="auto"/>
            <w:right w:val="none" w:sz="0" w:space="0" w:color="auto"/>
          </w:divBdr>
        </w:div>
      </w:divsChild>
    </w:div>
    <w:div w:id="1308125795">
      <w:bodyDiv w:val="1"/>
      <w:marLeft w:val="0"/>
      <w:marRight w:val="0"/>
      <w:marTop w:val="0"/>
      <w:marBottom w:val="0"/>
      <w:divBdr>
        <w:top w:val="none" w:sz="0" w:space="0" w:color="auto"/>
        <w:left w:val="none" w:sz="0" w:space="0" w:color="auto"/>
        <w:bottom w:val="none" w:sz="0" w:space="0" w:color="auto"/>
        <w:right w:val="none" w:sz="0" w:space="0" w:color="auto"/>
      </w:divBdr>
    </w:div>
    <w:div w:id="1461339325">
      <w:bodyDiv w:val="1"/>
      <w:marLeft w:val="0"/>
      <w:marRight w:val="0"/>
      <w:marTop w:val="0"/>
      <w:marBottom w:val="0"/>
      <w:divBdr>
        <w:top w:val="none" w:sz="0" w:space="0" w:color="auto"/>
        <w:left w:val="none" w:sz="0" w:space="0" w:color="auto"/>
        <w:bottom w:val="none" w:sz="0" w:space="0" w:color="auto"/>
        <w:right w:val="none" w:sz="0" w:space="0" w:color="auto"/>
      </w:divBdr>
    </w:div>
    <w:div w:id="1486507186">
      <w:bodyDiv w:val="1"/>
      <w:marLeft w:val="0"/>
      <w:marRight w:val="0"/>
      <w:marTop w:val="0"/>
      <w:marBottom w:val="0"/>
      <w:divBdr>
        <w:top w:val="none" w:sz="0" w:space="0" w:color="auto"/>
        <w:left w:val="none" w:sz="0" w:space="0" w:color="auto"/>
        <w:bottom w:val="none" w:sz="0" w:space="0" w:color="auto"/>
        <w:right w:val="none" w:sz="0" w:space="0" w:color="auto"/>
      </w:divBdr>
    </w:div>
    <w:div w:id="1509057055">
      <w:bodyDiv w:val="1"/>
      <w:marLeft w:val="0"/>
      <w:marRight w:val="0"/>
      <w:marTop w:val="0"/>
      <w:marBottom w:val="0"/>
      <w:divBdr>
        <w:top w:val="none" w:sz="0" w:space="0" w:color="auto"/>
        <w:left w:val="none" w:sz="0" w:space="0" w:color="auto"/>
        <w:bottom w:val="none" w:sz="0" w:space="0" w:color="auto"/>
        <w:right w:val="none" w:sz="0" w:space="0" w:color="auto"/>
      </w:divBdr>
      <w:divsChild>
        <w:div w:id="1570310751">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792938354">
      <w:bodyDiv w:val="1"/>
      <w:marLeft w:val="0"/>
      <w:marRight w:val="0"/>
      <w:marTop w:val="0"/>
      <w:marBottom w:val="0"/>
      <w:divBdr>
        <w:top w:val="none" w:sz="0" w:space="0" w:color="auto"/>
        <w:left w:val="none" w:sz="0" w:space="0" w:color="auto"/>
        <w:bottom w:val="none" w:sz="0" w:space="0" w:color="auto"/>
        <w:right w:val="none" w:sz="0" w:space="0" w:color="auto"/>
      </w:divBdr>
      <w:divsChild>
        <w:div w:id="926500431">
          <w:marLeft w:val="0"/>
          <w:marRight w:val="0"/>
          <w:marTop w:val="0"/>
          <w:marBottom w:val="0"/>
          <w:divBdr>
            <w:top w:val="none" w:sz="0" w:space="0" w:color="auto"/>
            <w:left w:val="none" w:sz="0" w:space="0" w:color="auto"/>
            <w:bottom w:val="none" w:sz="0" w:space="0" w:color="auto"/>
            <w:right w:val="none" w:sz="0" w:space="0" w:color="auto"/>
          </w:divBdr>
        </w:div>
      </w:divsChild>
    </w:div>
    <w:div w:id="2042658335">
      <w:bodyDiv w:val="1"/>
      <w:marLeft w:val="0"/>
      <w:marRight w:val="0"/>
      <w:marTop w:val="0"/>
      <w:marBottom w:val="0"/>
      <w:divBdr>
        <w:top w:val="none" w:sz="0" w:space="0" w:color="auto"/>
        <w:left w:val="none" w:sz="0" w:space="0" w:color="auto"/>
        <w:bottom w:val="none" w:sz="0" w:space="0" w:color="auto"/>
        <w:right w:val="none" w:sz="0" w:space="0" w:color="auto"/>
      </w:divBdr>
      <w:divsChild>
        <w:div w:id="1122922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zhenghaomian@huawei.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mbj4668/pyang/wiki/XmlJson" TargetMode="External"/><Relationship Id="rId17" Type="http://schemas.openxmlformats.org/officeDocument/2006/relationships/hyperlink" Target="mailto:ricard.vilalta@cttc.es" TargetMode="External"/><Relationship Id="rId2" Type="http://schemas.openxmlformats.org/officeDocument/2006/relationships/numbering" Target="numbering.xml"/><Relationship Id="rId16" Type="http://schemas.openxmlformats.org/officeDocument/2006/relationships/hyperlink" Target="mailto:d.king@lancaster.ac.uk"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xuyunbin@ritt.cn" TargetMode="External"/><Relationship Id="rId23" Type="http://schemas.openxmlformats.org/officeDocument/2006/relationships/theme" Target="theme/theme1.xml"/><Relationship Id="rId10" Type="http://schemas.openxmlformats.org/officeDocument/2006/relationships/package" Target="embeddings/Microsoft_PowerPoint____1.sldx"/><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mailto:italo.busi@huawei.co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90425-E991-42C5-88F8-76018CED5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19571</TotalTime>
  <Pages>15</Pages>
  <Words>3059</Words>
  <Characters>17440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20459</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Zhenghaomian</cp:lastModifiedBy>
  <cp:revision>39</cp:revision>
  <cp:lastPrinted>2004-10-23T02:03:00Z</cp:lastPrinted>
  <dcterms:created xsi:type="dcterms:W3CDTF">2017-07-31T08:42:00Z</dcterms:created>
  <dcterms:modified xsi:type="dcterms:W3CDTF">2017-09-20T08:05:00Z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(2)iL8buK9T8TA0e4/OGB1srIc+fVvp36sfP56LjPhWOWSIMS5wpGe9N7Rwvuy+CO5aW5Lh70CT
J1yqR4choFa0TLF5Z3diO4+dYkBA7az8Jsz0sfAVaRuqC9sVnofkPBsxwglTboIQhz6frSv6
EQ2/16DHI2IcLlGqach3wPaGgsySrp8HDXuCWHuY37E1txfaElw59/nQ0g2Sv0yyhDy1e+Kk
TatjCKEjpNViPf8GPR</vt:lpwstr>
  </property>
  <property fmtid="{D5CDD505-2E9C-101B-9397-08002B2CF9AE}" pid="3" name="_2015_ms_pID_7253431">
    <vt:lpwstr>/xwYQj4VF3yxTOmIgaygWIo5p77zLd67px9sw6WMPBv3YgK/ELTZZM
9jY/nOVQc/rHuX+k5zK/D6ziLSx8wdOVDYosiJh3QKLyIaB0jgObv7wPaGU0eeSQxUsxRmdu
8iQvPRusd678ilr5bpzIk+w5t1CwAq20nCTNyjzT0PXEl6dIBMV4KsCxXG8fOj1bYuVr4SUG
ypdxmcKSy9rsc/BP</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1505440937</vt:lpwstr>
  </property>
</Properties>
</file>