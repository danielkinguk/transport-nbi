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57596EC5" w:rsidR="00883323" w:rsidRPr="00883323" w:rsidRDefault="00AE0541" w:rsidP="00ED3200">
      <w:pPr>
        <w:pStyle w:val="RFCTitle"/>
        <w:rPr>
          <w:highlight w:val="yellow"/>
          <w:lang w:val="en"/>
        </w:rPr>
      </w:pPr>
      <w:bookmarkStart w:id="0" w:name="_GoBack"/>
      <w:bookmarkEnd w:id="0"/>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5F1E87">
        <w:rPr>
          <w:lang w:val="en"/>
        </w:rPr>
        <w:t>0</w:t>
      </w:r>
      <w:r w:rsidR="00770211">
        <w:rPr>
          <w:lang w:val="en"/>
        </w:rPr>
        <w:t>4</w:t>
      </w:r>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3228A5E5"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45186C">
        <w:rPr>
          <w:noProof/>
        </w:rPr>
        <w:instrText>10</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45186C">
        <w:rPr>
          <w:noProof/>
        </w:rPr>
        <w:instrText>10</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45186C">
        <w:rPr>
          <w:noProof/>
        </w:rPr>
        <w:instrText>10</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45186C">
        <w:rPr>
          <w:noProof/>
        </w:rPr>
        <w:instrText>10</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45186C">
        <w:rPr>
          <w:noProof/>
        </w:rPr>
        <w:instrText>10</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45186C">
        <w:rPr>
          <w:noProof/>
        </w:rPr>
        <w:instrText>10</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45186C">
        <w:rPr>
          <w:noProof/>
        </w:rPr>
        <w:instrText>10</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45186C">
        <w:rPr>
          <w:noProof/>
        </w:rPr>
        <w:instrText>10</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45186C">
        <w:rPr>
          <w:noProof/>
        </w:rPr>
        <w:instrText>10</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45186C">
        <w:rPr>
          <w:noProof/>
        </w:rPr>
        <w:instrText>10</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45186C"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45186C"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45186C"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45186C"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45186C"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45186C"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45186C"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45186C"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45186C"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45186C" w:rsidRPr="00463B4B">
        <w:rPr>
          <w:noProof/>
        </w:rPr>
        <w:t>April</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45186C">
        <w:rPr>
          <w:noProof/>
        </w:rPr>
        <w:t>23,</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45186C">
        <w:rPr>
          <w:noProof/>
        </w:rPr>
        <w:instrText>10</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926628">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45186C">
        <w:rPr>
          <w:noProof/>
        </w:rPr>
        <w:instrText>10</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45186C">
        <w:rPr>
          <w:noProof/>
        </w:rPr>
        <w:instrText>2018</w:instrText>
      </w:r>
      <w:r w:rsidR="00950EE9">
        <w:rPr>
          <w:noProof/>
        </w:rPr>
        <w:fldChar w:fldCharType="end"/>
      </w:r>
      <w:r w:rsidRPr="00463B4B">
        <w:instrText xml:space="preserve"> + 1 \* MERGEFORMAT </w:instrText>
      </w:r>
      <w:r w:rsidR="00CD3BC9" w:rsidRPr="00463B4B">
        <w:fldChar w:fldCharType="separate"/>
      </w:r>
      <w:r w:rsidR="0045186C">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45186C">
        <w:rPr>
          <w:noProof/>
        </w:rPr>
        <w:instrText>2019</w:instrText>
      </w:r>
      <w:r w:rsidR="00CD3BC9" w:rsidRPr="00463B4B">
        <w:fldChar w:fldCharType="end"/>
      </w:r>
      <w:r w:rsidRPr="00463B4B">
        <w:instrText xml:space="preserve"> \* MERGEFORMAT </w:instrText>
      </w:r>
      <w:r w:rsidR="00CD3BC9" w:rsidRPr="00463B4B">
        <w:fldChar w:fldCharType="separate"/>
      </w:r>
      <w:r w:rsidR="0045186C">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7FD41549"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45186C">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598137DF" w14:textId="77777777" w:rsidR="0045186C"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28079385" w:history="1">
        <w:r w:rsidR="0045186C" w:rsidRPr="005577FD">
          <w:rPr>
            <w:rStyle w:val="Hyperlink"/>
          </w:rPr>
          <w:t>1. Introduction</w:t>
        </w:r>
        <w:r w:rsidR="0045186C">
          <w:rPr>
            <w:webHidden/>
          </w:rPr>
          <w:tab/>
        </w:r>
        <w:r w:rsidR="0045186C">
          <w:rPr>
            <w:webHidden/>
          </w:rPr>
          <w:fldChar w:fldCharType="begin"/>
        </w:r>
        <w:r w:rsidR="0045186C">
          <w:rPr>
            <w:webHidden/>
          </w:rPr>
          <w:instrText xml:space="preserve"> PAGEREF _Toc528079385 \h </w:instrText>
        </w:r>
        <w:r w:rsidR="0045186C">
          <w:rPr>
            <w:webHidden/>
          </w:rPr>
        </w:r>
        <w:r w:rsidR="0045186C">
          <w:rPr>
            <w:webHidden/>
          </w:rPr>
          <w:fldChar w:fldCharType="separate"/>
        </w:r>
        <w:r w:rsidR="0045186C">
          <w:rPr>
            <w:webHidden/>
          </w:rPr>
          <w:t>4</w:t>
        </w:r>
        <w:r w:rsidR="0045186C">
          <w:rPr>
            <w:webHidden/>
          </w:rPr>
          <w:fldChar w:fldCharType="end"/>
        </w:r>
      </w:hyperlink>
    </w:p>
    <w:p w14:paraId="4D495A13" w14:textId="77777777" w:rsidR="0045186C" w:rsidRDefault="0045186C">
      <w:pPr>
        <w:pStyle w:val="TOC2"/>
        <w:rPr>
          <w:rFonts w:asciiTheme="minorHAnsi" w:eastAsiaTheme="minorEastAsia" w:hAnsiTheme="minorHAnsi" w:cstheme="minorBidi"/>
          <w:sz w:val="22"/>
          <w:szCs w:val="22"/>
          <w:lang w:eastAsia="zh-CN"/>
        </w:rPr>
      </w:pPr>
      <w:hyperlink w:anchor="_Toc528079386" w:history="1">
        <w:r w:rsidRPr="005577FD">
          <w:rPr>
            <w:rStyle w:val="Hyperlink"/>
          </w:rPr>
          <w:t>1.1. The scope of this document</w:t>
        </w:r>
        <w:r>
          <w:rPr>
            <w:webHidden/>
          </w:rPr>
          <w:tab/>
        </w:r>
        <w:r>
          <w:rPr>
            <w:webHidden/>
          </w:rPr>
          <w:fldChar w:fldCharType="begin"/>
        </w:r>
        <w:r>
          <w:rPr>
            <w:webHidden/>
          </w:rPr>
          <w:instrText xml:space="preserve"> PAGEREF _Toc528079386 \h </w:instrText>
        </w:r>
        <w:r>
          <w:rPr>
            <w:webHidden/>
          </w:rPr>
        </w:r>
        <w:r>
          <w:rPr>
            <w:webHidden/>
          </w:rPr>
          <w:fldChar w:fldCharType="separate"/>
        </w:r>
        <w:r>
          <w:rPr>
            <w:webHidden/>
          </w:rPr>
          <w:t>4</w:t>
        </w:r>
        <w:r>
          <w:rPr>
            <w:webHidden/>
          </w:rPr>
          <w:fldChar w:fldCharType="end"/>
        </w:r>
      </w:hyperlink>
    </w:p>
    <w:p w14:paraId="1211729B" w14:textId="77777777" w:rsidR="0045186C" w:rsidRDefault="0045186C">
      <w:pPr>
        <w:pStyle w:val="TOC2"/>
        <w:rPr>
          <w:rFonts w:asciiTheme="minorHAnsi" w:eastAsiaTheme="minorEastAsia" w:hAnsiTheme="minorHAnsi" w:cstheme="minorBidi"/>
          <w:sz w:val="22"/>
          <w:szCs w:val="22"/>
          <w:lang w:eastAsia="zh-CN"/>
        </w:rPr>
      </w:pPr>
      <w:hyperlink w:anchor="_Toc528079387" w:history="1">
        <w:r w:rsidRPr="005577FD">
          <w:rPr>
            <w:rStyle w:val="Hyperlink"/>
          </w:rPr>
          <w:t>1.2. Assumptions</w:t>
        </w:r>
        <w:r>
          <w:rPr>
            <w:webHidden/>
          </w:rPr>
          <w:tab/>
        </w:r>
        <w:r>
          <w:rPr>
            <w:webHidden/>
          </w:rPr>
          <w:fldChar w:fldCharType="begin"/>
        </w:r>
        <w:r>
          <w:rPr>
            <w:webHidden/>
          </w:rPr>
          <w:instrText xml:space="preserve"> PAGEREF _Toc528079387 \h </w:instrText>
        </w:r>
        <w:r>
          <w:rPr>
            <w:webHidden/>
          </w:rPr>
        </w:r>
        <w:r>
          <w:rPr>
            <w:webHidden/>
          </w:rPr>
          <w:fldChar w:fldCharType="separate"/>
        </w:r>
        <w:r>
          <w:rPr>
            <w:webHidden/>
          </w:rPr>
          <w:t>5</w:t>
        </w:r>
        <w:r>
          <w:rPr>
            <w:webHidden/>
          </w:rPr>
          <w:fldChar w:fldCharType="end"/>
        </w:r>
      </w:hyperlink>
    </w:p>
    <w:p w14:paraId="426666C5" w14:textId="77777777" w:rsidR="0045186C" w:rsidRDefault="0045186C">
      <w:pPr>
        <w:pStyle w:val="TOC1"/>
        <w:rPr>
          <w:rFonts w:asciiTheme="minorHAnsi" w:eastAsiaTheme="minorEastAsia" w:hAnsiTheme="minorHAnsi" w:cstheme="minorBidi"/>
          <w:sz w:val="22"/>
          <w:szCs w:val="22"/>
          <w:lang w:eastAsia="zh-CN"/>
        </w:rPr>
      </w:pPr>
      <w:hyperlink w:anchor="_Toc528079388" w:history="1">
        <w:r w:rsidRPr="005577FD">
          <w:rPr>
            <w:rStyle w:val="Hyperlink"/>
          </w:rPr>
          <w:t>2. Terminology</w:t>
        </w:r>
        <w:r>
          <w:rPr>
            <w:webHidden/>
          </w:rPr>
          <w:tab/>
        </w:r>
        <w:r>
          <w:rPr>
            <w:webHidden/>
          </w:rPr>
          <w:fldChar w:fldCharType="begin"/>
        </w:r>
        <w:r>
          <w:rPr>
            <w:webHidden/>
          </w:rPr>
          <w:instrText xml:space="preserve"> PAGEREF _Toc528079388 \h </w:instrText>
        </w:r>
        <w:r>
          <w:rPr>
            <w:webHidden/>
          </w:rPr>
        </w:r>
        <w:r>
          <w:rPr>
            <w:webHidden/>
          </w:rPr>
          <w:fldChar w:fldCharType="separate"/>
        </w:r>
        <w:r>
          <w:rPr>
            <w:webHidden/>
          </w:rPr>
          <w:t>6</w:t>
        </w:r>
        <w:r>
          <w:rPr>
            <w:webHidden/>
          </w:rPr>
          <w:fldChar w:fldCharType="end"/>
        </w:r>
      </w:hyperlink>
    </w:p>
    <w:p w14:paraId="6D8171D3" w14:textId="77777777" w:rsidR="0045186C" w:rsidRDefault="0045186C">
      <w:pPr>
        <w:pStyle w:val="TOC1"/>
        <w:rPr>
          <w:rFonts w:asciiTheme="minorHAnsi" w:eastAsiaTheme="minorEastAsia" w:hAnsiTheme="minorHAnsi" w:cstheme="minorBidi"/>
          <w:sz w:val="22"/>
          <w:szCs w:val="22"/>
          <w:lang w:eastAsia="zh-CN"/>
        </w:rPr>
      </w:pPr>
      <w:hyperlink w:anchor="_Toc528079389" w:history="1">
        <w:r w:rsidRPr="005577FD">
          <w:rPr>
            <w:rStyle w:val="Hyperlink"/>
          </w:rPr>
          <w:t>3. Conventions used in this document</w:t>
        </w:r>
        <w:r>
          <w:rPr>
            <w:webHidden/>
          </w:rPr>
          <w:tab/>
        </w:r>
        <w:r>
          <w:rPr>
            <w:webHidden/>
          </w:rPr>
          <w:fldChar w:fldCharType="begin"/>
        </w:r>
        <w:r>
          <w:rPr>
            <w:webHidden/>
          </w:rPr>
          <w:instrText xml:space="preserve"> PAGEREF _Toc528079389 \h </w:instrText>
        </w:r>
        <w:r>
          <w:rPr>
            <w:webHidden/>
          </w:rPr>
        </w:r>
        <w:r>
          <w:rPr>
            <w:webHidden/>
          </w:rPr>
          <w:fldChar w:fldCharType="separate"/>
        </w:r>
        <w:r>
          <w:rPr>
            <w:webHidden/>
          </w:rPr>
          <w:t>7</w:t>
        </w:r>
        <w:r>
          <w:rPr>
            <w:webHidden/>
          </w:rPr>
          <w:fldChar w:fldCharType="end"/>
        </w:r>
      </w:hyperlink>
    </w:p>
    <w:p w14:paraId="19F898D3" w14:textId="77777777" w:rsidR="0045186C" w:rsidRDefault="0045186C">
      <w:pPr>
        <w:pStyle w:val="TOC2"/>
        <w:rPr>
          <w:rFonts w:asciiTheme="minorHAnsi" w:eastAsiaTheme="minorEastAsia" w:hAnsiTheme="minorHAnsi" w:cstheme="minorBidi"/>
          <w:sz w:val="22"/>
          <w:szCs w:val="22"/>
          <w:lang w:eastAsia="zh-CN"/>
        </w:rPr>
      </w:pPr>
      <w:hyperlink w:anchor="_Toc528079390" w:history="1">
        <w:r w:rsidRPr="005577FD">
          <w:rPr>
            <w:rStyle w:val="Hyperlink"/>
          </w:rPr>
          <w:t>3.1. Topology and traffic flow processing</w:t>
        </w:r>
        <w:r>
          <w:rPr>
            <w:webHidden/>
          </w:rPr>
          <w:tab/>
        </w:r>
        <w:r>
          <w:rPr>
            <w:webHidden/>
          </w:rPr>
          <w:fldChar w:fldCharType="begin"/>
        </w:r>
        <w:r>
          <w:rPr>
            <w:webHidden/>
          </w:rPr>
          <w:instrText xml:space="preserve"> PAGEREF _Toc528079390 \h </w:instrText>
        </w:r>
        <w:r>
          <w:rPr>
            <w:webHidden/>
          </w:rPr>
        </w:r>
        <w:r>
          <w:rPr>
            <w:webHidden/>
          </w:rPr>
          <w:fldChar w:fldCharType="separate"/>
        </w:r>
        <w:r>
          <w:rPr>
            <w:webHidden/>
          </w:rPr>
          <w:t>7</w:t>
        </w:r>
        <w:r>
          <w:rPr>
            <w:webHidden/>
          </w:rPr>
          <w:fldChar w:fldCharType="end"/>
        </w:r>
      </w:hyperlink>
    </w:p>
    <w:p w14:paraId="710BA327" w14:textId="77777777" w:rsidR="0045186C" w:rsidRDefault="0045186C">
      <w:pPr>
        <w:pStyle w:val="TOC2"/>
        <w:rPr>
          <w:rFonts w:asciiTheme="minorHAnsi" w:eastAsiaTheme="minorEastAsia" w:hAnsiTheme="minorHAnsi" w:cstheme="minorBidi"/>
          <w:sz w:val="22"/>
          <w:szCs w:val="22"/>
          <w:lang w:eastAsia="zh-CN"/>
        </w:rPr>
      </w:pPr>
      <w:hyperlink w:anchor="_Toc528079391" w:history="1">
        <w:r w:rsidRPr="005577FD">
          <w:rPr>
            <w:rStyle w:val="Hyperlink"/>
          </w:rPr>
          <w:t>3.2. JSON code</w:t>
        </w:r>
        <w:r>
          <w:rPr>
            <w:webHidden/>
          </w:rPr>
          <w:tab/>
        </w:r>
        <w:r>
          <w:rPr>
            <w:webHidden/>
          </w:rPr>
          <w:fldChar w:fldCharType="begin"/>
        </w:r>
        <w:r>
          <w:rPr>
            <w:webHidden/>
          </w:rPr>
          <w:instrText xml:space="preserve"> PAGEREF _Toc528079391 \h </w:instrText>
        </w:r>
        <w:r>
          <w:rPr>
            <w:webHidden/>
          </w:rPr>
        </w:r>
        <w:r>
          <w:rPr>
            <w:webHidden/>
          </w:rPr>
          <w:fldChar w:fldCharType="separate"/>
        </w:r>
        <w:r>
          <w:rPr>
            <w:webHidden/>
          </w:rPr>
          <w:t>8</w:t>
        </w:r>
        <w:r>
          <w:rPr>
            <w:webHidden/>
          </w:rPr>
          <w:fldChar w:fldCharType="end"/>
        </w:r>
      </w:hyperlink>
    </w:p>
    <w:p w14:paraId="667EFA77" w14:textId="77777777" w:rsidR="0045186C" w:rsidRDefault="0045186C">
      <w:pPr>
        <w:pStyle w:val="TOC1"/>
        <w:rPr>
          <w:rFonts w:asciiTheme="minorHAnsi" w:eastAsiaTheme="minorEastAsia" w:hAnsiTheme="minorHAnsi" w:cstheme="minorBidi"/>
          <w:sz w:val="22"/>
          <w:szCs w:val="22"/>
          <w:lang w:eastAsia="zh-CN"/>
        </w:rPr>
      </w:pPr>
      <w:hyperlink w:anchor="_Toc528079392" w:history="1">
        <w:r w:rsidRPr="005577FD">
          <w:rPr>
            <w:rStyle w:val="Hyperlink"/>
          </w:rPr>
          <w:t>4. Scenarios Description</w:t>
        </w:r>
        <w:r>
          <w:rPr>
            <w:webHidden/>
          </w:rPr>
          <w:tab/>
        </w:r>
        <w:r>
          <w:rPr>
            <w:webHidden/>
          </w:rPr>
          <w:fldChar w:fldCharType="begin"/>
        </w:r>
        <w:r>
          <w:rPr>
            <w:webHidden/>
          </w:rPr>
          <w:instrText xml:space="preserve"> PAGEREF _Toc528079392 \h </w:instrText>
        </w:r>
        <w:r>
          <w:rPr>
            <w:webHidden/>
          </w:rPr>
        </w:r>
        <w:r>
          <w:rPr>
            <w:webHidden/>
          </w:rPr>
          <w:fldChar w:fldCharType="separate"/>
        </w:r>
        <w:r>
          <w:rPr>
            <w:webHidden/>
          </w:rPr>
          <w:t>9</w:t>
        </w:r>
        <w:r>
          <w:rPr>
            <w:webHidden/>
          </w:rPr>
          <w:fldChar w:fldCharType="end"/>
        </w:r>
      </w:hyperlink>
    </w:p>
    <w:p w14:paraId="305B8544" w14:textId="77777777" w:rsidR="0045186C" w:rsidRDefault="0045186C">
      <w:pPr>
        <w:pStyle w:val="TOC2"/>
        <w:rPr>
          <w:rFonts w:asciiTheme="minorHAnsi" w:eastAsiaTheme="minorEastAsia" w:hAnsiTheme="minorHAnsi" w:cstheme="minorBidi"/>
          <w:sz w:val="22"/>
          <w:szCs w:val="22"/>
          <w:lang w:eastAsia="zh-CN"/>
        </w:rPr>
      </w:pPr>
      <w:hyperlink w:anchor="_Toc528079393" w:history="1">
        <w:r w:rsidRPr="005577FD">
          <w:rPr>
            <w:rStyle w:val="Hyperlink"/>
          </w:rPr>
          <w:t>4.1. Reference Network</w:t>
        </w:r>
        <w:r>
          <w:rPr>
            <w:webHidden/>
          </w:rPr>
          <w:tab/>
        </w:r>
        <w:r>
          <w:rPr>
            <w:webHidden/>
          </w:rPr>
          <w:fldChar w:fldCharType="begin"/>
        </w:r>
        <w:r>
          <w:rPr>
            <w:webHidden/>
          </w:rPr>
          <w:instrText xml:space="preserve"> PAGEREF _Toc528079393 \h </w:instrText>
        </w:r>
        <w:r>
          <w:rPr>
            <w:webHidden/>
          </w:rPr>
        </w:r>
        <w:r>
          <w:rPr>
            <w:webHidden/>
          </w:rPr>
          <w:fldChar w:fldCharType="separate"/>
        </w:r>
        <w:r>
          <w:rPr>
            <w:webHidden/>
          </w:rPr>
          <w:t>9</w:t>
        </w:r>
        <w:r>
          <w:rPr>
            <w:webHidden/>
          </w:rPr>
          <w:fldChar w:fldCharType="end"/>
        </w:r>
      </w:hyperlink>
    </w:p>
    <w:p w14:paraId="421459F8" w14:textId="77777777" w:rsidR="0045186C" w:rsidRDefault="0045186C">
      <w:pPr>
        <w:pStyle w:val="TOC3"/>
        <w:rPr>
          <w:rFonts w:asciiTheme="minorHAnsi" w:eastAsiaTheme="minorEastAsia" w:hAnsiTheme="minorHAnsi" w:cstheme="minorBidi"/>
          <w:sz w:val="22"/>
          <w:szCs w:val="22"/>
          <w:lang w:eastAsia="zh-CN"/>
        </w:rPr>
      </w:pPr>
      <w:hyperlink w:anchor="_Toc528079394" w:history="1">
        <w:r w:rsidRPr="005577FD">
          <w:rPr>
            <w:rStyle w:val="Hyperlink"/>
          </w:rPr>
          <w:t>4.1.1. Single-Domain Scenario</w:t>
        </w:r>
        <w:r>
          <w:rPr>
            <w:webHidden/>
          </w:rPr>
          <w:tab/>
        </w:r>
        <w:r>
          <w:rPr>
            <w:webHidden/>
          </w:rPr>
          <w:fldChar w:fldCharType="begin"/>
        </w:r>
        <w:r>
          <w:rPr>
            <w:webHidden/>
          </w:rPr>
          <w:instrText xml:space="preserve"> PAGEREF _Toc528079394 \h </w:instrText>
        </w:r>
        <w:r>
          <w:rPr>
            <w:webHidden/>
          </w:rPr>
        </w:r>
        <w:r>
          <w:rPr>
            <w:webHidden/>
          </w:rPr>
          <w:fldChar w:fldCharType="separate"/>
        </w:r>
        <w:r>
          <w:rPr>
            <w:webHidden/>
          </w:rPr>
          <w:t>12</w:t>
        </w:r>
        <w:r>
          <w:rPr>
            <w:webHidden/>
          </w:rPr>
          <w:fldChar w:fldCharType="end"/>
        </w:r>
      </w:hyperlink>
    </w:p>
    <w:p w14:paraId="21CC57E3" w14:textId="77777777" w:rsidR="0045186C" w:rsidRDefault="0045186C">
      <w:pPr>
        <w:pStyle w:val="TOC2"/>
        <w:rPr>
          <w:rFonts w:asciiTheme="minorHAnsi" w:eastAsiaTheme="minorEastAsia" w:hAnsiTheme="minorHAnsi" w:cstheme="minorBidi"/>
          <w:sz w:val="22"/>
          <w:szCs w:val="22"/>
          <w:lang w:eastAsia="zh-CN"/>
        </w:rPr>
      </w:pPr>
      <w:hyperlink w:anchor="_Toc528079395" w:history="1">
        <w:r w:rsidRPr="005577FD">
          <w:rPr>
            <w:rStyle w:val="Hyperlink"/>
          </w:rPr>
          <w:t>4.2. Topology Abstractions</w:t>
        </w:r>
        <w:r>
          <w:rPr>
            <w:webHidden/>
          </w:rPr>
          <w:tab/>
        </w:r>
        <w:r>
          <w:rPr>
            <w:webHidden/>
          </w:rPr>
          <w:fldChar w:fldCharType="begin"/>
        </w:r>
        <w:r>
          <w:rPr>
            <w:webHidden/>
          </w:rPr>
          <w:instrText xml:space="preserve"> PAGEREF _Toc528079395 \h </w:instrText>
        </w:r>
        <w:r>
          <w:rPr>
            <w:webHidden/>
          </w:rPr>
        </w:r>
        <w:r>
          <w:rPr>
            <w:webHidden/>
          </w:rPr>
          <w:fldChar w:fldCharType="separate"/>
        </w:r>
        <w:r>
          <w:rPr>
            <w:webHidden/>
          </w:rPr>
          <w:t>12</w:t>
        </w:r>
        <w:r>
          <w:rPr>
            <w:webHidden/>
          </w:rPr>
          <w:fldChar w:fldCharType="end"/>
        </w:r>
      </w:hyperlink>
    </w:p>
    <w:p w14:paraId="37545C4F" w14:textId="77777777" w:rsidR="0045186C" w:rsidRDefault="0045186C">
      <w:pPr>
        <w:pStyle w:val="TOC2"/>
        <w:rPr>
          <w:rFonts w:asciiTheme="minorHAnsi" w:eastAsiaTheme="minorEastAsia" w:hAnsiTheme="minorHAnsi" w:cstheme="minorBidi"/>
          <w:sz w:val="22"/>
          <w:szCs w:val="22"/>
          <w:lang w:eastAsia="zh-CN"/>
        </w:rPr>
      </w:pPr>
      <w:hyperlink w:anchor="_Toc528079396" w:history="1">
        <w:r w:rsidRPr="005577FD">
          <w:rPr>
            <w:rStyle w:val="Hyperlink"/>
          </w:rPr>
          <w:t>4.3. Service Configuration</w:t>
        </w:r>
        <w:r>
          <w:rPr>
            <w:webHidden/>
          </w:rPr>
          <w:tab/>
        </w:r>
        <w:r>
          <w:rPr>
            <w:webHidden/>
          </w:rPr>
          <w:fldChar w:fldCharType="begin"/>
        </w:r>
        <w:r>
          <w:rPr>
            <w:webHidden/>
          </w:rPr>
          <w:instrText xml:space="preserve"> PAGEREF _Toc528079396 \h </w:instrText>
        </w:r>
        <w:r>
          <w:rPr>
            <w:webHidden/>
          </w:rPr>
        </w:r>
        <w:r>
          <w:rPr>
            <w:webHidden/>
          </w:rPr>
          <w:fldChar w:fldCharType="separate"/>
        </w:r>
        <w:r>
          <w:rPr>
            <w:webHidden/>
          </w:rPr>
          <w:t>14</w:t>
        </w:r>
        <w:r>
          <w:rPr>
            <w:webHidden/>
          </w:rPr>
          <w:fldChar w:fldCharType="end"/>
        </w:r>
      </w:hyperlink>
    </w:p>
    <w:p w14:paraId="3A66090F" w14:textId="77777777" w:rsidR="0045186C" w:rsidRDefault="0045186C">
      <w:pPr>
        <w:pStyle w:val="TOC3"/>
        <w:rPr>
          <w:rFonts w:asciiTheme="minorHAnsi" w:eastAsiaTheme="minorEastAsia" w:hAnsiTheme="minorHAnsi" w:cstheme="minorBidi"/>
          <w:sz w:val="22"/>
          <w:szCs w:val="22"/>
          <w:lang w:eastAsia="zh-CN"/>
        </w:rPr>
      </w:pPr>
      <w:hyperlink w:anchor="_Toc528079397" w:history="1">
        <w:r w:rsidRPr="005577FD">
          <w:rPr>
            <w:rStyle w:val="Hyperlink"/>
          </w:rPr>
          <w:t>4.3.1. ODU Transit</w:t>
        </w:r>
        <w:r>
          <w:rPr>
            <w:webHidden/>
          </w:rPr>
          <w:tab/>
        </w:r>
        <w:r>
          <w:rPr>
            <w:webHidden/>
          </w:rPr>
          <w:fldChar w:fldCharType="begin"/>
        </w:r>
        <w:r>
          <w:rPr>
            <w:webHidden/>
          </w:rPr>
          <w:instrText xml:space="preserve"> PAGEREF _Toc528079397 \h </w:instrText>
        </w:r>
        <w:r>
          <w:rPr>
            <w:webHidden/>
          </w:rPr>
        </w:r>
        <w:r>
          <w:rPr>
            <w:webHidden/>
          </w:rPr>
          <w:fldChar w:fldCharType="separate"/>
        </w:r>
        <w:r>
          <w:rPr>
            <w:webHidden/>
          </w:rPr>
          <w:t>15</w:t>
        </w:r>
        <w:r>
          <w:rPr>
            <w:webHidden/>
          </w:rPr>
          <w:fldChar w:fldCharType="end"/>
        </w:r>
      </w:hyperlink>
    </w:p>
    <w:p w14:paraId="77764D6D" w14:textId="77777777" w:rsidR="0045186C" w:rsidRDefault="0045186C">
      <w:pPr>
        <w:pStyle w:val="TOC3"/>
        <w:rPr>
          <w:rFonts w:asciiTheme="minorHAnsi" w:eastAsiaTheme="minorEastAsia" w:hAnsiTheme="minorHAnsi" w:cstheme="minorBidi"/>
          <w:sz w:val="22"/>
          <w:szCs w:val="22"/>
          <w:lang w:eastAsia="zh-CN"/>
        </w:rPr>
      </w:pPr>
      <w:hyperlink w:anchor="_Toc528079398" w:history="1">
        <w:r w:rsidRPr="005577FD">
          <w:rPr>
            <w:rStyle w:val="Hyperlink"/>
          </w:rPr>
          <w:t>4.3.2. EPL over ODU</w:t>
        </w:r>
        <w:r>
          <w:rPr>
            <w:webHidden/>
          </w:rPr>
          <w:tab/>
        </w:r>
        <w:r>
          <w:rPr>
            <w:webHidden/>
          </w:rPr>
          <w:fldChar w:fldCharType="begin"/>
        </w:r>
        <w:r>
          <w:rPr>
            <w:webHidden/>
          </w:rPr>
          <w:instrText xml:space="preserve"> PAGEREF _Toc528079398 \h </w:instrText>
        </w:r>
        <w:r>
          <w:rPr>
            <w:webHidden/>
          </w:rPr>
        </w:r>
        <w:r>
          <w:rPr>
            <w:webHidden/>
          </w:rPr>
          <w:fldChar w:fldCharType="separate"/>
        </w:r>
        <w:r>
          <w:rPr>
            <w:webHidden/>
          </w:rPr>
          <w:t>16</w:t>
        </w:r>
        <w:r>
          <w:rPr>
            <w:webHidden/>
          </w:rPr>
          <w:fldChar w:fldCharType="end"/>
        </w:r>
      </w:hyperlink>
    </w:p>
    <w:p w14:paraId="10854BA8" w14:textId="77777777" w:rsidR="0045186C" w:rsidRDefault="0045186C">
      <w:pPr>
        <w:pStyle w:val="TOC3"/>
        <w:rPr>
          <w:rFonts w:asciiTheme="minorHAnsi" w:eastAsiaTheme="minorEastAsia" w:hAnsiTheme="minorHAnsi" w:cstheme="minorBidi"/>
          <w:sz w:val="22"/>
          <w:szCs w:val="22"/>
          <w:lang w:eastAsia="zh-CN"/>
        </w:rPr>
      </w:pPr>
      <w:hyperlink w:anchor="_Toc528079399" w:history="1">
        <w:r w:rsidRPr="005577FD">
          <w:rPr>
            <w:rStyle w:val="Hyperlink"/>
          </w:rPr>
          <w:t>4.3.3. Other OTN Clients Services</w:t>
        </w:r>
        <w:r>
          <w:rPr>
            <w:webHidden/>
          </w:rPr>
          <w:tab/>
        </w:r>
        <w:r>
          <w:rPr>
            <w:webHidden/>
          </w:rPr>
          <w:fldChar w:fldCharType="begin"/>
        </w:r>
        <w:r>
          <w:rPr>
            <w:webHidden/>
          </w:rPr>
          <w:instrText xml:space="preserve"> PAGEREF _Toc528079399 \h </w:instrText>
        </w:r>
        <w:r>
          <w:rPr>
            <w:webHidden/>
          </w:rPr>
        </w:r>
        <w:r>
          <w:rPr>
            <w:webHidden/>
          </w:rPr>
          <w:fldChar w:fldCharType="separate"/>
        </w:r>
        <w:r>
          <w:rPr>
            <w:webHidden/>
          </w:rPr>
          <w:t>17</w:t>
        </w:r>
        <w:r>
          <w:rPr>
            <w:webHidden/>
          </w:rPr>
          <w:fldChar w:fldCharType="end"/>
        </w:r>
      </w:hyperlink>
    </w:p>
    <w:p w14:paraId="64B425A6" w14:textId="77777777" w:rsidR="0045186C" w:rsidRDefault="0045186C">
      <w:pPr>
        <w:pStyle w:val="TOC3"/>
        <w:rPr>
          <w:rFonts w:asciiTheme="minorHAnsi" w:eastAsiaTheme="minorEastAsia" w:hAnsiTheme="minorHAnsi" w:cstheme="minorBidi"/>
          <w:sz w:val="22"/>
          <w:szCs w:val="22"/>
          <w:lang w:eastAsia="zh-CN"/>
        </w:rPr>
      </w:pPr>
      <w:hyperlink w:anchor="_Toc528079400" w:history="1">
        <w:r w:rsidRPr="005577FD">
          <w:rPr>
            <w:rStyle w:val="Hyperlink"/>
          </w:rPr>
          <w:t>4.3.4. EVPL over ODU</w:t>
        </w:r>
        <w:r>
          <w:rPr>
            <w:webHidden/>
          </w:rPr>
          <w:tab/>
        </w:r>
        <w:r>
          <w:rPr>
            <w:webHidden/>
          </w:rPr>
          <w:fldChar w:fldCharType="begin"/>
        </w:r>
        <w:r>
          <w:rPr>
            <w:webHidden/>
          </w:rPr>
          <w:instrText xml:space="preserve"> PAGEREF _Toc528079400 \h </w:instrText>
        </w:r>
        <w:r>
          <w:rPr>
            <w:webHidden/>
          </w:rPr>
        </w:r>
        <w:r>
          <w:rPr>
            <w:webHidden/>
          </w:rPr>
          <w:fldChar w:fldCharType="separate"/>
        </w:r>
        <w:r>
          <w:rPr>
            <w:webHidden/>
          </w:rPr>
          <w:t>18</w:t>
        </w:r>
        <w:r>
          <w:rPr>
            <w:webHidden/>
          </w:rPr>
          <w:fldChar w:fldCharType="end"/>
        </w:r>
      </w:hyperlink>
    </w:p>
    <w:p w14:paraId="6E15454B" w14:textId="77777777" w:rsidR="0045186C" w:rsidRDefault="0045186C">
      <w:pPr>
        <w:pStyle w:val="TOC3"/>
        <w:rPr>
          <w:rFonts w:asciiTheme="minorHAnsi" w:eastAsiaTheme="minorEastAsia" w:hAnsiTheme="minorHAnsi" w:cstheme="minorBidi"/>
          <w:sz w:val="22"/>
          <w:szCs w:val="22"/>
          <w:lang w:eastAsia="zh-CN"/>
        </w:rPr>
      </w:pPr>
      <w:hyperlink w:anchor="_Toc528079401" w:history="1">
        <w:r w:rsidRPr="005577FD">
          <w:rPr>
            <w:rStyle w:val="Hyperlink"/>
          </w:rPr>
          <w:t>4.3.5. EVPLAN and EVPTree Services</w:t>
        </w:r>
        <w:r>
          <w:rPr>
            <w:webHidden/>
          </w:rPr>
          <w:tab/>
        </w:r>
        <w:r>
          <w:rPr>
            <w:webHidden/>
          </w:rPr>
          <w:fldChar w:fldCharType="begin"/>
        </w:r>
        <w:r>
          <w:rPr>
            <w:webHidden/>
          </w:rPr>
          <w:instrText xml:space="preserve"> PAGEREF _Toc528079401 \h </w:instrText>
        </w:r>
        <w:r>
          <w:rPr>
            <w:webHidden/>
          </w:rPr>
        </w:r>
        <w:r>
          <w:rPr>
            <w:webHidden/>
          </w:rPr>
          <w:fldChar w:fldCharType="separate"/>
        </w:r>
        <w:r>
          <w:rPr>
            <w:webHidden/>
          </w:rPr>
          <w:t>19</w:t>
        </w:r>
        <w:r>
          <w:rPr>
            <w:webHidden/>
          </w:rPr>
          <w:fldChar w:fldCharType="end"/>
        </w:r>
      </w:hyperlink>
    </w:p>
    <w:p w14:paraId="41102EFB" w14:textId="77777777" w:rsidR="0045186C" w:rsidRDefault="0045186C">
      <w:pPr>
        <w:pStyle w:val="TOC3"/>
        <w:rPr>
          <w:rFonts w:asciiTheme="minorHAnsi" w:eastAsiaTheme="minorEastAsia" w:hAnsiTheme="minorHAnsi" w:cstheme="minorBidi"/>
          <w:sz w:val="22"/>
          <w:szCs w:val="22"/>
          <w:lang w:eastAsia="zh-CN"/>
        </w:rPr>
      </w:pPr>
      <w:hyperlink w:anchor="_Toc528079402" w:history="1">
        <w:r w:rsidRPr="005577FD">
          <w:rPr>
            <w:rStyle w:val="Hyperlink"/>
          </w:rPr>
          <w:t>4.3.6. Dynamic Service Configuration</w:t>
        </w:r>
        <w:r>
          <w:rPr>
            <w:webHidden/>
          </w:rPr>
          <w:tab/>
        </w:r>
        <w:r>
          <w:rPr>
            <w:webHidden/>
          </w:rPr>
          <w:fldChar w:fldCharType="begin"/>
        </w:r>
        <w:r>
          <w:rPr>
            <w:webHidden/>
          </w:rPr>
          <w:instrText xml:space="preserve"> PAGEREF _Toc528079402 \h </w:instrText>
        </w:r>
        <w:r>
          <w:rPr>
            <w:webHidden/>
          </w:rPr>
        </w:r>
        <w:r>
          <w:rPr>
            <w:webHidden/>
          </w:rPr>
          <w:fldChar w:fldCharType="separate"/>
        </w:r>
        <w:r>
          <w:rPr>
            <w:webHidden/>
          </w:rPr>
          <w:t>20</w:t>
        </w:r>
        <w:r>
          <w:rPr>
            <w:webHidden/>
          </w:rPr>
          <w:fldChar w:fldCharType="end"/>
        </w:r>
      </w:hyperlink>
    </w:p>
    <w:p w14:paraId="24E719D8" w14:textId="77777777" w:rsidR="0045186C" w:rsidRDefault="0045186C">
      <w:pPr>
        <w:pStyle w:val="TOC2"/>
        <w:rPr>
          <w:rFonts w:asciiTheme="minorHAnsi" w:eastAsiaTheme="minorEastAsia" w:hAnsiTheme="minorHAnsi" w:cstheme="minorBidi"/>
          <w:sz w:val="22"/>
          <w:szCs w:val="22"/>
          <w:lang w:eastAsia="zh-CN"/>
        </w:rPr>
      </w:pPr>
      <w:hyperlink w:anchor="_Toc528079403" w:history="1">
        <w:r w:rsidRPr="005577FD">
          <w:rPr>
            <w:rStyle w:val="Hyperlink"/>
          </w:rPr>
          <w:t>4.4. Multi-function Access Links</w:t>
        </w:r>
        <w:r>
          <w:rPr>
            <w:webHidden/>
          </w:rPr>
          <w:tab/>
        </w:r>
        <w:r>
          <w:rPr>
            <w:webHidden/>
          </w:rPr>
          <w:fldChar w:fldCharType="begin"/>
        </w:r>
        <w:r>
          <w:rPr>
            <w:webHidden/>
          </w:rPr>
          <w:instrText xml:space="preserve"> PAGEREF _Toc528079403 \h </w:instrText>
        </w:r>
        <w:r>
          <w:rPr>
            <w:webHidden/>
          </w:rPr>
        </w:r>
        <w:r>
          <w:rPr>
            <w:webHidden/>
          </w:rPr>
          <w:fldChar w:fldCharType="separate"/>
        </w:r>
        <w:r>
          <w:rPr>
            <w:webHidden/>
          </w:rPr>
          <w:t>21</w:t>
        </w:r>
        <w:r>
          <w:rPr>
            <w:webHidden/>
          </w:rPr>
          <w:fldChar w:fldCharType="end"/>
        </w:r>
      </w:hyperlink>
    </w:p>
    <w:p w14:paraId="50D731F5" w14:textId="77777777" w:rsidR="0045186C" w:rsidRDefault="0045186C">
      <w:pPr>
        <w:pStyle w:val="TOC2"/>
        <w:rPr>
          <w:rFonts w:asciiTheme="minorHAnsi" w:eastAsiaTheme="minorEastAsia" w:hAnsiTheme="minorHAnsi" w:cstheme="minorBidi"/>
          <w:sz w:val="22"/>
          <w:szCs w:val="22"/>
          <w:lang w:eastAsia="zh-CN"/>
        </w:rPr>
      </w:pPr>
      <w:hyperlink w:anchor="_Toc528079404" w:history="1">
        <w:r w:rsidRPr="005577FD">
          <w:rPr>
            <w:rStyle w:val="Hyperlink"/>
          </w:rPr>
          <w:t>4.5. Protection and Restoration Configuration</w:t>
        </w:r>
        <w:r>
          <w:rPr>
            <w:webHidden/>
          </w:rPr>
          <w:tab/>
        </w:r>
        <w:r>
          <w:rPr>
            <w:webHidden/>
          </w:rPr>
          <w:fldChar w:fldCharType="begin"/>
        </w:r>
        <w:r>
          <w:rPr>
            <w:webHidden/>
          </w:rPr>
          <w:instrText xml:space="preserve"> PAGEREF _Toc528079404 \h </w:instrText>
        </w:r>
        <w:r>
          <w:rPr>
            <w:webHidden/>
          </w:rPr>
        </w:r>
        <w:r>
          <w:rPr>
            <w:webHidden/>
          </w:rPr>
          <w:fldChar w:fldCharType="separate"/>
        </w:r>
        <w:r>
          <w:rPr>
            <w:webHidden/>
          </w:rPr>
          <w:t>22</w:t>
        </w:r>
        <w:r>
          <w:rPr>
            <w:webHidden/>
          </w:rPr>
          <w:fldChar w:fldCharType="end"/>
        </w:r>
      </w:hyperlink>
    </w:p>
    <w:p w14:paraId="6AA47093" w14:textId="77777777" w:rsidR="0045186C" w:rsidRDefault="0045186C">
      <w:pPr>
        <w:pStyle w:val="TOC3"/>
        <w:rPr>
          <w:rFonts w:asciiTheme="minorHAnsi" w:eastAsiaTheme="minorEastAsia" w:hAnsiTheme="minorHAnsi" w:cstheme="minorBidi"/>
          <w:sz w:val="22"/>
          <w:szCs w:val="22"/>
          <w:lang w:eastAsia="zh-CN"/>
        </w:rPr>
      </w:pPr>
      <w:hyperlink w:anchor="_Toc528079405" w:history="1">
        <w:r w:rsidRPr="005577FD">
          <w:rPr>
            <w:rStyle w:val="Hyperlink"/>
          </w:rPr>
          <w:t>4.5.1. Linear Protection (end-to-end)</w:t>
        </w:r>
        <w:r>
          <w:rPr>
            <w:webHidden/>
          </w:rPr>
          <w:tab/>
        </w:r>
        <w:r>
          <w:rPr>
            <w:webHidden/>
          </w:rPr>
          <w:fldChar w:fldCharType="begin"/>
        </w:r>
        <w:r>
          <w:rPr>
            <w:webHidden/>
          </w:rPr>
          <w:instrText xml:space="preserve"> PAGEREF _Toc528079405 \h </w:instrText>
        </w:r>
        <w:r>
          <w:rPr>
            <w:webHidden/>
          </w:rPr>
        </w:r>
        <w:r>
          <w:rPr>
            <w:webHidden/>
          </w:rPr>
          <w:fldChar w:fldCharType="separate"/>
        </w:r>
        <w:r>
          <w:rPr>
            <w:webHidden/>
          </w:rPr>
          <w:t>22</w:t>
        </w:r>
        <w:r>
          <w:rPr>
            <w:webHidden/>
          </w:rPr>
          <w:fldChar w:fldCharType="end"/>
        </w:r>
      </w:hyperlink>
    </w:p>
    <w:p w14:paraId="417F98CF" w14:textId="77777777" w:rsidR="0045186C" w:rsidRDefault="0045186C">
      <w:pPr>
        <w:pStyle w:val="TOC3"/>
        <w:rPr>
          <w:rFonts w:asciiTheme="minorHAnsi" w:eastAsiaTheme="minorEastAsia" w:hAnsiTheme="minorHAnsi" w:cstheme="minorBidi"/>
          <w:sz w:val="22"/>
          <w:szCs w:val="22"/>
          <w:lang w:eastAsia="zh-CN"/>
        </w:rPr>
      </w:pPr>
      <w:hyperlink w:anchor="_Toc528079406" w:history="1">
        <w:r w:rsidRPr="005577FD">
          <w:rPr>
            <w:rStyle w:val="Hyperlink"/>
          </w:rPr>
          <w:t>4.5.2. Segmented Protection</w:t>
        </w:r>
        <w:r>
          <w:rPr>
            <w:webHidden/>
          </w:rPr>
          <w:tab/>
        </w:r>
        <w:r>
          <w:rPr>
            <w:webHidden/>
          </w:rPr>
          <w:fldChar w:fldCharType="begin"/>
        </w:r>
        <w:r>
          <w:rPr>
            <w:webHidden/>
          </w:rPr>
          <w:instrText xml:space="preserve"> PAGEREF _Toc528079406 \h </w:instrText>
        </w:r>
        <w:r>
          <w:rPr>
            <w:webHidden/>
          </w:rPr>
        </w:r>
        <w:r>
          <w:rPr>
            <w:webHidden/>
          </w:rPr>
          <w:fldChar w:fldCharType="separate"/>
        </w:r>
        <w:r>
          <w:rPr>
            <w:webHidden/>
          </w:rPr>
          <w:t>23</w:t>
        </w:r>
        <w:r>
          <w:rPr>
            <w:webHidden/>
          </w:rPr>
          <w:fldChar w:fldCharType="end"/>
        </w:r>
      </w:hyperlink>
    </w:p>
    <w:p w14:paraId="57161C22" w14:textId="77777777" w:rsidR="0045186C" w:rsidRDefault="0045186C">
      <w:pPr>
        <w:pStyle w:val="TOC3"/>
        <w:rPr>
          <w:rFonts w:asciiTheme="minorHAnsi" w:eastAsiaTheme="minorEastAsia" w:hAnsiTheme="minorHAnsi" w:cstheme="minorBidi"/>
          <w:sz w:val="22"/>
          <w:szCs w:val="22"/>
          <w:lang w:eastAsia="zh-CN"/>
        </w:rPr>
      </w:pPr>
      <w:hyperlink w:anchor="_Toc528079407" w:history="1">
        <w:r w:rsidRPr="005577FD">
          <w:rPr>
            <w:rStyle w:val="Hyperlink"/>
            <w:lang w:eastAsia="zh-CN"/>
          </w:rPr>
          <w:t>4.5.3. End-to-End Dynamic restoration</w:t>
        </w:r>
        <w:r>
          <w:rPr>
            <w:webHidden/>
          </w:rPr>
          <w:tab/>
        </w:r>
        <w:r>
          <w:rPr>
            <w:webHidden/>
          </w:rPr>
          <w:fldChar w:fldCharType="begin"/>
        </w:r>
        <w:r>
          <w:rPr>
            <w:webHidden/>
          </w:rPr>
          <w:instrText xml:space="preserve"> PAGEREF _Toc528079407 \h </w:instrText>
        </w:r>
        <w:r>
          <w:rPr>
            <w:webHidden/>
          </w:rPr>
        </w:r>
        <w:r>
          <w:rPr>
            <w:webHidden/>
          </w:rPr>
          <w:fldChar w:fldCharType="separate"/>
        </w:r>
        <w:r>
          <w:rPr>
            <w:webHidden/>
          </w:rPr>
          <w:t>24</w:t>
        </w:r>
        <w:r>
          <w:rPr>
            <w:webHidden/>
          </w:rPr>
          <w:fldChar w:fldCharType="end"/>
        </w:r>
      </w:hyperlink>
    </w:p>
    <w:p w14:paraId="06422384" w14:textId="77777777" w:rsidR="0045186C" w:rsidRDefault="0045186C">
      <w:pPr>
        <w:pStyle w:val="TOC3"/>
        <w:rPr>
          <w:rFonts w:asciiTheme="minorHAnsi" w:eastAsiaTheme="minorEastAsia" w:hAnsiTheme="minorHAnsi" w:cstheme="minorBidi"/>
          <w:sz w:val="22"/>
          <w:szCs w:val="22"/>
          <w:lang w:eastAsia="zh-CN"/>
        </w:rPr>
      </w:pPr>
      <w:hyperlink w:anchor="_Toc528079408" w:history="1">
        <w:r w:rsidRPr="005577FD">
          <w:rPr>
            <w:rStyle w:val="Hyperlink"/>
            <w:lang w:eastAsia="zh-CN"/>
          </w:rPr>
          <w:t>4.5.4. Segmented Dynamic Restoration</w:t>
        </w:r>
        <w:r>
          <w:rPr>
            <w:webHidden/>
          </w:rPr>
          <w:tab/>
        </w:r>
        <w:r>
          <w:rPr>
            <w:webHidden/>
          </w:rPr>
          <w:fldChar w:fldCharType="begin"/>
        </w:r>
        <w:r>
          <w:rPr>
            <w:webHidden/>
          </w:rPr>
          <w:instrText xml:space="preserve"> PAGEREF _Toc528079408 \h </w:instrText>
        </w:r>
        <w:r>
          <w:rPr>
            <w:webHidden/>
          </w:rPr>
        </w:r>
        <w:r>
          <w:rPr>
            <w:webHidden/>
          </w:rPr>
          <w:fldChar w:fldCharType="separate"/>
        </w:r>
        <w:r>
          <w:rPr>
            <w:webHidden/>
          </w:rPr>
          <w:t>25</w:t>
        </w:r>
        <w:r>
          <w:rPr>
            <w:webHidden/>
          </w:rPr>
          <w:fldChar w:fldCharType="end"/>
        </w:r>
      </w:hyperlink>
    </w:p>
    <w:p w14:paraId="3259264B" w14:textId="77777777" w:rsidR="0045186C" w:rsidRDefault="0045186C">
      <w:pPr>
        <w:pStyle w:val="TOC2"/>
        <w:rPr>
          <w:rFonts w:asciiTheme="minorHAnsi" w:eastAsiaTheme="minorEastAsia" w:hAnsiTheme="minorHAnsi" w:cstheme="minorBidi"/>
          <w:sz w:val="22"/>
          <w:szCs w:val="22"/>
          <w:lang w:eastAsia="zh-CN"/>
        </w:rPr>
      </w:pPr>
      <w:hyperlink w:anchor="_Toc528079409" w:history="1">
        <w:r w:rsidRPr="005577FD">
          <w:rPr>
            <w:rStyle w:val="Hyperlink"/>
          </w:rPr>
          <w:t>4.6. Service Modification and Deletion</w:t>
        </w:r>
        <w:r>
          <w:rPr>
            <w:webHidden/>
          </w:rPr>
          <w:tab/>
        </w:r>
        <w:r>
          <w:rPr>
            <w:webHidden/>
          </w:rPr>
          <w:fldChar w:fldCharType="begin"/>
        </w:r>
        <w:r>
          <w:rPr>
            <w:webHidden/>
          </w:rPr>
          <w:instrText xml:space="preserve"> PAGEREF _Toc528079409 \h </w:instrText>
        </w:r>
        <w:r>
          <w:rPr>
            <w:webHidden/>
          </w:rPr>
        </w:r>
        <w:r>
          <w:rPr>
            <w:webHidden/>
          </w:rPr>
          <w:fldChar w:fldCharType="separate"/>
        </w:r>
        <w:r>
          <w:rPr>
            <w:webHidden/>
          </w:rPr>
          <w:t>25</w:t>
        </w:r>
        <w:r>
          <w:rPr>
            <w:webHidden/>
          </w:rPr>
          <w:fldChar w:fldCharType="end"/>
        </w:r>
      </w:hyperlink>
    </w:p>
    <w:p w14:paraId="211ECC96" w14:textId="77777777" w:rsidR="0045186C" w:rsidRDefault="0045186C">
      <w:pPr>
        <w:pStyle w:val="TOC2"/>
        <w:rPr>
          <w:rFonts w:asciiTheme="minorHAnsi" w:eastAsiaTheme="minorEastAsia" w:hAnsiTheme="minorHAnsi" w:cstheme="minorBidi"/>
          <w:sz w:val="22"/>
          <w:szCs w:val="22"/>
          <w:lang w:eastAsia="zh-CN"/>
        </w:rPr>
      </w:pPr>
      <w:hyperlink w:anchor="_Toc528079410" w:history="1">
        <w:r w:rsidRPr="005577FD">
          <w:rPr>
            <w:rStyle w:val="Hyperlink"/>
            <w:lang w:eastAsia="zh-CN"/>
          </w:rPr>
          <w:t>4.7. Notification</w:t>
        </w:r>
        <w:r>
          <w:rPr>
            <w:webHidden/>
          </w:rPr>
          <w:tab/>
        </w:r>
        <w:r>
          <w:rPr>
            <w:webHidden/>
          </w:rPr>
          <w:fldChar w:fldCharType="begin"/>
        </w:r>
        <w:r>
          <w:rPr>
            <w:webHidden/>
          </w:rPr>
          <w:instrText xml:space="preserve"> PAGEREF _Toc528079410 \h </w:instrText>
        </w:r>
        <w:r>
          <w:rPr>
            <w:webHidden/>
          </w:rPr>
        </w:r>
        <w:r>
          <w:rPr>
            <w:webHidden/>
          </w:rPr>
          <w:fldChar w:fldCharType="separate"/>
        </w:r>
        <w:r>
          <w:rPr>
            <w:webHidden/>
          </w:rPr>
          <w:t>25</w:t>
        </w:r>
        <w:r>
          <w:rPr>
            <w:webHidden/>
          </w:rPr>
          <w:fldChar w:fldCharType="end"/>
        </w:r>
      </w:hyperlink>
    </w:p>
    <w:p w14:paraId="359B58F4" w14:textId="77777777" w:rsidR="0045186C" w:rsidRDefault="0045186C">
      <w:pPr>
        <w:pStyle w:val="TOC2"/>
        <w:rPr>
          <w:rFonts w:asciiTheme="minorHAnsi" w:eastAsiaTheme="minorEastAsia" w:hAnsiTheme="minorHAnsi" w:cstheme="minorBidi"/>
          <w:sz w:val="22"/>
          <w:szCs w:val="22"/>
          <w:lang w:eastAsia="zh-CN"/>
        </w:rPr>
      </w:pPr>
      <w:hyperlink w:anchor="_Toc528079411" w:history="1">
        <w:r w:rsidRPr="005577FD">
          <w:rPr>
            <w:rStyle w:val="Hyperlink"/>
            <w:lang w:eastAsia="zh-CN"/>
          </w:rPr>
          <w:t>4.8. Path Computation with Constraint</w:t>
        </w:r>
        <w:r>
          <w:rPr>
            <w:webHidden/>
          </w:rPr>
          <w:tab/>
        </w:r>
        <w:r>
          <w:rPr>
            <w:webHidden/>
          </w:rPr>
          <w:fldChar w:fldCharType="begin"/>
        </w:r>
        <w:r>
          <w:rPr>
            <w:webHidden/>
          </w:rPr>
          <w:instrText xml:space="preserve"> PAGEREF _Toc528079411 \h </w:instrText>
        </w:r>
        <w:r>
          <w:rPr>
            <w:webHidden/>
          </w:rPr>
        </w:r>
        <w:r>
          <w:rPr>
            <w:webHidden/>
          </w:rPr>
          <w:fldChar w:fldCharType="separate"/>
        </w:r>
        <w:r>
          <w:rPr>
            <w:webHidden/>
          </w:rPr>
          <w:t>26</w:t>
        </w:r>
        <w:r>
          <w:rPr>
            <w:webHidden/>
          </w:rPr>
          <w:fldChar w:fldCharType="end"/>
        </w:r>
      </w:hyperlink>
    </w:p>
    <w:p w14:paraId="23B066E7" w14:textId="77777777" w:rsidR="0045186C" w:rsidRDefault="0045186C">
      <w:pPr>
        <w:pStyle w:val="TOC1"/>
        <w:rPr>
          <w:rFonts w:asciiTheme="minorHAnsi" w:eastAsiaTheme="minorEastAsia" w:hAnsiTheme="minorHAnsi" w:cstheme="minorBidi"/>
          <w:sz w:val="22"/>
          <w:szCs w:val="22"/>
          <w:lang w:eastAsia="zh-CN"/>
        </w:rPr>
      </w:pPr>
      <w:hyperlink w:anchor="_Toc528079412" w:history="1">
        <w:r w:rsidRPr="005577FD">
          <w:rPr>
            <w:rStyle w:val="Hyperlink"/>
          </w:rPr>
          <w:t>5. YANG Model Analysis</w:t>
        </w:r>
        <w:r>
          <w:rPr>
            <w:webHidden/>
          </w:rPr>
          <w:tab/>
        </w:r>
        <w:r>
          <w:rPr>
            <w:webHidden/>
          </w:rPr>
          <w:fldChar w:fldCharType="begin"/>
        </w:r>
        <w:r>
          <w:rPr>
            <w:webHidden/>
          </w:rPr>
          <w:instrText xml:space="preserve"> PAGEREF _Toc528079412 \h </w:instrText>
        </w:r>
        <w:r>
          <w:rPr>
            <w:webHidden/>
          </w:rPr>
        </w:r>
        <w:r>
          <w:rPr>
            <w:webHidden/>
          </w:rPr>
          <w:fldChar w:fldCharType="separate"/>
        </w:r>
        <w:r>
          <w:rPr>
            <w:webHidden/>
          </w:rPr>
          <w:t>27</w:t>
        </w:r>
        <w:r>
          <w:rPr>
            <w:webHidden/>
          </w:rPr>
          <w:fldChar w:fldCharType="end"/>
        </w:r>
      </w:hyperlink>
    </w:p>
    <w:p w14:paraId="416872BA" w14:textId="77777777" w:rsidR="0045186C" w:rsidRDefault="0045186C">
      <w:pPr>
        <w:pStyle w:val="TOC2"/>
        <w:rPr>
          <w:rFonts w:asciiTheme="minorHAnsi" w:eastAsiaTheme="minorEastAsia" w:hAnsiTheme="minorHAnsi" w:cstheme="minorBidi"/>
          <w:sz w:val="22"/>
          <w:szCs w:val="22"/>
          <w:lang w:eastAsia="zh-CN"/>
        </w:rPr>
      </w:pPr>
      <w:hyperlink w:anchor="_Toc528079413" w:history="1">
        <w:r w:rsidRPr="005577FD">
          <w:rPr>
            <w:rStyle w:val="Hyperlink"/>
          </w:rPr>
          <w:t>5.1. YANG Models for Topology Abstraction</w:t>
        </w:r>
        <w:r>
          <w:rPr>
            <w:webHidden/>
          </w:rPr>
          <w:tab/>
        </w:r>
        <w:r>
          <w:rPr>
            <w:webHidden/>
          </w:rPr>
          <w:fldChar w:fldCharType="begin"/>
        </w:r>
        <w:r>
          <w:rPr>
            <w:webHidden/>
          </w:rPr>
          <w:instrText xml:space="preserve"> PAGEREF _Toc528079413 \h </w:instrText>
        </w:r>
        <w:r>
          <w:rPr>
            <w:webHidden/>
          </w:rPr>
        </w:r>
        <w:r>
          <w:rPr>
            <w:webHidden/>
          </w:rPr>
          <w:fldChar w:fldCharType="separate"/>
        </w:r>
        <w:r>
          <w:rPr>
            <w:webHidden/>
          </w:rPr>
          <w:t>27</w:t>
        </w:r>
        <w:r>
          <w:rPr>
            <w:webHidden/>
          </w:rPr>
          <w:fldChar w:fldCharType="end"/>
        </w:r>
      </w:hyperlink>
    </w:p>
    <w:p w14:paraId="5F0615FF" w14:textId="77777777" w:rsidR="0045186C" w:rsidRDefault="0045186C">
      <w:pPr>
        <w:pStyle w:val="TOC3"/>
        <w:rPr>
          <w:rFonts w:asciiTheme="minorHAnsi" w:eastAsiaTheme="minorEastAsia" w:hAnsiTheme="minorHAnsi" w:cstheme="minorBidi"/>
          <w:sz w:val="22"/>
          <w:szCs w:val="22"/>
          <w:lang w:eastAsia="zh-CN"/>
        </w:rPr>
      </w:pPr>
      <w:hyperlink w:anchor="_Toc528079414" w:history="1">
        <w:r w:rsidRPr="005577FD">
          <w:rPr>
            <w:rStyle w:val="Hyperlink"/>
          </w:rPr>
          <w:t>5.1.1. Domain 1 Black Topology Abstraction</w:t>
        </w:r>
        <w:r>
          <w:rPr>
            <w:webHidden/>
          </w:rPr>
          <w:tab/>
        </w:r>
        <w:r>
          <w:rPr>
            <w:webHidden/>
          </w:rPr>
          <w:fldChar w:fldCharType="begin"/>
        </w:r>
        <w:r>
          <w:rPr>
            <w:webHidden/>
          </w:rPr>
          <w:instrText xml:space="preserve"> PAGEREF _Toc528079414 \h </w:instrText>
        </w:r>
        <w:r>
          <w:rPr>
            <w:webHidden/>
          </w:rPr>
        </w:r>
        <w:r>
          <w:rPr>
            <w:webHidden/>
          </w:rPr>
          <w:fldChar w:fldCharType="separate"/>
        </w:r>
        <w:r>
          <w:rPr>
            <w:webHidden/>
          </w:rPr>
          <w:t>28</w:t>
        </w:r>
        <w:r>
          <w:rPr>
            <w:webHidden/>
          </w:rPr>
          <w:fldChar w:fldCharType="end"/>
        </w:r>
      </w:hyperlink>
    </w:p>
    <w:p w14:paraId="0786BBF8" w14:textId="77777777" w:rsidR="0045186C" w:rsidRDefault="0045186C">
      <w:pPr>
        <w:pStyle w:val="TOC3"/>
        <w:rPr>
          <w:rFonts w:asciiTheme="minorHAnsi" w:eastAsiaTheme="minorEastAsia" w:hAnsiTheme="minorHAnsi" w:cstheme="minorBidi"/>
          <w:sz w:val="22"/>
          <w:szCs w:val="22"/>
          <w:lang w:eastAsia="zh-CN"/>
        </w:rPr>
      </w:pPr>
      <w:hyperlink w:anchor="_Toc528079415" w:history="1">
        <w:r w:rsidRPr="005577FD">
          <w:rPr>
            <w:rStyle w:val="Hyperlink"/>
          </w:rPr>
          <w:t>5.1.2. Domain 2 Black Topology Abstraction</w:t>
        </w:r>
        <w:r>
          <w:rPr>
            <w:webHidden/>
          </w:rPr>
          <w:tab/>
        </w:r>
        <w:r>
          <w:rPr>
            <w:webHidden/>
          </w:rPr>
          <w:fldChar w:fldCharType="begin"/>
        </w:r>
        <w:r>
          <w:rPr>
            <w:webHidden/>
          </w:rPr>
          <w:instrText xml:space="preserve"> PAGEREF _Toc528079415 \h </w:instrText>
        </w:r>
        <w:r>
          <w:rPr>
            <w:webHidden/>
          </w:rPr>
        </w:r>
        <w:r>
          <w:rPr>
            <w:webHidden/>
          </w:rPr>
          <w:fldChar w:fldCharType="separate"/>
        </w:r>
        <w:r>
          <w:rPr>
            <w:webHidden/>
          </w:rPr>
          <w:t>30</w:t>
        </w:r>
        <w:r>
          <w:rPr>
            <w:webHidden/>
          </w:rPr>
          <w:fldChar w:fldCharType="end"/>
        </w:r>
      </w:hyperlink>
    </w:p>
    <w:p w14:paraId="56E5D4E3" w14:textId="77777777" w:rsidR="0045186C" w:rsidRDefault="0045186C">
      <w:pPr>
        <w:pStyle w:val="TOC3"/>
        <w:rPr>
          <w:rFonts w:asciiTheme="minorHAnsi" w:eastAsiaTheme="minorEastAsia" w:hAnsiTheme="minorHAnsi" w:cstheme="minorBidi"/>
          <w:sz w:val="22"/>
          <w:szCs w:val="22"/>
          <w:lang w:eastAsia="zh-CN"/>
        </w:rPr>
      </w:pPr>
      <w:hyperlink w:anchor="_Toc528079416" w:history="1">
        <w:r w:rsidRPr="005577FD">
          <w:rPr>
            <w:rStyle w:val="Hyperlink"/>
          </w:rPr>
          <w:t>5.1.3. Domain 3 White Topology Abstraction</w:t>
        </w:r>
        <w:r>
          <w:rPr>
            <w:webHidden/>
          </w:rPr>
          <w:tab/>
        </w:r>
        <w:r>
          <w:rPr>
            <w:webHidden/>
          </w:rPr>
          <w:fldChar w:fldCharType="begin"/>
        </w:r>
        <w:r>
          <w:rPr>
            <w:webHidden/>
          </w:rPr>
          <w:instrText xml:space="preserve"> PAGEREF _Toc528079416 \h </w:instrText>
        </w:r>
        <w:r>
          <w:rPr>
            <w:webHidden/>
          </w:rPr>
        </w:r>
        <w:r>
          <w:rPr>
            <w:webHidden/>
          </w:rPr>
          <w:fldChar w:fldCharType="separate"/>
        </w:r>
        <w:r>
          <w:rPr>
            <w:webHidden/>
          </w:rPr>
          <w:t>30</w:t>
        </w:r>
        <w:r>
          <w:rPr>
            <w:webHidden/>
          </w:rPr>
          <w:fldChar w:fldCharType="end"/>
        </w:r>
      </w:hyperlink>
    </w:p>
    <w:p w14:paraId="4A24E05B" w14:textId="77777777" w:rsidR="0045186C" w:rsidRDefault="0045186C">
      <w:pPr>
        <w:pStyle w:val="TOC3"/>
        <w:rPr>
          <w:rFonts w:asciiTheme="minorHAnsi" w:eastAsiaTheme="minorEastAsia" w:hAnsiTheme="minorHAnsi" w:cstheme="minorBidi"/>
          <w:sz w:val="22"/>
          <w:szCs w:val="22"/>
          <w:lang w:eastAsia="zh-CN"/>
        </w:rPr>
      </w:pPr>
      <w:hyperlink w:anchor="_Toc528079417" w:history="1">
        <w:r w:rsidRPr="005577FD">
          <w:rPr>
            <w:rStyle w:val="Hyperlink"/>
          </w:rPr>
          <w:t>5.1.4. Multi-domain Topology Stitching</w:t>
        </w:r>
        <w:r>
          <w:rPr>
            <w:webHidden/>
          </w:rPr>
          <w:tab/>
        </w:r>
        <w:r>
          <w:rPr>
            <w:webHidden/>
          </w:rPr>
          <w:fldChar w:fldCharType="begin"/>
        </w:r>
        <w:r>
          <w:rPr>
            <w:webHidden/>
          </w:rPr>
          <w:instrText xml:space="preserve"> PAGEREF _Toc528079417 \h </w:instrText>
        </w:r>
        <w:r>
          <w:rPr>
            <w:webHidden/>
          </w:rPr>
        </w:r>
        <w:r>
          <w:rPr>
            <w:webHidden/>
          </w:rPr>
          <w:fldChar w:fldCharType="separate"/>
        </w:r>
        <w:r>
          <w:rPr>
            <w:webHidden/>
          </w:rPr>
          <w:t>31</w:t>
        </w:r>
        <w:r>
          <w:rPr>
            <w:webHidden/>
          </w:rPr>
          <w:fldChar w:fldCharType="end"/>
        </w:r>
      </w:hyperlink>
    </w:p>
    <w:p w14:paraId="03BFDF60" w14:textId="77777777" w:rsidR="0045186C" w:rsidRDefault="0045186C">
      <w:pPr>
        <w:pStyle w:val="TOC3"/>
        <w:rPr>
          <w:rFonts w:asciiTheme="minorHAnsi" w:eastAsiaTheme="minorEastAsia" w:hAnsiTheme="minorHAnsi" w:cstheme="minorBidi"/>
          <w:sz w:val="22"/>
          <w:szCs w:val="22"/>
          <w:lang w:eastAsia="zh-CN"/>
        </w:rPr>
      </w:pPr>
      <w:hyperlink w:anchor="_Toc528079418" w:history="1">
        <w:r w:rsidRPr="005577FD">
          <w:rPr>
            <w:rStyle w:val="Hyperlink"/>
            <w:lang w:eastAsia="zh-CN"/>
          </w:rPr>
          <w:t>5.1.5. Access Links</w:t>
        </w:r>
        <w:r>
          <w:rPr>
            <w:webHidden/>
          </w:rPr>
          <w:tab/>
        </w:r>
        <w:r>
          <w:rPr>
            <w:webHidden/>
          </w:rPr>
          <w:fldChar w:fldCharType="begin"/>
        </w:r>
        <w:r>
          <w:rPr>
            <w:webHidden/>
          </w:rPr>
          <w:instrText xml:space="preserve"> PAGEREF _Toc528079418 \h </w:instrText>
        </w:r>
        <w:r>
          <w:rPr>
            <w:webHidden/>
          </w:rPr>
        </w:r>
        <w:r>
          <w:rPr>
            <w:webHidden/>
          </w:rPr>
          <w:fldChar w:fldCharType="separate"/>
        </w:r>
        <w:r>
          <w:rPr>
            <w:webHidden/>
          </w:rPr>
          <w:t>33</w:t>
        </w:r>
        <w:r>
          <w:rPr>
            <w:webHidden/>
          </w:rPr>
          <w:fldChar w:fldCharType="end"/>
        </w:r>
      </w:hyperlink>
    </w:p>
    <w:p w14:paraId="72E910F5" w14:textId="77777777" w:rsidR="0045186C" w:rsidRDefault="0045186C">
      <w:pPr>
        <w:pStyle w:val="TOC2"/>
        <w:rPr>
          <w:rFonts w:asciiTheme="minorHAnsi" w:eastAsiaTheme="minorEastAsia" w:hAnsiTheme="minorHAnsi" w:cstheme="minorBidi"/>
          <w:sz w:val="22"/>
          <w:szCs w:val="22"/>
          <w:lang w:eastAsia="zh-CN"/>
        </w:rPr>
      </w:pPr>
      <w:hyperlink w:anchor="_Toc528079419" w:history="1">
        <w:r w:rsidRPr="005577FD">
          <w:rPr>
            <w:rStyle w:val="Hyperlink"/>
          </w:rPr>
          <w:t>5.2. YANG Models for Service Configuration</w:t>
        </w:r>
        <w:r>
          <w:rPr>
            <w:webHidden/>
          </w:rPr>
          <w:tab/>
        </w:r>
        <w:r>
          <w:rPr>
            <w:webHidden/>
          </w:rPr>
          <w:fldChar w:fldCharType="begin"/>
        </w:r>
        <w:r>
          <w:rPr>
            <w:webHidden/>
          </w:rPr>
          <w:instrText xml:space="preserve"> PAGEREF _Toc528079419 \h </w:instrText>
        </w:r>
        <w:r>
          <w:rPr>
            <w:webHidden/>
          </w:rPr>
        </w:r>
        <w:r>
          <w:rPr>
            <w:webHidden/>
          </w:rPr>
          <w:fldChar w:fldCharType="separate"/>
        </w:r>
        <w:r>
          <w:rPr>
            <w:webHidden/>
          </w:rPr>
          <w:t>35</w:t>
        </w:r>
        <w:r>
          <w:rPr>
            <w:webHidden/>
          </w:rPr>
          <w:fldChar w:fldCharType="end"/>
        </w:r>
      </w:hyperlink>
    </w:p>
    <w:p w14:paraId="723C71D9" w14:textId="77777777" w:rsidR="0045186C" w:rsidRDefault="0045186C">
      <w:pPr>
        <w:pStyle w:val="TOC3"/>
        <w:rPr>
          <w:rFonts w:asciiTheme="minorHAnsi" w:eastAsiaTheme="minorEastAsia" w:hAnsiTheme="minorHAnsi" w:cstheme="minorBidi"/>
          <w:sz w:val="22"/>
          <w:szCs w:val="22"/>
          <w:lang w:eastAsia="zh-CN"/>
        </w:rPr>
      </w:pPr>
      <w:hyperlink w:anchor="_Toc528079420" w:history="1">
        <w:r w:rsidRPr="005577FD">
          <w:rPr>
            <w:rStyle w:val="Hyperlink"/>
          </w:rPr>
          <w:t>5.2.1. ODU Transit Service</w:t>
        </w:r>
        <w:r>
          <w:rPr>
            <w:webHidden/>
          </w:rPr>
          <w:tab/>
        </w:r>
        <w:r>
          <w:rPr>
            <w:webHidden/>
          </w:rPr>
          <w:fldChar w:fldCharType="begin"/>
        </w:r>
        <w:r>
          <w:rPr>
            <w:webHidden/>
          </w:rPr>
          <w:instrText xml:space="preserve"> PAGEREF _Toc528079420 \h </w:instrText>
        </w:r>
        <w:r>
          <w:rPr>
            <w:webHidden/>
          </w:rPr>
        </w:r>
        <w:r>
          <w:rPr>
            <w:webHidden/>
          </w:rPr>
          <w:fldChar w:fldCharType="separate"/>
        </w:r>
        <w:r>
          <w:rPr>
            <w:webHidden/>
          </w:rPr>
          <w:t>37</w:t>
        </w:r>
        <w:r>
          <w:rPr>
            <w:webHidden/>
          </w:rPr>
          <w:fldChar w:fldCharType="end"/>
        </w:r>
      </w:hyperlink>
    </w:p>
    <w:p w14:paraId="13E892F0" w14:textId="77777777" w:rsidR="0045186C" w:rsidRDefault="0045186C">
      <w:pPr>
        <w:pStyle w:val="TOC4"/>
        <w:rPr>
          <w:rFonts w:asciiTheme="minorHAnsi" w:eastAsiaTheme="minorEastAsia" w:hAnsiTheme="minorHAnsi" w:cstheme="minorBidi"/>
          <w:noProof/>
          <w:sz w:val="22"/>
          <w:szCs w:val="22"/>
          <w:lang w:eastAsia="zh-CN"/>
        </w:rPr>
      </w:pPr>
      <w:hyperlink w:anchor="_Toc528079421" w:history="1">
        <w:r w:rsidRPr="005577FD">
          <w:rPr>
            <w:rStyle w:val="Hyperlink"/>
            <w:noProof/>
          </w:rPr>
          <w:t>5.2.1.1. Single Domain Example</w:t>
        </w:r>
        <w:r>
          <w:rPr>
            <w:noProof/>
            <w:webHidden/>
          </w:rPr>
          <w:tab/>
        </w:r>
        <w:r>
          <w:rPr>
            <w:noProof/>
            <w:webHidden/>
          </w:rPr>
          <w:fldChar w:fldCharType="begin"/>
        </w:r>
        <w:r>
          <w:rPr>
            <w:noProof/>
            <w:webHidden/>
          </w:rPr>
          <w:instrText xml:space="preserve"> PAGEREF _Toc528079421 \h </w:instrText>
        </w:r>
        <w:r>
          <w:rPr>
            <w:noProof/>
            <w:webHidden/>
          </w:rPr>
        </w:r>
        <w:r>
          <w:rPr>
            <w:noProof/>
            <w:webHidden/>
          </w:rPr>
          <w:fldChar w:fldCharType="separate"/>
        </w:r>
        <w:r>
          <w:rPr>
            <w:noProof/>
            <w:webHidden/>
          </w:rPr>
          <w:t>39</w:t>
        </w:r>
        <w:r>
          <w:rPr>
            <w:noProof/>
            <w:webHidden/>
          </w:rPr>
          <w:fldChar w:fldCharType="end"/>
        </w:r>
      </w:hyperlink>
    </w:p>
    <w:p w14:paraId="5C59B377" w14:textId="77777777" w:rsidR="0045186C" w:rsidRDefault="0045186C">
      <w:pPr>
        <w:pStyle w:val="TOC3"/>
        <w:rPr>
          <w:rFonts w:asciiTheme="minorHAnsi" w:eastAsiaTheme="minorEastAsia" w:hAnsiTheme="minorHAnsi" w:cstheme="minorBidi"/>
          <w:sz w:val="22"/>
          <w:szCs w:val="22"/>
          <w:lang w:eastAsia="zh-CN"/>
        </w:rPr>
      </w:pPr>
      <w:hyperlink w:anchor="_Toc528079422" w:history="1">
        <w:r w:rsidRPr="005577FD">
          <w:rPr>
            <w:rStyle w:val="Hyperlink"/>
          </w:rPr>
          <w:t>5.2.2. EPL over ODU Service</w:t>
        </w:r>
        <w:r>
          <w:rPr>
            <w:webHidden/>
          </w:rPr>
          <w:tab/>
        </w:r>
        <w:r>
          <w:rPr>
            <w:webHidden/>
          </w:rPr>
          <w:fldChar w:fldCharType="begin"/>
        </w:r>
        <w:r>
          <w:rPr>
            <w:webHidden/>
          </w:rPr>
          <w:instrText xml:space="preserve"> PAGEREF _Toc528079422 \h </w:instrText>
        </w:r>
        <w:r>
          <w:rPr>
            <w:webHidden/>
          </w:rPr>
        </w:r>
        <w:r>
          <w:rPr>
            <w:webHidden/>
          </w:rPr>
          <w:fldChar w:fldCharType="separate"/>
        </w:r>
        <w:r>
          <w:rPr>
            <w:webHidden/>
          </w:rPr>
          <w:t>40</w:t>
        </w:r>
        <w:r>
          <w:rPr>
            <w:webHidden/>
          </w:rPr>
          <w:fldChar w:fldCharType="end"/>
        </w:r>
      </w:hyperlink>
    </w:p>
    <w:p w14:paraId="7846B17F" w14:textId="77777777" w:rsidR="0045186C" w:rsidRDefault="0045186C">
      <w:pPr>
        <w:pStyle w:val="TOC3"/>
        <w:rPr>
          <w:rFonts w:asciiTheme="minorHAnsi" w:eastAsiaTheme="minorEastAsia" w:hAnsiTheme="minorHAnsi" w:cstheme="minorBidi"/>
          <w:sz w:val="22"/>
          <w:szCs w:val="22"/>
          <w:lang w:eastAsia="zh-CN"/>
        </w:rPr>
      </w:pPr>
      <w:hyperlink w:anchor="_Toc528079423" w:history="1">
        <w:r w:rsidRPr="005577FD">
          <w:rPr>
            <w:rStyle w:val="Hyperlink"/>
          </w:rPr>
          <w:t>5.2.3. Other OTN Client Services</w:t>
        </w:r>
        <w:r>
          <w:rPr>
            <w:webHidden/>
          </w:rPr>
          <w:tab/>
        </w:r>
        <w:r>
          <w:rPr>
            <w:webHidden/>
          </w:rPr>
          <w:fldChar w:fldCharType="begin"/>
        </w:r>
        <w:r>
          <w:rPr>
            <w:webHidden/>
          </w:rPr>
          <w:instrText xml:space="preserve"> PAGEREF _Toc528079423 \h </w:instrText>
        </w:r>
        <w:r>
          <w:rPr>
            <w:webHidden/>
          </w:rPr>
        </w:r>
        <w:r>
          <w:rPr>
            <w:webHidden/>
          </w:rPr>
          <w:fldChar w:fldCharType="separate"/>
        </w:r>
        <w:r>
          <w:rPr>
            <w:webHidden/>
          </w:rPr>
          <w:t>42</w:t>
        </w:r>
        <w:r>
          <w:rPr>
            <w:webHidden/>
          </w:rPr>
          <w:fldChar w:fldCharType="end"/>
        </w:r>
      </w:hyperlink>
    </w:p>
    <w:p w14:paraId="4B144A19" w14:textId="77777777" w:rsidR="0045186C" w:rsidRDefault="0045186C">
      <w:pPr>
        <w:pStyle w:val="TOC3"/>
        <w:rPr>
          <w:rFonts w:asciiTheme="minorHAnsi" w:eastAsiaTheme="minorEastAsia" w:hAnsiTheme="minorHAnsi" w:cstheme="minorBidi"/>
          <w:sz w:val="22"/>
          <w:szCs w:val="22"/>
          <w:lang w:eastAsia="zh-CN"/>
        </w:rPr>
      </w:pPr>
      <w:hyperlink w:anchor="_Toc528079424" w:history="1">
        <w:r w:rsidRPr="005577FD">
          <w:rPr>
            <w:rStyle w:val="Hyperlink"/>
          </w:rPr>
          <w:t>5.2.4. EVPL over ODU Service</w:t>
        </w:r>
        <w:r>
          <w:rPr>
            <w:webHidden/>
          </w:rPr>
          <w:tab/>
        </w:r>
        <w:r>
          <w:rPr>
            <w:webHidden/>
          </w:rPr>
          <w:fldChar w:fldCharType="begin"/>
        </w:r>
        <w:r>
          <w:rPr>
            <w:webHidden/>
          </w:rPr>
          <w:instrText xml:space="preserve"> PAGEREF _Toc528079424 \h </w:instrText>
        </w:r>
        <w:r>
          <w:rPr>
            <w:webHidden/>
          </w:rPr>
        </w:r>
        <w:r>
          <w:rPr>
            <w:webHidden/>
          </w:rPr>
          <w:fldChar w:fldCharType="separate"/>
        </w:r>
        <w:r>
          <w:rPr>
            <w:webHidden/>
          </w:rPr>
          <w:t>42</w:t>
        </w:r>
        <w:r>
          <w:rPr>
            <w:webHidden/>
          </w:rPr>
          <w:fldChar w:fldCharType="end"/>
        </w:r>
      </w:hyperlink>
    </w:p>
    <w:p w14:paraId="646B8FC0" w14:textId="77777777" w:rsidR="0045186C" w:rsidRDefault="0045186C">
      <w:pPr>
        <w:pStyle w:val="TOC2"/>
        <w:rPr>
          <w:rFonts w:asciiTheme="minorHAnsi" w:eastAsiaTheme="minorEastAsia" w:hAnsiTheme="minorHAnsi" w:cstheme="minorBidi"/>
          <w:sz w:val="22"/>
          <w:szCs w:val="22"/>
          <w:lang w:eastAsia="zh-CN"/>
        </w:rPr>
      </w:pPr>
      <w:hyperlink w:anchor="_Toc528079425" w:history="1">
        <w:r w:rsidRPr="005577FD">
          <w:rPr>
            <w:rStyle w:val="Hyperlink"/>
          </w:rPr>
          <w:t>5.3. YANG Models for Protection Configuration</w:t>
        </w:r>
        <w:r>
          <w:rPr>
            <w:webHidden/>
          </w:rPr>
          <w:tab/>
        </w:r>
        <w:r>
          <w:rPr>
            <w:webHidden/>
          </w:rPr>
          <w:fldChar w:fldCharType="begin"/>
        </w:r>
        <w:r>
          <w:rPr>
            <w:webHidden/>
          </w:rPr>
          <w:instrText xml:space="preserve"> PAGEREF _Toc528079425 \h </w:instrText>
        </w:r>
        <w:r>
          <w:rPr>
            <w:webHidden/>
          </w:rPr>
        </w:r>
        <w:r>
          <w:rPr>
            <w:webHidden/>
          </w:rPr>
          <w:fldChar w:fldCharType="separate"/>
        </w:r>
        <w:r>
          <w:rPr>
            <w:webHidden/>
          </w:rPr>
          <w:t>43</w:t>
        </w:r>
        <w:r>
          <w:rPr>
            <w:webHidden/>
          </w:rPr>
          <w:fldChar w:fldCharType="end"/>
        </w:r>
      </w:hyperlink>
    </w:p>
    <w:p w14:paraId="0D769D75" w14:textId="77777777" w:rsidR="0045186C" w:rsidRDefault="0045186C">
      <w:pPr>
        <w:pStyle w:val="TOC3"/>
        <w:rPr>
          <w:rFonts w:asciiTheme="minorHAnsi" w:eastAsiaTheme="minorEastAsia" w:hAnsiTheme="minorHAnsi" w:cstheme="minorBidi"/>
          <w:sz w:val="22"/>
          <w:szCs w:val="22"/>
          <w:lang w:eastAsia="zh-CN"/>
        </w:rPr>
      </w:pPr>
      <w:hyperlink w:anchor="_Toc528079426" w:history="1">
        <w:r w:rsidRPr="005577FD">
          <w:rPr>
            <w:rStyle w:val="Hyperlink"/>
          </w:rPr>
          <w:t>5.3.1. Linear Protection (end-to-end)</w:t>
        </w:r>
        <w:r>
          <w:rPr>
            <w:webHidden/>
          </w:rPr>
          <w:tab/>
        </w:r>
        <w:r>
          <w:rPr>
            <w:webHidden/>
          </w:rPr>
          <w:fldChar w:fldCharType="begin"/>
        </w:r>
        <w:r>
          <w:rPr>
            <w:webHidden/>
          </w:rPr>
          <w:instrText xml:space="preserve"> PAGEREF _Toc528079426 \h </w:instrText>
        </w:r>
        <w:r>
          <w:rPr>
            <w:webHidden/>
          </w:rPr>
        </w:r>
        <w:r>
          <w:rPr>
            <w:webHidden/>
          </w:rPr>
          <w:fldChar w:fldCharType="separate"/>
        </w:r>
        <w:r>
          <w:rPr>
            <w:webHidden/>
          </w:rPr>
          <w:t>43</w:t>
        </w:r>
        <w:r>
          <w:rPr>
            <w:webHidden/>
          </w:rPr>
          <w:fldChar w:fldCharType="end"/>
        </w:r>
      </w:hyperlink>
    </w:p>
    <w:p w14:paraId="1A8349C7" w14:textId="77777777" w:rsidR="0045186C" w:rsidRDefault="0045186C">
      <w:pPr>
        <w:pStyle w:val="TOC3"/>
        <w:rPr>
          <w:rFonts w:asciiTheme="minorHAnsi" w:eastAsiaTheme="minorEastAsia" w:hAnsiTheme="minorHAnsi" w:cstheme="minorBidi"/>
          <w:sz w:val="22"/>
          <w:szCs w:val="22"/>
          <w:lang w:eastAsia="zh-CN"/>
        </w:rPr>
      </w:pPr>
      <w:hyperlink w:anchor="_Toc528079427" w:history="1">
        <w:r w:rsidRPr="005577FD">
          <w:rPr>
            <w:rStyle w:val="Hyperlink"/>
          </w:rPr>
          <w:t>5.3.2. Segmented Protection</w:t>
        </w:r>
        <w:r>
          <w:rPr>
            <w:webHidden/>
          </w:rPr>
          <w:tab/>
        </w:r>
        <w:r>
          <w:rPr>
            <w:webHidden/>
          </w:rPr>
          <w:fldChar w:fldCharType="begin"/>
        </w:r>
        <w:r>
          <w:rPr>
            <w:webHidden/>
          </w:rPr>
          <w:instrText xml:space="preserve"> PAGEREF _Toc528079427 \h </w:instrText>
        </w:r>
        <w:r>
          <w:rPr>
            <w:webHidden/>
          </w:rPr>
        </w:r>
        <w:r>
          <w:rPr>
            <w:webHidden/>
          </w:rPr>
          <w:fldChar w:fldCharType="separate"/>
        </w:r>
        <w:r>
          <w:rPr>
            <w:webHidden/>
          </w:rPr>
          <w:t>43</w:t>
        </w:r>
        <w:r>
          <w:rPr>
            <w:webHidden/>
          </w:rPr>
          <w:fldChar w:fldCharType="end"/>
        </w:r>
      </w:hyperlink>
    </w:p>
    <w:p w14:paraId="39B21A94" w14:textId="77777777" w:rsidR="0045186C" w:rsidRDefault="0045186C">
      <w:pPr>
        <w:pStyle w:val="TOC1"/>
        <w:rPr>
          <w:rFonts w:asciiTheme="minorHAnsi" w:eastAsiaTheme="minorEastAsia" w:hAnsiTheme="minorHAnsi" w:cstheme="minorBidi"/>
          <w:sz w:val="22"/>
          <w:szCs w:val="22"/>
          <w:lang w:eastAsia="zh-CN"/>
        </w:rPr>
      </w:pPr>
      <w:hyperlink w:anchor="_Toc528079428" w:history="1">
        <w:r w:rsidRPr="005577FD">
          <w:rPr>
            <w:rStyle w:val="Hyperlink"/>
          </w:rPr>
          <w:t>6. Security Considerations</w:t>
        </w:r>
        <w:r>
          <w:rPr>
            <w:webHidden/>
          </w:rPr>
          <w:tab/>
        </w:r>
        <w:r>
          <w:rPr>
            <w:webHidden/>
          </w:rPr>
          <w:fldChar w:fldCharType="begin"/>
        </w:r>
        <w:r>
          <w:rPr>
            <w:webHidden/>
          </w:rPr>
          <w:instrText xml:space="preserve"> PAGEREF _Toc528079428 \h </w:instrText>
        </w:r>
        <w:r>
          <w:rPr>
            <w:webHidden/>
          </w:rPr>
        </w:r>
        <w:r>
          <w:rPr>
            <w:webHidden/>
          </w:rPr>
          <w:fldChar w:fldCharType="separate"/>
        </w:r>
        <w:r>
          <w:rPr>
            <w:webHidden/>
          </w:rPr>
          <w:t>43</w:t>
        </w:r>
        <w:r>
          <w:rPr>
            <w:webHidden/>
          </w:rPr>
          <w:fldChar w:fldCharType="end"/>
        </w:r>
      </w:hyperlink>
    </w:p>
    <w:p w14:paraId="00B27DF4" w14:textId="77777777" w:rsidR="0045186C" w:rsidRDefault="0045186C">
      <w:pPr>
        <w:pStyle w:val="TOC1"/>
        <w:rPr>
          <w:rFonts w:asciiTheme="minorHAnsi" w:eastAsiaTheme="minorEastAsia" w:hAnsiTheme="minorHAnsi" w:cstheme="minorBidi"/>
          <w:sz w:val="22"/>
          <w:szCs w:val="22"/>
          <w:lang w:eastAsia="zh-CN"/>
        </w:rPr>
      </w:pPr>
      <w:hyperlink w:anchor="_Toc528079429" w:history="1">
        <w:r w:rsidRPr="005577FD">
          <w:rPr>
            <w:rStyle w:val="Hyperlink"/>
          </w:rPr>
          <w:t>7. IANA Considerations</w:t>
        </w:r>
        <w:r>
          <w:rPr>
            <w:webHidden/>
          </w:rPr>
          <w:tab/>
        </w:r>
        <w:r>
          <w:rPr>
            <w:webHidden/>
          </w:rPr>
          <w:fldChar w:fldCharType="begin"/>
        </w:r>
        <w:r>
          <w:rPr>
            <w:webHidden/>
          </w:rPr>
          <w:instrText xml:space="preserve"> PAGEREF _Toc528079429 \h </w:instrText>
        </w:r>
        <w:r>
          <w:rPr>
            <w:webHidden/>
          </w:rPr>
        </w:r>
        <w:r>
          <w:rPr>
            <w:webHidden/>
          </w:rPr>
          <w:fldChar w:fldCharType="separate"/>
        </w:r>
        <w:r>
          <w:rPr>
            <w:webHidden/>
          </w:rPr>
          <w:t>44</w:t>
        </w:r>
        <w:r>
          <w:rPr>
            <w:webHidden/>
          </w:rPr>
          <w:fldChar w:fldCharType="end"/>
        </w:r>
      </w:hyperlink>
    </w:p>
    <w:p w14:paraId="5A96B97A" w14:textId="77777777" w:rsidR="0045186C" w:rsidRDefault="0045186C">
      <w:pPr>
        <w:pStyle w:val="TOC1"/>
        <w:rPr>
          <w:rFonts w:asciiTheme="minorHAnsi" w:eastAsiaTheme="minorEastAsia" w:hAnsiTheme="minorHAnsi" w:cstheme="minorBidi"/>
          <w:sz w:val="22"/>
          <w:szCs w:val="22"/>
          <w:lang w:eastAsia="zh-CN"/>
        </w:rPr>
      </w:pPr>
      <w:hyperlink w:anchor="_Toc528079430" w:history="1">
        <w:r w:rsidRPr="005577FD">
          <w:rPr>
            <w:rStyle w:val="Hyperlink"/>
          </w:rPr>
          <w:t>8. References</w:t>
        </w:r>
        <w:r>
          <w:rPr>
            <w:webHidden/>
          </w:rPr>
          <w:tab/>
        </w:r>
        <w:r>
          <w:rPr>
            <w:webHidden/>
          </w:rPr>
          <w:fldChar w:fldCharType="begin"/>
        </w:r>
        <w:r>
          <w:rPr>
            <w:webHidden/>
          </w:rPr>
          <w:instrText xml:space="preserve"> PAGEREF _Toc528079430 \h </w:instrText>
        </w:r>
        <w:r>
          <w:rPr>
            <w:webHidden/>
          </w:rPr>
        </w:r>
        <w:r>
          <w:rPr>
            <w:webHidden/>
          </w:rPr>
          <w:fldChar w:fldCharType="separate"/>
        </w:r>
        <w:r>
          <w:rPr>
            <w:webHidden/>
          </w:rPr>
          <w:t>44</w:t>
        </w:r>
        <w:r>
          <w:rPr>
            <w:webHidden/>
          </w:rPr>
          <w:fldChar w:fldCharType="end"/>
        </w:r>
      </w:hyperlink>
    </w:p>
    <w:p w14:paraId="6356743B" w14:textId="77777777" w:rsidR="0045186C" w:rsidRDefault="0045186C">
      <w:pPr>
        <w:pStyle w:val="TOC2"/>
        <w:rPr>
          <w:rFonts w:asciiTheme="minorHAnsi" w:eastAsiaTheme="minorEastAsia" w:hAnsiTheme="minorHAnsi" w:cstheme="minorBidi"/>
          <w:sz w:val="22"/>
          <w:szCs w:val="22"/>
          <w:lang w:eastAsia="zh-CN"/>
        </w:rPr>
      </w:pPr>
      <w:hyperlink w:anchor="_Toc528079431" w:history="1">
        <w:r w:rsidRPr="005577FD">
          <w:rPr>
            <w:rStyle w:val="Hyperlink"/>
          </w:rPr>
          <w:t>8.1. Normative References</w:t>
        </w:r>
        <w:r>
          <w:rPr>
            <w:webHidden/>
          </w:rPr>
          <w:tab/>
        </w:r>
        <w:r>
          <w:rPr>
            <w:webHidden/>
          </w:rPr>
          <w:fldChar w:fldCharType="begin"/>
        </w:r>
        <w:r>
          <w:rPr>
            <w:webHidden/>
          </w:rPr>
          <w:instrText xml:space="preserve"> PAGEREF _Toc528079431 \h </w:instrText>
        </w:r>
        <w:r>
          <w:rPr>
            <w:webHidden/>
          </w:rPr>
        </w:r>
        <w:r>
          <w:rPr>
            <w:webHidden/>
          </w:rPr>
          <w:fldChar w:fldCharType="separate"/>
        </w:r>
        <w:r>
          <w:rPr>
            <w:webHidden/>
          </w:rPr>
          <w:t>44</w:t>
        </w:r>
        <w:r>
          <w:rPr>
            <w:webHidden/>
          </w:rPr>
          <w:fldChar w:fldCharType="end"/>
        </w:r>
      </w:hyperlink>
    </w:p>
    <w:p w14:paraId="06B5EADB" w14:textId="77777777" w:rsidR="0045186C" w:rsidRDefault="0045186C">
      <w:pPr>
        <w:pStyle w:val="TOC2"/>
        <w:rPr>
          <w:rFonts w:asciiTheme="minorHAnsi" w:eastAsiaTheme="minorEastAsia" w:hAnsiTheme="minorHAnsi" w:cstheme="minorBidi"/>
          <w:sz w:val="22"/>
          <w:szCs w:val="22"/>
          <w:lang w:eastAsia="zh-CN"/>
        </w:rPr>
      </w:pPr>
      <w:hyperlink w:anchor="_Toc528079432" w:history="1">
        <w:r w:rsidRPr="005577FD">
          <w:rPr>
            <w:rStyle w:val="Hyperlink"/>
          </w:rPr>
          <w:t>8.2. Informative References</w:t>
        </w:r>
        <w:r>
          <w:rPr>
            <w:webHidden/>
          </w:rPr>
          <w:tab/>
        </w:r>
        <w:r>
          <w:rPr>
            <w:webHidden/>
          </w:rPr>
          <w:fldChar w:fldCharType="begin"/>
        </w:r>
        <w:r>
          <w:rPr>
            <w:webHidden/>
          </w:rPr>
          <w:instrText xml:space="preserve"> PAGEREF _Toc528079432 \h </w:instrText>
        </w:r>
        <w:r>
          <w:rPr>
            <w:webHidden/>
          </w:rPr>
        </w:r>
        <w:r>
          <w:rPr>
            <w:webHidden/>
          </w:rPr>
          <w:fldChar w:fldCharType="separate"/>
        </w:r>
        <w:r>
          <w:rPr>
            <w:webHidden/>
          </w:rPr>
          <w:t>45</w:t>
        </w:r>
        <w:r>
          <w:rPr>
            <w:webHidden/>
          </w:rPr>
          <w:fldChar w:fldCharType="end"/>
        </w:r>
      </w:hyperlink>
    </w:p>
    <w:p w14:paraId="0BFF8ADC" w14:textId="77777777" w:rsidR="0045186C" w:rsidRDefault="0045186C">
      <w:pPr>
        <w:pStyle w:val="TOC1"/>
        <w:rPr>
          <w:rFonts w:asciiTheme="minorHAnsi" w:eastAsiaTheme="minorEastAsia" w:hAnsiTheme="minorHAnsi" w:cstheme="minorBidi"/>
          <w:sz w:val="22"/>
          <w:szCs w:val="22"/>
          <w:lang w:eastAsia="zh-CN"/>
        </w:rPr>
      </w:pPr>
      <w:hyperlink w:anchor="_Toc528079433" w:history="1">
        <w:r w:rsidRPr="005577FD">
          <w:rPr>
            <w:rStyle w:val="Hyperlink"/>
          </w:rPr>
          <w:t>9. Acknowledgments</w:t>
        </w:r>
        <w:r>
          <w:rPr>
            <w:webHidden/>
          </w:rPr>
          <w:tab/>
        </w:r>
        <w:r>
          <w:rPr>
            <w:webHidden/>
          </w:rPr>
          <w:fldChar w:fldCharType="begin"/>
        </w:r>
        <w:r>
          <w:rPr>
            <w:webHidden/>
          </w:rPr>
          <w:instrText xml:space="preserve"> PAGEREF _Toc528079433 \h </w:instrText>
        </w:r>
        <w:r>
          <w:rPr>
            <w:webHidden/>
          </w:rPr>
        </w:r>
        <w:r>
          <w:rPr>
            <w:webHidden/>
          </w:rPr>
          <w:fldChar w:fldCharType="separate"/>
        </w:r>
        <w:r>
          <w:rPr>
            <w:webHidden/>
          </w:rPr>
          <w:t>46</w:t>
        </w:r>
        <w:r>
          <w:rPr>
            <w:webHidden/>
          </w:rPr>
          <w:fldChar w:fldCharType="end"/>
        </w:r>
      </w:hyperlink>
    </w:p>
    <w:p w14:paraId="657ECF58" w14:textId="77777777" w:rsidR="0045186C" w:rsidRDefault="0045186C">
      <w:pPr>
        <w:pStyle w:val="TOC1"/>
        <w:tabs>
          <w:tab w:val="left" w:pos="2592"/>
        </w:tabs>
        <w:rPr>
          <w:rFonts w:asciiTheme="minorHAnsi" w:eastAsiaTheme="minorEastAsia" w:hAnsiTheme="minorHAnsi" w:cstheme="minorBidi"/>
          <w:sz w:val="22"/>
          <w:szCs w:val="22"/>
          <w:lang w:eastAsia="zh-CN"/>
        </w:rPr>
      </w:pPr>
      <w:hyperlink w:anchor="_Toc528079434" w:history="1">
        <w:r w:rsidRPr="005577FD">
          <w:rPr>
            <w:rStyle w:val="Hyperlink"/>
          </w:rPr>
          <w:t>Appendix A.</w:t>
        </w:r>
        <w:r>
          <w:rPr>
            <w:rFonts w:asciiTheme="minorHAnsi" w:eastAsiaTheme="minorEastAsia" w:hAnsiTheme="minorHAnsi" w:cstheme="minorBidi"/>
            <w:sz w:val="22"/>
            <w:szCs w:val="22"/>
            <w:lang w:eastAsia="zh-CN"/>
          </w:rPr>
          <w:tab/>
        </w:r>
        <w:r w:rsidRPr="005577FD">
          <w:rPr>
            <w:rStyle w:val="Hyperlink"/>
          </w:rPr>
          <w:t>Validating a JSON fragment against a YANG Model</w:t>
        </w:r>
        <w:r>
          <w:rPr>
            <w:webHidden/>
          </w:rPr>
          <w:tab/>
        </w:r>
        <w:r>
          <w:rPr>
            <w:webHidden/>
          </w:rPr>
          <w:fldChar w:fldCharType="begin"/>
        </w:r>
        <w:r>
          <w:rPr>
            <w:webHidden/>
          </w:rPr>
          <w:instrText xml:space="preserve"> PAGEREF _Toc528079434 \h </w:instrText>
        </w:r>
        <w:r>
          <w:rPr>
            <w:webHidden/>
          </w:rPr>
        </w:r>
        <w:r>
          <w:rPr>
            <w:webHidden/>
          </w:rPr>
          <w:fldChar w:fldCharType="separate"/>
        </w:r>
        <w:r>
          <w:rPr>
            <w:webHidden/>
          </w:rPr>
          <w:t>47</w:t>
        </w:r>
        <w:r>
          <w:rPr>
            <w:webHidden/>
          </w:rPr>
          <w:fldChar w:fldCharType="end"/>
        </w:r>
      </w:hyperlink>
    </w:p>
    <w:p w14:paraId="4CE5505D" w14:textId="77777777" w:rsidR="0045186C" w:rsidRDefault="0045186C">
      <w:pPr>
        <w:pStyle w:val="TOC2"/>
        <w:tabs>
          <w:tab w:val="left" w:pos="1728"/>
        </w:tabs>
        <w:rPr>
          <w:rFonts w:asciiTheme="minorHAnsi" w:eastAsiaTheme="minorEastAsia" w:hAnsiTheme="minorHAnsi" w:cstheme="minorBidi"/>
          <w:sz w:val="22"/>
          <w:szCs w:val="22"/>
          <w:lang w:eastAsia="zh-CN"/>
        </w:rPr>
      </w:pPr>
      <w:hyperlink w:anchor="_Toc528079435" w:history="1">
        <w:r w:rsidRPr="005577FD">
          <w:rPr>
            <w:rStyle w:val="Hyperlink"/>
          </w:rPr>
          <w:t>A.1.</w:t>
        </w:r>
        <w:r>
          <w:rPr>
            <w:rFonts w:asciiTheme="minorHAnsi" w:eastAsiaTheme="minorEastAsia" w:hAnsiTheme="minorHAnsi" w:cstheme="minorBidi"/>
            <w:sz w:val="22"/>
            <w:szCs w:val="22"/>
            <w:lang w:eastAsia="zh-CN"/>
          </w:rPr>
          <w:tab/>
        </w:r>
        <w:r w:rsidRPr="005577FD">
          <w:rPr>
            <w:rStyle w:val="Hyperlink"/>
          </w:rPr>
          <w:t>Manipulation of JSON fragments</w:t>
        </w:r>
        <w:r>
          <w:rPr>
            <w:webHidden/>
          </w:rPr>
          <w:tab/>
        </w:r>
        <w:r>
          <w:rPr>
            <w:webHidden/>
          </w:rPr>
          <w:fldChar w:fldCharType="begin"/>
        </w:r>
        <w:r>
          <w:rPr>
            <w:webHidden/>
          </w:rPr>
          <w:instrText xml:space="preserve"> PAGEREF _Toc528079435 \h </w:instrText>
        </w:r>
        <w:r>
          <w:rPr>
            <w:webHidden/>
          </w:rPr>
        </w:r>
        <w:r>
          <w:rPr>
            <w:webHidden/>
          </w:rPr>
          <w:fldChar w:fldCharType="separate"/>
        </w:r>
        <w:r>
          <w:rPr>
            <w:webHidden/>
          </w:rPr>
          <w:t>47</w:t>
        </w:r>
        <w:r>
          <w:rPr>
            <w:webHidden/>
          </w:rPr>
          <w:fldChar w:fldCharType="end"/>
        </w:r>
      </w:hyperlink>
    </w:p>
    <w:p w14:paraId="1448E11F" w14:textId="77777777" w:rsidR="0045186C" w:rsidRDefault="0045186C">
      <w:pPr>
        <w:pStyle w:val="TOC2"/>
        <w:tabs>
          <w:tab w:val="left" w:pos="1728"/>
        </w:tabs>
        <w:rPr>
          <w:rFonts w:asciiTheme="minorHAnsi" w:eastAsiaTheme="minorEastAsia" w:hAnsiTheme="minorHAnsi" w:cstheme="minorBidi"/>
          <w:sz w:val="22"/>
          <w:szCs w:val="22"/>
          <w:lang w:eastAsia="zh-CN"/>
        </w:rPr>
      </w:pPr>
      <w:hyperlink w:anchor="_Toc528079436" w:history="1">
        <w:r w:rsidRPr="005577FD">
          <w:rPr>
            <w:rStyle w:val="Hyperlink"/>
          </w:rPr>
          <w:t>A.2.</w:t>
        </w:r>
        <w:r>
          <w:rPr>
            <w:rFonts w:asciiTheme="minorHAnsi" w:eastAsiaTheme="minorEastAsia" w:hAnsiTheme="minorHAnsi" w:cstheme="minorBidi"/>
            <w:sz w:val="22"/>
            <w:szCs w:val="22"/>
            <w:lang w:eastAsia="zh-CN"/>
          </w:rPr>
          <w:tab/>
        </w:r>
        <w:r w:rsidRPr="005577FD">
          <w:rPr>
            <w:rStyle w:val="Hyperlink"/>
          </w:rPr>
          <w:t>Comments in JSON fragments</w:t>
        </w:r>
        <w:r>
          <w:rPr>
            <w:webHidden/>
          </w:rPr>
          <w:tab/>
        </w:r>
        <w:r>
          <w:rPr>
            <w:webHidden/>
          </w:rPr>
          <w:fldChar w:fldCharType="begin"/>
        </w:r>
        <w:r>
          <w:rPr>
            <w:webHidden/>
          </w:rPr>
          <w:instrText xml:space="preserve"> PAGEREF _Toc528079436 \h </w:instrText>
        </w:r>
        <w:r>
          <w:rPr>
            <w:webHidden/>
          </w:rPr>
        </w:r>
        <w:r>
          <w:rPr>
            <w:webHidden/>
          </w:rPr>
          <w:fldChar w:fldCharType="separate"/>
        </w:r>
        <w:r>
          <w:rPr>
            <w:webHidden/>
          </w:rPr>
          <w:t>48</w:t>
        </w:r>
        <w:r>
          <w:rPr>
            <w:webHidden/>
          </w:rPr>
          <w:fldChar w:fldCharType="end"/>
        </w:r>
      </w:hyperlink>
    </w:p>
    <w:p w14:paraId="4AF113DD" w14:textId="77777777" w:rsidR="0045186C" w:rsidRDefault="0045186C">
      <w:pPr>
        <w:pStyle w:val="TOC2"/>
        <w:tabs>
          <w:tab w:val="left" w:pos="1728"/>
        </w:tabs>
        <w:rPr>
          <w:rFonts w:asciiTheme="minorHAnsi" w:eastAsiaTheme="minorEastAsia" w:hAnsiTheme="minorHAnsi" w:cstheme="minorBidi"/>
          <w:sz w:val="22"/>
          <w:szCs w:val="22"/>
          <w:lang w:eastAsia="zh-CN"/>
        </w:rPr>
      </w:pPr>
      <w:hyperlink w:anchor="_Toc528079437" w:history="1">
        <w:r w:rsidRPr="005577FD">
          <w:rPr>
            <w:rStyle w:val="Hyperlink"/>
          </w:rPr>
          <w:t>A.3.</w:t>
        </w:r>
        <w:r>
          <w:rPr>
            <w:rFonts w:asciiTheme="minorHAnsi" w:eastAsiaTheme="minorEastAsia" w:hAnsiTheme="minorHAnsi" w:cstheme="minorBidi"/>
            <w:sz w:val="22"/>
            <w:szCs w:val="22"/>
            <w:lang w:eastAsia="zh-CN"/>
          </w:rPr>
          <w:tab/>
        </w:r>
        <w:r w:rsidRPr="005577FD">
          <w:rPr>
            <w:rStyle w:val="Hyperlink"/>
          </w:rPr>
          <w:t>Validation of JSON fragments: DSDL-based approach</w:t>
        </w:r>
        <w:r>
          <w:rPr>
            <w:webHidden/>
          </w:rPr>
          <w:tab/>
        </w:r>
        <w:r>
          <w:rPr>
            <w:webHidden/>
          </w:rPr>
          <w:fldChar w:fldCharType="begin"/>
        </w:r>
        <w:r>
          <w:rPr>
            <w:webHidden/>
          </w:rPr>
          <w:instrText xml:space="preserve"> PAGEREF _Toc528079437 \h </w:instrText>
        </w:r>
        <w:r>
          <w:rPr>
            <w:webHidden/>
          </w:rPr>
        </w:r>
        <w:r>
          <w:rPr>
            <w:webHidden/>
          </w:rPr>
          <w:fldChar w:fldCharType="separate"/>
        </w:r>
        <w:r>
          <w:rPr>
            <w:webHidden/>
          </w:rPr>
          <w:t>48</w:t>
        </w:r>
        <w:r>
          <w:rPr>
            <w:webHidden/>
          </w:rPr>
          <w:fldChar w:fldCharType="end"/>
        </w:r>
      </w:hyperlink>
    </w:p>
    <w:p w14:paraId="1D93E891" w14:textId="77777777" w:rsidR="0045186C" w:rsidRDefault="0045186C">
      <w:pPr>
        <w:pStyle w:val="TOC2"/>
        <w:tabs>
          <w:tab w:val="left" w:pos="1728"/>
        </w:tabs>
        <w:rPr>
          <w:rFonts w:asciiTheme="minorHAnsi" w:eastAsiaTheme="minorEastAsia" w:hAnsiTheme="minorHAnsi" w:cstheme="minorBidi"/>
          <w:sz w:val="22"/>
          <w:szCs w:val="22"/>
          <w:lang w:eastAsia="zh-CN"/>
        </w:rPr>
      </w:pPr>
      <w:hyperlink w:anchor="_Toc528079438" w:history="1">
        <w:r w:rsidRPr="005577FD">
          <w:rPr>
            <w:rStyle w:val="Hyperlink"/>
          </w:rPr>
          <w:t>A.4.</w:t>
        </w:r>
        <w:r>
          <w:rPr>
            <w:rFonts w:asciiTheme="minorHAnsi" w:eastAsiaTheme="minorEastAsia" w:hAnsiTheme="minorHAnsi" w:cstheme="minorBidi"/>
            <w:sz w:val="22"/>
            <w:szCs w:val="22"/>
            <w:lang w:eastAsia="zh-CN"/>
          </w:rPr>
          <w:tab/>
        </w:r>
        <w:r w:rsidRPr="005577FD">
          <w:rPr>
            <w:rStyle w:val="Hyperlink"/>
          </w:rPr>
          <w:t>Validation of JSON fragments: why not using a XSD-based approach</w:t>
        </w:r>
        <w:r>
          <w:rPr>
            <w:webHidden/>
          </w:rPr>
          <w:tab/>
        </w:r>
        <w:r>
          <w:rPr>
            <w:webHidden/>
          </w:rPr>
          <w:fldChar w:fldCharType="begin"/>
        </w:r>
        <w:r>
          <w:rPr>
            <w:webHidden/>
          </w:rPr>
          <w:instrText xml:space="preserve"> PAGEREF _Toc528079438 \h </w:instrText>
        </w:r>
        <w:r>
          <w:rPr>
            <w:webHidden/>
          </w:rPr>
        </w:r>
        <w:r>
          <w:rPr>
            <w:webHidden/>
          </w:rPr>
          <w:fldChar w:fldCharType="separate"/>
        </w:r>
        <w:r>
          <w:rPr>
            <w:webHidden/>
          </w:rPr>
          <w:t>49</w:t>
        </w:r>
        <w:r>
          <w:rPr>
            <w:webHidden/>
          </w:rPr>
          <w:fldChar w:fldCharType="end"/>
        </w:r>
      </w:hyperlink>
    </w:p>
    <w:p w14:paraId="4E4DD000" w14:textId="77777777" w:rsidR="0045186C" w:rsidRDefault="0045186C">
      <w:pPr>
        <w:pStyle w:val="TOC1"/>
        <w:tabs>
          <w:tab w:val="left" w:pos="2592"/>
        </w:tabs>
        <w:rPr>
          <w:rFonts w:asciiTheme="minorHAnsi" w:eastAsiaTheme="minorEastAsia" w:hAnsiTheme="minorHAnsi" w:cstheme="minorBidi"/>
          <w:sz w:val="22"/>
          <w:szCs w:val="22"/>
          <w:lang w:eastAsia="zh-CN"/>
        </w:rPr>
      </w:pPr>
      <w:hyperlink w:anchor="_Toc528079439" w:history="1">
        <w:r w:rsidRPr="005577FD">
          <w:rPr>
            <w:rStyle w:val="Hyperlink"/>
          </w:rPr>
          <w:t>Appendix B.</w:t>
        </w:r>
        <w:r>
          <w:rPr>
            <w:rFonts w:asciiTheme="minorHAnsi" w:eastAsiaTheme="minorEastAsia" w:hAnsiTheme="minorHAnsi" w:cstheme="minorBidi"/>
            <w:sz w:val="22"/>
            <w:szCs w:val="22"/>
            <w:lang w:eastAsia="zh-CN"/>
          </w:rPr>
          <w:tab/>
        </w:r>
        <w:r w:rsidRPr="005577FD">
          <w:rPr>
            <w:rStyle w:val="Hyperlink"/>
          </w:rPr>
          <w:t>Detailed JSON Examples</w:t>
        </w:r>
        <w:r>
          <w:rPr>
            <w:webHidden/>
          </w:rPr>
          <w:tab/>
        </w:r>
        <w:r>
          <w:rPr>
            <w:webHidden/>
          </w:rPr>
          <w:fldChar w:fldCharType="begin"/>
        </w:r>
        <w:r>
          <w:rPr>
            <w:webHidden/>
          </w:rPr>
          <w:instrText xml:space="preserve"> PAGEREF _Toc528079439 \h </w:instrText>
        </w:r>
        <w:r>
          <w:rPr>
            <w:webHidden/>
          </w:rPr>
        </w:r>
        <w:r>
          <w:rPr>
            <w:webHidden/>
          </w:rPr>
          <w:fldChar w:fldCharType="separate"/>
        </w:r>
        <w:r>
          <w:rPr>
            <w:webHidden/>
          </w:rPr>
          <w:t>50</w:t>
        </w:r>
        <w:r>
          <w:rPr>
            <w:webHidden/>
          </w:rPr>
          <w:fldChar w:fldCharType="end"/>
        </w:r>
      </w:hyperlink>
    </w:p>
    <w:p w14:paraId="1A317B3A" w14:textId="77777777" w:rsidR="0045186C" w:rsidRDefault="0045186C">
      <w:pPr>
        <w:pStyle w:val="TOC2"/>
        <w:tabs>
          <w:tab w:val="left" w:pos="1728"/>
        </w:tabs>
        <w:rPr>
          <w:rFonts w:asciiTheme="minorHAnsi" w:eastAsiaTheme="minorEastAsia" w:hAnsiTheme="minorHAnsi" w:cstheme="minorBidi"/>
          <w:sz w:val="22"/>
          <w:szCs w:val="22"/>
          <w:lang w:eastAsia="zh-CN"/>
        </w:rPr>
      </w:pPr>
      <w:hyperlink w:anchor="_Toc528079440" w:history="1">
        <w:r w:rsidRPr="005577FD">
          <w:rPr>
            <w:rStyle w:val="Hyperlink"/>
          </w:rPr>
          <w:t>B.1.</w:t>
        </w:r>
        <w:r>
          <w:rPr>
            <w:rFonts w:asciiTheme="minorHAnsi" w:eastAsiaTheme="minorEastAsia" w:hAnsiTheme="minorHAnsi" w:cstheme="minorBidi"/>
            <w:sz w:val="22"/>
            <w:szCs w:val="22"/>
            <w:lang w:eastAsia="zh-CN"/>
          </w:rPr>
          <w:tab/>
        </w:r>
        <w:r w:rsidRPr="005577FD">
          <w:rPr>
            <w:rStyle w:val="Hyperlink"/>
          </w:rPr>
          <w:t>JSON Examples for Topology Abstractions</w:t>
        </w:r>
        <w:r>
          <w:rPr>
            <w:webHidden/>
          </w:rPr>
          <w:tab/>
        </w:r>
        <w:r>
          <w:rPr>
            <w:webHidden/>
          </w:rPr>
          <w:fldChar w:fldCharType="begin"/>
        </w:r>
        <w:r>
          <w:rPr>
            <w:webHidden/>
          </w:rPr>
          <w:instrText xml:space="preserve"> PAGEREF _Toc528079440 \h </w:instrText>
        </w:r>
        <w:r>
          <w:rPr>
            <w:webHidden/>
          </w:rPr>
        </w:r>
        <w:r>
          <w:rPr>
            <w:webHidden/>
          </w:rPr>
          <w:fldChar w:fldCharType="separate"/>
        </w:r>
        <w:r>
          <w:rPr>
            <w:webHidden/>
          </w:rPr>
          <w:t>50</w:t>
        </w:r>
        <w:r>
          <w:rPr>
            <w:webHidden/>
          </w:rPr>
          <w:fldChar w:fldCharType="end"/>
        </w:r>
      </w:hyperlink>
    </w:p>
    <w:p w14:paraId="775110C5" w14:textId="77777777" w:rsidR="0045186C" w:rsidRDefault="0045186C">
      <w:pPr>
        <w:pStyle w:val="TOC3"/>
        <w:tabs>
          <w:tab w:val="left" w:pos="2592"/>
        </w:tabs>
        <w:rPr>
          <w:rFonts w:asciiTheme="minorHAnsi" w:eastAsiaTheme="minorEastAsia" w:hAnsiTheme="minorHAnsi" w:cstheme="minorBidi"/>
          <w:sz w:val="22"/>
          <w:szCs w:val="22"/>
          <w:lang w:eastAsia="zh-CN"/>
        </w:rPr>
      </w:pPr>
      <w:hyperlink w:anchor="_Toc528079441" w:history="1">
        <w:r w:rsidRPr="005577FD">
          <w:rPr>
            <w:rStyle w:val="Hyperlink"/>
          </w:rPr>
          <w:t>B.1.1.</w:t>
        </w:r>
        <w:r>
          <w:rPr>
            <w:rFonts w:asciiTheme="minorHAnsi" w:eastAsiaTheme="minorEastAsia" w:hAnsiTheme="minorHAnsi" w:cstheme="minorBidi"/>
            <w:sz w:val="22"/>
            <w:szCs w:val="22"/>
            <w:lang w:eastAsia="zh-CN"/>
          </w:rPr>
          <w:tab/>
        </w:r>
        <w:r w:rsidRPr="005577FD">
          <w:rPr>
            <w:rStyle w:val="Hyperlink"/>
          </w:rPr>
          <w:t>JSON Code: mpi1-otn-topology.json</w:t>
        </w:r>
        <w:r>
          <w:rPr>
            <w:webHidden/>
          </w:rPr>
          <w:tab/>
        </w:r>
        <w:r>
          <w:rPr>
            <w:webHidden/>
          </w:rPr>
          <w:fldChar w:fldCharType="begin"/>
        </w:r>
        <w:r>
          <w:rPr>
            <w:webHidden/>
          </w:rPr>
          <w:instrText xml:space="preserve"> PAGEREF _Toc528079441 \h </w:instrText>
        </w:r>
        <w:r>
          <w:rPr>
            <w:webHidden/>
          </w:rPr>
        </w:r>
        <w:r>
          <w:rPr>
            <w:webHidden/>
          </w:rPr>
          <w:fldChar w:fldCharType="separate"/>
        </w:r>
        <w:r>
          <w:rPr>
            <w:webHidden/>
          </w:rPr>
          <w:t>50</w:t>
        </w:r>
        <w:r>
          <w:rPr>
            <w:webHidden/>
          </w:rPr>
          <w:fldChar w:fldCharType="end"/>
        </w:r>
      </w:hyperlink>
    </w:p>
    <w:p w14:paraId="7BFD5850" w14:textId="77777777" w:rsidR="0045186C" w:rsidRDefault="0045186C">
      <w:pPr>
        <w:pStyle w:val="TOC2"/>
        <w:tabs>
          <w:tab w:val="left" w:pos="1728"/>
        </w:tabs>
        <w:rPr>
          <w:rFonts w:asciiTheme="minorHAnsi" w:eastAsiaTheme="minorEastAsia" w:hAnsiTheme="minorHAnsi" w:cstheme="minorBidi"/>
          <w:sz w:val="22"/>
          <w:szCs w:val="22"/>
          <w:lang w:eastAsia="zh-CN"/>
        </w:rPr>
      </w:pPr>
      <w:hyperlink w:anchor="_Toc528079442" w:history="1">
        <w:r w:rsidRPr="005577FD">
          <w:rPr>
            <w:rStyle w:val="Hyperlink"/>
          </w:rPr>
          <w:t>B.2.</w:t>
        </w:r>
        <w:r>
          <w:rPr>
            <w:rFonts w:asciiTheme="minorHAnsi" w:eastAsiaTheme="minorEastAsia" w:hAnsiTheme="minorHAnsi" w:cstheme="minorBidi"/>
            <w:sz w:val="22"/>
            <w:szCs w:val="22"/>
            <w:lang w:eastAsia="zh-CN"/>
          </w:rPr>
          <w:tab/>
        </w:r>
        <w:r w:rsidRPr="005577FD">
          <w:rPr>
            <w:rStyle w:val="Hyperlink"/>
          </w:rPr>
          <w:t>JSON Examples for Service Configuration</w:t>
        </w:r>
        <w:r>
          <w:rPr>
            <w:webHidden/>
          </w:rPr>
          <w:tab/>
        </w:r>
        <w:r>
          <w:rPr>
            <w:webHidden/>
          </w:rPr>
          <w:fldChar w:fldCharType="begin"/>
        </w:r>
        <w:r>
          <w:rPr>
            <w:webHidden/>
          </w:rPr>
          <w:instrText xml:space="preserve"> PAGEREF _Toc528079442 \h </w:instrText>
        </w:r>
        <w:r>
          <w:rPr>
            <w:webHidden/>
          </w:rPr>
        </w:r>
        <w:r>
          <w:rPr>
            <w:webHidden/>
          </w:rPr>
          <w:fldChar w:fldCharType="separate"/>
        </w:r>
        <w:r>
          <w:rPr>
            <w:webHidden/>
          </w:rPr>
          <w:t>66</w:t>
        </w:r>
        <w:r>
          <w:rPr>
            <w:webHidden/>
          </w:rPr>
          <w:fldChar w:fldCharType="end"/>
        </w:r>
      </w:hyperlink>
    </w:p>
    <w:p w14:paraId="4131F3EB" w14:textId="77777777" w:rsidR="0045186C" w:rsidRDefault="0045186C">
      <w:pPr>
        <w:pStyle w:val="TOC3"/>
        <w:tabs>
          <w:tab w:val="left" w:pos="2592"/>
        </w:tabs>
        <w:rPr>
          <w:rFonts w:asciiTheme="minorHAnsi" w:eastAsiaTheme="minorEastAsia" w:hAnsiTheme="minorHAnsi" w:cstheme="minorBidi"/>
          <w:sz w:val="22"/>
          <w:szCs w:val="22"/>
          <w:lang w:eastAsia="zh-CN"/>
        </w:rPr>
      </w:pPr>
      <w:hyperlink w:anchor="_Toc528079443" w:history="1">
        <w:r w:rsidRPr="005577FD">
          <w:rPr>
            <w:rStyle w:val="Hyperlink"/>
          </w:rPr>
          <w:t>B.2.1.</w:t>
        </w:r>
        <w:r>
          <w:rPr>
            <w:rFonts w:asciiTheme="minorHAnsi" w:eastAsiaTheme="minorEastAsia" w:hAnsiTheme="minorHAnsi" w:cstheme="minorBidi"/>
            <w:sz w:val="22"/>
            <w:szCs w:val="22"/>
            <w:lang w:eastAsia="zh-CN"/>
          </w:rPr>
          <w:tab/>
        </w:r>
        <w:r w:rsidRPr="005577FD">
          <w:rPr>
            <w:rStyle w:val="Hyperlink"/>
          </w:rPr>
          <w:t>JSON Code: mpi1-odu2-service-config.json</w:t>
        </w:r>
        <w:r>
          <w:rPr>
            <w:webHidden/>
          </w:rPr>
          <w:tab/>
        </w:r>
        <w:r>
          <w:rPr>
            <w:webHidden/>
          </w:rPr>
          <w:fldChar w:fldCharType="begin"/>
        </w:r>
        <w:r>
          <w:rPr>
            <w:webHidden/>
          </w:rPr>
          <w:instrText xml:space="preserve"> PAGEREF _Toc528079443 \h </w:instrText>
        </w:r>
        <w:r>
          <w:rPr>
            <w:webHidden/>
          </w:rPr>
        </w:r>
        <w:r>
          <w:rPr>
            <w:webHidden/>
          </w:rPr>
          <w:fldChar w:fldCharType="separate"/>
        </w:r>
        <w:r>
          <w:rPr>
            <w:webHidden/>
          </w:rPr>
          <w:t>66</w:t>
        </w:r>
        <w:r>
          <w:rPr>
            <w:webHidden/>
          </w:rPr>
          <w:fldChar w:fldCharType="end"/>
        </w:r>
      </w:hyperlink>
    </w:p>
    <w:p w14:paraId="346745C7" w14:textId="77777777" w:rsidR="0045186C" w:rsidRDefault="0045186C">
      <w:pPr>
        <w:pStyle w:val="TOC3"/>
        <w:tabs>
          <w:tab w:val="left" w:pos="2592"/>
        </w:tabs>
        <w:rPr>
          <w:rFonts w:asciiTheme="minorHAnsi" w:eastAsiaTheme="minorEastAsia" w:hAnsiTheme="minorHAnsi" w:cstheme="minorBidi"/>
          <w:sz w:val="22"/>
          <w:szCs w:val="22"/>
          <w:lang w:eastAsia="zh-CN"/>
        </w:rPr>
      </w:pPr>
      <w:hyperlink w:anchor="_Toc528079444" w:history="1">
        <w:r w:rsidRPr="005577FD">
          <w:rPr>
            <w:rStyle w:val="Hyperlink"/>
            <w:lang w:val="it-IT"/>
          </w:rPr>
          <w:t>B.2.2.</w:t>
        </w:r>
        <w:r>
          <w:rPr>
            <w:rFonts w:asciiTheme="minorHAnsi" w:eastAsiaTheme="minorEastAsia" w:hAnsiTheme="minorHAnsi" w:cstheme="minorBidi"/>
            <w:sz w:val="22"/>
            <w:szCs w:val="22"/>
            <w:lang w:eastAsia="zh-CN"/>
          </w:rPr>
          <w:tab/>
        </w:r>
        <w:r w:rsidRPr="005577FD">
          <w:rPr>
            <w:rStyle w:val="Hyperlink"/>
            <w:lang w:val="it-IT"/>
          </w:rPr>
          <w:t>JSON Code: mpi1-odu2-tunnel-config.json</w:t>
        </w:r>
        <w:r>
          <w:rPr>
            <w:webHidden/>
          </w:rPr>
          <w:tab/>
        </w:r>
        <w:r>
          <w:rPr>
            <w:webHidden/>
          </w:rPr>
          <w:fldChar w:fldCharType="begin"/>
        </w:r>
        <w:r>
          <w:rPr>
            <w:webHidden/>
          </w:rPr>
          <w:instrText xml:space="preserve"> PAGEREF _Toc528079444 \h </w:instrText>
        </w:r>
        <w:r>
          <w:rPr>
            <w:webHidden/>
          </w:rPr>
        </w:r>
        <w:r>
          <w:rPr>
            <w:webHidden/>
          </w:rPr>
          <w:fldChar w:fldCharType="separate"/>
        </w:r>
        <w:r>
          <w:rPr>
            <w:webHidden/>
          </w:rPr>
          <w:t>70</w:t>
        </w:r>
        <w:r>
          <w:rPr>
            <w:webHidden/>
          </w:rPr>
          <w:fldChar w:fldCharType="end"/>
        </w:r>
      </w:hyperlink>
    </w:p>
    <w:p w14:paraId="78ECC11A" w14:textId="77777777" w:rsidR="0045186C" w:rsidRDefault="0045186C">
      <w:pPr>
        <w:pStyle w:val="TOC3"/>
        <w:tabs>
          <w:tab w:val="left" w:pos="2592"/>
        </w:tabs>
        <w:rPr>
          <w:rFonts w:asciiTheme="minorHAnsi" w:eastAsiaTheme="minorEastAsia" w:hAnsiTheme="minorHAnsi" w:cstheme="minorBidi"/>
          <w:sz w:val="22"/>
          <w:szCs w:val="22"/>
          <w:lang w:eastAsia="zh-CN"/>
        </w:rPr>
      </w:pPr>
      <w:hyperlink w:anchor="_Toc528079445" w:history="1">
        <w:r w:rsidRPr="005577FD">
          <w:rPr>
            <w:rStyle w:val="Hyperlink"/>
            <w:lang w:val="it-IT"/>
          </w:rPr>
          <w:t>B.2.3.</w:t>
        </w:r>
        <w:r>
          <w:rPr>
            <w:rFonts w:asciiTheme="minorHAnsi" w:eastAsiaTheme="minorEastAsia" w:hAnsiTheme="minorHAnsi" w:cstheme="minorBidi"/>
            <w:sz w:val="22"/>
            <w:szCs w:val="22"/>
            <w:lang w:eastAsia="zh-CN"/>
          </w:rPr>
          <w:tab/>
        </w:r>
        <w:r w:rsidRPr="005577FD">
          <w:rPr>
            <w:rStyle w:val="Hyperlink"/>
            <w:lang w:val="it-IT"/>
          </w:rPr>
          <w:t>JSON Code: mpi1-epl-service-config.json</w:t>
        </w:r>
        <w:r>
          <w:rPr>
            <w:webHidden/>
          </w:rPr>
          <w:tab/>
        </w:r>
        <w:r>
          <w:rPr>
            <w:webHidden/>
          </w:rPr>
          <w:fldChar w:fldCharType="begin"/>
        </w:r>
        <w:r>
          <w:rPr>
            <w:webHidden/>
          </w:rPr>
          <w:instrText xml:space="preserve"> PAGEREF _Toc528079445 \h </w:instrText>
        </w:r>
        <w:r>
          <w:rPr>
            <w:webHidden/>
          </w:rPr>
        </w:r>
        <w:r>
          <w:rPr>
            <w:webHidden/>
          </w:rPr>
          <w:fldChar w:fldCharType="separate"/>
        </w:r>
        <w:r>
          <w:rPr>
            <w:webHidden/>
          </w:rPr>
          <w:t>70</w:t>
        </w:r>
        <w:r>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 w:name="_Toc528079385"/>
      <w:r w:rsidRPr="00045659">
        <w:t>Introduction</w:t>
      </w:r>
      <w:bookmarkEnd w:id="1"/>
    </w:p>
    <w:p w14:paraId="03FD179E" w14:textId="74882878"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Services. These services are typically setup using stovepipe NMS and EMS platforms, often requiring propriety management platforms and legacy management interfaces. A clear goal of operators will be to automate </w:t>
      </w:r>
      <w:r w:rsidR="006531CC">
        <w:t xml:space="preserve">the </w:t>
      </w:r>
      <w:r w:rsidRPr="006531CC">
        <w:rPr>
          <w:noProof/>
        </w:rPr>
        <w:t>setup</w:t>
      </w:r>
      <w:r>
        <w:t xml:space="preserve"> of transport services across multiple transport technology domains.    </w:t>
      </w:r>
    </w:p>
    <w:p w14:paraId="1F7FB283" w14:textId="04668BFD"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r w:rsidR="009469F1">
        <w:t>RFC8040</w:t>
      </w:r>
      <w:r>
        <w:t>]).</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2DD7FE4" w:rsidR="00F4197B" w:rsidRDefault="006531CC" w:rsidP="00F4197B">
      <w:pPr>
        <w:pStyle w:val="Heading2"/>
      </w:pPr>
      <w:bookmarkStart w:id="2" w:name="_Toc496630295"/>
      <w:bookmarkStart w:id="3" w:name="_Toc528079386"/>
      <w:r>
        <w:rPr>
          <w:noProof/>
        </w:rPr>
        <w:t>The s</w:t>
      </w:r>
      <w:r w:rsidR="00F4197B" w:rsidRPr="006531CC">
        <w:rPr>
          <w:noProof/>
        </w:rPr>
        <w:t>cope</w:t>
      </w:r>
      <w:r w:rsidR="00F4197B">
        <w:t xml:space="preserve"> of this document</w:t>
      </w:r>
      <w:bookmarkEnd w:id="2"/>
      <w:bookmarkEnd w:id="3"/>
    </w:p>
    <w:p w14:paraId="7BCFBDA1" w14:textId="2DAB0BF4" w:rsidR="00F4197B" w:rsidRDefault="00F4197B" w:rsidP="00F4197B">
      <w:r>
        <w:t>This document assumes a reference architecture, including interfaces, based on the Abstraction and Control of Traffic-Engineered Networks (ACTN), defined in [</w:t>
      </w:r>
      <w:r w:rsidR="00D35241">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27B556D1" w:rsidR="004234B3" w:rsidRDefault="004234B3" w:rsidP="000D1432">
      <w:r>
        <w:lastRenderedPageBreak/>
        <w:t>It is worth noting that the same MPI analyzed in this document could be used between hierarchical MDSC controllers</w:t>
      </w:r>
      <w:r w:rsidR="0091245F">
        <w:t>,</w:t>
      </w:r>
      <w:r>
        <w:t xml:space="preserve"> as shown in Figure 4 of [</w:t>
      </w:r>
      <w:r w:rsidR="00D35241">
        <w:t>RFC8453</w:t>
      </w:r>
      <w:r>
        <w:t>].</w:t>
      </w:r>
    </w:p>
    <w:p w14:paraId="2E27F7DC" w14:textId="45B41332"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2851368A"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38C66CB4" w14:textId="7E7E2FB8" w:rsidR="00F4197B" w:rsidRDefault="00F4197B" w:rsidP="00F4197B">
      <w:r w:rsidRPr="0086686A">
        <w:t>The ONF Technical Recommendations for Functional Requirements for the transport API in [ONF TR-527]</w:t>
      </w:r>
      <w:bookmarkStart w:id="4" w:name="_Hlk492386031"/>
      <w:r w:rsidRPr="0086686A">
        <w:t xml:space="preserve"> and the ONF transport API multi-</w:t>
      </w:r>
      <w:r w:rsidR="00C330BF" w:rsidRPr="0086686A">
        <w:t>domain</w:t>
      </w:r>
      <w:r w:rsidRPr="0086686A">
        <w:t xml:space="preserve"> examples </w:t>
      </w:r>
      <w:bookmarkEnd w:id="4"/>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5" w:name="_Toc497144530"/>
      <w:bookmarkStart w:id="6" w:name="_Ref500430671"/>
      <w:bookmarkStart w:id="7" w:name="_Toc528079387"/>
      <w:r>
        <w:t>Assumptions</w:t>
      </w:r>
      <w:bookmarkEnd w:id="5"/>
      <w:bookmarkEnd w:id="6"/>
      <w:bookmarkEnd w:id="7"/>
    </w:p>
    <w:p w14:paraId="0812945A" w14:textId="77777777" w:rsidR="000D1432" w:rsidRDefault="000D1432" w:rsidP="000D1432">
      <w:bookmarkStart w:id="8" w:name="_Ref486345367"/>
      <w:r>
        <w:t>This document is making the following assumptions, still to be validated with TEAS WG:</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8"/>
    </w:p>
    <w:p w14:paraId="4DF06BEB" w14:textId="7DDACCA4" w:rsidR="00F4197B" w:rsidRDefault="0091245F" w:rsidP="00F4197B">
      <w:pPr>
        <w:pStyle w:val="RFCListNumbered"/>
      </w:pPr>
      <w:bookmarkStart w:id="9"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9"/>
      <w:r w:rsidR="00F4197B">
        <w:t xml:space="preserve"> The TE Topology YANG model in [TE-TOPO] is being updated to report the label set information.</w:t>
      </w:r>
    </w:p>
    <w:p w14:paraId="1B68F502" w14:textId="77777777" w:rsidR="00F4197B" w:rsidRDefault="00F4197B" w:rsidP="00F4197B">
      <w:r>
        <w:t>This document is also making the following assumptions, still to be validated with CCAMP WG:</w:t>
      </w:r>
    </w:p>
    <w:p w14:paraId="292B812E" w14:textId="5DCBB37D" w:rsidR="00255FFA" w:rsidRPr="00364127" w:rsidRDefault="00255FFA" w:rsidP="005F1E87">
      <w:pPr>
        <w:pStyle w:val="RFCListNumbered"/>
        <w:numPr>
          <w:ilvl w:val="0"/>
          <w:numId w:val="48"/>
        </w:numPr>
      </w:pPr>
      <w:r w:rsidRPr="00364127">
        <w:lastRenderedPageBreak/>
        <w:t xml:space="preserve">The topology information for the </w:t>
      </w:r>
      <w:r w:rsidR="00963190" w:rsidRPr="00364127">
        <w:t xml:space="preserve">Ethernet access </w:t>
      </w:r>
      <w:r w:rsidRPr="00364127">
        <w:t xml:space="preserve">links </w:t>
      </w:r>
      <w:r w:rsidR="006531CC">
        <w:rPr>
          <w:noProof/>
        </w:rPr>
        <w:t>is</w:t>
      </w:r>
      <w:r w:rsidRPr="00364127">
        <w:t xml:space="preserve"> modelled using the YANG model defined in [</w:t>
      </w:r>
      <w:r w:rsidR="00BE7B0B">
        <w:t>CLIENT-TOPO</w:t>
      </w:r>
      <w:r w:rsidRPr="00364127">
        <w:t>].</w:t>
      </w:r>
    </w:p>
    <w:p w14:paraId="0CC52FDC" w14:textId="4D875BB5" w:rsidR="00255FFA" w:rsidRDefault="00255FFA" w:rsidP="005F1E87">
      <w:pPr>
        <w:pStyle w:val="RFCListNumbered"/>
        <w:numPr>
          <w:ilvl w:val="0"/>
          <w:numId w:val="48"/>
        </w:numPr>
      </w:pPr>
      <w:r>
        <w:t>The service information for Ethernet and other OTN client layer services are modelled using the YANG model defined in [Client-Signal].</w:t>
      </w:r>
    </w:p>
    <w:p w14:paraId="5CD61854" w14:textId="6DAFD4AD"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t xml:space="preserve">document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10" w:name="_Toc528079388"/>
      <w:r w:rsidRPr="003362AE">
        <w:t>Terminology</w:t>
      </w:r>
      <w:bookmarkEnd w:id="10"/>
    </w:p>
    <w:p w14:paraId="25513A13" w14:textId="1DEC723D" w:rsidR="007C50DE" w:rsidRDefault="007C50DE" w:rsidP="003362AE">
      <w:r w:rsidRPr="007C50DE">
        <w:t xml:space="preserve">Domain: </w:t>
      </w:r>
      <w:r w:rsidR="00BE17B8">
        <w:t>defined as</w:t>
      </w:r>
      <w:r w:rsidR="00BE17B8" w:rsidRPr="007C50DE">
        <w:t xml:space="preserve"> </w:t>
      </w:r>
      <w:r w:rsidR="00BE17B8">
        <w:t>a</w:t>
      </w:r>
      <w:r w:rsidR="00BE17B8" w:rsidRPr="007C50DE">
        <w:t xml:space="preserve"> </w:t>
      </w:r>
      <w:r w:rsidRPr="007C50DE">
        <w:t>collection of network elements within a common realm of address space or path computation responsibility [RFC5151]</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6C96AB14" w14:textId="77777777" w:rsidR="00C330BF" w:rsidRDefault="00C17E38" w:rsidP="00C330BF">
      <w:pPr>
        <w:pStyle w:val="Heading1"/>
      </w:pPr>
      <w:bookmarkStart w:id="11" w:name="_Ref508188386"/>
      <w:bookmarkStart w:id="12" w:name="_Toc528079389"/>
      <w:r w:rsidRPr="00C330BF">
        <w:lastRenderedPageBreak/>
        <w:t>Conventions used in this document</w:t>
      </w:r>
      <w:bookmarkStart w:id="13" w:name="_Ref500169258"/>
      <w:bookmarkEnd w:id="11"/>
      <w:bookmarkEnd w:id="12"/>
    </w:p>
    <w:p w14:paraId="6B2E182C" w14:textId="77777777" w:rsidR="00C330BF" w:rsidRDefault="00C330BF" w:rsidP="00C330BF">
      <w:pPr>
        <w:pStyle w:val="Heading2"/>
      </w:pPr>
      <w:bookmarkStart w:id="14" w:name="_Toc496630298"/>
      <w:bookmarkStart w:id="15" w:name="_Toc528079390"/>
      <w:r>
        <w:t>Topology and traffic flow processing</w:t>
      </w:r>
      <w:bookmarkEnd w:id="14"/>
      <w:bookmarkEnd w:id="15"/>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F41C0D">
        <w:rPr>
          <w:highlight w:val="yellow"/>
        </w:rPr>
        <w:t>&lt;node&gt;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4D5B2B3E" w:rsidR="00C330BF" w:rsidRDefault="00C330BF" w:rsidP="00C330BF">
      <w:pPr>
        <w:ind w:left="864"/>
      </w:pPr>
      <w:r>
        <w:t xml:space="preserve">R1 ([PKT] -&gt; ODU2), S3 ([ODU2]), S5 ([ODU2]), S6 ([ODU2]), </w:t>
      </w:r>
      <w:r>
        <w:br/>
        <w:t>R3 (ODU2 -&gt; [PKT])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6531CC">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16" w:name="_Toc528079391"/>
      <w:r w:rsidRPr="00C330BF">
        <w:lastRenderedPageBreak/>
        <w:t>JSON code</w:t>
      </w:r>
      <w:bookmarkEnd w:id="16"/>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8C12880" w:rsidR="00C330BF" w:rsidRDefault="00C330BF" w:rsidP="00C330BF">
      <w:r w:rsidRPr="00F5301C">
        <w:t xml:space="preserve">JSON language does not support the insertion of comments that have been instead found to be useful when writing the examples. This document </w:t>
      </w:r>
      <w:r w:rsidR="006531CC">
        <w:t xml:space="preserve">will </w:t>
      </w:r>
      <w:r w:rsidRPr="006531CC">
        <w:rPr>
          <w:noProof/>
        </w:rPr>
        <w:t>insert</w:t>
      </w:r>
      <w:r w:rsidRPr="00F5301C">
        <w:t xml:space="preserve">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45186C">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te-node-id": "S3-NODE-ID",</w:t>
      </w:r>
    </w:p>
    <w:p w14:paraId="69AC75FE" w14:textId="77777777" w:rsidR="00C330BF" w:rsidRDefault="00C330BF" w:rsidP="00C330BF">
      <w:r>
        <w:t xml:space="preserve">   </w:t>
      </w:r>
      <w:r w:rsidRPr="0087196F">
        <w:t>"te-node-id": "10.0.0.3",</w:t>
      </w:r>
    </w:p>
    <w:p w14:paraId="18378CFC" w14:textId="34C8D5EE" w:rsidR="00C330BF" w:rsidRDefault="00C330BF" w:rsidP="00C330BF">
      <w:r w:rsidRPr="00F5301C">
        <w:lastRenderedPageBreak/>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17" w:name="_Ref500417417"/>
      <w:bookmarkStart w:id="18" w:name="_Toc528079392"/>
      <w:r w:rsidRPr="00C330BF">
        <w:t>Scenarios Description</w:t>
      </w:r>
      <w:bookmarkEnd w:id="13"/>
      <w:bookmarkEnd w:id="17"/>
      <w:bookmarkEnd w:id="18"/>
    </w:p>
    <w:p w14:paraId="73620638" w14:textId="77777777" w:rsidR="006F6F19" w:rsidRDefault="003362AE" w:rsidP="00B01DFE">
      <w:pPr>
        <w:pStyle w:val="Heading2"/>
      </w:pPr>
      <w:bookmarkStart w:id="19" w:name="_Ref517959052"/>
      <w:bookmarkStart w:id="20" w:name="_Toc528079393"/>
      <w:r w:rsidRPr="00C330BF">
        <w:t>Reference Network</w:t>
      </w:r>
      <w:bookmarkEnd w:id="19"/>
      <w:bookmarkEnd w:id="20"/>
    </w:p>
    <w:p w14:paraId="0FC7AF2A" w14:textId="35189D6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45186C">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   :   Network domain 1   :   </w:t>
      </w:r>
      <w:r w:rsidR="00BF35F6" w:rsidRPr="00610654">
        <w:rPr>
          <w:noProof/>
          <w:lang w:val="en-AU"/>
        </w:rPr>
        <w:t>.............</w:t>
      </w:r>
    </w:p>
    <w:p w14:paraId="2F633627" w14:textId="307BBBC4" w:rsidR="00BF35F6" w:rsidRPr="00AE0542" w:rsidRDefault="00BF35F6" w:rsidP="00F41C0D">
      <w:pPr>
        <w:pStyle w:val="RFCFigure"/>
        <w:ind w:firstLineChars="50" w:firstLine="120"/>
        <w:rPr>
          <w:lang w:val="en-AU"/>
        </w:rPr>
      </w:pPr>
      <w:r w:rsidRPr="00AE0542">
        <w:rPr>
          <w:lang w:val="en-AU"/>
        </w:rPr>
        <w:t>Customer:   :                      :   :           :</w:t>
      </w:r>
    </w:p>
    <w:p w14:paraId="0C214A9E" w14:textId="2B2A3587" w:rsidR="00BF35F6" w:rsidRPr="00AE0542" w:rsidRDefault="007445AC" w:rsidP="00F41C0D">
      <w:pPr>
        <w:pStyle w:val="RFCFigure"/>
        <w:ind w:firstLineChars="50" w:firstLine="120"/>
        <w:rPr>
          <w:lang w:val="en-AU"/>
        </w:rPr>
      </w:pPr>
      <w:r>
        <w:rPr>
          <w:lang w:val="en-AU"/>
        </w:rPr>
        <w:t xml:space="preserve"> </w:t>
      </w:r>
      <w:r w:rsidR="00BF35F6" w:rsidRPr="00AE0542">
        <w:rPr>
          <w:lang w:val="en-AU"/>
        </w:rPr>
        <w:t>domain :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    :   :           :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  \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R3 ------+         |       |   :   :/   S34    :</w:t>
      </w:r>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domain 2 |       | /    /     :    :Customer</w:t>
      </w:r>
    </w:p>
    <w:p w14:paraId="2A0D45C2" w14:textId="0149405A" w:rsidR="00BF35F6" w:rsidRPr="00AE0542" w:rsidRDefault="00BF35F6" w:rsidP="00BF35F6">
      <w:pPr>
        <w:pStyle w:val="RFCFigure"/>
        <w:rPr>
          <w:lang w:val="en-AU"/>
        </w:rPr>
      </w:pPr>
      <w:r w:rsidRPr="00AE0542">
        <w:rPr>
          <w:lang w:val="en-AU"/>
        </w:rPr>
        <w:t xml:space="preserve">             :         S11 ---- S12   /      :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     :    :        </w:t>
      </w:r>
    </w:p>
    <w:p w14:paraId="3A6B3E2F" w14:textId="193207A5" w:rsidR="00BF35F6" w:rsidRPr="00AE0542" w:rsidRDefault="00BF35F6" w:rsidP="00BF35F6">
      <w:pPr>
        <w:pStyle w:val="RFCFigure"/>
        <w:rPr>
          <w:lang w:val="en-AU"/>
        </w:rPr>
      </w:pPr>
      <w:r w:rsidRPr="00AE0542">
        <w:rPr>
          <w:lang w:val="en-AU"/>
        </w:rPr>
        <w:t xml:space="preserve">             :     |  /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1" w:name="_Ref492484562"/>
      <w:bookmarkStart w:id="22" w:name="_Ref488931691"/>
      <w:r>
        <w:t xml:space="preserve">- </w:t>
      </w:r>
      <w:r w:rsidR="00BF35F6" w:rsidRPr="00F67F6C">
        <w:t>Reference network</w:t>
      </w:r>
      <w:bookmarkEnd w:id="21"/>
    </w:p>
    <w:bookmarkEnd w:id="22"/>
    <w:p w14:paraId="2070B745" w14:textId="691F993D" w:rsidR="00260D47" w:rsidRDefault="00260D47" w:rsidP="00BF35F6">
      <w:r>
        <w:t xml:space="preserve">This document assumes that all the transport network switching nodes Si are OTN switching nodes capable </w:t>
      </w:r>
      <w:r w:rsidR="006531CC">
        <w:rPr>
          <w:noProof/>
        </w:rPr>
        <w:t>of switching</w:t>
      </w:r>
      <w:r>
        <w:t xml:space="preserve"> in the electrical domain (ODU switching) and that all the Si-Sj OTN links within the transport network (intra-domain or inter-domain) are 100G links while the access Ri-Sj links are 10G links. Different technologies can be used at the access links (e.g., Ethernet, STM-n, OTN).</w:t>
      </w:r>
    </w:p>
    <w:p w14:paraId="44396F86" w14:textId="42D5DA85"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 xml:space="preserve">supporting the Si-Sj OTN links (up </w:t>
      </w:r>
      <w:r w:rsidRPr="005F1E87">
        <w:lastRenderedPageBreak/>
        <w:t>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3D48C27D" w14:textId="3D8817A1"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45186C">
        <w:t>Figure 2</w:t>
      </w:r>
      <w:r>
        <w:fldChar w:fldCharType="end"/>
      </w:r>
      <w:r w:rsidR="00602C6C">
        <w:t>,</w:t>
      </w:r>
      <w:r>
        <w:t xml:space="preserve"> follows the ACTN architecture and framework document [</w:t>
      </w:r>
      <w:r w:rsidR="00D35241">
        <w:t>RFC8453</w:t>
      </w:r>
      <w:r>
        <w:t xml:space="preserve">], and functional components: </w:t>
      </w:r>
    </w:p>
    <w:p w14:paraId="2B5A1013" w14:textId="77777777" w:rsidR="00602C6C" w:rsidRPr="00AE0542" w:rsidRDefault="00602C6C" w:rsidP="00602C6C">
      <w:pPr>
        <w:pStyle w:val="RFCFigure"/>
        <w:rPr>
          <w:lang w:val="en-AU"/>
        </w:rPr>
      </w:pPr>
      <w:r w:rsidRPr="00AE0542">
        <w:rPr>
          <w:lang w:val="en-AU"/>
        </w:rPr>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  Network  )    ----------</w:t>
      </w:r>
    </w:p>
    <w:p w14:paraId="07965002" w14:textId="77777777" w:rsidR="00602C6C" w:rsidRPr="00AE0542" w:rsidRDefault="00602C6C" w:rsidP="00602C6C">
      <w:pPr>
        <w:pStyle w:val="RFCFigure"/>
        <w:rPr>
          <w:lang w:val="en-AU"/>
        </w:rPr>
      </w:pPr>
      <w:r w:rsidRPr="00AE0542">
        <w:rPr>
          <w:lang w:val="en-AU"/>
        </w:rPr>
        <w:t xml:space="preserve">          (       )    (  Domain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  Network  )    (       )      (       )</w:t>
      </w:r>
    </w:p>
    <w:p w14:paraId="303DD01F" w14:textId="77777777" w:rsidR="00602C6C" w:rsidRPr="00AE0542" w:rsidRDefault="00602C6C" w:rsidP="00602C6C">
      <w:pPr>
        <w:pStyle w:val="RFCFigure"/>
        <w:rPr>
          <w:lang w:val="en-AU"/>
        </w:rPr>
      </w:pPr>
      <w:r w:rsidRPr="00AE0542">
        <w:rPr>
          <w:lang w:val="en-AU"/>
        </w:rPr>
        <w:t xml:space="preserve">        (  Domain 1 )      -----       (         )</w:t>
      </w:r>
    </w:p>
    <w:p w14:paraId="4E660D01" w14:textId="77777777" w:rsidR="00602C6C" w:rsidRPr="00AE0542" w:rsidRDefault="00602C6C" w:rsidP="00602C6C">
      <w:pPr>
        <w:pStyle w:val="RFCFigure"/>
        <w:rPr>
          <w:lang w:val="en-AU"/>
        </w:rPr>
      </w:pPr>
      <w:r w:rsidRPr="00AE0542">
        <w:rPr>
          <w:lang w:val="en-AU"/>
        </w:rPr>
        <w:t xml:space="preserve">         (         )                  (  Network  )</w:t>
      </w:r>
    </w:p>
    <w:p w14:paraId="3C0DADBD" w14:textId="77777777" w:rsidR="00602C6C" w:rsidRPr="00AE0542" w:rsidRDefault="00602C6C" w:rsidP="00602C6C">
      <w:pPr>
        <w:pStyle w:val="RFCFigure"/>
        <w:rPr>
          <w:lang w:val="en-AU"/>
        </w:rPr>
      </w:pPr>
      <w:r w:rsidRPr="00AE0542">
        <w:rPr>
          <w:lang w:val="en-AU"/>
        </w:rPr>
        <w:t xml:space="preserve">          (       )                   (  Domain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23" w:name="_Ref492484585"/>
      <w:r>
        <w:t xml:space="preserve">- </w:t>
      </w:r>
      <w:r w:rsidR="00602C6C" w:rsidRPr="00F52EE9">
        <w:t>Controlling Hierarchy</w:t>
      </w:r>
      <w:bookmarkEnd w:id="23"/>
    </w:p>
    <w:p w14:paraId="484186B1" w14:textId="35BB78D7" w:rsidR="00BF35F6" w:rsidRDefault="00BF35F6" w:rsidP="00BF35F6">
      <w:r>
        <w:lastRenderedPageBreak/>
        <w:t xml:space="preserve">The ACTN framework facilitates the detachment of the network and service control from the underlying technology and </w:t>
      </w:r>
      <w:r w:rsidRPr="006531CC">
        <w:rPr>
          <w:noProof/>
        </w:rPr>
        <w:t>help</w:t>
      </w:r>
      <w:r w:rsidR="006531CC">
        <w:rPr>
          <w:noProof/>
        </w:rPr>
        <w:t>s</w:t>
      </w:r>
      <w:r>
        <w:t xml:space="preserve"> the customer express the network as desired by business needs. Therefore, care must be taken to keep </w:t>
      </w:r>
      <w:r w:rsidR="006531CC">
        <w:t xml:space="preserve">a </w:t>
      </w:r>
      <w:r w:rsidRPr="006531CC">
        <w:rPr>
          <w:noProof/>
        </w:rPr>
        <w:t>minimal</w:t>
      </w:r>
      <w:r>
        <w:t xml:space="preserve"> dependency on the CMI (or no dependency at all) with respect to the network domain technologies. The MPI instead requires some specialization according to the domain technology.</w:t>
      </w:r>
    </w:p>
    <w:p w14:paraId="14D91171" w14:textId="5022772F" w:rsidR="009B2D2A" w:rsidRDefault="00853887" w:rsidP="009B2D2A">
      <w:r w:rsidRPr="0078595D">
        <w:rPr>
          <w:highlight w:val="yellow"/>
        </w:rPr>
        <w:t>This</w:t>
      </w:r>
      <w:r w:rsidR="009B2D2A" w:rsidRPr="0078595D">
        <w:rPr>
          <w:highlight w:val="yellow"/>
        </w:rPr>
        <w:t xml:space="preserve"> document </w:t>
      </w:r>
      <w:r w:rsidRPr="0078595D">
        <w:rPr>
          <w:highlight w:val="yellow"/>
        </w:rPr>
        <w:t xml:space="preserve">assumes that </w:t>
      </w:r>
      <w:r w:rsidR="009B2D2A" w:rsidRPr="0078595D">
        <w:rPr>
          <w:highlight w:val="yellow"/>
        </w:rPr>
        <w:t>the CNC controls the customer IP network</w:t>
      </w:r>
      <w:r w:rsidR="009B2D2A">
        <w:t xml:space="preserve"> and requests, at the CMI, transport connectivity </w:t>
      </w:r>
      <w:r w:rsidR="00B755E3">
        <w:t xml:space="preserve">between </w:t>
      </w:r>
      <w:r w:rsidR="009B2D2A">
        <w:t>IP routers</w:t>
      </w:r>
      <w:r>
        <w:t>.</w:t>
      </w:r>
      <w:r w:rsidR="009B2D2A">
        <w:t xml:space="preserve"> </w:t>
      </w:r>
      <w:r>
        <w:t xml:space="preserve">The </w:t>
      </w:r>
      <w:r w:rsidR="009B2D2A">
        <w:t>MDSC coordinates, via three MPIs, the control of a multi-domain transport network through three PNCs.</w:t>
      </w:r>
    </w:p>
    <w:p w14:paraId="3B211A36" w14:textId="7223C3FA" w:rsidR="00BE17B8" w:rsidRDefault="00BE17B8" w:rsidP="00BE17B8">
      <w:r w:rsidRPr="00EC53D3">
        <w:t xml:space="preserve">The </w:t>
      </w:r>
      <w:r w:rsidR="00853887">
        <w:t xml:space="preserve">control </w:t>
      </w:r>
      <w:r w:rsidRPr="00EC53D3">
        <w:t>interface</w:t>
      </w:r>
      <w:r>
        <w:t>s</w:t>
      </w:r>
      <w:r w:rsidRPr="00EC53D3">
        <w:t xml:space="preserve"> within</w:t>
      </w:r>
      <w:r>
        <w:t xml:space="preserve"> </w:t>
      </w:r>
      <w:r w:rsidR="006531CC">
        <w:t xml:space="preserve">the </w:t>
      </w:r>
      <w:r w:rsidRPr="006531CC">
        <w:rPr>
          <w:noProof/>
        </w:rPr>
        <w:t>scope</w:t>
      </w:r>
      <w:r w:rsidRPr="00EC53D3">
        <w:t xml:space="preserve"> of this document </w:t>
      </w:r>
      <w:r>
        <w:t xml:space="preserve">are the three </w:t>
      </w:r>
      <w:r w:rsidRPr="00EC53D3">
        <w:t>MPI</w:t>
      </w:r>
      <w:r>
        <w:t>s,</w:t>
      </w:r>
      <w:r w:rsidRPr="00EC53D3">
        <w:t xml:space="preserve"> </w:t>
      </w:r>
      <w:r w:rsidRPr="00330A1F">
        <w:rPr>
          <w:highlight w:val="yellow"/>
        </w:rPr>
        <w:t xml:space="preserve">while the </w:t>
      </w:r>
      <w:r w:rsidR="00853887" w:rsidRPr="00330A1F">
        <w:rPr>
          <w:highlight w:val="yellow"/>
        </w:rPr>
        <w:t xml:space="preserve">control </w:t>
      </w:r>
      <w:r w:rsidRPr="00330A1F">
        <w:rPr>
          <w:highlight w:val="yellow"/>
        </w:rPr>
        <w:t>interface</w:t>
      </w:r>
      <w:r w:rsidR="00853887" w:rsidRPr="00330A1F">
        <w:rPr>
          <w:highlight w:val="yellow"/>
        </w:rPr>
        <w:t>(s)</w:t>
      </w:r>
      <w:r w:rsidRPr="00330A1F">
        <w:rPr>
          <w:highlight w:val="yellow"/>
        </w:rPr>
        <w:t xml:space="preserve"> between the CNC and the IP routers is out</w:t>
      </w:r>
      <w:r w:rsidR="00853887" w:rsidRPr="00330A1F">
        <w:rPr>
          <w:highlight w:val="yellow"/>
        </w:rPr>
        <w:t>side the</w:t>
      </w:r>
      <w:r w:rsidRPr="00330A1F">
        <w:rPr>
          <w:highlight w:val="yellow"/>
        </w:rPr>
        <w:t xml:space="preserve"> scope</w:t>
      </w:r>
      <w:r w:rsidRPr="005F1E87">
        <w:rPr>
          <w:highlight w:val="yellow"/>
        </w:rPr>
        <w:t xml:space="preserve"> of this document</w:t>
      </w:r>
      <w:r>
        <w:t xml:space="preserve">. It is also assumed that the CMI allows the CNC to provide all the information that is required by the MDSC </w:t>
      </w:r>
      <w:r w:rsidRPr="006531CC">
        <w:rPr>
          <w:noProof/>
        </w:rPr>
        <w:t>to properly configure the transport connectivity requested by the customer</w:t>
      </w:r>
      <w:r>
        <w:t>.</w:t>
      </w:r>
    </w:p>
    <w:p w14:paraId="43116426" w14:textId="6DAEF4A8" w:rsidR="008B1638" w:rsidRDefault="008B1638" w:rsidP="008B1638">
      <w:r w:rsidRPr="009B2D2A">
        <w:t>In case the CNC requests transport connectivity bet</w:t>
      </w:r>
      <w:r>
        <w:t xml:space="preserve">ween IP routers attached to different </w:t>
      </w:r>
      <w:r w:rsidRPr="009B2D2A">
        <w:t>transport domain</w:t>
      </w:r>
      <w:r>
        <w:t>s (e.g., between R1 and R5)</w:t>
      </w:r>
      <w:r w:rsidRPr="009B2D2A">
        <w:t xml:space="preserve">, the MDSC </w:t>
      </w:r>
      <w:r>
        <w:t>coordinates the setup of a multi-domain end-to-end OTN connection across</w:t>
      </w:r>
      <w:r w:rsidRPr="00853887">
        <w:t xml:space="preserve"> multiple PNCs (</w:t>
      </w:r>
      <w:r>
        <w:t xml:space="preserve">e.g., </w:t>
      </w:r>
      <w:r w:rsidRPr="00853887">
        <w:t>PNC1</w:t>
      </w:r>
      <w:r>
        <w:t>,</w:t>
      </w:r>
      <w:r w:rsidRPr="00853887">
        <w:t xml:space="preserve"> PNC2 </w:t>
      </w:r>
      <w:r>
        <w:t xml:space="preserve">and PNC3 </w:t>
      </w:r>
      <w:r w:rsidRPr="00853887">
        <w:t xml:space="preserve">in </w:t>
      </w:r>
      <w:r>
        <w:t xml:space="preserve">in </w:t>
      </w:r>
      <w:r>
        <w:fldChar w:fldCharType="begin"/>
      </w:r>
      <w:r>
        <w:instrText xml:space="preserve"> REF _Ref492484585 \r \h </w:instrText>
      </w:r>
      <w:r>
        <w:fldChar w:fldCharType="separate"/>
      </w:r>
      <w:r w:rsidR="0045186C">
        <w:t>Figure 2</w:t>
      </w:r>
      <w:r>
        <w:fldChar w:fldCharType="end"/>
      </w:r>
      <w:r w:rsidRPr="00853887">
        <w:t xml:space="preserve">) </w:t>
      </w:r>
      <w:r>
        <w:t xml:space="preserve">as well as the configuration of the client signal mapping at the PNCs controlling the edge domains (e.g., PNC1 and PNC2 in </w:t>
      </w:r>
      <w:r>
        <w:fldChar w:fldCharType="begin"/>
      </w:r>
      <w:r>
        <w:instrText xml:space="preserve"> REF _Ref492484585 \r \h </w:instrText>
      </w:r>
      <w:r>
        <w:fldChar w:fldCharType="separate"/>
      </w:r>
      <w:r w:rsidR="0045186C">
        <w:t>Figure 2</w:t>
      </w:r>
      <w:r>
        <w:fldChar w:fldCharType="end"/>
      </w:r>
      <w:r>
        <w:t>).</w:t>
      </w:r>
    </w:p>
    <w:p w14:paraId="28A76E55" w14:textId="58E1A8AA" w:rsidR="009D0BF8" w:rsidRPr="009B2D2A" w:rsidRDefault="003362AE" w:rsidP="005010FF">
      <w:pPr>
        <w:pStyle w:val="Heading3"/>
      </w:pPr>
      <w:bookmarkStart w:id="24" w:name="_Toc528079394"/>
      <w:r w:rsidRPr="009B2D2A">
        <w:t>Single-Domain Scenario</w:t>
      </w:r>
      <w:bookmarkEnd w:id="24"/>
    </w:p>
    <w:p w14:paraId="1E50177C" w14:textId="15739F7D" w:rsidR="0012314C" w:rsidRDefault="009B2D2A" w:rsidP="003362AE">
      <w:r w:rsidRPr="009B2D2A">
        <w:t>In case the CNC requests transport connectivity between IP routers attached to the same transport domain</w:t>
      </w:r>
      <w:r>
        <w:t xml:space="preserve"> (e.g., between R1 and R3</w:t>
      </w:r>
      <w:r w:rsidR="00853887">
        <w:t xml:space="preserve"> in </w:t>
      </w:r>
      <w:r w:rsidR="00853887">
        <w:fldChar w:fldCharType="begin"/>
      </w:r>
      <w:r w:rsidR="00853887">
        <w:instrText xml:space="preserve"> REF _Ref492484562 \r \h </w:instrText>
      </w:r>
      <w:r w:rsidR="00853887">
        <w:fldChar w:fldCharType="separate"/>
      </w:r>
      <w:r w:rsidR="0045186C">
        <w:t>Figure 1</w:t>
      </w:r>
      <w:r w:rsidR="00853887">
        <w:fldChar w:fldCharType="end"/>
      </w:r>
      <w:r>
        <w:t>)</w:t>
      </w:r>
      <w:r w:rsidRPr="009B2D2A">
        <w:t xml:space="preserve">, the MDSC can </w:t>
      </w:r>
      <w:r>
        <w:t xml:space="preserve">request the PNC </w:t>
      </w:r>
      <w:r w:rsidR="00853887">
        <w:t xml:space="preserve">controlling that </w:t>
      </w:r>
      <w:r w:rsidR="00B755E3">
        <w:t xml:space="preserve">domain </w:t>
      </w:r>
      <w:r>
        <w:t>(e.g., PNC1</w:t>
      </w:r>
      <w:r w:rsidR="00853887">
        <w:t xml:space="preserve"> in </w:t>
      </w:r>
      <w:r w:rsidR="00853887">
        <w:fldChar w:fldCharType="begin"/>
      </w:r>
      <w:r w:rsidR="00853887">
        <w:instrText xml:space="preserve"> REF _Ref492484585 \r \h </w:instrText>
      </w:r>
      <w:r w:rsidR="00853887">
        <w:fldChar w:fldCharType="separate"/>
      </w:r>
      <w:r w:rsidR="0045186C">
        <w:t>Figure 2</w:t>
      </w:r>
      <w:r w:rsidR="00853887">
        <w:fldChar w:fldCharType="end"/>
      </w:r>
      <w:r>
        <w:t xml:space="preserve">) </w:t>
      </w:r>
      <w:r w:rsidR="0012314C">
        <w:t>to setup an intra-domain end-to-end OTN connection and configure the client signal mapping.</w:t>
      </w:r>
    </w:p>
    <w:p w14:paraId="545E5A53" w14:textId="1431A273" w:rsidR="009B2D2A" w:rsidRDefault="0012314C" w:rsidP="003362AE">
      <w:r>
        <w:t xml:space="preserve">Alternatively, the MDSC can just configure the client signal mapping </w:t>
      </w:r>
      <w:r w:rsidR="009B2D2A">
        <w:t>and let the PNC take decisions about how to implement the service</w:t>
      </w:r>
      <w:r w:rsidR="00853887">
        <w:t xml:space="preserve"> (e.g., </w:t>
      </w:r>
      <w:r w:rsidR="00EC0ADF">
        <w:t xml:space="preserve">setting up the intra-domain end-to-end </w:t>
      </w:r>
      <w:r w:rsidR="00853887">
        <w:t>OTN connection)</w:t>
      </w:r>
      <w:r w:rsidR="009B2D2A">
        <w:t>.</w:t>
      </w:r>
    </w:p>
    <w:p w14:paraId="42BBFC37" w14:textId="77777777" w:rsidR="003362AE" w:rsidRPr="00D87A26" w:rsidRDefault="003362AE" w:rsidP="003362AE">
      <w:pPr>
        <w:pStyle w:val="Heading2"/>
      </w:pPr>
      <w:bookmarkStart w:id="25" w:name="_Ref500419268"/>
      <w:bookmarkStart w:id="26" w:name="_Ref500428446"/>
      <w:bookmarkStart w:id="27" w:name="_Ref508187878"/>
      <w:bookmarkStart w:id="28" w:name="_Toc528079395"/>
      <w:r w:rsidRPr="00D87A26">
        <w:t>Topology Abstractions</w:t>
      </w:r>
      <w:bookmarkEnd w:id="25"/>
      <w:bookmarkEnd w:id="26"/>
      <w:bookmarkEnd w:id="27"/>
      <w:bookmarkEnd w:id="28"/>
    </w:p>
    <w:p w14:paraId="47CD2AFA" w14:textId="77777777" w:rsidR="00BF35F6" w:rsidRDefault="00BF35F6" w:rsidP="00BF35F6">
      <w:r>
        <w:t xml:space="preserve">Abstraction provides a selective method for representing connectivity information within a domain. There are multiple methods to abstract a </w:t>
      </w:r>
      <w:r>
        <w:lastRenderedPageBreak/>
        <w:t xml:space="preserve">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103BE915" w:rsidR="00BF35F6" w:rsidRDefault="00BE17B8" w:rsidP="00BF35F6">
      <w:r w:rsidRPr="00CA3204">
        <w:t>[</w:t>
      </w:r>
      <w:r w:rsidR="00D35241">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D35241">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59CEED03" w14:textId="02EA3233" w:rsidR="00D87A26" w:rsidRDefault="00D87A26" w:rsidP="00D87A26">
      <w:r>
        <w:t xml:space="preserve">Each PNC should provide the MDSC </w:t>
      </w:r>
      <w:r w:rsidR="006531CC">
        <w:t xml:space="preserve">with </w:t>
      </w:r>
      <w:r w:rsidRPr="006531CC">
        <w:rPr>
          <w:noProof/>
        </w:rPr>
        <w:t>a</w:t>
      </w:r>
      <w:r>
        <w:t xml:space="preserve"> topology abstraction of the domain’s network topology.</w:t>
      </w:r>
    </w:p>
    <w:p w14:paraId="726776A3" w14:textId="0A959A87" w:rsidR="00D87A26" w:rsidRDefault="00D87A26" w:rsidP="00D87A26">
      <w:r>
        <w:lastRenderedPageBreak/>
        <w:t>Each PNC provides topology abstraction of its own domain topology independently from each other</w:t>
      </w:r>
      <w:r w:rsidR="006531CC">
        <w:t>,</w:t>
      </w:r>
      <w:r>
        <w:t xml:space="preserve"> </w:t>
      </w:r>
      <w:r w:rsidRPr="006531CC">
        <w:rPr>
          <w:noProof/>
        </w:rPr>
        <w:t>and</w:t>
      </w:r>
      <w:r>
        <w:t xml:space="preserve"> therefore it is possible that different PNCs provide different types of topology abstractions.</w:t>
      </w:r>
    </w:p>
    <w:p w14:paraId="188E9CDF" w14:textId="7C677AE2" w:rsidR="007445AC" w:rsidRDefault="007445AC" w:rsidP="00D87A26">
      <w:r>
        <w:t xml:space="preserve">The MPI operates on the abstract topology regardless </w:t>
      </w:r>
      <w:r w:rsidR="00B81C57">
        <w:t xml:space="preserve">of, and independently from, </w:t>
      </w:r>
      <w:r>
        <w:t>the type of abstraction provided by the PNC.</w:t>
      </w:r>
    </w:p>
    <w:p w14:paraId="063F304C" w14:textId="0387E35E" w:rsidR="00D87A26" w:rsidRDefault="00A032F2" w:rsidP="00D87A26">
      <w:r>
        <w:t>To</w:t>
      </w:r>
      <w:r w:rsidR="007445AC">
        <w:t xml:space="preserve"> </w:t>
      </w:r>
      <w:r w:rsidR="0091245F">
        <w:t>analyze</w:t>
      </w:r>
      <w:r w:rsidR="007445AC">
        <w:t xml:space="preserve"> how the MPI operates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4EB27A0A" w:rsidR="00D87A26" w:rsidRPr="001C5276" w:rsidRDefault="00D87A26" w:rsidP="00D87A26">
      <w:pPr>
        <w:pStyle w:val="RFCListBullet"/>
      </w:pPr>
      <w:r w:rsidRPr="001C5276">
        <w:t xml:space="preserve">PNC1 provides a </w:t>
      </w:r>
      <w:r w:rsidR="001C5276">
        <w:t>black</w:t>
      </w:r>
      <w:r w:rsidR="006728E6" w:rsidRPr="001C5276">
        <w:t xml:space="preserve"> </w:t>
      </w:r>
      <w:r w:rsidRPr="001C5276">
        <w:t xml:space="preserve">topology abstraction </w:t>
      </w:r>
      <w:r w:rsidR="007445AC" w:rsidRPr="001C5276">
        <w:t>which exposes at MPI</w:t>
      </w:r>
      <w:r w:rsidR="00260D47" w:rsidRPr="001C5276">
        <w:t>1</w:t>
      </w:r>
      <w:r w:rsidR="007445AC" w:rsidRPr="001C5276">
        <w:t xml:space="preserve">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1C5276">
        <w:t>).</w:t>
      </w:r>
    </w:p>
    <w:p w14:paraId="647AE656" w14:textId="27D2AF32" w:rsidR="000D1432" w:rsidRDefault="000D1432" w:rsidP="000D1432">
      <w:pPr>
        <w:pStyle w:val="RFCListBullet"/>
      </w:pPr>
      <w:r w:rsidRPr="009F417A">
        <w:t>PNC2</w:t>
      </w:r>
      <w:r>
        <w:t xml:space="preserve"> provides a </w:t>
      </w:r>
      <w:r w:rsidR="006728E6">
        <w:t xml:space="preserve">black </w:t>
      </w:r>
      <w:r>
        <w:t>topology abstraction</w:t>
      </w:r>
      <w:r w:rsidR="007445AC">
        <w:t xml:space="preserve"> which exposes at MPI</w:t>
      </w:r>
      <w:r w:rsidR="00260D47">
        <w:t>2</w:t>
      </w:r>
      <w:r w:rsidR="007445AC">
        <w:t xml:space="preserve"> </w:t>
      </w:r>
      <w:r w:rsidR="009F417A">
        <w:t xml:space="preserve">a single </w:t>
      </w:r>
      <w:r w:rsidR="001C5276">
        <w:t>virtual</w:t>
      </w:r>
      <w:r w:rsidR="009F417A">
        <w:t xml:space="preserve"> node (</w:t>
      </w:r>
      <w:r w:rsidR="001C5276">
        <w:t xml:space="preserve">representing </w:t>
      </w:r>
      <w:r w:rsidR="009F417A">
        <w:t xml:space="preserve">the whole network domain </w:t>
      </w:r>
      <w:r w:rsidR="00C33FD5">
        <w:t>2</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3B5475C2" w:rsidR="00A032F2" w:rsidRDefault="00A032F2" w:rsidP="00A032F2">
      <w:r>
        <w:t xml:space="preserve">The MDSC should be capable </w:t>
      </w:r>
      <w:r w:rsidR="006531CC">
        <w:rPr>
          <w:noProof/>
        </w:rPr>
        <w:t>of stitching</w:t>
      </w:r>
      <w:r>
        <w:t xml:space="preserve"> together each abstracted topology to build its own view of the multi-domain network topology. </w:t>
      </w:r>
      <w:r w:rsidRPr="006832B9">
        <w:rPr>
          <w:highlight w:val="yellow"/>
        </w:rPr>
        <w:t xml:space="preserve">The process may require suitable oversight, including administrative configuration and trust models, </w:t>
      </w:r>
      <w:r w:rsidRPr="0078595D">
        <w:rPr>
          <w:highlight w:val="yellow"/>
        </w:rPr>
        <w:t>but this is out of scope for this document.</w:t>
      </w:r>
    </w:p>
    <w:p w14:paraId="0599954D" w14:textId="3129A68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p>
    <w:p w14:paraId="64EDE0B0" w14:textId="77777777" w:rsidR="003362AE" w:rsidRPr="00D87A26" w:rsidRDefault="003362AE" w:rsidP="003362AE">
      <w:pPr>
        <w:pStyle w:val="Heading2"/>
      </w:pPr>
      <w:bookmarkStart w:id="29" w:name="_Ref500415983"/>
      <w:bookmarkStart w:id="30" w:name="_Ref500416429"/>
      <w:bookmarkStart w:id="31" w:name="_Ref500419007"/>
      <w:bookmarkStart w:id="32" w:name="_Ref500429287"/>
      <w:bookmarkStart w:id="33" w:name="_Toc528079396"/>
      <w:r w:rsidRPr="00D87A26">
        <w:t>Service Configuration</w:t>
      </w:r>
      <w:bookmarkEnd w:id="29"/>
      <w:bookmarkEnd w:id="30"/>
      <w:bookmarkEnd w:id="31"/>
      <w:bookmarkEnd w:id="32"/>
      <w:bookmarkEnd w:id="33"/>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Ri (PKT -&gt; foo) and Rj (foo -&gt; PKT), are assumed to be performed by means that </w:t>
      </w:r>
      <w:r>
        <w:lastRenderedPageBreak/>
        <w:t xml:space="preserve">are not under the control of, and not visible to, the </w:t>
      </w:r>
      <w:r w:rsidRPr="0086686A">
        <w:t>MDSC nor to the PNCs</w:t>
      </w:r>
      <w:r>
        <w:t>. Therefore, these mechanisms are outside the scope of this document.</w:t>
      </w:r>
    </w:p>
    <w:p w14:paraId="4325F421" w14:textId="573C8715" w:rsidR="00D87A26" w:rsidRPr="009A379D" w:rsidRDefault="00D87A26" w:rsidP="00D87A26">
      <w:r w:rsidRPr="009A379D">
        <w:t xml:space="preserve">It is </w:t>
      </w:r>
      <w:r w:rsidR="009A379D" w:rsidRPr="009A379D">
        <w:t xml:space="preserve">just </w:t>
      </w:r>
      <w:r w:rsidRPr="009A379D">
        <w:t xml:space="preserve">assumed that the CNC is capable </w:t>
      </w:r>
      <w:r w:rsidR="006531CC">
        <w:rPr>
          <w:noProof/>
        </w:rPr>
        <w:t>of requesting</w:t>
      </w:r>
      <w:r w:rsidRPr="009A379D">
        <w:t xml:space="preserve">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34" w:name="_Ref500411426"/>
      <w:bookmarkStart w:id="35" w:name="_Toc528079397"/>
      <w:r>
        <w:t>ODU Transit</w:t>
      </w:r>
      <w:bookmarkEnd w:id="34"/>
      <w:bookmarkEnd w:id="35"/>
    </w:p>
    <w:p w14:paraId="5CF85DBB" w14:textId="3523F9AA" w:rsidR="00854E72"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854E72" w:rsidRPr="006E05F4" w:rsidDel="00E80B33">
        <w:t xml:space="preserve"> </w:t>
      </w:r>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 xml:space="preserve">pre-configured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67061">
        <w:t xml:space="preserve"> For simplicity of the description, it is also assumed that these interfaces are not channelized (i.e., they can only support one ODU2).</w:t>
      </w:r>
    </w:p>
    <w:p w14:paraId="4C737B50" w14:textId="524AF264" w:rsidR="00D87A26" w:rsidRDefault="00A032F2" w:rsidP="00F959A2">
      <w:r>
        <w:t>To</w:t>
      </w:r>
      <w:r w:rsidR="00D87A26">
        <w:t xml:space="preserve"> setup a 10Gb IP link between R1 and R5, an ODU2 end-to-end connection needs be created </w:t>
      </w:r>
      <w:r w:rsidR="002C75C8">
        <w:t xml:space="preserve">in the data plane </w:t>
      </w:r>
      <w:r w:rsidR="00D87A26">
        <w:t xml:space="preserve">between R1 and R5,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291FA11A" w:rsidR="00D87A26" w:rsidRDefault="00D87A26" w:rsidP="00D87A26">
      <w:pPr>
        <w:ind w:left="864"/>
      </w:pPr>
      <w:r>
        <w:t>R1 ([PKT] -&gt; ODU2), S3 ([ODU2]), S1 ([ODU2]), S2 ([ODU2]),</w:t>
      </w:r>
      <w:r>
        <w:br/>
        <w:t>S31 ([ODU2]), S33 ([ODU2]), S34 ([ODU2]),</w:t>
      </w:r>
      <w:r>
        <w:br/>
        <w:t>S15 ([ODU2]), S18 ([ODU2]), R5 (ODU2 -&gt; [PKT])</w:t>
      </w:r>
    </w:p>
    <w:p w14:paraId="2FA7A9C6" w14:textId="701642EA" w:rsidR="00541653" w:rsidRDefault="00A3074C" w:rsidP="00F959A2">
      <w:r>
        <w:t>I</w:t>
      </w:r>
      <w:r w:rsidR="00854E72">
        <w:t>t is assumed that</w:t>
      </w:r>
      <w:r w:rsidR="00D86611">
        <w:t>, at the CMI,</w:t>
      </w:r>
      <w:r w:rsidR="00854E72">
        <w:t xml:space="preserve"> the CNC </w:t>
      </w:r>
      <w:r w:rsidR="00D95E8B">
        <w:t>requests</w:t>
      </w:r>
      <w:r w:rsidR="00A72213">
        <w:t xml:space="preserve">, </w:t>
      </w:r>
      <w:r w:rsidR="00D86611">
        <w:t>using mechanisms which are outside the scope of this document</w:t>
      </w:r>
      <w:r w:rsidR="00A72213">
        <w:t xml:space="preserve">, the </w:t>
      </w:r>
      <w:r w:rsidR="00D86611">
        <w:t xml:space="preserve">MDSC to </w:t>
      </w:r>
      <w:r w:rsidR="00A72213">
        <w:t>setup of an ODU2 transit service</w:t>
      </w:r>
      <w:r w:rsidR="00D86611">
        <w:t xml:space="preserve"> between the access links on S3 and S8</w:t>
      </w:r>
      <w:r w:rsidR="00F959A2">
        <w:t xml:space="preserve"> and that the MDSC understand</w:t>
      </w:r>
      <w:r w:rsidR="002B5DE3">
        <w:t>s</w:t>
      </w:r>
      <w:r w:rsidR="00F959A2">
        <w:t xml:space="preserve"> that it </w:t>
      </w:r>
      <w:r w:rsidR="00852397">
        <w:t xml:space="preserve">shall </w:t>
      </w:r>
      <w:r w:rsidR="00541653">
        <w:t xml:space="preserve">setup </w:t>
      </w:r>
      <w:r w:rsidR="002C75C8">
        <w:t>an</w:t>
      </w:r>
      <w:r w:rsidR="00541653">
        <w:t xml:space="preserve"> ODU2 segment connection between </w:t>
      </w:r>
      <w:r w:rsidR="002C75C8">
        <w:t xml:space="preserve">the access links on </w:t>
      </w:r>
      <w:r w:rsidR="00541653">
        <w:t>S3 and S18</w:t>
      </w:r>
      <w:r w:rsidR="002C75C8">
        <w:t>, which belongs to different PNC domains (multi-domain service request)</w:t>
      </w:r>
      <w:r w:rsidR="00541653">
        <w:t>.</w:t>
      </w:r>
    </w:p>
    <w:p w14:paraId="4E28DC02" w14:textId="05965D6B" w:rsidR="00854E72" w:rsidRPr="00D95E8B" w:rsidRDefault="00F959A2" w:rsidP="00854E72">
      <w:r>
        <w:t>To</w:t>
      </w:r>
      <w:r w:rsidR="00854E72" w:rsidRPr="00D95E8B">
        <w:t xml:space="preserve"> setup of a 10Gb IP link between R1 and R3</w:t>
      </w:r>
      <w:r>
        <w:t xml:space="preserve">, an ODU2 end-to-end connection needs </w:t>
      </w:r>
      <w:r w:rsidR="006531CC">
        <w:rPr>
          <w:noProof/>
        </w:rPr>
        <w:t>ar</w:t>
      </w:r>
      <w:r w:rsidRPr="006531CC">
        <w:rPr>
          <w:noProof/>
        </w:rPr>
        <w:t>e</w:t>
      </w:r>
      <w:r>
        <w:t xml:space="preserve"> created in the data plane between R1 and R3, through transport nodes S3, S5 and S6 which belong to the same PNC domain</w:t>
      </w:r>
      <w:r w:rsidR="0009151B" w:rsidRPr="00D95E8B">
        <w:t xml:space="preserve"> (single-domain service request)</w:t>
      </w:r>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0F13D618" w14:textId="69BD2FED" w:rsidR="00852397" w:rsidRDefault="00852397" w:rsidP="00852397">
      <w:r>
        <w:lastRenderedPageBreak/>
        <w:t xml:space="preserve">Since the CNC is </w:t>
      </w:r>
      <w:r w:rsidR="002C75C8">
        <w:t xml:space="preserve">not aware </w:t>
      </w:r>
      <w:r>
        <w:t xml:space="preserve">of the transport network </w:t>
      </w:r>
      <w:r w:rsidR="00F959A2">
        <w:t>controlling hierarchy</w:t>
      </w:r>
      <w:r>
        <w:t xml:space="preserve">, </w:t>
      </w:r>
      <w:r w:rsidR="002C75C8">
        <w:t xml:space="preserve">the </w:t>
      </w:r>
      <w:r w:rsidR="00F959A2">
        <w:t xml:space="preserve">mechanisms </w:t>
      </w:r>
      <w:r w:rsidR="002B5DE3">
        <w:t xml:space="preserve">used </w:t>
      </w:r>
      <w:r w:rsidR="00124AB6">
        <w:t xml:space="preserve">by the CNC </w:t>
      </w:r>
      <w:r w:rsidR="002B5DE3">
        <w:t xml:space="preserve">to </w:t>
      </w:r>
      <w:r>
        <w:t xml:space="preserve">request </w:t>
      </w:r>
      <w:r w:rsidR="00124AB6">
        <w:t xml:space="preserve">at the CMI </w:t>
      </w:r>
      <w:r>
        <w:t xml:space="preserve">the </w:t>
      </w:r>
      <w:r w:rsidR="002B5DE3">
        <w:t xml:space="preserve">MDSC to </w:t>
      </w:r>
      <w:r>
        <w:t xml:space="preserve">setup an ODU2 transit service </w:t>
      </w:r>
      <w:r w:rsidR="00124AB6">
        <w:t xml:space="preserve">are </w:t>
      </w:r>
      <w:r w:rsidR="002B5DE3">
        <w:t xml:space="preserve">independent on whether the service request is </w:t>
      </w:r>
      <w:r w:rsidRPr="00253155">
        <w:t xml:space="preserve">single-domain </w:t>
      </w:r>
      <w:r w:rsidR="002B5DE3">
        <w:t>or</w:t>
      </w:r>
      <w:r w:rsidR="00124AB6">
        <w:t xml:space="preserve"> </w:t>
      </w:r>
      <w:r w:rsidR="002B5DE3">
        <w:t>multi-domain</w:t>
      </w:r>
      <w:r>
        <w:t>.</w:t>
      </w:r>
    </w:p>
    <w:p w14:paraId="7F8B80D6" w14:textId="4D9EAB25" w:rsidR="00852397" w:rsidRPr="00D95E8B" w:rsidRDefault="002C75C8" w:rsidP="002B5DE3">
      <w:r>
        <w:t xml:space="preserve">Based on the assumption above, the MDSC understands that it shall setup an ODU2 segment connection between the access links on S3 and S6, which belong to the same PNC domain </w:t>
      </w:r>
      <w:r w:rsidR="002B5DE3">
        <w:t xml:space="preserve">(single-domain service request) and it can </w:t>
      </w:r>
      <w:r w:rsidR="00852397" w:rsidRPr="00D95E8B">
        <w:t xml:space="preserve">just </w:t>
      </w:r>
      <w:r w:rsidR="002B5DE3">
        <w:t xml:space="preserve">pass the </w:t>
      </w:r>
      <w:r w:rsidR="00852397" w:rsidRPr="00D95E8B">
        <w:t xml:space="preserve">request </w:t>
      </w:r>
      <w:r w:rsidR="002B5DE3">
        <w:t xml:space="preserve">at the MPI to </w:t>
      </w:r>
      <w:r w:rsidR="00852397" w:rsidRPr="00D95E8B">
        <w:t xml:space="preserve">PNC1 to setup a single-domain ODU2 segment connection between </w:t>
      </w:r>
      <w:r w:rsidR="002B5DE3">
        <w:t>its</w:t>
      </w:r>
      <w:r w:rsidR="00D86611">
        <w:t xml:space="preserve"> access links on </w:t>
      </w:r>
      <w:r w:rsidR="00852397" w:rsidRPr="00D95E8B">
        <w:t>S3 and S6.</w:t>
      </w:r>
    </w:p>
    <w:p w14:paraId="25DA7CD1" w14:textId="77777777" w:rsidR="00D87A26" w:rsidRDefault="00D87A26" w:rsidP="00D87A26">
      <w:pPr>
        <w:pStyle w:val="Heading3"/>
      </w:pPr>
      <w:bookmarkStart w:id="36" w:name="_Ref500347772"/>
      <w:bookmarkStart w:id="37" w:name="_Toc528079398"/>
      <w:r>
        <w:t>EPL over ODU</w:t>
      </w:r>
      <w:bookmarkEnd w:id="36"/>
      <w:bookmarkEnd w:id="37"/>
    </w:p>
    <w:p w14:paraId="07857155" w14:textId="009A099F"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Ethernet </w:t>
      </w:r>
      <w:r w:rsidR="009B5600">
        <w:t xml:space="preserve">physical </w:t>
      </w:r>
      <w:r w:rsidR="00854E72">
        <w:t>links</w:t>
      </w:r>
      <w:r w:rsidR="002823AF" w:rsidRPr="006E05F4">
        <w:t>.</w:t>
      </w:r>
    </w:p>
    <w:p w14:paraId="4423360A" w14:textId="78B5E3C2" w:rsidR="00D87A26" w:rsidRDefault="00A032F2" w:rsidP="00D87A26">
      <w:r>
        <w:t>To</w:t>
      </w:r>
      <w:r w:rsidR="00D87A26">
        <w:t xml:space="preserve"> setup a 10Gb IP link between R1 and R5, an EPL service needs to be created between R1 and R5, supported by an ODU2 end-to-end connection </w:t>
      </w:r>
      <w:r w:rsidR="00D86611">
        <w:t xml:space="preserve">in the data plane </w:t>
      </w:r>
      <w:r w:rsidR="00D87A26">
        <w:t xml:space="preserve">between transport nodes S3 and S18,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D87A26">
        <w:t>:</w:t>
      </w:r>
    </w:p>
    <w:p w14:paraId="15DCE56B" w14:textId="69FAF845" w:rsidR="00D87A26" w:rsidRDefault="00D87A26" w:rsidP="00D87A26">
      <w:pPr>
        <w:ind w:left="864"/>
      </w:pPr>
      <w:r>
        <w:t>R1 ([PKT] -&gt; ETH), S3 (ETH -&gt; [ODU2]), S1 ([ODU2]),</w:t>
      </w:r>
      <w:r>
        <w:br/>
        <w:t>S2 ([ODU2]), S31 ([ODU2]), S33 ([ODU2]), S34 ([ODU2]),</w:t>
      </w:r>
      <w:r>
        <w:br/>
        <w:t>S15 ([ODU2]), S18 ([ODU2] -&gt; ETH), R5 (ETH -&gt; [PKT])</w:t>
      </w:r>
    </w:p>
    <w:p w14:paraId="5659EDCC" w14:textId="793A738B" w:rsidR="00A72213" w:rsidRDefault="002B5DE3" w:rsidP="00124AB6">
      <w:r>
        <w:t xml:space="preserve">Based on the assumptions described in section </w:t>
      </w:r>
      <w:r>
        <w:fldChar w:fldCharType="begin"/>
      </w:r>
      <w:r>
        <w:instrText xml:space="preserve"> REF _Ref500411426 \r \h \t </w:instrText>
      </w:r>
      <w:r>
        <w:fldChar w:fldCharType="separate"/>
      </w:r>
      <w:r w:rsidR="0045186C">
        <w:t>4.3.1</w:t>
      </w:r>
      <w:r>
        <w:fldChar w:fldCharType="end"/>
      </w:r>
      <w:r>
        <w:t>, the CNC request</w:t>
      </w:r>
      <w:r w:rsidR="00C11C80">
        <w:t>s</w:t>
      </w:r>
      <w:r>
        <w:t xml:space="preserve"> at the CMI the MDSC to setup an EPL service between the access links on S</w:t>
      </w:r>
      <w:r w:rsidR="00124AB6">
        <w:t xml:space="preserve">3 and S8 and the MDSC understands that it shall setup an ODU2 end-to-end connection between </w:t>
      </w:r>
      <w:r w:rsidR="00A72213">
        <w:t>nodes S3 and S18</w:t>
      </w:r>
      <w:r w:rsidR="00124AB6">
        <w:t>, which belongs to different PNC domains (multi-domain service request).</w:t>
      </w:r>
      <w:r w:rsidR="00A72213">
        <w:t xml:space="preserve"> </w:t>
      </w:r>
      <w:r w:rsidR="00124AB6">
        <w:t xml:space="preserve">The MDSC also understands how </w:t>
      </w:r>
      <w:r w:rsidR="00A72213">
        <w:t>the adaptation functions inside nodes S3 and S18</w:t>
      </w:r>
      <w:r w:rsidR="00124AB6">
        <w:t xml:space="preserve"> (i.e., </w:t>
      </w:r>
      <w:r w:rsidR="00A72213">
        <w:t>S3 (ETH -&gt; [ODU2]), S18 ([ODU2] -&gt; ETH), S18 (ETH -&gt; [ODU2]) and S3 ([ODU2] -&gt; ETH)</w:t>
      </w:r>
      <w:r w:rsidR="00124AB6">
        <w:t>) should be configured</w:t>
      </w:r>
      <w:r w:rsidR="00A72213">
        <w:t>.</w:t>
      </w:r>
    </w:p>
    <w:p w14:paraId="5304803A" w14:textId="4781C223" w:rsidR="00852397" w:rsidRPr="00D95E8B" w:rsidRDefault="00124AB6" w:rsidP="00852397">
      <w:r>
        <w:t>To</w:t>
      </w:r>
      <w:r w:rsidR="00852397" w:rsidRPr="00D95E8B">
        <w:t xml:space="preserve"> setup a 10Gb IP link between R1 and R3</w:t>
      </w:r>
      <w:r w:rsidR="00C11C80">
        <w:t>,</w:t>
      </w:r>
      <w:r w:rsidR="00852397" w:rsidRPr="00D95E8B">
        <w:t xml:space="preserve"> </w:t>
      </w:r>
      <w:r>
        <w:t xml:space="preserve">an EPL service needs to be created between R1 and R3, supported by an ODU2 end-to-end connection in the data plane between transport nodes S3 and S6, through the transport node S5, which belong to the same PNC domain </w:t>
      </w:r>
      <w:r w:rsidR="00852397" w:rsidRPr="00D95E8B">
        <w:t>(single-domain service request):</w:t>
      </w:r>
    </w:p>
    <w:p w14:paraId="6EB81818" w14:textId="58D35E08" w:rsidR="00253155" w:rsidRDefault="00253155" w:rsidP="00253155">
      <w:pPr>
        <w:ind w:left="864"/>
      </w:pPr>
      <w:r>
        <w:t xml:space="preserve">R1 ([PKT] -&gt; ETH), S3 (ETH -&gt; [ODU2]), S5 ([ODU2]), </w:t>
      </w:r>
      <w:r>
        <w:br/>
        <w:t>S6 ([ODU2] -&gt; ETH), R3 (ETH-&gt; [PKT])</w:t>
      </w:r>
    </w:p>
    <w:p w14:paraId="2781478F" w14:textId="1B95D7BB" w:rsidR="00852397" w:rsidRDefault="00852397" w:rsidP="008710E4">
      <w:r>
        <w:lastRenderedPageBreak/>
        <w:t xml:space="preserve">As described in section </w:t>
      </w:r>
      <w:r>
        <w:fldChar w:fldCharType="begin"/>
      </w:r>
      <w:r>
        <w:instrText xml:space="preserve"> REF _Ref500411426 \r \h \t </w:instrText>
      </w:r>
      <w:r>
        <w:fldChar w:fldCharType="separate"/>
      </w:r>
      <w:r w:rsidR="0045186C">
        <w:t>4.3.1</w:t>
      </w:r>
      <w:r>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25A2EFB9" w14:textId="74E40BAD" w:rsidR="008710E4" w:rsidRDefault="00124AB6" w:rsidP="008710E4">
      <w:r>
        <w:t xml:space="preserve">Based on the assumption above, the </w:t>
      </w:r>
      <w:r w:rsidR="008C65BF" w:rsidRPr="00D95E8B">
        <w:t xml:space="preserve">MDSC </w:t>
      </w:r>
      <w:r>
        <w:t xml:space="preserve">understands that it shall setup an EPL service between the access links on S3 and S6, which belong to the same PNC domain (single-domain service request) and it can </w:t>
      </w:r>
      <w:r w:rsidR="008C65BF" w:rsidRPr="00D95E8B">
        <w:t xml:space="preserve">just </w:t>
      </w:r>
      <w:r w:rsidR="00C11C80">
        <w:t xml:space="preserve">pass the </w:t>
      </w:r>
      <w:r w:rsidR="008C65BF" w:rsidRPr="00D95E8B">
        <w:t xml:space="preserve">request </w:t>
      </w:r>
      <w:r w:rsidR="00C11C80">
        <w:t xml:space="preserve">at the MPI to </w:t>
      </w:r>
      <w:r w:rsidR="008C65BF" w:rsidRPr="00D95E8B">
        <w:t xml:space="preserve">PNC1 to setup a single-domain </w:t>
      </w:r>
      <w:r w:rsidR="008C65BF" w:rsidRPr="00253155">
        <w:t xml:space="preserve">EPL service </w:t>
      </w:r>
      <w:r w:rsidR="00C11C80">
        <w:t xml:space="preserve">its access links on </w:t>
      </w:r>
      <w:r w:rsidR="008C65BF" w:rsidRPr="00D95E8B">
        <w:t>S3 and S6.</w:t>
      </w:r>
      <w:r w:rsidR="008C65BF">
        <w:t xml:space="preserve"> </w:t>
      </w:r>
      <w:r w:rsidR="00C11C80">
        <w:t xml:space="preserve">In this case, </w:t>
      </w:r>
      <w:r w:rsidR="008710E4">
        <w:t xml:space="preserve">PNC1 can take care of setting up the single-domain ODU2 end-to-end connection between nodes S3 and S6 as well as of configuring the adaptation functions </w:t>
      </w:r>
      <w:r w:rsidR="008C65BF">
        <w:t>on these edge nodes</w:t>
      </w:r>
      <w:r w:rsidR="008710E4">
        <w:t>.</w:t>
      </w:r>
    </w:p>
    <w:p w14:paraId="76D35D93" w14:textId="77777777" w:rsidR="00D87A26" w:rsidRPr="0009151B" w:rsidRDefault="00D87A26" w:rsidP="00D87A26">
      <w:pPr>
        <w:pStyle w:val="Heading3"/>
      </w:pPr>
      <w:bookmarkStart w:id="38" w:name="_Ref500432768"/>
      <w:bookmarkStart w:id="39" w:name="_Toc528079399"/>
      <w:r w:rsidRPr="0009151B">
        <w:t>Other OTN Clients Services</w:t>
      </w:r>
      <w:bookmarkEnd w:id="38"/>
      <w:bookmarkEnd w:id="39"/>
    </w:p>
    <w:p w14:paraId="25B9DAA6" w14:textId="0BD7B033" w:rsidR="004D0C44" w:rsidRDefault="00594C3D" w:rsidP="0009151B">
      <w:r>
        <w:t>[ITU-T G.709] defines mappings of different client layers into   ODU. Most of them are used to provide Private Line services over</w:t>
      </w:r>
      <w:r w:rsidR="001409AD">
        <w:t xml:space="preserve"> </w:t>
      </w:r>
      <w:r>
        <w:t>an OTN transport network supporting a variety of types of physical access links (e.g., Ethernet, SDH STM-N, Fibre Channel, InfiniBand, etc.</w:t>
      </w:r>
      <w:r w:rsidR="0009151B">
        <w:t>).</w:t>
      </w:r>
    </w:p>
    <w:p w14:paraId="6605CAB9" w14:textId="77777777" w:rsidR="004D0C44" w:rsidRDefault="004D0C44" w:rsidP="004D0C44">
      <w:r>
        <w:t>The physical links interconnecting the IP routers and the transport network can be any of these types.</w:t>
      </w:r>
    </w:p>
    <w:p w14:paraId="19C0CBB1" w14:textId="017273E1" w:rsidR="00D87A26" w:rsidRDefault="00D87A26" w:rsidP="00C11C80">
      <w:r w:rsidRPr="00CA3204">
        <w:t>In order to</w:t>
      </w:r>
      <w:r w:rsidRPr="005719C7">
        <w:t xml:space="preserve"> setup a 10Gb IP link between R1 and R5 using, for example SDH physical links between the IP routers and the transport network, an STM-64 Private Line service needs to be created between R1 and R5, supported by </w:t>
      </w:r>
      <w:r w:rsidR="00C11C80">
        <w:t xml:space="preserve">an </w:t>
      </w:r>
      <w:r w:rsidRPr="005719C7">
        <w:t>ODU2 end-to-end connection</w:t>
      </w:r>
      <w:r w:rsidR="00C11C80">
        <w:t xml:space="preserve"> in the data plane</w:t>
      </w:r>
      <w:r w:rsidRPr="005719C7">
        <w:t xml:space="preserve"> between transport nodes S3 and S18,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2C06100C" w:rsidR="00D87A26" w:rsidRDefault="00D87A26" w:rsidP="00D87A26">
      <w:pPr>
        <w:ind w:left="864"/>
      </w:pPr>
      <w:r>
        <w:t>R1 ([PKT] -&gt; STM-64), S3 (STM-64 -&gt; [ODU2]), S1 ([ODU2]),</w:t>
      </w:r>
      <w:r>
        <w:br/>
        <w:t>S2 ([ODU2]), S31 ([ODU2]), S33 ([ODU2]), S34 ([ODU2]),</w:t>
      </w:r>
      <w:r>
        <w:br/>
        <w:t>S15 ([ODU2]), S18 ([ODU2] -&gt; STM-64), R5 (STM-64 -&gt; [PKT])</w:t>
      </w:r>
    </w:p>
    <w:p w14:paraId="5015C555" w14:textId="5344BD19" w:rsidR="00594C3D" w:rsidRDefault="00C11C80" w:rsidP="00C11C80">
      <w:r>
        <w:t>Based on the assumptions described</w:t>
      </w:r>
      <w:r w:rsidR="00594C3D">
        <w:t xml:space="preserve"> in section </w:t>
      </w:r>
      <w:r>
        <w:fldChar w:fldCharType="begin"/>
      </w:r>
      <w:r>
        <w:instrText xml:space="preserve"> REF _Ref500411426 \r \h \t </w:instrText>
      </w:r>
      <w:r>
        <w:fldChar w:fldCharType="separate"/>
      </w:r>
      <w:r w:rsidR="0045186C">
        <w:t>4.3.1</w:t>
      </w:r>
      <w:r>
        <w:fldChar w:fldCharType="end"/>
      </w:r>
      <w:r w:rsidR="00594C3D">
        <w:t xml:space="preserve">, </w:t>
      </w:r>
      <w:r w:rsidR="0009151B">
        <w:t xml:space="preserve">the CNC </w:t>
      </w:r>
      <w:r>
        <w:t xml:space="preserve">requests </w:t>
      </w:r>
      <w:r w:rsidR="0009151B">
        <w:t xml:space="preserve">the CMI </w:t>
      </w:r>
      <w:r>
        <w:t xml:space="preserve">the MDSC </w:t>
      </w:r>
      <w:r w:rsidR="0009151B">
        <w:t>to setup an STM-64 Private Line service</w:t>
      </w:r>
      <w:r w:rsidRPr="00C11C80">
        <w:t xml:space="preserve"> </w:t>
      </w:r>
      <w:r>
        <w:t xml:space="preserve">between the access links on S3 and S8 and the MDSC understands what to do as described in section </w:t>
      </w:r>
      <w:r>
        <w:fldChar w:fldCharType="begin"/>
      </w:r>
      <w:r>
        <w:instrText xml:space="preserve"> REF _Ref500347772 \r \h \t </w:instrText>
      </w:r>
      <w:r>
        <w:fldChar w:fldCharType="separate"/>
      </w:r>
      <w:r w:rsidR="0045186C">
        <w:t>4.3.2</w:t>
      </w:r>
      <w:r>
        <w:fldChar w:fldCharType="end"/>
      </w:r>
      <w:r>
        <w:t xml:space="preserve"> (multi-domain service request)</w:t>
      </w:r>
      <w:r w:rsidR="0009151B">
        <w:t>.</w:t>
      </w:r>
    </w:p>
    <w:p w14:paraId="6E402EFC" w14:textId="3FE5F2AC" w:rsidR="00253155" w:rsidRDefault="00C11C80" w:rsidP="00253155">
      <w:r>
        <w:t xml:space="preserve">To setup a </w:t>
      </w:r>
      <w:r w:rsidR="00253155">
        <w:t xml:space="preserve">10Gb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BF164A4" w:rsidR="00253155" w:rsidRDefault="00253155" w:rsidP="00253155">
      <w:pPr>
        <w:ind w:left="864"/>
      </w:pPr>
      <w:r w:rsidRPr="006417A3">
        <w:lastRenderedPageBreak/>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67CB3D0" w14:textId="0AB327A0" w:rsidR="008C65BF" w:rsidRDefault="008C65BF" w:rsidP="008C65BF">
      <w:r>
        <w:t xml:space="preserve">As described in section </w:t>
      </w:r>
      <w:r>
        <w:fldChar w:fldCharType="begin"/>
      </w:r>
      <w:r>
        <w:instrText xml:space="preserve"> REF _Ref500411426 \r \h \t </w:instrText>
      </w:r>
      <w:r>
        <w:fldChar w:fldCharType="separate"/>
      </w:r>
      <w:r w:rsidR="0045186C">
        <w:t>4.3.1</w:t>
      </w:r>
      <w:r>
        <w:fldChar w:fldCharType="end"/>
      </w:r>
      <w:r>
        <w:t xml:space="preserve">, the </w:t>
      </w:r>
      <w:r w:rsidR="009B5600">
        <w:t xml:space="preserve">mechanisms used by the </w:t>
      </w:r>
      <w:r>
        <w:t xml:space="preserve">CNC </w:t>
      </w:r>
      <w:r w:rsidR="009B5600">
        <w:t xml:space="preserve">at the CMI are independent on whether the service request is </w:t>
      </w:r>
      <w:r>
        <w:t xml:space="preserve">single-domain </w:t>
      </w:r>
      <w:r w:rsidR="009B5600">
        <w:t>or multi-domain</w:t>
      </w:r>
      <w:r>
        <w:t>.</w:t>
      </w:r>
    </w:p>
    <w:p w14:paraId="390B05BC" w14:textId="2CAD7CB7" w:rsidR="0009151B" w:rsidRDefault="0009151B" w:rsidP="0009151B">
      <w:r>
        <w:t xml:space="preserve">As described in section </w:t>
      </w:r>
      <w:r>
        <w:fldChar w:fldCharType="begin"/>
      </w:r>
      <w:r>
        <w:instrText xml:space="preserve"> REF _Ref500347772 \r \h \t </w:instrText>
      </w:r>
      <w:r>
        <w:fldChar w:fldCharType="separate"/>
      </w:r>
      <w:r w:rsidR="0045186C">
        <w:t>4.3.2</w:t>
      </w:r>
      <w:r>
        <w:fldChar w:fldCharType="end"/>
      </w:r>
      <w:r>
        <w:t xml:space="preserve">, the MDSC </w:t>
      </w:r>
      <w:r w:rsidR="009B5600">
        <w:t xml:space="preserve">can </w:t>
      </w:r>
      <w:r>
        <w:t xml:space="preserve">just </w:t>
      </w:r>
      <w:r w:rsidR="009B5600">
        <w:t xml:space="preserve">pass the </w:t>
      </w:r>
      <w:r>
        <w:t xml:space="preserve">request </w:t>
      </w:r>
      <w:r w:rsidR="009B5600">
        <w:t xml:space="preserve">at the MPI to </w:t>
      </w:r>
      <w:r>
        <w:t xml:space="preserve">PNC1 to setup a single-domain STM-64 Private Line service between </w:t>
      </w:r>
      <w:r w:rsidR="009B5600">
        <w:t xml:space="preserve">it access links on </w:t>
      </w:r>
      <w:r>
        <w:t>S3 and S6.</w:t>
      </w:r>
    </w:p>
    <w:p w14:paraId="76E7C899" w14:textId="77777777" w:rsidR="00D87A26" w:rsidRPr="004D0C44" w:rsidRDefault="00D87A26" w:rsidP="00D87A26">
      <w:pPr>
        <w:pStyle w:val="Heading3"/>
      </w:pPr>
      <w:bookmarkStart w:id="40" w:name="_Ref500412190"/>
      <w:bookmarkStart w:id="41" w:name="_Toc528079400"/>
      <w:r w:rsidRPr="004D0C44">
        <w:t>EVPL over ODU</w:t>
      </w:r>
      <w:bookmarkEnd w:id="40"/>
      <w:bookmarkEnd w:id="41"/>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7C720F90" w14:textId="447ABCCC" w:rsidR="00D87A26" w:rsidRDefault="00A032F2" w:rsidP="00D87A26">
      <w:r>
        <w:t>To</w:t>
      </w:r>
      <w:r w:rsidR="00D87A26">
        <w:t xml:space="preserve"> setup two 1Gb IP links between R1 to R3 and between R1 and R5, two EVPL services need to be created, supported by two ODU0 end-to-end connections </w:t>
      </w:r>
      <w:r w:rsidR="009B5600">
        <w:t xml:space="preserve">in the data plane </w:t>
      </w:r>
      <w:r w:rsidR="00D87A26">
        <w:t xml:space="preserve">respectively between </w:t>
      </w:r>
      <w:r w:rsidR="009B5600">
        <w:t xml:space="preserve">transport nodes </w:t>
      </w:r>
      <w:r w:rsidR="00D87A26">
        <w:t xml:space="preserve">S3 and S6, </w:t>
      </w:r>
      <w:r w:rsidR="009B5600">
        <w:t xml:space="preserve">through </w:t>
      </w:r>
      <w:r w:rsidR="00D87A26">
        <w:t xml:space="preserve">transport node S5, </w:t>
      </w:r>
      <w:r w:rsidR="009B5600">
        <w:t xml:space="preserve">which belong ot the same PNC domain (single-domain service request) </w:t>
      </w:r>
      <w:r w:rsidR="00D87A26">
        <w:t xml:space="preserve">and between </w:t>
      </w:r>
      <w:r w:rsidR="009B5600">
        <w:t xml:space="preserve">transport nodes </w:t>
      </w:r>
      <w:r w:rsidR="00D87A26">
        <w:t xml:space="preserve">S3 and S18, </w:t>
      </w:r>
      <w:r w:rsidR="009B5600">
        <w:t xml:space="preserve">through </w:t>
      </w:r>
      <w:r w:rsidR="00D87A26">
        <w:t>transport nodes S1, S2, S31, S33, S34 and S15</w:t>
      </w:r>
      <w:r w:rsidR="009B5600">
        <w:t>,</w:t>
      </w:r>
      <w:r w:rsidR="00D87A26">
        <w:t xml:space="preserve"> which belong to different PNC domains</w:t>
      </w:r>
      <w:r w:rsidR="009B5600">
        <w:t xml:space="preserve"> (multi-domain service request):</w:t>
      </w:r>
    </w:p>
    <w:p w14:paraId="734CE04C" w14:textId="2AADA287" w:rsidR="00213A0A" w:rsidRDefault="00213A0A" w:rsidP="00213A0A">
      <w:pPr>
        <w:ind w:left="864"/>
      </w:pPr>
      <w:r>
        <w:t>R1 ([PKT] -&gt; VLAN), S3 (VLAN -&gt; [ODU0]), S1 ([ODU0]),</w:t>
      </w:r>
      <w:r>
        <w:br/>
        <w:t>S2 ([ODU0]), S31 ([ODU0]), S33 ([ODU0]), S34 ([ODU0]),</w:t>
      </w:r>
      <w:r>
        <w:br/>
        <w:t>S15 ([ODU0]), S18 ([ODU0] -&gt; VLAN), R5 (VLAN -&gt; [PKT])</w:t>
      </w:r>
    </w:p>
    <w:p w14:paraId="779035AC" w14:textId="12E63061" w:rsidR="008C65BF" w:rsidRDefault="008C65BF" w:rsidP="008C65BF">
      <w:pPr>
        <w:ind w:left="864"/>
      </w:pPr>
      <w:r>
        <w:t xml:space="preserve">R1 ([PKT] -&gt; VLAN), S3 (VLAN -&gt; [ODU0]), S5 ([ODU0]), </w:t>
      </w:r>
      <w:r>
        <w:br/>
        <w:t>S6 ([ODU0] -&gt; VLAN), R3 (VLAN -&gt; [PKT])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5F7467EB" w:rsidR="009B5600" w:rsidRDefault="009B5600" w:rsidP="00213A0A">
      <w:r>
        <w:t xml:space="preserve">Based on the assumptions described in section </w:t>
      </w:r>
      <w:r>
        <w:fldChar w:fldCharType="begin"/>
      </w:r>
      <w:r>
        <w:instrText xml:space="preserve"> REF _Ref500411426 \r \h \t </w:instrText>
      </w:r>
      <w:r>
        <w:fldChar w:fldCharType="separate"/>
      </w:r>
      <w:r w:rsidR="0045186C">
        <w:t>4.3.1</w:t>
      </w:r>
      <w:r>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what to do as described in section </w:t>
      </w:r>
      <w:r>
        <w:fldChar w:fldCharType="begin"/>
      </w:r>
      <w:r>
        <w:instrText xml:space="preserve"> REF _Ref500347772 \r \h \t </w:instrText>
      </w:r>
      <w:r>
        <w:fldChar w:fldCharType="separate"/>
      </w:r>
      <w:r w:rsidR="0045186C">
        <w:t>4.3.2</w:t>
      </w:r>
      <w:r>
        <w:fldChar w:fldCharType="end"/>
      </w:r>
      <w:r>
        <w:t>.</w:t>
      </w:r>
    </w:p>
    <w:p w14:paraId="1B52243E" w14:textId="77777777" w:rsidR="00D87A26" w:rsidRPr="009F3B7C" w:rsidRDefault="00D87A26" w:rsidP="00D87A26">
      <w:pPr>
        <w:pStyle w:val="Heading3"/>
      </w:pPr>
      <w:bookmarkStart w:id="42" w:name="_Toc490666712"/>
      <w:bookmarkStart w:id="43" w:name="_Toc496630324"/>
      <w:bookmarkStart w:id="44" w:name="_Toc528079401"/>
      <w:r w:rsidRPr="009F3B7C">
        <w:lastRenderedPageBreak/>
        <w:t>EVPLAN and EVPTree Services</w:t>
      </w:r>
      <w:bookmarkEnd w:id="42"/>
      <w:bookmarkEnd w:id="43"/>
      <w:bookmarkEnd w:id="44"/>
    </w:p>
    <w:p w14:paraId="39451E96" w14:textId="0BDEB479" w:rsidR="008C65BF" w:rsidRDefault="008C65BF" w:rsidP="009530FB">
      <w:r>
        <w:t xml:space="preserve">When the physical links interconnecting the IP routers and the transport network are Ethernet links, </w:t>
      </w:r>
      <w:r w:rsidR="009530FB">
        <w:t>multipoint Ethernet services (</w:t>
      </w:r>
      <w:r w:rsidR="009530FB" w:rsidRPr="00610654">
        <w:rPr>
          <w:noProof/>
        </w:rPr>
        <w:t>e.g</w:t>
      </w:r>
      <w:r w:rsidR="00610654">
        <w:rPr>
          <w:noProof/>
        </w:rPr>
        <w:t>.</w:t>
      </w:r>
      <w:r w:rsidR="009530FB">
        <w:t xml:space="preserve">, EPLAN and EPTree) </w:t>
      </w:r>
      <w:r w:rsidR="00953AD7">
        <w:t xml:space="preserve">can also be supported. It is also possible </w:t>
      </w:r>
      <w:r w:rsidR="009530FB">
        <w:t>that multiple</w:t>
      </w:r>
      <w:r>
        <w:t xml:space="preserve"> Ethernet services (</w:t>
      </w:r>
      <w:r w:rsidRPr="00610654">
        <w:rPr>
          <w:noProof/>
        </w:rPr>
        <w:t>e.g</w:t>
      </w:r>
      <w:r w:rsidR="00610654">
        <w:rPr>
          <w:noProof/>
        </w:rPr>
        <w:t>.</w:t>
      </w:r>
      <w:r>
        <w:t>, EVPL, EVPLAN and EVPTree) share the same physical link using different VLANs.</w:t>
      </w:r>
    </w:p>
    <w:p w14:paraId="2BB345F2" w14:textId="77777777" w:rsidR="009530FB" w:rsidRDefault="009530FB" w:rsidP="009530FB">
      <w:r>
        <w:t>Note – it is assumed that EPLAN and EPTree services can be supported by configuring EVPLAN and EVPTree with port mapping.</w:t>
      </w:r>
    </w:p>
    <w:p w14:paraId="178F2C82" w14:textId="5C863280" w:rsidR="00B45CF2" w:rsidRDefault="00B45CF2" w:rsidP="00B45CF2">
      <w:r>
        <w:t xml:space="preserve">Since this EVPLAN/EVPTree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45186C">
        <w:t>4.3.4</w:t>
      </w:r>
      <w:r>
        <w:fldChar w:fldCharType="end"/>
      </w:r>
      <w:r>
        <w:t>), a different VLAN ID (e.g., 30) can be associated with this EVPLAN/EVPTree service.</w:t>
      </w:r>
    </w:p>
    <w:p w14:paraId="6AAB37AA" w14:textId="168507D3" w:rsidR="00D87A26" w:rsidRDefault="00D87A26" w:rsidP="00D87A26">
      <w:r>
        <w:t xml:space="preserve">In order to setup an IP subnet between R1, R2, R3 and </w:t>
      </w:r>
      <w:r w:rsidRPr="00953AD7">
        <w:t>R</w:t>
      </w:r>
      <w:r w:rsidR="00953AD7" w:rsidRPr="00953AD7">
        <w:t>5</w:t>
      </w:r>
      <w:r>
        <w:t>, an EVPLAN/EVPTree service needs to be created, supported by two ODUflex end-to-end connections respectively between S3 and S6, crossing transport node S5, and between S3 and S18, crossing transport nodes S1, S2, S31, S33, S34 and S15 which belong to different PNC domains.</w:t>
      </w:r>
    </w:p>
    <w:p w14:paraId="458356B0" w14:textId="23B10640" w:rsidR="007B0690" w:rsidRDefault="00B45CF2" w:rsidP="007B0690">
      <w:r>
        <w:t>S</w:t>
      </w:r>
      <w:r w:rsidR="007B0690">
        <w:t xml:space="preserve">ome MAC Bridging capabilities are </w:t>
      </w:r>
      <w:r>
        <w:t xml:space="preserve">also </w:t>
      </w:r>
      <w:r w:rsidR="007B0690">
        <w:t xml:space="preserve">required on some nodes at the edge of the transport network: for </w:t>
      </w:r>
      <w:r w:rsidR="007B0690" w:rsidRPr="00610654">
        <w:rPr>
          <w:noProof/>
        </w:rPr>
        <w:t>example</w:t>
      </w:r>
      <w:r w:rsidR="00610654">
        <w:rPr>
          <w:noProof/>
        </w:rPr>
        <w:t>,</w:t>
      </w:r>
      <w:r w:rsidR="007B0690">
        <w:t xml:space="preserve"> Ethernet Bridging capabilities can be configured in nodes S3 and S6:</w:t>
      </w:r>
    </w:p>
    <w:p w14:paraId="5AA18749" w14:textId="0889D471"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R1</w:t>
      </w:r>
      <w:r w:rsidR="00B45CF2">
        <w:t xml:space="preserve"> or </w:t>
      </w:r>
      <w:r>
        <w:t>to the ODUflex terminating on node S6 or to the other ODUflex terminating on node S</w:t>
      </w:r>
      <w:r w:rsidR="00B45CF2">
        <w:t>18;</w:t>
      </w:r>
    </w:p>
    <w:p w14:paraId="01CFE433" w14:textId="7B0B8D77"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R2 or </w:t>
      </w:r>
      <w:r w:rsidR="00B45CF2">
        <w:t xml:space="preserve">to </w:t>
      </w:r>
      <w:r>
        <w:t>R3</w:t>
      </w:r>
      <w:r w:rsidR="00B45CF2">
        <w:t xml:space="preserve"> or to the ODUflex terminating on node S3</w:t>
      </w:r>
      <w:r>
        <w:t>.</w:t>
      </w:r>
    </w:p>
    <w:p w14:paraId="1F72227D" w14:textId="77777777" w:rsidR="00B45CF2" w:rsidRDefault="00B45CF2" w:rsidP="00B45CF2">
      <w:r>
        <w:t>In order to support an EVPTree service instead of an EVPLAN, additional configuration of the Ethernet Bridging capabilities on the nodes at the edge of the transport network is required.</w:t>
      </w:r>
    </w:p>
    <w:p w14:paraId="78A1E475" w14:textId="74B38DA1" w:rsidR="00B45CF2" w:rsidRDefault="00B45CF2" w:rsidP="00B45CF2">
      <w:r>
        <w:t>The traffic flows between R1 and R3, between R3 and R5 and between R1 and R5 can be summarized as:</w:t>
      </w:r>
    </w:p>
    <w:p w14:paraId="75C6658B" w14:textId="596BDB9B" w:rsidR="00B45CF2" w:rsidRDefault="00B45CF2" w:rsidP="00B45CF2">
      <w:pPr>
        <w:ind w:left="864"/>
      </w:pPr>
      <w:r>
        <w:lastRenderedPageBreak/>
        <w:t xml:space="preserve">R1 ([PKT] -&gt; VLAN), </w:t>
      </w:r>
      <w:r w:rsidRPr="00AD0B22">
        <w:rPr>
          <w:highlight w:val="yellow"/>
        </w:rPr>
        <w:t>S3 (VLAN -&gt; [M</w:t>
      </w:r>
      <w:r w:rsidR="007445AC">
        <w:rPr>
          <w:highlight w:val="yellow"/>
        </w:rPr>
        <w:t>A</w:t>
      </w:r>
      <w:r w:rsidRPr="00AD0B22">
        <w:rPr>
          <w:highlight w:val="yellow"/>
        </w:rPr>
        <w:t>C] -&gt; [ODUflex])</w:t>
      </w:r>
      <w:r>
        <w:t>,</w:t>
      </w:r>
      <w:r>
        <w:br/>
        <w:t xml:space="preserve">S5 ([ODUflex]), </w:t>
      </w:r>
      <w:r w:rsidRPr="00AD0B22">
        <w:rPr>
          <w:highlight w:val="yellow"/>
        </w:rPr>
        <w:t>S6 ([ODUflex] -&gt; [MAC] -&gt; VLAN),</w:t>
      </w:r>
      <w:r>
        <w:br/>
        <w:t>R3 (VLAN -&gt; [PKT])</w:t>
      </w:r>
    </w:p>
    <w:p w14:paraId="57328E3D" w14:textId="0C9AE4F5" w:rsidR="00B45CF2" w:rsidRDefault="00B45CF2" w:rsidP="00B45CF2">
      <w:pPr>
        <w:ind w:left="864"/>
      </w:pPr>
      <w:r>
        <w:t xml:space="preserve">R3 ([PKT] -&gt; VLAN), </w:t>
      </w:r>
      <w:r w:rsidRPr="00111169">
        <w:rPr>
          <w:highlight w:val="yellow"/>
        </w:rPr>
        <w:t>S6 (VLAN -&gt; [MAC] -&gt; [ODUflex]),</w:t>
      </w:r>
      <w:r>
        <w:br/>
        <w:t xml:space="preserve">S5 ([ODUflex]), </w:t>
      </w:r>
      <w:r w:rsidRPr="00111169">
        <w:rPr>
          <w:highlight w:val="yellow"/>
        </w:rPr>
        <w:t>S3 ([ODUflex] -&gt; [MAC] -&gt; [ODUflex]),</w:t>
      </w:r>
      <w:r>
        <w:br/>
      </w:r>
      <w:r w:rsidR="007445AC">
        <w:t>S1 ([ODUflex]), S2 ([ODUflex]), S31 ([ODUflex]),</w:t>
      </w:r>
      <w:r w:rsidR="007445AC">
        <w:br/>
      </w:r>
      <w:r>
        <w:t>S33 ([ODUflex]), S34 ([ODUflex]),</w:t>
      </w:r>
      <w:r>
        <w:br/>
        <w:t>S15 ([ODUflex]), S18 ([ODUflex] -&gt; VLAN), R5 (VLAN -&gt; [PKT])</w:t>
      </w:r>
    </w:p>
    <w:p w14:paraId="4987A708" w14:textId="2BF6BAEB" w:rsidR="00D87A26" w:rsidRDefault="00D87A26" w:rsidP="00D87A26">
      <w:pPr>
        <w:ind w:left="864"/>
      </w:pPr>
      <w:r>
        <w:t xml:space="preserve">R1 ([PKT] -&gt; VLAN), </w:t>
      </w:r>
      <w:r w:rsidRPr="006035C2">
        <w:rPr>
          <w:highlight w:val="yellow"/>
        </w:rPr>
        <w:t>S3 (VLAN -&gt; [MAC] -&gt; [ODUflex]),</w:t>
      </w:r>
      <w:r>
        <w:br/>
        <w:t>S1 ([ODUflex]), S2 ([ODUflex]), S31 ([ODUflex]),</w:t>
      </w:r>
      <w:r>
        <w:br/>
        <w:t>S33 ([ODUflex]), S34 ([ODUflex]),</w:t>
      </w:r>
      <w:r>
        <w:br/>
        <w:t>S15 ([ODUflex]), S18 ([ODUflex] -&gt; VLAN), R5 (VLAN -&gt; [PKT])</w:t>
      </w:r>
    </w:p>
    <w:p w14:paraId="44B3A27B" w14:textId="3DBB1F33" w:rsidR="007445AC" w:rsidRDefault="007445AC" w:rsidP="007445AC">
      <w:r>
        <w:t xml:space="preserve">As described in section </w:t>
      </w:r>
      <w:r>
        <w:fldChar w:fldCharType="begin"/>
      </w:r>
      <w:r>
        <w:instrText xml:space="preserve"> REF _Ref500347772 \r \h \t </w:instrText>
      </w:r>
      <w:r>
        <w:fldChar w:fldCharType="separate"/>
      </w:r>
      <w:r w:rsidR="0045186C">
        <w:t>4.3.2</w:t>
      </w:r>
      <w:r>
        <w:fldChar w:fldCharType="end"/>
      </w:r>
      <w:r>
        <w:t>, it is assumed that the CNC is capable, via the CMI, to request the setup of this EVPLAN/EVPTree service, providing all the information that the MDSC needs to understand that it need to request PNC1 to setup an ODUflex connection between nodes S3 and S6 (single-domain service request) and it also needs to coordinate the setup of a multi-domain ODUflex connection between nodes S3 and S16 as well as the MAC bridging and the adaptation functions on these edge nodes.</w:t>
      </w:r>
    </w:p>
    <w:p w14:paraId="1CE35E72" w14:textId="0F530A73" w:rsidR="0091245F" w:rsidRDefault="0091245F" w:rsidP="0091245F">
      <w:r w:rsidRPr="00D95E8B">
        <w:t xml:space="preserve">In case the CNC needs the setup of </w:t>
      </w:r>
      <w:r>
        <w:t xml:space="preserve">an EVPLAN/EVPTree service only between </w:t>
      </w:r>
      <w:r w:rsidR="00FF5399">
        <w:t>R</w:t>
      </w:r>
      <w:r>
        <w:t xml:space="preserve">1, </w:t>
      </w:r>
      <w:r w:rsidR="00FF5399">
        <w:t>R</w:t>
      </w:r>
      <w:r>
        <w:t xml:space="preserve">2 and </w:t>
      </w:r>
      <w:r w:rsidR="00FF5399">
        <w:t>R</w:t>
      </w:r>
      <w:r>
        <w:t>3 (</w:t>
      </w:r>
      <w:r w:rsidRPr="00D95E8B">
        <w:t xml:space="preserve">single-domain service request), </w:t>
      </w:r>
      <w:r>
        <w:t>it would request the setup of this service in the same way as before and the information provided at the CMI is sufficient for the MDSC to understand that this is a single-domain service request.</w:t>
      </w:r>
    </w:p>
    <w:p w14:paraId="59AB012C" w14:textId="108175D5" w:rsidR="0091245F" w:rsidRDefault="0091245F" w:rsidP="0091245F">
      <w:r>
        <w:t>T</w:t>
      </w:r>
      <w:r w:rsidRPr="00D95E8B">
        <w:t xml:space="preserve">he MDSC can </w:t>
      </w:r>
      <w:r>
        <w:t xml:space="preserve">then </w:t>
      </w:r>
      <w:r w:rsidRPr="00D95E8B">
        <w:t xml:space="preserve">just request PNC1 to setup a single-domain </w:t>
      </w:r>
      <w:r>
        <w:t xml:space="preserve">EVPLAN/EVPTree service </w:t>
      </w:r>
      <w:r w:rsidRPr="00D95E8B">
        <w:t xml:space="preserve">between </w:t>
      </w:r>
      <w:r>
        <w:t xml:space="preserve">nodes </w:t>
      </w:r>
      <w:r w:rsidRPr="00D95E8B">
        <w:t>S3 and S6.</w:t>
      </w:r>
      <w:r>
        <w:t xml:space="preserve"> PNC1 can take care of setting up the single-domain ODUflex end-to-end connection between nodes S3 and S6 as well as of configuring the MAC bridging and the adaptation functions on these edge nodes.</w:t>
      </w:r>
    </w:p>
    <w:p w14:paraId="2DAD69F0" w14:textId="77777777" w:rsidR="00CC0754" w:rsidRPr="00F41C0D" w:rsidRDefault="00CC0754" w:rsidP="00F41C0D">
      <w:pPr>
        <w:pStyle w:val="Heading3"/>
      </w:pPr>
      <w:bookmarkStart w:id="45" w:name="_Ref500419020"/>
      <w:bookmarkStart w:id="46" w:name="_Toc528079402"/>
      <w:r w:rsidRPr="00F41C0D">
        <w:t>Dynamic Service Configuration</w:t>
      </w:r>
      <w:bookmarkEnd w:id="46"/>
    </w:p>
    <w:p w14:paraId="70C5FA98" w14:textId="13C6E4B6"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 xml:space="preserve">A straightforward approach would be terminate the current service and replace with a new one. Another more advanced approach would be </w:t>
      </w:r>
      <w:r w:rsidR="00610654">
        <w:rPr>
          <w:rFonts w:eastAsiaTheme="minorEastAsia"/>
          <w:lang w:eastAsia="zh-CN"/>
        </w:rPr>
        <w:t xml:space="preserve">a </w:t>
      </w:r>
      <w:r w:rsidRPr="00610654">
        <w:rPr>
          <w:rFonts w:eastAsiaTheme="minorEastAsia"/>
          <w:noProof/>
          <w:lang w:eastAsia="zh-CN"/>
        </w:rPr>
        <w:t>dynamic</w:t>
      </w:r>
      <w:r>
        <w:rPr>
          <w:rFonts w:eastAsiaTheme="minorEastAsia"/>
          <w:lang w:eastAsia="zh-CN"/>
        </w:rPr>
        <w:t xml:space="preserve"> configuration, in which case there will be no interruption for the connection.</w:t>
      </w:r>
    </w:p>
    <w:p w14:paraId="762B9453" w14:textId="3AB5E8D4" w:rsidR="00CC0754" w:rsidRDefault="00CC0754" w:rsidP="00F41C0D">
      <w:pPr>
        <w:pStyle w:val="CommentText"/>
        <w:rPr>
          <w:i/>
          <w:iCs/>
          <w:highlight w:val="yellow"/>
        </w:rPr>
      </w:pPr>
      <w:r>
        <w:rPr>
          <w:rFonts w:eastAsiaTheme="minorEastAsia"/>
          <w:lang w:eastAsia="zh-CN"/>
        </w:rPr>
        <w:lastRenderedPageBreak/>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45186C">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14:paraId="732AB32D" w14:textId="77777777" w:rsidR="003362AE" w:rsidRPr="00D87A26" w:rsidRDefault="003362AE" w:rsidP="003362AE">
      <w:pPr>
        <w:pStyle w:val="Heading2"/>
      </w:pPr>
      <w:bookmarkStart w:id="47" w:name="_Toc528079403"/>
      <w:r w:rsidRPr="00D87A26">
        <w:t>Multi-function Access Links</w:t>
      </w:r>
      <w:bookmarkEnd w:id="45"/>
      <w:bookmarkEnd w:id="47"/>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0ADA6BB5" w:rsidR="009F3B7C" w:rsidRDefault="009F3B7C" w:rsidP="009F3B7C">
      <w:r>
        <w:t xml:space="preserve">This configuration can be done a-priori by means outside the scope of this document. In this case, these links will appear at the MPI either as an ODU Link or as </w:t>
      </w:r>
      <w:r w:rsidRPr="00610654">
        <w:rPr>
          <w:noProof/>
        </w:rPr>
        <w:t>a</w:t>
      </w:r>
      <w:r w:rsidR="00610654">
        <w:rPr>
          <w:noProof/>
        </w:rPr>
        <w:t>n</w:t>
      </w:r>
      <w:r w:rsidRPr="00610654">
        <w:rPr>
          <w:noProof/>
        </w:rPr>
        <w:t xml:space="preserve"> STM-64</w:t>
      </w:r>
      <w:r>
        <w:t xml:space="preserve"> Link or as a 10GE Link (depending on the a-priori configuration) and will be controlled at the MPI as discussed in section </w:t>
      </w:r>
      <w:r>
        <w:fldChar w:fldCharType="begin"/>
      </w:r>
      <w:r>
        <w:instrText xml:space="preserve"> REF _Ref500415983 \r \h \t </w:instrText>
      </w:r>
      <w:r>
        <w:fldChar w:fldCharType="separate"/>
      </w:r>
      <w:r w:rsidR="0045186C">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49B2994A" w:rsidR="00D87A26" w:rsidRDefault="00D87A26" w:rsidP="00D87A26">
      <w:r>
        <w:t xml:space="preserve">For example, if the physical link between </w:t>
      </w:r>
      <w:r w:rsidR="00FF5399">
        <w:t>R</w:t>
      </w:r>
      <w:r>
        <w:t xml:space="preserve">1 and S3 is a multi-functional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t>R</w:t>
      </w:r>
      <w:r w:rsidR="00D87A26">
        <w:t>1 ([PKT] -&gt; ETH), S3 (ETH -&gt; [ODU2]), S1 ([ODU2]),</w:t>
      </w:r>
      <w:r w:rsidR="00D87A26">
        <w:br/>
        <w:t>S2 ([ODU2]), S31 ([ODU2]), S33 ([ODU2]), S34 ([ODU2]),</w:t>
      </w:r>
      <w:r w:rsidR="00D87A26">
        <w:br/>
        <w:t xml:space="preserve">S15 ([ODU2]), S18 ([ODU2] -&gt; ETH), </w:t>
      </w:r>
      <w:r>
        <w:t>R</w:t>
      </w:r>
      <w:r w:rsidR="00D87A26">
        <w:t>5 (ETH -&gt; [PKT])</w:t>
      </w:r>
    </w:p>
    <w:p w14:paraId="0B66F869" w14:textId="7DA70FBD" w:rsidR="007445AC" w:rsidRDefault="007445AC" w:rsidP="007445AC">
      <w:r>
        <w:lastRenderedPageBreak/>
        <w:t xml:space="preserve">As described in section </w:t>
      </w:r>
      <w:r>
        <w:fldChar w:fldCharType="begin"/>
      </w:r>
      <w:r>
        <w:instrText xml:space="preserve"> REF _Ref500347772 \r \h \t </w:instrText>
      </w:r>
      <w:r>
        <w:fldChar w:fldCharType="separate"/>
      </w:r>
      <w:r w:rsidR="0045186C">
        <w:t>4.3.2</w:t>
      </w:r>
      <w:r>
        <w:fldChar w:fldCharType="end"/>
      </w:r>
      <w:r>
        <w:t xml:space="preserve">, it is assumed that the CNC is capable, via the CMI, to request the setup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 xml:space="preserve">5, providing all the information that the MDSC needs to understand that it </w:t>
      </w:r>
      <w:r w:rsidRPr="00610654">
        <w:rPr>
          <w:noProof/>
        </w:rPr>
        <w:t>need</w:t>
      </w:r>
      <w:r w:rsidR="00610654">
        <w:rPr>
          <w:noProof/>
        </w:rPr>
        <w:t>s</w:t>
      </w:r>
      <w:r>
        <w:t xml:space="preserve"> to coordinate the setup of a multi-domain ODU2 connection, either between nodes S3 and S31, or between nodes S3 and S18, as well as the adaptation functions on these edge nodes, and in particular whether the multi-function access link on between </w:t>
      </w:r>
      <w:r w:rsidR="00FF5399">
        <w:t>R</w:t>
      </w:r>
      <w:r>
        <w:t>1 and S3 should operate as an STM-64 or as a 10GE link.</w:t>
      </w:r>
    </w:p>
    <w:p w14:paraId="07BD87A9" w14:textId="058DD8C4" w:rsidR="003362AE" w:rsidRPr="00D87A26" w:rsidRDefault="000A3A23" w:rsidP="003362AE">
      <w:pPr>
        <w:pStyle w:val="Heading2"/>
      </w:pPr>
      <w:bookmarkStart w:id="48" w:name="_Toc500168645"/>
      <w:bookmarkStart w:id="49" w:name="_Toc528079404"/>
      <w:r w:rsidRPr="00D87A26">
        <w:t xml:space="preserve">Protection </w:t>
      </w:r>
      <w:r>
        <w:t xml:space="preserve">and Restoration </w:t>
      </w:r>
      <w:r w:rsidRPr="00D87A26">
        <w:t>Configuration</w:t>
      </w:r>
      <w:bookmarkEnd w:id="48"/>
      <w:bookmarkEnd w:id="49"/>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27352685" w:rsidR="000A3A23" w:rsidRDefault="000A3A23" w:rsidP="000A3A23">
      <w:r>
        <w:t xml:space="preserve">This section describes only services which are protected with linear protection and with dynamic restoration. </w:t>
      </w:r>
    </w:p>
    <w:p w14:paraId="19F5EC87" w14:textId="4BB9F419" w:rsidR="00D87A26" w:rsidRDefault="00D87A26" w:rsidP="00D87A26">
      <w:r>
        <w:t xml:space="preserve">The MDSC needs to be capable </w:t>
      </w:r>
      <w:r w:rsidR="00610654">
        <w:rPr>
          <w:noProof/>
        </w:rPr>
        <w:t>of coordinating</w:t>
      </w:r>
      <w:r>
        <w:t xml:space="preserv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45186C">
        <w:t>4.3</w:t>
      </w:r>
      <w:r w:rsidR="004710F8">
        <w:fldChar w:fldCharType="end"/>
      </w:r>
      <w:r>
        <w:t>.</w:t>
      </w:r>
    </w:p>
    <w:p w14:paraId="0A7FA43A" w14:textId="22D54A28"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610654">
        <w:rPr>
          <w:noProof/>
        </w:rPr>
        <w:t>. A</w:t>
      </w:r>
      <w:r w:rsidRPr="00610654">
        <w:rPr>
          <w:noProof/>
        </w:rPr>
        <w:t>lso</w:t>
      </w:r>
      <w:r>
        <w:t xml:space="preserve"> protection switching within the transport network domain can only be provided at the OTN ODU layer.</w:t>
      </w:r>
    </w:p>
    <w:p w14:paraId="5DCC0CDA" w14:textId="77777777" w:rsidR="00D87A26" w:rsidRPr="00D87A26" w:rsidRDefault="00D87A26" w:rsidP="00D87A26">
      <w:pPr>
        <w:pStyle w:val="Heading3"/>
      </w:pPr>
      <w:bookmarkStart w:id="50" w:name="_Toc528079405"/>
      <w:r w:rsidRPr="00D87A26">
        <w:t>Linear Protection (end-to-end)</w:t>
      </w:r>
      <w:bookmarkEnd w:id="50"/>
    </w:p>
    <w:p w14:paraId="7815E17B" w14:textId="33617F16"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45186C">
        <w:t>4.3</w:t>
      </w:r>
      <w:r w:rsidR="008E44B8">
        <w:fldChar w:fldCharType="end"/>
      </w:r>
      <w:r>
        <w:t xml:space="preserve"> from failures within the OTN multi-domain transport network, the MDSC should be capable </w:t>
      </w:r>
      <w:r w:rsidR="00610654">
        <w:rPr>
          <w:noProof/>
        </w:rPr>
        <w:t>of coordinating</w:t>
      </w:r>
      <w:r>
        <w:t xml:space="preserve"> different PNCs to configure and control OTN </w:t>
      </w:r>
      <w:r w:rsidRPr="00C50CF6">
        <w:t xml:space="preserve">linear protection </w:t>
      </w:r>
      <w:r>
        <w:t>in the data plane between nodes S3 and node S18.</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lastRenderedPageBreak/>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51" w:name="_Toc528079406"/>
      <w:r w:rsidRPr="00D87A26">
        <w:t>Segmented Protection</w:t>
      </w:r>
      <w:bookmarkEnd w:id="51"/>
    </w:p>
    <w:p w14:paraId="4708D63C" w14:textId="65C1689D"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45186C">
        <w:t>4.3</w:t>
      </w:r>
      <w:r w:rsidR="008E44B8">
        <w:fldChar w:fldCharType="end"/>
      </w:r>
      <w:r w:rsidR="00D87A26">
        <w:t xml:space="preserve"> from failures within the OTN multi-domain transport network, the MDSC should be capable </w:t>
      </w:r>
      <w:r w:rsidR="00610654">
        <w:rPr>
          <w:noProof/>
        </w:rPr>
        <w:t xml:space="preserve">of </w:t>
      </w:r>
      <w:r w:rsidR="00610654">
        <w:rPr>
          <w:noProof/>
        </w:rPr>
        <w:lastRenderedPageBreak/>
        <w:t>requesting</w:t>
      </w:r>
      <w:r w:rsidR="00D87A26">
        <w:t xml:space="preserve"> each PNC to configure OTN intra-domain protection when requesting the setup of the ODU2 </w:t>
      </w:r>
      <w:r w:rsidR="00D87A26" w:rsidRPr="00F41C0D">
        <w:rPr>
          <w:highlight w:val="yellow"/>
        </w:rPr>
        <w:t>data plane connection segment</w:t>
      </w:r>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77777777" w:rsidR="000A3A23" w:rsidRDefault="000A3A23" w:rsidP="00F41C0D">
      <w:pPr>
        <w:pStyle w:val="Heading3"/>
        <w:rPr>
          <w:lang w:eastAsia="zh-CN"/>
        </w:rPr>
      </w:pPr>
      <w:bookmarkStart w:id="52" w:name="_Toc528079407"/>
      <w:r>
        <w:rPr>
          <w:lang w:eastAsia="zh-CN"/>
        </w:rPr>
        <w:t xml:space="preserve">End-to-End </w:t>
      </w:r>
      <w:r>
        <w:rPr>
          <w:rFonts w:hint="eastAsia"/>
          <w:lang w:eastAsia="zh-CN"/>
        </w:rPr>
        <w:t>Dynamic</w:t>
      </w:r>
      <w:r>
        <w:rPr>
          <w:lang w:eastAsia="zh-CN"/>
        </w:rPr>
        <w:t xml:space="preserve"> restoration</w:t>
      </w:r>
      <w:bookmarkEnd w:id="52"/>
    </w:p>
    <w:p w14:paraId="5E4F6369" w14:textId="2752E800" w:rsidR="000A3A23" w:rsidRDefault="00A032F2" w:rsidP="00F41C0D">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45186C">
        <w:t>4.3</w:t>
      </w:r>
      <w:r w:rsidR="000A3A23">
        <w:fldChar w:fldCharType="end"/>
      </w:r>
      <w:r w:rsidR="000A3A23">
        <w:t xml:space="preserve"> from failures within the OTN multi-domain transport network, the MDSC should be capable </w:t>
      </w:r>
      <w:r w:rsidR="00610654">
        <w:rPr>
          <w:noProof/>
        </w:rPr>
        <w:t>of coordinating</w:t>
      </w:r>
      <w:r w:rsidR="000A3A23">
        <w:t xml:space="preserve"> different PNCs to configure and control OTN end-to-end dynamic Restoration</w:t>
      </w:r>
      <w:r w:rsidR="000A3A23" w:rsidRPr="00C50CF6">
        <w:t xml:space="preserve"> </w:t>
      </w:r>
      <w:r w:rsidR="000A3A23">
        <w:t xml:space="preserve">in the data plane between nodes S3 and node S18. For example, the MDSC can request the PNC1, PNC2 and PNC3 to create a service with no-protection, MDSC set the end-to-end service with the dynamic restoration. </w:t>
      </w:r>
    </w:p>
    <w:p w14:paraId="26A5A21D"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3B490CC0" w14:textId="77777777" w:rsidR="000A3A23" w:rsidRDefault="000A3A23" w:rsidP="00F41C0D">
      <w:pPr>
        <w:rPr>
          <w:rFonts w:eastAsiaTheme="minorEastAsia"/>
          <w:lang w:eastAsia="zh-CN"/>
        </w:rPr>
      </w:pPr>
      <w:r>
        <w:rPr>
          <w:rFonts w:eastAsiaTheme="minorEastAsia"/>
          <w:lang w:eastAsia="zh-CN"/>
        </w:rPr>
        <w:t>When a link failure between S1 and s2 occurred in network domain 1, PNC1 does not restore the tunnel and send the alarm notification to the MDSC, MDSC will perform the end-to-end restoration.</w:t>
      </w:r>
    </w:p>
    <w:p w14:paraId="7C7AEFE6" w14:textId="2DDB9C56"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3E30AA3" w14:textId="7802F840" w:rsidR="000A3A23" w:rsidRDefault="000A3A23" w:rsidP="00F41C0D">
      <w:pPr>
        <w:pStyle w:val="Heading3"/>
        <w:rPr>
          <w:rFonts w:eastAsiaTheme="minorEastAsia"/>
          <w:lang w:eastAsia="zh-CN"/>
        </w:rPr>
      </w:pPr>
      <w:bookmarkStart w:id="53" w:name="_Toc507866122"/>
      <w:bookmarkStart w:id="54" w:name="_Toc528079408"/>
      <w:bookmarkEnd w:id="53"/>
      <w:r>
        <w:rPr>
          <w:rFonts w:eastAsiaTheme="minorEastAsia"/>
          <w:lang w:eastAsia="zh-CN"/>
        </w:rPr>
        <w:lastRenderedPageBreak/>
        <w:t>S</w:t>
      </w:r>
      <w:r>
        <w:rPr>
          <w:rFonts w:eastAsiaTheme="minorEastAsia" w:hint="eastAsia"/>
          <w:lang w:eastAsia="zh-CN"/>
        </w:rPr>
        <w:t xml:space="preserve">egmented </w:t>
      </w:r>
      <w:r w:rsidR="00A032F2">
        <w:rPr>
          <w:rFonts w:eastAsiaTheme="minorEastAsia"/>
          <w:lang w:eastAsia="zh-CN"/>
        </w:rPr>
        <w:t>D</w:t>
      </w:r>
      <w:r>
        <w:rPr>
          <w:rFonts w:eastAsiaTheme="minorEastAsia"/>
          <w:lang w:eastAsia="zh-CN"/>
        </w:rPr>
        <w:t xml:space="preserve">ynamic </w:t>
      </w:r>
      <w:r w:rsidR="00A032F2">
        <w:rPr>
          <w:rFonts w:eastAsiaTheme="minorEastAsia"/>
          <w:lang w:eastAsia="zh-CN"/>
        </w:rPr>
        <w:t>R</w:t>
      </w:r>
      <w:r>
        <w:rPr>
          <w:rFonts w:eastAsiaTheme="minorEastAsia"/>
          <w:lang w:eastAsia="zh-CN"/>
        </w:rPr>
        <w:t>estoration</w:t>
      </w:r>
      <w:bookmarkEnd w:id="54"/>
    </w:p>
    <w:p w14:paraId="481BFDA9" w14:textId="03B8EEEE" w:rsidR="000A3A23" w:rsidRDefault="00A032F2"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45186C">
        <w:t>4.3</w:t>
      </w:r>
      <w:r w:rsidR="000A3A23">
        <w:fldChar w:fldCharType="end"/>
      </w:r>
      <w:r w:rsidR="000A3A23">
        <w:t xml:space="preserve"> from failures within the OTN multi-domain transport network, the MDSC should be capable </w:t>
      </w:r>
      <w:r w:rsidR="00610654">
        <w:rPr>
          <w:noProof/>
        </w:rPr>
        <w:t>of coordinating</w:t>
      </w:r>
      <w:r w:rsidR="000A3A23">
        <w:t xml:space="preserve"> different PNCs to configure and control OTN segmented dynamic Restoration</w:t>
      </w:r>
      <w:r w:rsidR="000A3A23" w:rsidRPr="00C50CF6">
        <w:t xml:space="preserve"> </w:t>
      </w:r>
      <w:r w:rsidR="000A3A23">
        <w:t xml:space="preserve">in the data plane between nodes S3 and node S18. </w:t>
      </w:r>
    </w:p>
    <w:p w14:paraId="74DF0C31"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BE39ECD" w14:textId="77777777"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14:paraId="564FE0A2" w14:textId="77777777"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51698F9A" w14:textId="77777777"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14:paraId="59B6DE3C" w14:textId="49064ADC"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7789516" w14:textId="77777777" w:rsidR="000A3A23" w:rsidRPr="00BE6117" w:rsidRDefault="000A3A23" w:rsidP="000A3A23">
      <w:pPr>
        <w:rPr>
          <w:rFonts w:eastAsiaTheme="minorEastAsia"/>
          <w:lang w:eastAsia="zh-CN"/>
        </w:rPr>
      </w:pPr>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14:paraId="47FC5F68" w14:textId="77777777" w:rsidR="000A3A23" w:rsidRPr="00F41C0D" w:rsidRDefault="000A3A23" w:rsidP="00F41C0D">
      <w:pPr>
        <w:rPr>
          <w:rFonts w:eastAsiaTheme="minorEastAsia"/>
          <w:lang w:eastAsia="zh-CN"/>
        </w:rPr>
      </w:pPr>
      <w:r w:rsidRPr="00231472">
        <w:rPr>
          <w:rFonts w:eastAsiaTheme="minorEastAsia"/>
          <w:lang w:eastAsia="zh-CN"/>
        </w:rPr>
        <w:t>The creation of the recovery path by the controller can use the method of “make-before-break”, in order to reduce the impact of the recovery operation on the services.</w:t>
      </w:r>
    </w:p>
    <w:p w14:paraId="32E15727" w14:textId="6F749DC2" w:rsidR="00B940F0" w:rsidRDefault="00B940F0" w:rsidP="00F41C0D">
      <w:pPr>
        <w:pStyle w:val="Heading2"/>
      </w:pPr>
      <w:bookmarkStart w:id="55" w:name="_Toc528079409"/>
      <w:r>
        <w:rPr>
          <w:rFonts w:hint="eastAsia"/>
        </w:rPr>
        <w:t>S</w:t>
      </w:r>
      <w:r>
        <w:t>ervice Modification and Deletion</w:t>
      </w:r>
      <w:bookmarkEnd w:id="55"/>
    </w:p>
    <w:p w14:paraId="0ECA27CB" w14:textId="6B10D631" w:rsidR="00B940F0" w:rsidRPr="00B940F0" w:rsidRDefault="00B940F0" w:rsidP="00F41C0D">
      <w:r w:rsidRPr="00CA3204">
        <w:t xml:space="preserve">To be </w:t>
      </w:r>
      <w:r w:rsidR="00A032F2" w:rsidRPr="005719C7">
        <w:t>discussed in future versions of this document.</w:t>
      </w:r>
    </w:p>
    <w:p w14:paraId="4D393E65" w14:textId="77777777" w:rsidR="000A3A23" w:rsidRDefault="000A3A23" w:rsidP="00F41C0D">
      <w:pPr>
        <w:pStyle w:val="Heading2"/>
        <w:rPr>
          <w:rFonts w:eastAsiaTheme="minorEastAsia"/>
          <w:lang w:eastAsia="zh-CN"/>
        </w:rPr>
      </w:pPr>
      <w:bookmarkStart w:id="56" w:name="_Toc528079410"/>
      <w:r>
        <w:rPr>
          <w:rFonts w:eastAsiaTheme="minorEastAsia"/>
          <w:lang w:eastAsia="zh-CN"/>
        </w:rPr>
        <w:t>N</w:t>
      </w:r>
      <w:r>
        <w:rPr>
          <w:rFonts w:eastAsiaTheme="minorEastAsia" w:hint="eastAsia"/>
          <w:lang w:eastAsia="zh-CN"/>
        </w:rPr>
        <w:t>otification</w:t>
      </w:r>
      <w:bookmarkEnd w:id="56"/>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lastRenderedPageBreak/>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2E122007"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45186C">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57" w:name="_Toc528079411"/>
      <w:r>
        <w:rPr>
          <w:rFonts w:eastAsiaTheme="minorEastAsia"/>
          <w:lang w:eastAsia="zh-CN"/>
        </w:rPr>
        <w:t>Path Computation with Constraint</w:t>
      </w:r>
      <w:bookmarkEnd w:id="57"/>
    </w:p>
    <w:p w14:paraId="22AF3C33" w14:textId="69CBB5F1"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w:t>
      </w:r>
      <w:r w:rsidR="00523D6B">
        <w:rPr>
          <w:rFonts w:eastAsiaTheme="minorEastAsia"/>
          <w:noProof/>
          <w:lang w:eastAsia="zh-CN"/>
        </w:rPr>
        <w:t>;</w:t>
      </w:r>
      <w:r w:rsidRPr="00523D6B">
        <w:rPr>
          <w:rFonts w:eastAsiaTheme="minorEastAsia"/>
          <w:noProof/>
          <w:lang w:eastAsia="zh-CN"/>
        </w:rPr>
        <w:t xml:space="preserve"> typical</w:t>
      </w:r>
      <w:r>
        <w:rPr>
          <w:rFonts w:eastAsiaTheme="minorEastAsia"/>
          <w:lang w:eastAsia="zh-CN"/>
        </w:rPr>
        <w:t xml:space="preserve">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45186C">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be a Tunnel from </w:t>
      </w:r>
      <w:r w:rsidR="00FF5399">
        <w:rPr>
          <w:rFonts w:eastAsiaTheme="minorEastAsia"/>
          <w:lang w:eastAsia="zh-CN"/>
        </w:rPr>
        <w:t>R</w:t>
      </w:r>
      <w:r>
        <w:rPr>
          <w:rFonts w:eastAsiaTheme="minorEastAsia"/>
          <w:lang w:eastAsia="zh-CN"/>
        </w:rPr>
        <w:t xml:space="preserve">1 to </w:t>
      </w:r>
      <w:r w:rsidR="00FF5399">
        <w:rPr>
          <w:rFonts w:eastAsiaTheme="minorEastAsia"/>
          <w:lang w:eastAsia="zh-CN"/>
        </w:rPr>
        <w:t>R</w:t>
      </w:r>
      <w:r>
        <w:rPr>
          <w:rFonts w:eastAsiaTheme="minorEastAsia"/>
          <w:lang w:eastAsia="zh-CN"/>
        </w:rPr>
        <w:t xml:space="preserve">5 with an IRO from S2 to S31, then </w:t>
      </w:r>
      <w:r w:rsidRPr="00523D6B">
        <w:rPr>
          <w:rFonts w:eastAsiaTheme="minorEastAsia"/>
          <w:noProof/>
          <w:lang w:eastAsia="zh-CN"/>
        </w:rPr>
        <w:t>qualified</w:t>
      </w:r>
      <w:r>
        <w:rPr>
          <w:rFonts w:eastAsiaTheme="minorEastAsia"/>
          <w:lang w:eastAsia="zh-CN"/>
        </w:rPr>
        <w:t xml:space="preserve"> feedback would become: </w:t>
      </w:r>
    </w:p>
    <w:p w14:paraId="37A544AC" w14:textId="5E872454"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r w:rsidR="000A3A23" w:rsidRPr="00F41C0D">
        <w:rPr>
          <w:rFonts w:eastAsiaTheme="minorEastAsia"/>
          <w:lang w:eastAsia="zh-CN"/>
        </w:rPr>
        <w:br/>
        <w:t>S31 ([ODU2]), S33 ([ODU2]), S34 ([ODU2]),</w:t>
      </w:r>
      <w:r w:rsidR="000A3A23" w:rsidRPr="00F41C0D">
        <w:rPr>
          <w:rFonts w:eastAsiaTheme="minorEastAsia"/>
          <w:lang w:eastAsia="zh-CN"/>
        </w:rPr>
        <w:br/>
        <w:t xml:space="preserve">S15 ([ODU2]), S18 ([ODU2]), </w:t>
      </w:r>
      <w:r>
        <w:rPr>
          <w:rFonts w:eastAsiaTheme="minorEastAsia"/>
          <w:lang w:eastAsia="zh-CN"/>
        </w:rPr>
        <w:t>R</w:t>
      </w:r>
      <w:r w:rsidR="000A3A23" w:rsidRPr="00F41C0D">
        <w:rPr>
          <w:rFonts w:eastAsiaTheme="minorEastAsia"/>
          <w:lang w:eastAsia="zh-CN"/>
        </w:rPr>
        <w:t>5 (ODU2 -&gt; [PKT])</w:t>
      </w:r>
    </w:p>
    <w:p w14:paraId="5A4853A6" w14:textId="77777777" w:rsidR="000A3A23" w:rsidRDefault="000A3A23" w:rsidP="00F41C0D">
      <w:pPr>
        <w:rPr>
          <w:rFonts w:eastAsiaTheme="minorEastAsia"/>
          <w:lang w:eastAsia="zh-CN"/>
        </w:rPr>
      </w:pPr>
      <w:r w:rsidRPr="00F41C0D">
        <w:rPr>
          <w:rFonts w:eastAsiaTheme="minorEastAsia"/>
          <w:lang w:eastAsia="zh-CN"/>
        </w:rPr>
        <w:t xml:space="preserve">If the request covers the IRO from S8 to S12, then the above path would not be qualified, while a possible computation result may be: </w:t>
      </w:r>
    </w:p>
    <w:p w14:paraId="23BDE6FD" w14:textId="16ACA5F2"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r w:rsidR="000A3A23" w:rsidRPr="00F41C0D">
        <w:rPr>
          <w:rFonts w:eastAsiaTheme="minorEastAsia"/>
          <w:lang w:eastAsia="zh-CN"/>
        </w:rPr>
        <w:br/>
        <w:t xml:space="preserve">S8 ([ODU2]), S12 ([ODU2]), S15 ([ODU2]), S18 ([ODU2]), </w:t>
      </w:r>
      <w:r>
        <w:rPr>
          <w:rFonts w:eastAsiaTheme="minorEastAsia"/>
          <w:lang w:eastAsia="zh-CN"/>
        </w:rPr>
        <w:t>R</w:t>
      </w:r>
      <w:r w:rsidR="000A3A23" w:rsidRPr="00F41C0D">
        <w:rPr>
          <w:rFonts w:eastAsiaTheme="minorEastAsia"/>
          <w:lang w:eastAsia="zh-CN"/>
        </w:rPr>
        <w:t>5 (ODU2 -&gt; [PKT])</w:t>
      </w:r>
    </w:p>
    <w:p w14:paraId="47535007" w14:textId="1E104B39"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w:t>
      </w:r>
      <w:r w:rsidR="00523D6B">
        <w:rPr>
          <w:rFonts w:eastAsiaTheme="minorEastAsia"/>
          <w:lang w:eastAsia="zh-CN"/>
        </w:rPr>
        <w:t xml:space="preserve">the </w:t>
      </w:r>
      <w:r w:rsidRPr="00523D6B">
        <w:rPr>
          <w:rFonts w:eastAsiaTheme="minorEastAsia"/>
          <w:noProof/>
          <w:lang w:eastAsia="zh-CN"/>
        </w:rPr>
        <w:t>TE</w:t>
      </w:r>
      <w:r w:rsidRPr="00F41C0D">
        <w:rPr>
          <w:rFonts w:eastAsiaTheme="minorEastAsia"/>
          <w:lang w:eastAsia="zh-CN"/>
        </w:rPr>
        <w:t xml:space="preserve"> tunnel model as well. </w:t>
      </w:r>
    </w:p>
    <w:p w14:paraId="6231E765" w14:textId="500CDA6C" w:rsidR="000A3A23" w:rsidRPr="00F41C0D" w:rsidRDefault="000A3A23" w:rsidP="00F41C0D">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sidR="00523D6B">
        <w:rPr>
          <w:rFonts w:eastAsiaTheme="minorEastAsia"/>
          <w:noProof/>
          <w:lang w:eastAsia="zh-CN"/>
        </w:rPr>
        <w:t>.</w:t>
      </w:r>
      <w:r w:rsidRPr="00F41C0D">
        <w:rPr>
          <w:rFonts w:eastAsiaTheme="minorEastAsia"/>
          <w:lang w:eastAsia="zh-CN"/>
        </w:rPr>
        <w:t>,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58" w:name="_Toc528079412"/>
      <w:r>
        <w:lastRenderedPageBreak/>
        <w:t>YANG Model Analysis</w:t>
      </w:r>
      <w:bookmarkEnd w:id="58"/>
    </w:p>
    <w:p w14:paraId="54A590E3" w14:textId="41BFBEE3"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45186C">
        <w:t>4</w:t>
      </w:r>
      <w:r>
        <w:fldChar w:fldCharType="end"/>
      </w:r>
      <w:r>
        <w:t>.</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45186C">
        <w:t>5.1</w:t>
      </w:r>
      <w:r w:rsidR="007F6BD4">
        <w:fldChar w:fldCharType="end"/>
      </w:r>
      <w:r>
        <w:t xml:space="preserve"> describes the different topology abstractions provided to the MDSC by each PNC</w:t>
      </w:r>
      <w:r w:rsidRPr="005E4EEA">
        <w:t xml:space="preserve"> </w:t>
      </w:r>
      <w:r>
        <w:t>via its own MPI.</w:t>
      </w:r>
    </w:p>
    <w:p w14:paraId="0FF7084E" w14:textId="61CBB795"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45186C">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45186C">
        <w:t>4.3</w:t>
      </w:r>
      <w:r>
        <w:fldChar w:fldCharType="end"/>
      </w:r>
      <w:r>
        <w:t>.</w:t>
      </w:r>
    </w:p>
    <w:p w14:paraId="13065FE5" w14:textId="6CA2EAFD" w:rsidR="007F6BD4" w:rsidRDefault="007F6BD4" w:rsidP="007F6BD4">
      <w:r>
        <w:t xml:space="preserve">Section </w:t>
      </w:r>
      <w:r>
        <w:fldChar w:fldCharType="begin"/>
      </w:r>
      <w:r>
        <w:instrText xml:space="preserve"> REF _Ref500419166 \r \h \t </w:instrText>
      </w:r>
      <w:r>
        <w:fldChar w:fldCharType="separate"/>
      </w:r>
      <w:r w:rsidR="0045186C">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59" w:name="_Ref500417451"/>
      <w:bookmarkStart w:id="60" w:name="_Ref500418942"/>
      <w:bookmarkStart w:id="61" w:name="_Ref500430602"/>
      <w:bookmarkStart w:id="62" w:name="_Toc528079413"/>
      <w:r w:rsidRPr="00A07622">
        <w:t>YANG Models for Topology Abstraction</w:t>
      </w:r>
      <w:bookmarkEnd w:id="59"/>
      <w:bookmarkEnd w:id="60"/>
      <w:bookmarkEnd w:id="61"/>
      <w:bookmarkEnd w:id="62"/>
    </w:p>
    <w:p w14:paraId="50DB2D14" w14:textId="32FDD176" w:rsidR="007F6BD4" w:rsidRDefault="007F6BD4" w:rsidP="007F6BD4">
      <w:bookmarkStart w:id="63"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45186C">
        <w:t>4.2</w:t>
      </w:r>
      <w:r w:rsidR="00C1131F">
        <w:fldChar w:fldCharType="end"/>
      </w:r>
      <w:r>
        <w:t>.</w:t>
      </w:r>
    </w:p>
    <w:p w14:paraId="035D3A5A" w14:textId="27780126" w:rsidR="007F6BD4" w:rsidRPr="001C5276" w:rsidRDefault="007F6BD4" w:rsidP="007F6BD4">
      <w:pPr>
        <w:pStyle w:val="Heading3"/>
      </w:pPr>
      <w:bookmarkStart w:id="64" w:name="_Ref500432575"/>
      <w:bookmarkStart w:id="65" w:name="_Toc528079414"/>
      <w:r w:rsidRPr="001C5276">
        <w:lastRenderedPageBreak/>
        <w:t xml:space="preserve">Domain 1 </w:t>
      </w:r>
      <w:r w:rsidR="001C5276" w:rsidRPr="0078595D">
        <w:t>Black</w:t>
      </w:r>
      <w:r w:rsidR="00E20CCB" w:rsidRPr="001C5276">
        <w:t xml:space="preserve"> </w:t>
      </w:r>
      <w:r w:rsidRPr="001C5276">
        <w:t>Topology Abstraction</w:t>
      </w:r>
      <w:bookmarkEnd w:id="64"/>
      <w:bookmarkEnd w:id="65"/>
    </w:p>
    <w:p w14:paraId="2A943942" w14:textId="5D6A1AFE" w:rsidR="007F6BD4" w:rsidRDefault="00CB49C5" w:rsidP="00F320EA">
      <w:pPr>
        <w:pStyle w:val="RFCFigure"/>
      </w:pPr>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45186C">
        <w:t>4.2</w:t>
      </w:r>
      <w:r w:rsidR="00876585">
        <w:fldChar w:fldCharType="end"/>
      </w:r>
      <w:r w:rsidR="00876585">
        <w:t>,</w:t>
      </w:r>
      <w:r>
        <w:t xml:space="preserve"> </w:t>
      </w:r>
      <w:r w:rsidR="0091245F">
        <w:t xml:space="preserve">to </w:t>
      </w:r>
      <w:r>
        <w:t>expose</w:t>
      </w:r>
      <w:r w:rsidR="0091245F">
        <w:t xml:space="preserve"> </w:t>
      </w:r>
      <w:r w:rsidR="00E20CCB">
        <w:t xml:space="preserve">to the MDSC, </w:t>
      </w:r>
      <w:r w:rsidR="0091245F">
        <w:t>at MPI</w:t>
      </w:r>
      <w:r w:rsidR="00AE3943">
        <w:t>1</w:t>
      </w:r>
      <w:r w:rsidR="002A58DA">
        <w:t>,</w:t>
      </w:r>
      <w:r>
        <w:t xml:space="preserve"> </w:t>
      </w:r>
      <w:r w:rsidR="007F6BD4">
        <w:t>one TE Topology instance for the ODU layer (</w:t>
      </w:r>
      <w:r>
        <w:t xml:space="preserve">MPI1 </w:t>
      </w:r>
      <w:r w:rsidR="001C5276">
        <w:t>OTN</w:t>
      </w:r>
      <w:r w:rsidR="001C5276" w:rsidRPr="00AD373D">
        <w:t xml:space="preserve"> </w:t>
      </w:r>
      <w:r w:rsidR="007F6BD4" w:rsidRPr="00AD373D">
        <w:t>Topology</w:t>
      </w:r>
      <w:r w:rsidR="007F6BD4">
        <w:t>)</w:t>
      </w:r>
      <w:r>
        <w:t xml:space="preserve"> </w:t>
      </w:r>
      <w:r w:rsidR="007F6BD4">
        <w:t xml:space="preserve">containing </w:t>
      </w:r>
      <w:r w:rsidR="00876585">
        <w:t xml:space="preserve">only </w:t>
      </w:r>
      <w:r w:rsidR="001C5276">
        <w:t>one</w:t>
      </w:r>
      <w:r w:rsidR="00876585">
        <w:t xml:space="preserve"> abstract </w:t>
      </w:r>
      <w:r w:rsidR="00AE3943">
        <w:t xml:space="preserve">TE </w:t>
      </w:r>
      <w:r w:rsidR="00876585">
        <w:t xml:space="preserve">node (i.e., </w:t>
      </w:r>
      <w:r w:rsidR="001C5276">
        <w:t>AN1</w:t>
      </w:r>
      <w:r w:rsidR="00876585">
        <w:t xml:space="preserve">) and </w:t>
      </w:r>
      <w:r w:rsidR="001C5276">
        <w:t xml:space="preserve">only inter-domain and access </w:t>
      </w:r>
      <w:r w:rsidR="00876585">
        <w:t xml:space="preserve">abstract </w:t>
      </w:r>
      <w:r w:rsidR="00AE3943">
        <w:t xml:space="preserve">TE </w:t>
      </w:r>
      <w:r w:rsidR="00876585">
        <w:t>links (</w:t>
      </w:r>
      <w:r w:rsidR="001C5276">
        <w:t xml:space="preserve">which </w:t>
      </w:r>
      <w:r w:rsidR="00386D84">
        <w:t>represent</w:t>
      </w:r>
      <w:r w:rsidR="001C5276">
        <w:t xml:space="preserve"> the inter-domain and access physical links</w:t>
      </w:r>
      <w:r w:rsidR="00876585">
        <w:t>)</w:t>
      </w:r>
      <w:r w:rsidR="007F6BD4" w:rsidRPr="00C314F6">
        <w:t xml:space="preserve">, 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45186C">
        <w:t>Figure 3</w:t>
      </w:r>
      <w:r w:rsidR="00544911" w:rsidRPr="00876585">
        <w:rPr>
          <w:highlight w:val="yellow"/>
        </w:rPr>
        <w:fldChar w:fldCharType="end"/>
      </w:r>
      <w:r w:rsidR="007F6BD4" w:rsidRPr="00C314F6">
        <w:t xml:space="preserve"> below</w:t>
      </w:r>
      <w:r w:rsidR="007F6BD4">
        <w:t>.</w:t>
      </w:r>
    </w:p>
    <w:p w14:paraId="2F31189B" w14:textId="77777777" w:rsidR="00DC54A1" w:rsidRPr="00DC54A1" w:rsidRDefault="00DC54A1" w:rsidP="00DC54A1">
      <w:pPr>
        <w:pStyle w:val="RFCFigure"/>
        <w:rPr>
          <w:lang w:val="en-AU"/>
        </w:rPr>
      </w:pPr>
    </w:p>
    <w:p w14:paraId="0989B4B3" w14:textId="77777777" w:rsidR="00DC54A1" w:rsidRPr="00DC54A1" w:rsidRDefault="00DC54A1" w:rsidP="00DC54A1">
      <w:pPr>
        <w:pStyle w:val="RFCFigure"/>
        <w:rPr>
          <w:lang w:val="en-AU"/>
        </w:rPr>
      </w:pPr>
      <w:r w:rsidRPr="00DC54A1">
        <w:rPr>
          <w:lang w:val="en-AU"/>
        </w:rPr>
        <w:t xml:space="preserve">                ...................................</w:t>
      </w:r>
    </w:p>
    <w:p w14:paraId="02E5E7F6" w14:textId="77777777" w:rsidR="00DC54A1" w:rsidRPr="00DC54A1" w:rsidRDefault="00DC54A1" w:rsidP="00DC54A1">
      <w:pPr>
        <w:pStyle w:val="RFCFigure"/>
        <w:rPr>
          <w:lang w:val="en-AU"/>
        </w:rPr>
      </w:pPr>
      <w:r w:rsidRPr="00DC54A1">
        <w:rPr>
          <w:lang w:val="en-AU"/>
        </w:rPr>
        <w:t xml:space="preserve">                :                                 :</w:t>
      </w:r>
    </w:p>
    <w:p w14:paraId="49006CEF" w14:textId="77777777" w:rsidR="00DC54A1" w:rsidRPr="00DC54A1" w:rsidRDefault="00DC54A1" w:rsidP="00DC54A1">
      <w:pPr>
        <w:pStyle w:val="RFCFigure"/>
        <w:rPr>
          <w:lang w:val="en-AU"/>
        </w:rPr>
      </w:pPr>
      <w:r w:rsidRPr="00DC54A1">
        <w:rPr>
          <w:lang w:val="en-AU"/>
        </w:rPr>
        <w:t xml:space="preserve">                :       +-----------------+       :</w:t>
      </w:r>
    </w:p>
    <w:p w14:paraId="305FD8E1" w14:textId="77777777" w:rsidR="00DC54A1" w:rsidRPr="00DC54A1" w:rsidRDefault="00DC54A1" w:rsidP="00DC54A1">
      <w:pPr>
        <w:pStyle w:val="RFCFigure"/>
        <w:rPr>
          <w:lang w:val="en-AU"/>
        </w:rPr>
      </w:pPr>
      <w:r w:rsidRPr="00DC54A1">
        <w:rPr>
          <w:lang w:val="en-AU"/>
        </w:rPr>
        <w:t xml:space="preserve">                :       |                 |       :</w:t>
      </w:r>
    </w:p>
    <w:p w14:paraId="6810083A" w14:textId="77777777" w:rsidR="00DC54A1" w:rsidRPr="00DC54A1" w:rsidRDefault="00DC54A1" w:rsidP="00DC54A1">
      <w:pPr>
        <w:pStyle w:val="RFCFigure"/>
        <w:rPr>
          <w:lang w:val="en-AU"/>
        </w:rPr>
      </w:pPr>
      <w:r w:rsidRPr="00DC54A1">
        <w:rPr>
          <w:lang w:val="en-AU"/>
        </w:rPr>
        <w:t xml:space="preserve">        (R1)- - --------|                 |-------- - -(S31)</w:t>
      </w:r>
    </w:p>
    <w:p w14:paraId="4A1886C4" w14:textId="77777777" w:rsidR="00DC54A1" w:rsidRPr="00DC54A1" w:rsidRDefault="00DC54A1" w:rsidP="00DC54A1">
      <w:pPr>
        <w:pStyle w:val="RFCFigure"/>
        <w:rPr>
          <w:lang w:val="en-AU"/>
        </w:rPr>
      </w:pPr>
      <w:r w:rsidRPr="00DC54A1">
        <w:rPr>
          <w:lang w:val="en-AU"/>
        </w:rPr>
        <w:t xml:space="preserve">                : AN1-1 |                 | AN1-2 :</w:t>
      </w:r>
    </w:p>
    <w:p w14:paraId="29F6E40C" w14:textId="77777777" w:rsidR="00DC54A1" w:rsidRPr="00DC54A1" w:rsidRDefault="00DC54A1" w:rsidP="00DC54A1">
      <w:pPr>
        <w:pStyle w:val="RFCFigure"/>
        <w:rPr>
          <w:lang w:val="en-AU"/>
        </w:rPr>
      </w:pPr>
      <w:r w:rsidRPr="00DC54A1">
        <w:rPr>
          <w:lang w:val="en-AU"/>
        </w:rPr>
        <w:t xml:space="preserve">                :       |                 |       :</w:t>
      </w:r>
    </w:p>
    <w:p w14:paraId="7F9767D6" w14:textId="77777777" w:rsidR="00DC54A1" w:rsidRPr="00DC54A1" w:rsidRDefault="00DC54A1" w:rsidP="00DC54A1">
      <w:pPr>
        <w:pStyle w:val="RFCFigure"/>
        <w:rPr>
          <w:lang w:val="en-AU"/>
        </w:rPr>
      </w:pPr>
      <w:r w:rsidRPr="00DC54A1">
        <w:rPr>
          <w:lang w:val="en-AU"/>
        </w:rPr>
        <w:t xml:space="preserve">        (R2)- - --------|                 |       :</w:t>
      </w:r>
    </w:p>
    <w:p w14:paraId="6E7787E2" w14:textId="77777777" w:rsidR="00DC54A1" w:rsidRPr="00DC54A1" w:rsidRDefault="00DC54A1" w:rsidP="00DC54A1">
      <w:pPr>
        <w:pStyle w:val="RFCFigure"/>
        <w:rPr>
          <w:lang w:val="en-AU"/>
        </w:rPr>
      </w:pPr>
      <w:r w:rsidRPr="00DC54A1">
        <w:rPr>
          <w:lang w:val="en-AU"/>
        </w:rPr>
        <w:t xml:space="preserve">                : AN1-3 |       AN1       |       :</w:t>
      </w:r>
    </w:p>
    <w:p w14:paraId="7AA4CEC7" w14:textId="77777777" w:rsidR="00DC54A1" w:rsidRPr="00DC54A1" w:rsidRDefault="00DC54A1" w:rsidP="00DC54A1">
      <w:pPr>
        <w:pStyle w:val="RFCFigure"/>
        <w:rPr>
          <w:lang w:val="en-AU"/>
        </w:rPr>
      </w:pPr>
      <w:r w:rsidRPr="00DC54A1">
        <w:rPr>
          <w:lang w:val="en-AU"/>
        </w:rPr>
        <w:t xml:space="preserve">                :       |                 |       :</w:t>
      </w:r>
    </w:p>
    <w:p w14:paraId="1F9D94DE" w14:textId="77777777" w:rsidR="00DC54A1" w:rsidRPr="00DC54A1" w:rsidRDefault="00DC54A1" w:rsidP="00DC54A1">
      <w:pPr>
        <w:pStyle w:val="RFCFigure"/>
        <w:rPr>
          <w:lang w:val="en-AU"/>
        </w:rPr>
      </w:pPr>
      <w:r w:rsidRPr="00DC54A1">
        <w:rPr>
          <w:lang w:val="en-AU"/>
        </w:rPr>
        <w:t xml:space="preserve">        (R3)- - --------|                 |-------- - -(S32)</w:t>
      </w:r>
    </w:p>
    <w:p w14:paraId="7B64C3C3" w14:textId="77777777" w:rsidR="00DC54A1" w:rsidRPr="00DC54A1" w:rsidRDefault="00DC54A1" w:rsidP="00DC54A1">
      <w:pPr>
        <w:pStyle w:val="RFCFigure"/>
        <w:rPr>
          <w:lang w:val="en-AU"/>
        </w:rPr>
      </w:pPr>
      <w:r w:rsidRPr="00DC54A1">
        <w:rPr>
          <w:lang w:val="en-AU"/>
        </w:rPr>
        <w:t xml:space="preserve">                : AN1-7 |                 | AN1-4 :</w:t>
      </w:r>
    </w:p>
    <w:p w14:paraId="63B71C1B" w14:textId="77777777" w:rsidR="00DC54A1" w:rsidRPr="00DC54A1" w:rsidRDefault="00DC54A1" w:rsidP="00DC54A1">
      <w:pPr>
        <w:pStyle w:val="RFCFigure"/>
        <w:rPr>
          <w:lang w:val="en-AU"/>
        </w:rPr>
      </w:pPr>
      <w:r w:rsidRPr="00DC54A1">
        <w:rPr>
          <w:lang w:val="en-AU"/>
        </w:rPr>
        <w:t xml:space="preserve">                :       |                 |       :</w:t>
      </w:r>
    </w:p>
    <w:p w14:paraId="02BE12DA" w14:textId="77777777" w:rsidR="00DC54A1" w:rsidRPr="00DC54A1" w:rsidRDefault="00DC54A1" w:rsidP="00DC54A1">
      <w:pPr>
        <w:pStyle w:val="RFCFigure"/>
        <w:rPr>
          <w:lang w:val="en-AU"/>
        </w:rPr>
      </w:pPr>
      <w:r w:rsidRPr="00DC54A1">
        <w:rPr>
          <w:lang w:val="en-AU"/>
        </w:rPr>
        <w:t xml:space="preserve">                :       +-----------------+       :</w:t>
      </w:r>
    </w:p>
    <w:p w14:paraId="50E5DCE8" w14:textId="77777777" w:rsidR="00DC54A1" w:rsidRPr="00DC54A1" w:rsidRDefault="00DC54A1" w:rsidP="00DC54A1">
      <w:pPr>
        <w:pStyle w:val="RFCFigure"/>
        <w:rPr>
          <w:lang w:val="en-AU"/>
        </w:rPr>
      </w:pPr>
      <w:r w:rsidRPr="00DC54A1">
        <w:rPr>
          <w:lang w:val="en-AU"/>
        </w:rPr>
        <w:t xml:space="preserve">                :          |          |           :</w:t>
      </w:r>
    </w:p>
    <w:p w14:paraId="1D589477" w14:textId="77777777" w:rsidR="00DC54A1" w:rsidRPr="00DC54A1" w:rsidRDefault="00DC54A1" w:rsidP="00DC54A1">
      <w:pPr>
        <w:pStyle w:val="RFCFigure"/>
        <w:rPr>
          <w:lang w:val="en-AU"/>
        </w:rPr>
      </w:pPr>
      <w:r w:rsidRPr="00DC54A1">
        <w:rPr>
          <w:lang w:val="en-AU"/>
        </w:rPr>
        <w:t xml:space="preserve">                :    AN1-6 |          | AN1-5     :</w:t>
      </w:r>
    </w:p>
    <w:p w14:paraId="6A445E16" w14:textId="77777777" w:rsidR="00DC54A1" w:rsidRPr="00DC54A1" w:rsidRDefault="00DC54A1" w:rsidP="00DC54A1">
      <w:pPr>
        <w:pStyle w:val="RFCFigure"/>
        <w:rPr>
          <w:lang w:val="en-AU"/>
        </w:rPr>
      </w:pPr>
      <w:r w:rsidRPr="00DC54A1">
        <w:rPr>
          <w:lang w:val="en-AU"/>
        </w:rPr>
        <w:t xml:space="preserve">                :..........|..........|...........:</w:t>
      </w:r>
    </w:p>
    <w:p w14:paraId="5BDA6F6C" w14:textId="77777777" w:rsidR="00DC54A1" w:rsidRPr="00DC54A1" w:rsidRDefault="00DC54A1" w:rsidP="00DC54A1">
      <w:pPr>
        <w:pStyle w:val="RFCFigure"/>
        <w:rPr>
          <w:lang w:val="en-AU"/>
        </w:rPr>
      </w:pPr>
    </w:p>
    <w:p w14:paraId="65F15E9E" w14:textId="77777777" w:rsidR="00DC54A1" w:rsidRPr="00DC54A1" w:rsidRDefault="00DC54A1" w:rsidP="00DC54A1">
      <w:pPr>
        <w:pStyle w:val="RFCFigure"/>
        <w:rPr>
          <w:lang w:val="en-AU"/>
        </w:rPr>
      </w:pPr>
      <w:r w:rsidRPr="00DC54A1">
        <w:rPr>
          <w:lang w:val="en-AU"/>
        </w:rPr>
        <w:t xml:space="preserve">                           |          |</w:t>
      </w:r>
    </w:p>
    <w:p w14:paraId="47D6EF13" w14:textId="77777777" w:rsidR="00DC54A1" w:rsidRDefault="00DC54A1" w:rsidP="00DC54A1">
      <w:pPr>
        <w:pStyle w:val="RFCFigure"/>
        <w:rPr>
          <w:lang w:val="en-AU"/>
        </w:rPr>
      </w:pPr>
      <w:r w:rsidRPr="00DC54A1">
        <w:rPr>
          <w:lang w:val="en-AU"/>
        </w:rPr>
        <w:t xml:space="preserve">                         (S11)      (S12)</w:t>
      </w:r>
    </w:p>
    <w:p w14:paraId="2BAB99A1" w14:textId="77777777" w:rsidR="00DC54A1" w:rsidRDefault="00DC54A1" w:rsidP="00DC54A1">
      <w:pPr>
        <w:pStyle w:val="RFCFigure"/>
        <w:rPr>
          <w:lang w:val="en-AU"/>
        </w:rPr>
      </w:pPr>
    </w:p>
    <w:p w14:paraId="604AE934" w14:textId="3175A8CA" w:rsidR="007F6BD4" w:rsidRPr="005E4EEA" w:rsidRDefault="006832B9" w:rsidP="007F6BD4">
      <w:pPr>
        <w:pStyle w:val="Caption"/>
      </w:pPr>
      <w:bookmarkStart w:id="66" w:name="_Ref508189687"/>
      <w:r>
        <w:t xml:space="preserve">- </w:t>
      </w:r>
      <w:r w:rsidR="0091245F">
        <w:t xml:space="preserve">Abstract Topology exposed at MPI1 (MPI1 </w:t>
      </w:r>
      <w:r w:rsidR="001C5276">
        <w:t xml:space="preserve">OTN </w:t>
      </w:r>
      <w:r w:rsidR="0091245F">
        <w:t>Topology)</w:t>
      </w:r>
      <w:bookmarkEnd w:id="66"/>
    </w:p>
    <w:p w14:paraId="429F938E" w14:textId="1E6DBA7A" w:rsidR="007F6BD4" w:rsidRDefault="007F6BD4" w:rsidP="007F6BD4">
      <w:r>
        <w:t xml:space="preserve">As described in section </w:t>
      </w:r>
      <w:r w:rsidR="00C1131F">
        <w:fldChar w:fldCharType="begin"/>
      </w:r>
      <w:r w:rsidR="00C1131F">
        <w:instrText xml:space="preserve"> REF _Ref517959052 \r \h \t </w:instrText>
      </w:r>
      <w:r w:rsidR="00C1131F">
        <w:fldChar w:fldCharType="separate"/>
      </w:r>
      <w:r w:rsidR="0045186C">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r w:rsidR="00AE3943">
        <w:t xml:space="preserve">abstract </w:t>
      </w:r>
      <w:r>
        <w:t>TE Link</w:t>
      </w:r>
      <w:r w:rsidR="00AE3943">
        <w:t xml:space="preserve">, within the MPI1 </w:t>
      </w:r>
      <w:r w:rsidR="008A7960">
        <w:t>OTN</w:t>
      </w:r>
      <w:r w:rsidR="00AE3943">
        <w:t xml:space="preserve"> topology, </w:t>
      </w:r>
      <w:r>
        <w:t xml:space="preserve">for each </w:t>
      </w:r>
      <w:r w:rsidR="00E20CCB">
        <w:t xml:space="preserve">OTU2 or </w:t>
      </w:r>
      <w:r w:rsidR="0091245F">
        <w:t>OTU4 trail</w:t>
      </w:r>
      <w:r w:rsidR="00876585">
        <w:t xml:space="preserve"> which support </w:t>
      </w:r>
      <w:r w:rsidR="00AE3943">
        <w:t xml:space="preserve">an abstract </w:t>
      </w:r>
      <w:r w:rsidR="00E20CCB">
        <w:t xml:space="preserve">TE </w:t>
      </w:r>
      <w:r w:rsidR="00AE3943">
        <w:t xml:space="preserve">link </w:t>
      </w:r>
      <w:r w:rsidR="00E20CCB">
        <w:t>in the MPI1 ODU Topology</w:t>
      </w:r>
      <w:r>
        <w:t>.</w:t>
      </w:r>
    </w:p>
    <w:p w14:paraId="1B3B2C6A" w14:textId="77777777" w:rsidR="00DC54A1" w:rsidRDefault="00DC54A1" w:rsidP="00DC54A1">
      <w:pPr>
        <w:pStyle w:val="RFCFigure"/>
        <w:rPr>
          <w:lang w:val="en-AU"/>
        </w:rPr>
      </w:pPr>
    </w:p>
    <w:p w14:paraId="2E37834F" w14:textId="77777777" w:rsidR="00DC54A1" w:rsidRPr="00DC54A1" w:rsidRDefault="00DC54A1" w:rsidP="00DC54A1">
      <w:pPr>
        <w:pStyle w:val="RFCFigure"/>
        <w:rPr>
          <w:lang w:val="en-AU"/>
        </w:rPr>
      </w:pPr>
      <w:r w:rsidRPr="00DC54A1">
        <w:rPr>
          <w:lang w:val="en-AU"/>
        </w:rPr>
        <w:t xml:space="preserve">               ..................................</w:t>
      </w:r>
    </w:p>
    <w:p w14:paraId="22B52A05" w14:textId="77777777" w:rsidR="00DC54A1" w:rsidRPr="00DC54A1" w:rsidRDefault="00DC54A1" w:rsidP="00DC54A1">
      <w:pPr>
        <w:pStyle w:val="RFCFigure"/>
        <w:rPr>
          <w:lang w:val="en-AU"/>
        </w:rPr>
      </w:pPr>
      <w:r w:rsidRPr="00DC54A1">
        <w:rPr>
          <w:lang w:val="en-AU"/>
        </w:rPr>
        <w:t xml:space="preserve">               :                                :</w:t>
      </w:r>
    </w:p>
    <w:p w14:paraId="1B19BDC3" w14:textId="77777777" w:rsidR="00DC54A1" w:rsidRPr="00DC54A1" w:rsidRDefault="00DC54A1" w:rsidP="00DC54A1">
      <w:pPr>
        <w:pStyle w:val="RFCFigure"/>
        <w:rPr>
          <w:lang w:val="en-AU"/>
        </w:rPr>
      </w:pPr>
      <w:r w:rsidRPr="00DC54A1">
        <w:rPr>
          <w:lang w:val="en-AU"/>
        </w:rPr>
        <w:t xml:space="preserve">               :   ODU Abstract Topology @ MPI  :</w:t>
      </w:r>
    </w:p>
    <w:p w14:paraId="4591A14E" w14:textId="77777777" w:rsidR="00DC54A1" w:rsidRPr="00DC54A1" w:rsidRDefault="00DC54A1" w:rsidP="00DC54A1">
      <w:pPr>
        <w:pStyle w:val="RFCFigure"/>
        <w:rPr>
          <w:lang w:val="en-AU"/>
        </w:rPr>
      </w:pPr>
      <w:r w:rsidRPr="00DC54A1">
        <w:rPr>
          <w:lang w:val="en-AU"/>
        </w:rPr>
        <w:t xml:space="preserve">               :        Gotham City Area        :</w:t>
      </w:r>
    </w:p>
    <w:p w14:paraId="7EE60167" w14:textId="77777777" w:rsidR="00DC54A1" w:rsidRPr="00DC54A1" w:rsidRDefault="00DC54A1" w:rsidP="00DC54A1">
      <w:pPr>
        <w:pStyle w:val="RFCFigure"/>
        <w:rPr>
          <w:lang w:val="en-AU"/>
        </w:rPr>
      </w:pPr>
      <w:r w:rsidRPr="00DC54A1">
        <w:rPr>
          <w:lang w:val="en-AU"/>
        </w:rPr>
        <w:t xml:space="preserve">               :     Metro Transport Network    :</w:t>
      </w:r>
    </w:p>
    <w:p w14:paraId="58D0C4FA" w14:textId="77777777" w:rsidR="00DC54A1" w:rsidRPr="00DC54A1" w:rsidRDefault="00DC54A1" w:rsidP="00DC54A1">
      <w:pPr>
        <w:pStyle w:val="RFCFigure"/>
        <w:rPr>
          <w:lang w:val="en-AU"/>
        </w:rPr>
      </w:pPr>
      <w:r w:rsidRPr="00DC54A1">
        <w:rPr>
          <w:lang w:val="en-AU"/>
        </w:rPr>
        <w:t xml:space="preserve">               :                                :</w:t>
      </w:r>
    </w:p>
    <w:p w14:paraId="5C218EB3" w14:textId="77777777" w:rsidR="00DC54A1" w:rsidRPr="00DC54A1" w:rsidRDefault="00DC54A1" w:rsidP="00DC54A1">
      <w:pPr>
        <w:pStyle w:val="RFCFigure"/>
        <w:rPr>
          <w:lang w:val="en-AU"/>
        </w:rPr>
      </w:pPr>
      <w:r w:rsidRPr="00DC54A1">
        <w:rPr>
          <w:lang w:val="en-AU"/>
        </w:rPr>
        <w:t xml:space="preserve">               :        +----+        +----+    :</w:t>
      </w:r>
    </w:p>
    <w:p w14:paraId="0E6C47BD" w14:textId="77777777" w:rsidR="00DC54A1" w:rsidRPr="00DC54A1" w:rsidRDefault="00DC54A1" w:rsidP="00DC54A1">
      <w:pPr>
        <w:pStyle w:val="RFCFigure"/>
        <w:rPr>
          <w:lang w:val="en-AU"/>
        </w:rPr>
      </w:pPr>
      <w:r w:rsidRPr="00DC54A1">
        <w:rPr>
          <w:lang w:val="en-AU"/>
        </w:rPr>
        <w:t xml:space="preserve">               :        |    |S1-1    |    |S2-1:</w:t>
      </w:r>
    </w:p>
    <w:p w14:paraId="6B08E7E9" w14:textId="77777777" w:rsidR="00DC54A1" w:rsidRPr="00DC54A1" w:rsidRDefault="00DC54A1" w:rsidP="00DC54A1">
      <w:pPr>
        <w:pStyle w:val="RFCFigure"/>
        <w:rPr>
          <w:lang w:val="en-AU"/>
        </w:rPr>
      </w:pPr>
      <w:r w:rsidRPr="00DC54A1">
        <w:rPr>
          <w:lang w:val="en-AU"/>
        </w:rPr>
        <w:t xml:space="preserve">               :        | S1 |--------| S2 |----- - -(S31)</w:t>
      </w:r>
    </w:p>
    <w:p w14:paraId="4FB5D612" w14:textId="77777777" w:rsidR="00DC54A1" w:rsidRPr="00DC54A1" w:rsidRDefault="00DC54A1" w:rsidP="00DC54A1">
      <w:pPr>
        <w:pStyle w:val="RFCFigure"/>
        <w:rPr>
          <w:lang w:val="en-AU"/>
        </w:rPr>
      </w:pPr>
      <w:r w:rsidRPr="00DC54A1">
        <w:rPr>
          <w:lang w:val="en-AU"/>
        </w:rPr>
        <w:t xml:space="preserve">               :        +----+    S2-2+----+    :</w:t>
      </w:r>
    </w:p>
    <w:p w14:paraId="0DE25745" w14:textId="77777777" w:rsidR="00DC54A1" w:rsidRPr="00DC54A1" w:rsidRDefault="00DC54A1" w:rsidP="00DC54A1">
      <w:pPr>
        <w:pStyle w:val="RFCFigure"/>
        <w:rPr>
          <w:lang w:val="en-AU"/>
        </w:rPr>
      </w:pPr>
      <w:r w:rsidRPr="00DC54A1">
        <w:rPr>
          <w:lang w:val="en-AU"/>
        </w:rPr>
        <w:t xml:space="preserve">               :     S1-2/               |S2-3  :</w:t>
      </w:r>
    </w:p>
    <w:p w14:paraId="3F3AA6AB" w14:textId="77777777" w:rsidR="00DC54A1" w:rsidRPr="00DC54A1" w:rsidRDefault="00DC54A1" w:rsidP="00DC54A1">
      <w:pPr>
        <w:pStyle w:val="RFCFigure"/>
        <w:rPr>
          <w:lang w:val="en-AU"/>
        </w:rPr>
      </w:pPr>
      <w:r w:rsidRPr="00DC54A1">
        <w:rPr>
          <w:lang w:val="en-AU"/>
        </w:rPr>
        <w:t xml:space="preserve">               :    S3-2/ Robinson Park  |      :</w:t>
      </w:r>
    </w:p>
    <w:p w14:paraId="4818B53A" w14:textId="77777777" w:rsidR="00DC54A1" w:rsidRPr="00DC54A1" w:rsidRDefault="00DC54A1" w:rsidP="00DC54A1">
      <w:pPr>
        <w:pStyle w:val="RFCFigure"/>
        <w:rPr>
          <w:lang w:val="en-AU"/>
        </w:rPr>
      </w:pPr>
      <w:r w:rsidRPr="00DC54A1">
        <w:rPr>
          <w:lang w:val="en-AU"/>
        </w:rPr>
        <w:t xml:space="preserve">               :    +----+   +----+      |      :</w:t>
      </w:r>
    </w:p>
    <w:p w14:paraId="76ED5A5E" w14:textId="77777777" w:rsidR="00DC54A1" w:rsidRPr="00DC54A1" w:rsidRDefault="00DC54A1" w:rsidP="00DC54A1">
      <w:pPr>
        <w:pStyle w:val="RFCFigure"/>
        <w:rPr>
          <w:lang w:val="en-AU"/>
        </w:rPr>
      </w:pPr>
      <w:r w:rsidRPr="00DC54A1">
        <w:rPr>
          <w:lang w:val="en-AU"/>
        </w:rPr>
        <w:t xml:space="preserve">               :    |    |3 1|    |      |      :</w:t>
      </w:r>
    </w:p>
    <w:p w14:paraId="0AB0C25C" w14:textId="77777777" w:rsidR="00DC54A1" w:rsidRPr="00DC54A1" w:rsidRDefault="00DC54A1" w:rsidP="00DC54A1">
      <w:pPr>
        <w:pStyle w:val="RFCFigure"/>
        <w:rPr>
          <w:lang w:val="en-AU"/>
        </w:rPr>
      </w:pPr>
      <w:r w:rsidRPr="00DC54A1">
        <w:rPr>
          <w:lang w:val="en-AU"/>
        </w:rPr>
        <w:t xml:space="preserve">       (R1)- - -----| S3 |---| S4 |      |      :</w:t>
      </w:r>
    </w:p>
    <w:p w14:paraId="3A1D00CA" w14:textId="77777777" w:rsidR="00DC54A1" w:rsidRPr="00DC54A1" w:rsidRDefault="00DC54A1" w:rsidP="00DC54A1">
      <w:pPr>
        <w:pStyle w:val="RFCFigure"/>
        <w:rPr>
          <w:lang w:val="en-AU"/>
        </w:rPr>
      </w:pPr>
      <w:r w:rsidRPr="00DC54A1">
        <w:rPr>
          <w:lang w:val="en-AU"/>
        </w:rPr>
        <w:t xml:space="preserve">               :S3-1+----+   +----+      |      :</w:t>
      </w:r>
    </w:p>
    <w:p w14:paraId="05B41629" w14:textId="77777777" w:rsidR="00DC54A1" w:rsidRPr="00DC54A1" w:rsidRDefault="00DC54A1" w:rsidP="00DC54A1">
      <w:pPr>
        <w:pStyle w:val="RFCFigure"/>
        <w:rPr>
          <w:lang w:val="en-AU"/>
        </w:rPr>
      </w:pPr>
      <w:r w:rsidRPr="00DC54A1">
        <w:rPr>
          <w:lang w:val="en-AU"/>
        </w:rPr>
        <w:t xml:space="preserve">               :   S3-4 \        \S4-2   |      :</w:t>
      </w:r>
    </w:p>
    <w:p w14:paraId="68C2CF06" w14:textId="77777777" w:rsidR="00DC54A1" w:rsidRPr="00DC54A1" w:rsidRDefault="00DC54A1" w:rsidP="00DC54A1">
      <w:pPr>
        <w:pStyle w:val="RFCFigure"/>
        <w:rPr>
          <w:lang w:val="en-AU"/>
        </w:rPr>
      </w:pPr>
      <w:r w:rsidRPr="00DC54A1">
        <w:rPr>
          <w:lang w:val="en-AU"/>
        </w:rPr>
        <w:t xml:space="preserve">               :         \S5-1    \      |      :</w:t>
      </w:r>
    </w:p>
    <w:p w14:paraId="148D18DC" w14:textId="77777777" w:rsidR="00DC54A1" w:rsidRPr="00DC54A1" w:rsidRDefault="00DC54A1" w:rsidP="00DC54A1">
      <w:pPr>
        <w:pStyle w:val="RFCFigure"/>
        <w:rPr>
          <w:lang w:val="en-AU"/>
        </w:rPr>
      </w:pPr>
      <w:r w:rsidRPr="00DC54A1">
        <w:rPr>
          <w:lang w:val="en-AU"/>
        </w:rPr>
        <w:t xml:space="preserve">               :        +----+     \     |      :</w:t>
      </w:r>
    </w:p>
    <w:p w14:paraId="03FF772F" w14:textId="77777777" w:rsidR="00DC54A1" w:rsidRPr="00DC54A1" w:rsidRDefault="00DC54A1" w:rsidP="00DC54A1">
      <w:pPr>
        <w:pStyle w:val="RFCFigure"/>
        <w:rPr>
          <w:lang w:val="en-AU"/>
        </w:rPr>
      </w:pPr>
      <w:r w:rsidRPr="00DC54A1">
        <w:rPr>
          <w:lang w:val="en-AU"/>
        </w:rPr>
        <w:t xml:space="preserve">               :        |    |      \S8-3|      :</w:t>
      </w:r>
    </w:p>
    <w:p w14:paraId="7A8BEF95" w14:textId="77777777" w:rsidR="00DC54A1" w:rsidRPr="00DC54A1" w:rsidRDefault="00DC54A1" w:rsidP="00DC54A1">
      <w:pPr>
        <w:pStyle w:val="RFCFigure"/>
        <w:rPr>
          <w:lang w:val="en-AU"/>
        </w:rPr>
      </w:pPr>
      <w:r w:rsidRPr="00DC54A1">
        <w:rPr>
          <w:lang w:val="en-AU"/>
        </w:rPr>
        <w:t xml:space="preserve">               :        | S5 |       \   |      :</w:t>
      </w:r>
    </w:p>
    <w:p w14:paraId="65731918" w14:textId="77777777" w:rsidR="00DC54A1" w:rsidRPr="00770211" w:rsidRDefault="00DC54A1" w:rsidP="00DC54A1">
      <w:pPr>
        <w:pStyle w:val="RFCFigure"/>
      </w:pPr>
      <w:r w:rsidRPr="00DC54A1">
        <w:rPr>
          <w:lang w:val="en-AU"/>
        </w:rPr>
        <w:t xml:space="preserve">               </w:t>
      </w:r>
      <w:r w:rsidRPr="00770211">
        <w:t>:        +----+ Metro  \  |S8-2  :</w:t>
      </w:r>
    </w:p>
    <w:p w14:paraId="0B969233" w14:textId="77777777" w:rsidR="00DC54A1" w:rsidRPr="00770211" w:rsidRDefault="00DC54A1" w:rsidP="00DC54A1">
      <w:pPr>
        <w:pStyle w:val="RFCFigure"/>
      </w:pPr>
      <w:r w:rsidRPr="00770211">
        <w:t xml:space="preserve">       (R2)- - ------  2/ E  \3 Main   \ |      :</w:t>
      </w:r>
    </w:p>
    <w:p w14:paraId="2A737842" w14:textId="77777777" w:rsidR="00DC54A1" w:rsidRPr="00DC54A1" w:rsidRDefault="00DC54A1" w:rsidP="00DC54A1">
      <w:pPr>
        <w:pStyle w:val="RFCFigure"/>
        <w:rPr>
          <w:lang w:val="en-AU"/>
        </w:rPr>
      </w:pPr>
      <w:r w:rsidRPr="00770211">
        <w:t xml:space="preserve">               </w:t>
      </w:r>
      <w:r w:rsidRPr="00DC54A1">
        <w:rPr>
          <w:lang w:val="en-AU"/>
        </w:rPr>
        <w:t>:S6-1 \ /3 a E \1 Ring   \|      :</w:t>
      </w:r>
    </w:p>
    <w:p w14:paraId="2AD94BA1" w14:textId="77777777" w:rsidR="00DC54A1" w:rsidRPr="00DC54A1" w:rsidRDefault="00DC54A1" w:rsidP="00DC54A1">
      <w:pPr>
        <w:pStyle w:val="RFCFigure"/>
        <w:rPr>
          <w:lang w:val="en-AU"/>
        </w:rPr>
      </w:pPr>
      <w:r w:rsidRPr="00DC54A1">
        <w:rPr>
          <w:lang w:val="en-AU"/>
        </w:rPr>
        <w:t xml:space="preserve">               :    +----+s-n+----+   +----+    :</w:t>
      </w:r>
    </w:p>
    <w:p w14:paraId="6D37162F" w14:textId="77777777" w:rsidR="00DC54A1" w:rsidRPr="00DC54A1" w:rsidRDefault="00DC54A1" w:rsidP="00DC54A1">
      <w:pPr>
        <w:pStyle w:val="RFCFigure"/>
        <w:rPr>
          <w:lang w:val="en-AU"/>
        </w:rPr>
      </w:pPr>
      <w:r w:rsidRPr="00DC54A1">
        <w:rPr>
          <w:lang w:val="en-AU"/>
        </w:rPr>
        <w:t xml:space="preserve">               :    |    |t d|    |   |    |S8-1:</w:t>
      </w:r>
    </w:p>
    <w:p w14:paraId="755AF9D7" w14:textId="77777777" w:rsidR="00DC54A1" w:rsidRPr="00DC54A1" w:rsidRDefault="00DC54A1" w:rsidP="00DC54A1">
      <w:pPr>
        <w:pStyle w:val="RFCFigure"/>
        <w:rPr>
          <w:lang w:val="en-AU"/>
        </w:rPr>
      </w:pPr>
      <w:r w:rsidRPr="00DC54A1">
        <w:rPr>
          <w:lang w:val="en-AU"/>
        </w:rPr>
        <w:t xml:space="preserve">               :    | S6 |---| S7 |---| S8 |----- - -(S32)</w:t>
      </w:r>
    </w:p>
    <w:p w14:paraId="3E2F952E" w14:textId="77777777" w:rsidR="00DC54A1" w:rsidRPr="00DC54A1" w:rsidRDefault="00DC54A1" w:rsidP="00DC54A1">
      <w:pPr>
        <w:pStyle w:val="RFCFigure"/>
        <w:rPr>
          <w:lang w:val="en-AU"/>
        </w:rPr>
      </w:pPr>
      <w:r w:rsidRPr="00DC54A1">
        <w:rPr>
          <w:lang w:val="en-AU"/>
        </w:rPr>
        <w:t xml:space="preserve">               :    +----+4 2+----+3 4+----+    :</w:t>
      </w:r>
    </w:p>
    <w:p w14:paraId="427AEB17" w14:textId="77777777" w:rsidR="00DC54A1" w:rsidRPr="00DC54A1" w:rsidRDefault="00DC54A1" w:rsidP="00DC54A1">
      <w:pPr>
        <w:pStyle w:val="RFCFigure"/>
        <w:rPr>
          <w:lang w:val="en-AU"/>
        </w:rPr>
      </w:pPr>
      <w:r w:rsidRPr="00DC54A1">
        <w:rPr>
          <w:lang w:val="en-AU"/>
        </w:rPr>
        <w:t xml:space="preserve">               :     /         |        |       :</w:t>
      </w:r>
    </w:p>
    <w:p w14:paraId="0099A1FC" w14:textId="77777777" w:rsidR="00DC54A1" w:rsidRPr="00DC54A1" w:rsidRDefault="00DC54A1" w:rsidP="00DC54A1">
      <w:pPr>
        <w:pStyle w:val="RFCFigure"/>
        <w:rPr>
          <w:lang w:val="en-AU"/>
        </w:rPr>
      </w:pPr>
      <w:r w:rsidRPr="00DC54A1">
        <w:rPr>
          <w:lang w:val="en-AU"/>
        </w:rPr>
        <w:t xml:space="preserve">       (R3)- - ------     S7-4 |        | S8-5  :</w:t>
      </w:r>
    </w:p>
    <w:p w14:paraId="20E7DEBF" w14:textId="77777777" w:rsidR="00DC54A1" w:rsidRPr="00DC54A1" w:rsidRDefault="00DC54A1" w:rsidP="00DC54A1">
      <w:pPr>
        <w:pStyle w:val="RFCFigure"/>
        <w:rPr>
          <w:lang w:val="en-AU"/>
        </w:rPr>
      </w:pPr>
      <w:r w:rsidRPr="00DC54A1">
        <w:rPr>
          <w:lang w:val="en-AU"/>
        </w:rPr>
        <w:t xml:space="preserve">               :S6-2           |        |       :</w:t>
      </w:r>
    </w:p>
    <w:p w14:paraId="7A590094" w14:textId="77777777" w:rsidR="00DC54A1" w:rsidRPr="00DC54A1" w:rsidRDefault="00DC54A1" w:rsidP="00DC54A1">
      <w:pPr>
        <w:pStyle w:val="RFCFigure"/>
        <w:rPr>
          <w:lang w:val="en-AU"/>
        </w:rPr>
      </w:pPr>
      <w:r w:rsidRPr="00DC54A1">
        <w:rPr>
          <w:lang w:val="en-AU"/>
        </w:rPr>
        <w:t xml:space="preserve">               :...............|........|.......:</w:t>
      </w:r>
    </w:p>
    <w:p w14:paraId="43782623" w14:textId="77777777" w:rsidR="00DC54A1" w:rsidRPr="00DC54A1" w:rsidRDefault="00DC54A1" w:rsidP="00DC54A1">
      <w:pPr>
        <w:pStyle w:val="RFCFigure"/>
        <w:rPr>
          <w:lang w:val="en-AU"/>
        </w:rPr>
      </w:pPr>
    </w:p>
    <w:p w14:paraId="735BF264" w14:textId="77777777" w:rsidR="00DC54A1" w:rsidRPr="00DC54A1" w:rsidRDefault="00DC54A1" w:rsidP="00DC54A1">
      <w:pPr>
        <w:pStyle w:val="RFCFigure"/>
        <w:rPr>
          <w:lang w:val="en-AU"/>
        </w:rPr>
      </w:pPr>
      <w:r w:rsidRPr="00DC54A1">
        <w:rPr>
          <w:lang w:val="en-AU"/>
        </w:rPr>
        <w:t xml:space="preserve">                               |        |</w:t>
      </w:r>
    </w:p>
    <w:p w14:paraId="07E7597E" w14:textId="296ED2D3" w:rsidR="00DC54A1" w:rsidRDefault="00DC54A1" w:rsidP="00DC54A1">
      <w:pPr>
        <w:pStyle w:val="RFCFigure"/>
        <w:rPr>
          <w:lang w:val="en-AU"/>
        </w:rPr>
      </w:pPr>
      <w:r w:rsidRPr="00DC54A1">
        <w:rPr>
          <w:lang w:val="en-AU"/>
        </w:rPr>
        <w:t xml:space="preserve">                             (S11)    (S12)</w:t>
      </w:r>
    </w:p>
    <w:p w14:paraId="1B9AC318" w14:textId="77777777" w:rsidR="00DC54A1" w:rsidRDefault="00DC54A1" w:rsidP="00DC54A1">
      <w:pPr>
        <w:pStyle w:val="RFCFigure"/>
        <w:rPr>
          <w:lang w:val="en-AU"/>
        </w:rPr>
      </w:pPr>
    </w:p>
    <w:p w14:paraId="34D6E3F6" w14:textId="3D477B18" w:rsidR="00DC54A1" w:rsidRDefault="00DC54A1" w:rsidP="0078595D">
      <w:pPr>
        <w:pStyle w:val="Caption"/>
      </w:pPr>
      <w:r>
        <w:t xml:space="preserve">- Physical Topology </w:t>
      </w:r>
      <w:r w:rsidRPr="0078595D">
        <w:rPr>
          <w:highlight w:val="yellow"/>
        </w:rPr>
        <w:t>discovered</w:t>
      </w:r>
      <w:r>
        <w:t xml:space="preserve"> by PNC1</w:t>
      </w:r>
    </w:p>
    <w:p w14:paraId="0D5646BE" w14:textId="7D1E6E9B" w:rsidR="00054A56" w:rsidRPr="0078595D" w:rsidRDefault="00054A56" w:rsidP="007F6BD4">
      <w:pPr>
        <w:rPr>
          <w:highlight w:val="yellow"/>
        </w:rPr>
      </w:pPr>
      <w:r w:rsidRPr="0078595D">
        <w:rPr>
          <w:highlight w:val="yellow"/>
        </w:rPr>
        <w:t>LTP mapping table:</w:t>
      </w:r>
    </w:p>
    <w:p w14:paraId="5BBE24D4" w14:textId="77777777" w:rsidR="00054A56" w:rsidRPr="0078595D" w:rsidRDefault="00054A56" w:rsidP="00054A56">
      <w:pPr>
        <w:rPr>
          <w:highlight w:val="yellow"/>
        </w:rPr>
      </w:pPr>
      <w:r w:rsidRPr="0078595D">
        <w:rPr>
          <w:highlight w:val="yellow"/>
        </w:rPr>
        <w:t>AN1-1 -&gt; S3-1</w:t>
      </w:r>
    </w:p>
    <w:p w14:paraId="2897BA80" w14:textId="77777777" w:rsidR="00054A56" w:rsidRPr="0078595D" w:rsidRDefault="00054A56" w:rsidP="00054A56">
      <w:pPr>
        <w:rPr>
          <w:highlight w:val="yellow"/>
        </w:rPr>
      </w:pPr>
      <w:r w:rsidRPr="0078595D">
        <w:rPr>
          <w:highlight w:val="yellow"/>
        </w:rPr>
        <w:t>AN1-2 -&gt; S2-1</w:t>
      </w:r>
    </w:p>
    <w:p w14:paraId="5FDA800A" w14:textId="77777777" w:rsidR="00054A56" w:rsidRPr="0078595D" w:rsidRDefault="00054A56" w:rsidP="00054A56">
      <w:pPr>
        <w:rPr>
          <w:highlight w:val="yellow"/>
        </w:rPr>
      </w:pPr>
      <w:r w:rsidRPr="0078595D">
        <w:rPr>
          <w:highlight w:val="yellow"/>
        </w:rPr>
        <w:lastRenderedPageBreak/>
        <w:t xml:space="preserve">AN1-3 -&gt; S6-1 </w:t>
      </w:r>
    </w:p>
    <w:p w14:paraId="5C6EDAAB" w14:textId="77777777" w:rsidR="00054A56" w:rsidRPr="0078595D" w:rsidRDefault="00054A56" w:rsidP="00054A56">
      <w:pPr>
        <w:rPr>
          <w:highlight w:val="yellow"/>
        </w:rPr>
      </w:pPr>
      <w:r w:rsidRPr="0078595D">
        <w:rPr>
          <w:highlight w:val="yellow"/>
        </w:rPr>
        <w:t>AN1-4 -&gt; S8-1</w:t>
      </w:r>
    </w:p>
    <w:p w14:paraId="23C7C690" w14:textId="77777777" w:rsidR="00054A56" w:rsidRPr="0078595D" w:rsidRDefault="00054A56" w:rsidP="00054A56">
      <w:pPr>
        <w:rPr>
          <w:highlight w:val="yellow"/>
        </w:rPr>
      </w:pPr>
      <w:r w:rsidRPr="0078595D">
        <w:rPr>
          <w:highlight w:val="yellow"/>
        </w:rPr>
        <w:t>AN1-5 -&gt; S8-5</w:t>
      </w:r>
    </w:p>
    <w:p w14:paraId="42194021" w14:textId="77777777" w:rsidR="00054A56" w:rsidRPr="0078595D" w:rsidRDefault="00054A56" w:rsidP="00054A56">
      <w:pPr>
        <w:rPr>
          <w:highlight w:val="yellow"/>
        </w:rPr>
      </w:pPr>
      <w:r w:rsidRPr="0078595D">
        <w:rPr>
          <w:highlight w:val="yellow"/>
        </w:rPr>
        <w:t>AN1-6 -&gt; S7-4</w:t>
      </w:r>
    </w:p>
    <w:p w14:paraId="41E4AF1B" w14:textId="5DBE0635" w:rsidR="00054A56" w:rsidRDefault="00054A56" w:rsidP="00054A56">
      <w:r w:rsidRPr="0078595D">
        <w:rPr>
          <w:highlight w:val="yellow"/>
        </w:rPr>
        <w:t>AN1-7 -&gt; S6-2</w:t>
      </w:r>
    </w:p>
    <w:p w14:paraId="265CB424" w14:textId="3E38597A"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45186C">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137B7890" w14:textId="77777777" w:rsidR="00A6311A" w:rsidRDefault="00A6311A" w:rsidP="007F6BD4">
      <w:pPr>
        <w:rPr>
          <w:lang w:val="en"/>
        </w:rPr>
      </w:pPr>
      <w:r>
        <w:rPr>
          <w:lang w:val="en"/>
        </w:rPr>
        <w:t>It is worth noting that this JSON code example does not provide all the attributes defined in the relevant YANG models:</w:t>
      </w:r>
    </w:p>
    <w:p w14:paraId="44F09C5E" w14:textId="388599F7" w:rsidR="00A6311A" w:rsidRDefault="00A6311A" w:rsidP="0078595D">
      <w:pPr>
        <w:pStyle w:val="RFCListBullet"/>
        <w:rPr>
          <w:lang w:val="en"/>
        </w:rPr>
      </w:pPr>
      <w:r>
        <w:rPr>
          <w:lang w:val="en"/>
        </w:rPr>
        <w:t>YANG attributes which are outside the scope of this document are not shown</w:t>
      </w:r>
    </w:p>
    <w:p w14:paraId="7240BC52" w14:textId="78705C16" w:rsidR="00A6311A" w:rsidRDefault="00A6311A" w:rsidP="0078595D">
      <w:pPr>
        <w:pStyle w:val="RFCListBullet"/>
        <w:rPr>
          <w:lang w:val="en"/>
        </w:rPr>
      </w:pPr>
      <w:r>
        <w:rPr>
          <w:lang w:val="en"/>
        </w:rPr>
        <w:t>The attributes describing the label restrictions are also not shown to simplify the JSON code example</w:t>
      </w:r>
    </w:p>
    <w:p w14:paraId="73BFBB53" w14:textId="03D86F2E"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__COMMENT__</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p>
    <w:p w14:paraId="7EEC740A" w14:textId="31C10F7B" w:rsidR="007F6BD4" w:rsidRDefault="007F6BD4" w:rsidP="007F6BD4">
      <w:pPr>
        <w:pStyle w:val="Heading3"/>
      </w:pPr>
      <w:bookmarkStart w:id="67" w:name="_Toc528079415"/>
      <w:r>
        <w:t xml:space="preserve">Domain 2 </w:t>
      </w:r>
      <w:r w:rsidR="00E20CCB">
        <w:t xml:space="preserve">Black </w:t>
      </w:r>
      <w:r>
        <w:t>Topology Abstraction</w:t>
      </w:r>
      <w:bookmarkEnd w:id="67"/>
    </w:p>
    <w:p w14:paraId="3471C6A6" w14:textId="6D72C7CF" w:rsidR="0091245F"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45186C">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one TE Topology instance for the ODU layer (MPI2 </w:t>
      </w:r>
      <w:r w:rsidR="001C5276">
        <w:t>OTN</w:t>
      </w:r>
      <w:r w:rsidR="00AE3943" w:rsidRPr="00AD373D">
        <w:t xml:space="preserve"> Topology</w:t>
      </w:r>
      <w:r w:rsidR="00AE3943">
        <w:t>)</w:t>
      </w:r>
      <w:r w:rsidR="00E20CCB" w:rsidRPr="00E20CCB">
        <w:t xml:space="preserve"> </w:t>
      </w:r>
      <w:r w:rsidR="00E20CCB">
        <w:t>containing only one abstract node (i.e., AN2) and only inter-domain and access abstract TE links</w:t>
      </w:r>
      <w:r w:rsidR="001C5276">
        <w:t xml:space="preserve"> (</w:t>
      </w:r>
      <w:r w:rsidR="00E20CCB">
        <w:t xml:space="preserve">which </w:t>
      </w:r>
      <w:r w:rsidR="00386D84">
        <w:t>represent</w:t>
      </w:r>
      <w:r w:rsidR="00E20CCB">
        <w:t xml:space="preserve"> the inter-domain and access physical links</w:t>
      </w:r>
      <w:r w:rsidR="001C5276">
        <w:t>)</w:t>
      </w:r>
      <w:r>
        <w:t>.</w:t>
      </w:r>
    </w:p>
    <w:p w14:paraId="5DC6A158" w14:textId="63A68FDD" w:rsidR="007F6BD4" w:rsidRDefault="007F6BD4" w:rsidP="007F6BD4">
      <w:pPr>
        <w:pStyle w:val="Heading3"/>
      </w:pPr>
      <w:bookmarkStart w:id="68" w:name="_Toc528079416"/>
      <w:r>
        <w:t xml:space="preserve">Domain 3 </w:t>
      </w:r>
      <w:r w:rsidR="00E20CCB">
        <w:t xml:space="preserve">White </w:t>
      </w:r>
      <w:r>
        <w:t>Topology Abstraction</w:t>
      </w:r>
      <w:bookmarkEnd w:id="68"/>
    </w:p>
    <w:p w14:paraId="28289652" w14:textId="24CDB49A" w:rsidR="007F6BD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45186C">
        <w:t>4.2</w:t>
      </w:r>
      <w:r w:rsidR="00AE3943">
        <w:fldChar w:fldCharType="end"/>
      </w:r>
      <w:r w:rsidR="00AE3943">
        <w:t xml:space="preserve">, </w:t>
      </w:r>
      <w:r w:rsidR="0091245F">
        <w:t xml:space="preserve"> to expose </w:t>
      </w:r>
      <w:r w:rsidR="00E20CCB">
        <w:t xml:space="preserve">to the MDSC, </w:t>
      </w:r>
      <w:r w:rsidR="0091245F">
        <w:t>at MPI</w:t>
      </w:r>
      <w:r w:rsidR="002A58DA">
        <w:t>3,</w:t>
      </w:r>
      <w:r w:rsidR="0091245F">
        <w:t xml:space="preserve"> </w:t>
      </w:r>
      <w:r w:rsidR="002A58DA">
        <w:t xml:space="preserve">one TE Topology instance for the ODU layer (MPI3 </w:t>
      </w:r>
      <w:r w:rsidR="008A7960">
        <w:t>OTN</w:t>
      </w:r>
      <w:r w:rsidR="002A58DA" w:rsidRPr="00AD373D">
        <w:t xml:space="preserve"> Topology</w:t>
      </w:r>
      <w:r w:rsidR="002A58DA">
        <w:t>)</w:t>
      </w:r>
      <w:r w:rsidR="00E20CCB">
        <w:t xml:space="preserve"> containing one abstract TE node for each physical node and one abstract TE link for </w:t>
      </w:r>
      <w:r w:rsidR="00E20CCB">
        <w:lastRenderedPageBreak/>
        <w:t>each physical link (internal links, inter-domain links or access links)</w:t>
      </w:r>
      <w:r>
        <w:t>.</w:t>
      </w:r>
    </w:p>
    <w:p w14:paraId="381B8A1A" w14:textId="77777777" w:rsidR="007F6BD4" w:rsidRPr="007F6BD4" w:rsidRDefault="007F6BD4" w:rsidP="007F6BD4">
      <w:pPr>
        <w:pStyle w:val="Heading3"/>
      </w:pPr>
      <w:bookmarkStart w:id="69" w:name="_Ref500429624"/>
      <w:bookmarkStart w:id="70" w:name="_Toc528079417"/>
      <w:r>
        <w:t>Multi-domain Topology Stitching</w:t>
      </w:r>
      <w:bookmarkEnd w:id="69"/>
      <w:bookmarkEnd w:id="70"/>
    </w:p>
    <w:p w14:paraId="138DD7C5" w14:textId="2013E1BE"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1D174C76"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D35241">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DD2F07">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topology. The value of the reported plug-id information can be </w:t>
      </w:r>
      <w:r w:rsidRPr="00523D6B">
        <w:rPr>
          <w:rFonts w:eastAsiaTheme="minorEastAsia"/>
          <w:noProof/>
          <w:lang w:eastAsia="zh-CN"/>
        </w:rPr>
        <w:t>either assigned by a central network authority, and configured within the two PNC domains, or</w:t>
      </w:r>
      <w:r>
        <w:rPr>
          <w:rFonts w:eastAsiaTheme="minorEastAsia"/>
          <w:lang w:eastAsia="zh-CN"/>
        </w:rPr>
        <w:t xml:space="preserve">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7166095A"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DD2F07">
        <w:rPr>
          <w:rFonts w:eastAsiaTheme="minorEastAsia"/>
          <w:lang w:eastAsia="zh-CN"/>
        </w:rPr>
        <w:t>needed</w:t>
      </w:r>
      <w:r>
        <w:rPr>
          <w:rFonts w:eastAsiaTheme="minorEastAsia"/>
          <w:lang w:eastAsia="zh-CN"/>
        </w:rPr>
        <w:t xml:space="preserve"> that the </w:t>
      </w:r>
      <w:r>
        <w:rPr>
          <w:rFonts w:eastAsiaTheme="minorEastAsia"/>
          <w:lang w:eastAsia="zh-CN"/>
        </w:rPr>
        <w:lastRenderedPageBreak/>
        <w:t>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r>
        <w:t>tp-id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02824361" w14:textId="77777777" w:rsidR="00E10E61" w:rsidRPr="00E10E61" w:rsidRDefault="00E10E61" w:rsidP="00E10E61">
      <w:pPr>
        <w:pStyle w:val="RFCFigure"/>
        <w:rPr>
          <w:lang w:val="en-AU"/>
        </w:rPr>
      </w:pPr>
    </w:p>
    <w:p w14:paraId="5A5F9536" w14:textId="77777777" w:rsidR="00E10E61" w:rsidRPr="00E10E61" w:rsidRDefault="00E10E61" w:rsidP="00E10E61">
      <w:pPr>
        <w:pStyle w:val="RFCFigure"/>
        <w:rPr>
          <w:lang w:val="en-AU"/>
        </w:rPr>
      </w:pPr>
      <w:r w:rsidRPr="00E10E61">
        <w:rPr>
          <w:lang w:val="en-AU"/>
        </w:rPr>
        <w:t xml:space="preserve">             ........................</w:t>
      </w:r>
    </w:p>
    <w:p w14:paraId="1FEC2292" w14:textId="77777777" w:rsidR="00E10E61" w:rsidRPr="00E10E61" w:rsidRDefault="00E10E61" w:rsidP="00E10E61">
      <w:pPr>
        <w:pStyle w:val="RFCFigure"/>
        <w:rPr>
          <w:lang w:val="en-AU"/>
        </w:rPr>
      </w:pPr>
      <w:r w:rsidRPr="00E10E61">
        <w:rPr>
          <w:lang w:val="en-AU"/>
        </w:rPr>
        <w:t xml:space="preserve">             :                      :</w:t>
      </w:r>
    </w:p>
    <w:p w14:paraId="40F6FF60" w14:textId="77777777" w:rsidR="00E10E61" w:rsidRPr="00E10E61" w:rsidRDefault="00E10E61" w:rsidP="00E10E61">
      <w:pPr>
        <w:pStyle w:val="RFCFigure"/>
        <w:rPr>
          <w:lang w:val="en-AU"/>
        </w:rPr>
      </w:pPr>
      <w:r w:rsidRPr="00E10E61">
        <w:rPr>
          <w:lang w:val="en-AU"/>
        </w:rPr>
        <w:t xml:space="preserve">             :   Network domain 1   :   .............</w:t>
      </w:r>
    </w:p>
    <w:p w14:paraId="5EAFD286" w14:textId="77777777" w:rsidR="00E10E61" w:rsidRPr="00E10E61" w:rsidRDefault="00E10E61" w:rsidP="00E10E61">
      <w:pPr>
        <w:pStyle w:val="RFCFigure"/>
        <w:rPr>
          <w:lang w:val="en-AU"/>
        </w:rPr>
      </w:pPr>
      <w:r w:rsidRPr="00E10E61">
        <w:rPr>
          <w:lang w:val="en-AU"/>
        </w:rPr>
        <w:t xml:space="preserve">             :   Grey Topology      :   :           :</w:t>
      </w:r>
    </w:p>
    <w:p w14:paraId="1A2C57EB" w14:textId="77777777" w:rsidR="00E10E61" w:rsidRPr="00E10E61" w:rsidRDefault="00E10E61" w:rsidP="00E10E61">
      <w:pPr>
        <w:pStyle w:val="RFCFigure"/>
        <w:rPr>
          <w:lang w:val="en-AU"/>
        </w:rPr>
      </w:pPr>
      <w:r w:rsidRPr="00E10E61">
        <w:rPr>
          <w:lang w:val="en-AU"/>
        </w:rPr>
        <w:t xml:space="preserve">             :     Abstraction      :   :  Network  :</w:t>
      </w:r>
    </w:p>
    <w:p w14:paraId="323581CD" w14:textId="77777777" w:rsidR="00E10E61" w:rsidRPr="00E10E61" w:rsidRDefault="00E10E61" w:rsidP="00E10E61">
      <w:pPr>
        <w:pStyle w:val="RFCFigure"/>
        <w:rPr>
          <w:lang w:val="en-AU"/>
        </w:rPr>
      </w:pPr>
      <w:r w:rsidRPr="00E10E61">
        <w:rPr>
          <w:lang w:val="en-AU"/>
        </w:rPr>
        <w:t xml:space="preserve">             :                      :   :  domain 3 :</w:t>
      </w:r>
    </w:p>
    <w:p w14:paraId="49C16E7D" w14:textId="77777777" w:rsidR="00E10E61" w:rsidRPr="00E10E61" w:rsidRDefault="00E10E61" w:rsidP="00E10E61">
      <w:pPr>
        <w:pStyle w:val="RFCFigure"/>
        <w:rPr>
          <w:lang w:val="en-AU"/>
        </w:rPr>
      </w:pPr>
      <w:r w:rsidRPr="00E10E61">
        <w:rPr>
          <w:lang w:val="en-AU"/>
        </w:rPr>
        <w:t xml:space="preserve">     (R1)- - -------+               :   :  (White)  :</w:t>
      </w:r>
    </w:p>
    <w:p w14:paraId="1CB88329" w14:textId="77777777" w:rsidR="00E10E61" w:rsidRPr="00E10E61" w:rsidRDefault="00E10E61" w:rsidP="00E10E61">
      <w:pPr>
        <w:pStyle w:val="RFCFigure"/>
        <w:rPr>
          <w:lang w:val="en-AU"/>
        </w:rPr>
      </w:pPr>
      <w:r w:rsidRPr="00E10E61">
        <w:rPr>
          <w:lang w:val="en-AU"/>
        </w:rPr>
        <w:t xml:space="preserve">             :       \      +--------------+        :</w:t>
      </w:r>
    </w:p>
    <w:p w14:paraId="6D8C75E3" w14:textId="77777777" w:rsidR="00E10E61" w:rsidRPr="00E10E61" w:rsidRDefault="00E10E61" w:rsidP="00E10E61">
      <w:pPr>
        <w:pStyle w:val="RFCFigure"/>
        <w:rPr>
          <w:lang w:val="en-AU"/>
        </w:rPr>
      </w:pPr>
      <w:r w:rsidRPr="00E10E61">
        <w:rPr>
          <w:lang w:val="en-AU"/>
        </w:rPr>
        <w:t xml:space="preserve">             :        \    /        :   :   \       :</w:t>
      </w:r>
    </w:p>
    <w:p w14:paraId="409375EF" w14:textId="77777777" w:rsidR="00E10E61" w:rsidRPr="00E10E61" w:rsidRDefault="00E10E61" w:rsidP="00E10E61">
      <w:pPr>
        <w:pStyle w:val="RFCFigure"/>
        <w:rPr>
          <w:lang w:val="en-AU"/>
        </w:rPr>
      </w:pPr>
      <w:r w:rsidRPr="00E10E61">
        <w:rPr>
          <w:lang w:val="en-AU"/>
        </w:rPr>
        <w:t xml:space="preserve">             :         \  /         :   :    \      :</w:t>
      </w:r>
    </w:p>
    <w:p w14:paraId="74201E06" w14:textId="77777777" w:rsidR="00E10E61" w:rsidRPr="00E10E61" w:rsidRDefault="00E10E61" w:rsidP="00E10E61">
      <w:pPr>
        <w:pStyle w:val="RFCFigure"/>
        <w:rPr>
          <w:lang w:val="en-AU"/>
        </w:rPr>
      </w:pPr>
      <w:r w:rsidRPr="00E10E61">
        <w:rPr>
          <w:lang w:val="en-AU"/>
        </w:rPr>
        <w:t xml:space="preserve">     (R2)- - --------- AN1 --+      :   :    S31 ---- - (R7)</w:t>
      </w:r>
    </w:p>
    <w:p w14:paraId="0F2CC1F8" w14:textId="77777777" w:rsidR="00E10E61" w:rsidRPr="00E10E61" w:rsidRDefault="00E10E61" w:rsidP="00E10E61">
      <w:pPr>
        <w:pStyle w:val="RFCFigure"/>
        <w:rPr>
          <w:lang w:val="en-AU"/>
        </w:rPr>
      </w:pPr>
      <w:r w:rsidRPr="00E10E61">
        <w:rPr>
          <w:lang w:val="en-AU"/>
        </w:rPr>
        <w:t xml:space="preserve">             :         /|\    \     :   :   /   \   :   :</w:t>
      </w:r>
    </w:p>
    <w:p w14:paraId="431A0F40" w14:textId="77777777" w:rsidR="00E10E61" w:rsidRPr="00E10E61" w:rsidRDefault="00E10E61" w:rsidP="00E10E61">
      <w:pPr>
        <w:pStyle w:val="RFCFigure"/>
        <w:rPr>
          <w:lang w:val="en-AU"/>
        </w:rPr>
      </w:pPr>
      <w:r w:rsidRPr="00E10E61">
        <w:rPr>
          <w:lang w:val="en-AU"/>
        </w:rPr>
        <w:t xml:space="preserve">             :        / | \    +--------- S32   S33 - - (R8)</w:t>
      </w:r>
    </w:p>
    <w:p w14:paraId="59C7E104" w14:textId="77777777" w:rsidR="00E10E61" w:rsidRPr="00E10E61" w:rsidRDefault="00E10E61" w:rsidP="00E10E61">
      <w:pPr>
        <w:pStyle w:val="RFCFigure"/>
        <w:rPr>
          <w:lang w:val="en-AU"/>
        </w:rPr>
      </w:pPr>
      <w:r w:rsidRPr="00E10E61">
        <w:rPr>
          <w:lang w:val="en-AU"/>
        </w:rPr>
        <w:t xml:space="preserve">             :       /  |  \        :   :/  \   /   :</w:t>
      </w:r>
    </w:p>
    <w:p w14:paraId="64103D54" w14:textId="77777777" w:rsidR="00E10E61" w:rsidRPr="00E10E61" w:rsidRDefault="00E10E61" w:rsidP="00E10E61">
      <w:pPr>
        <w:pStyle w:val="RFCFigure"/>
        <w:rPr>
          <w:lang w:val="en-AU"/>
        </w:rPr>
      </w:pPr>
      <w:r w:rsidRPr="00E10E61">
        <w:rPr>
          <w:lang w:val="en-AU"/>
        </w:rPr>
        <w:t xml:space="preserve">     (R3)- - -------+   |   +---+   :   /    S34    :</w:t>
      </w:r>
    </w:p>
    <w:p w14:paraId="5E0DA86A" w14:textId="77777777" w:rsidR="00E10E61" w:rsidRPr="00E10E61" w:rsidRDefault="00E10E61" w:rsidP="00E10E61">
      <w:pPr>
        <w:pStyle w:val="RFCFigure"/>
        <w:rPr>
          <w:lang w:val="en-AU"/>
        </w:rPr>
      </w:pPr>
      <w:r w:rsidRPr="00E10E61">
        <w:rPr>
          <w:lang w:val="en-AU"/>
        </w:rPr>
        <w:t xml:space="preserve">             :..........|.......|...:  /:   /       :</w:t>
      </w:r>
    </w:p>
    <w:p w14:paraId="4D02CFBC" w14:textId="77777777" w:rsidR="00E10E61" w:rsidRPr="00E10E61" w:rsidRDefault="00E10E61" w:rsidP="00E10E61">
      <w:pPr>
        <w:pStyle w:val="RFCFigure"/>
        <w:rPr>
          <w:lang w:val="en-AU"/>
        </w:rPr>
      </w:pPr>
      <w:r w:rsidRPr="00E10E61">
        <w:rPr>
          <w:lang w:val="en-AU"/>
        </w:rPr>
        <w:t xml:space="preserve">                        |       |     / :../........:</w:t>
      </w:r>
    </w:p>
    <w:p w14:paraId="7FE84858" w14:textId="77777777" w:rsidR="00E10E61" w:rsidRPr="00E10E61" w:rsidRDefault="00E10E61" w:rsidP="00E10E61">
      <w:pPr>
        <w:pStyle w:val="RFCFigure"/>
        <w:rPr>
          <w:lang w:val="en-AU"/>
        </w:rPr>
      </w:pPr>
      <w:r w:rsidRPr="00E10E61">
        <w:rPr>
          <w:lang w:val="en-AU"/>
        </w:rPr>
        <w:t xml:space="preserve">                        |       |    /    /</w:t>
      </w:r>
    </w:p>
    <w:p w14:paraId="0D2C4B23" w14:textId="77777777" w:rsidR="00E10E61" w:rsidRPr="00E10E61" w:rsidRDefault="00E10E61" w:rsidP="00E10E61">
      <w:pPr>
        <w:pStyle w:val="RFCFigure"/>
        <w:rPr>
          <w:lang w:val="en-AU"/>
        </w:rPr>
      </w:pPr>
      <w:r w:rsidRPr="00E10E61">
        <w:rPr>
          <w:lang w:val="en-AU"/>
        </w:rPr>
        <w:t xml:space="preserve">             ...........|.......|.../..../....</w:t>
      </w:r>
    </w:p>
    <w:p w14:paraId="774B383B" w14:textId="77777777" w:rsidR="00E10E61" w:rsidRPr="00E10E61" w:rsidRDefault="00E10E61" w:rsidP="00E10E61">
      <w:pPr>
        <w:pStyle w:val="RFCFigure"/>
        <w:rPr>
          <w:lang w:val="en-AU"/>
        </w:rPr>
      </w:pPr>
      <w:r w:rsidRPr="00E10E61">
        <w:rPr>
          <w:lang w:val="en-AU"/>
        </w:rPr>
        <w:t xml:space="preserve">             :          |       |  /    /    :</w:t>
      </w:r>
    </w:p>
    <w:p w14:paraId="1BB92A52" w14:textId="77777777" w:rsidR="00E10E61" w:rsidRPr="00E10E61" w:rsidRDefault="00E10E61" w:rsidP="00E10E61">
      <w:pPr>
        <w:pStyle w:val="RFCFigure"/>
        <w:rPr>
          <w:lang w:val="en-AU"/>
        </w:rPr>
      </w:pPr>
      <w:r w:rsidRPr="00E10E61">
        <w:rPr>
          <w:lang w:val="en-AU"/>
        </w:rPr>
        <w:t xml:space="preserve">             : Network  |       + /    /     :</w:t>
      </w:r>
    </w:p>
    <w:p w14:paraId="29993B12" w14:textId="77777777" w:rsidR="00E10E61" w:rsidRPr="00E10E61" w:rsidRDefault="00E10E61" w:rsidP="00E10E61">
      <w:pPr>
        <w:pStyle w:val="RFCFigure"/>
        <w:rPr>
          <w:lang w:val="en-AU"/>
        </w:rPr>
      </w:pPr>
      <w:r w:rsidRPr="00E10E61">
        <w:rPr>
          <w:lang w:val="en-AU"/>
        </w:rPr>
        <w:t xml:space="preserve">             : domain 2 |      / /    /      :</w:t>
      </w:r>
    </w:p>
    <w:p w14:paraId="767BEC9D" w14:textId="77777777" w:rsidR="00E10E61" w:rsidRPr="00E10E61" w:rsidRDefault="00E10E61" w:rsidP="00E10E61">
      <w:pPr>
        <w:pStyle w:val="RFCFigure"/>
        <w:rPr>
          <w:lang w:val="en-AU"/>
        </w:rPr>
      </w:pPr>
      <w:r w:rsidRPr="00E10E61">
        <w:rPr>
          <w:lang w:val="en-AU"/>
        </w:rPr>
        <w:t xml:space="preserve">             :          |     / /    /       :</w:t>
      </w:r>
    </w:p>
    <w:p w14:paraId="0B314364" w14:textId="77777777" w:rsidR="00E10E61" w:rsidRPr="00E10E61" w:rsidRDefault="00E10E61" w:rsidP="00E10E61">
      <w:pPr>
        <w:pStyle w:val="RFCFigure"/>
        <w:rPr>
          <w:lang w:val="en-AU"/>
        </w:rPr>
      </w:pPr>
      <w:r w:rsidRPr="00E10E61">
        <w:rPr>
          <w:lang w:val="en-AU"/>
        </w:rPr>
        <w:t xml:space="preserve">             :          |    + / +--+        :</w:t>
      </w:r>
    </w:p>
    <w:p w14:paraId="7BF30CA5" w14:textId="77777777" w:rsidR="00E10E61" w:rsidRPr="00E10E61" w:rsidRDefault="00E10E61" w:rsidP="00E10E61">
      <w:pPr>
        <w:pStyle w:val="RFCFigure"/>
        <w:rPr>
          <w:lang w:val="en-AU"/>
        </w:rPr>
      </w:pPr>
      <w:r w:rsidRPr="00E10E61">
        <w:rPr>
          <w:lang w:val="en-AU"/>
        </w:rPr>
        <w:t xml:space="preserve">             :          |    |/ /         +--- - -(R4)</w:t>
      </w:r>
    </w:p>
    <w:p w14:paraId="3639146C" w14:textId="77777777" w:rsidR="00E10E61" w:rsidRPr="00E10E61" w:rsidRDefault="00E10E61" w:rsidP="00E10E61">
      <w:pPr>
        <w:pStyle w:val="RFCFigure"/>
        <w:rPr>
          <w:lang w:val="en-AU"/>
        </w:rPr>
      </w:pPr>
      <w:r w:rsidRPr="00E10E61">
        <w:rPr>
          <w:lang w:val="en-AU"/>
        </w:rPr>
        <w:t xml:space="preserve">             : Black    +--- AN2 ---------+  :</w:t>
      </w:r>
    </w:p>
    <w:p w14:paraId="46D13E16" w14:textId="77777777" w:rsidR="00E10E61" w:rsidRPr="00E10E61" w:rsidRDefault="00E10E61" w:rsidP="00E10E61">
      <w:pPr>
        <w:pStyle w:val="RFCFigure"/>
        <w:rPr>
          <w:lang w:val="en-AU"/>
        </w:rPr>
      </w:pPr>
      <w:r w:rsidRPr="00E10E61">
        <w:rPr>
          <w:lang w:val="en-AU"/>
        </w:rPr>
        <w:t xml:space="preserve">             : Topology      | |             :</w:t>
      </w:r>
    </w:p>
    <w:p w14:paraId="6447BD70" w14:textId="77777777" w:rsidR="00E10E61" w:rsidRPr="00E10E61" w:rsidRDefault="00E10E61" w:rsidP="00E10E61">
      <w:pPr>
        <w:pStyle w:val="RFCFigure"/>
        <w:rPr>
          <w:lang w:val="en-AU"/>
        </w:rPr>
      </w:pPr>
      <w:r w:rsidRPr="00E10E61">
        <w:rPr>
          <w:lang w:val="en-AU"/>
        </w:rPr>
        <w:t xml:space="preserve">             : Abstraction   | +-------------- - -(R5)</w:t>
      </w:r>
    </w:p>
    <w:p w14:paraId="2F3B5DA9" w14:textId="77777777" w:rsidR="00E10E61" w:rsidRPr="00E10E61" w:rsidRDefault="00E10E61" w:rsidP="00E10E61">
      <w:pPr>
        <w:pStyle w:val="RFCFigure"/>
        <w:rPr>
          <w:lang w:val="en-AU"/>
        </w:rPr>
      </w:pPr>
      <w:r w:rsidRPr="00E10E61">
        <w:rPr>
          <w:lang w:val="en-AU"/>
        </w:rPr>
        <w:t xml:space="preserve">             :               |               :</w:t>
      </w:r>
    </w:p>
    <w:p w14:paraId="1384EC6C" w14:textId="77777777" w:rsidR="00E10E61" w:rsidRPr="00E10E61" w:rsidRDefault="00E10E61" w:rsidP="00E10E61">
      <w:pPr>
        <w:pStyle w:val="RFCFigure"/>
        <w:rPr>
          <w:lang w:val="en-AU"/>
        </w:rPr>
      </w:pPr>
      <w:r w:rsidRPr="00E10E61">
        <w:rPr>
          <w:lang w:val="en-AU"/>
        </w:rPr>
        <w:t xml:space="preserve">             :               +---------------- - -(R6)</w:t>
      </w:r>
    </w:p>
    <w:p w14:paraId="6D6E9E68" w14:textId="77777777" w:rsidR="00E10E61" w:rsidRPr="00E10E61" w:rsidRDefault="00E10E61" w:rsidP="00E10E61">
      <w:pPr>
        <w:pStyle w:val="RFCFigure"/>
        <w:rPr>
          <w:lang w:val="en-AU"/>
        </w:rPr>
      </w:pPr>
      <w:r w:rsidRPr="00E10E61">
        <w:rPr>
          <w:lang w:val="en-AU"/>
        </w:rPr>
        <w:t xml:space="preserve">             :                               :</w:t>
      </w:r>
    </w:p>
    <w:p w14:paraId="5CBC86EE" w14:textId="47BFFE4E" w:rsidR="00E10E61" w:rsidRDefault="00E10E61" w:rsidP="00E10E61">
      <w:pPr>
        <w:pStyle w:val="RFCFigure"/>
        <w:rPr>
          <w:lang w:val="en-AU"/>
        </w:rPr>
      </w:pPr>
      <w:r w:rsidRPr="00E10E61">
        <w:rPr>
          <w:lang w:val="en-AU"/>
        </w:rPr>
        <w:t xml:space="preserve">             :...............................:</w:t>
      </w:r>
    </w:p>
    <w:p w14:paraId="5CAB8DE7" w14:textId="7D489196" w:rsidR="00E10E61" w:rsidRDefault="00E10E61" w:rsidP="00E10E61">
      <w:pPr>
        <w:pStyle w:val="RFCFigure"/>
        <w:rPr>
          <w:lang w:val="en-AU"/>
        </w:rPr>
      </w:pPr>
    </w:p>
    <w:p w14:paraId="4875B455" w14:textId="6BC76CF3" w:rsidR="00E10E61" w:rsidRPr="0078595D" w:rsidRDefault="00E10E61" w:rsidP="0078595D">
      <w:pPr>
        <w:pStyle w:val="Caption"/>
        <w:rPr>
          <w:rFonts w:eastAsiaTheme="minorEastAsia"/>
          <w:lang w:eastAsia="zh-CN"/>
        </w:rPr>
      </w:pPr>
      <w:r>
        <w:t xml:space="preserve">– Multi-domain Abstract Topology </w:t>
      </w:r>
      <w:r w:rsidRPr="0078595D">
        <w:rPr>
          <w:highlight w:val="yellow"/>
        </w:rPr>
        <w:t>discovered</w:t>
      </w:r>
      <w:r>
        <w:t xml:space="preserve"> by MDSC</w:t>
      </w:r>
    </w:p>
    <w:p w14:paraId="0E8BD500" w14:textId="77777777" w:rsidR="00EB7C40" w:rsidRDefault="00EB7C40" w:rsidP="00EB7C40">
      <w:pPr>
        <w:pStyle w:val="Heading3"/>
        <w:rPr>
          <w:lang w:eastAsia="zh-CN"/>
        </w:rPr>
      </w:pPr>
      <w:bookmarkStart w:id="71" w:name="_Ref500432532"/>
      <w:bookmarkStart w:id="72" w:name="_Toc528079418"/>
      <w:r>
        <w:rPr>
          <w:lang w:eastAsia="zh-CN"/>
        </w:rPr>
        <w:t>Access Links</w:t>
      </w:r>
      <w:bookmarkEnd w:id="71"/>
      <w:bookmarkEnd w:id="72"/>
    </w:p>
    <w:p w14:paraId="2577269C" w14:textId="5984D7F1"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45186C">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0A295A5F"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w:t>
      </w:r>
      <w:r w:rsidRPr="00EB7C40">
        <w:rPr>
          <w:highlight w:val="yellow"/>
        </w:rPr>
        <w:lastRenderedPageBreak/>
        <w:t xml:space="preserve">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45186C">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1A246FE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w:t>
      </w:r>
      <w:r w:rsidR="00523D6B">
        <w:rPr>
          <w:highlight w:val="yellow"/>
        </w:rPr>
        <w:t xml:space="preserve">a </w:t>
      </w:r>
      <w:r w:rsidRPr="00523D6B">
        <w:rPr>
          <w:noProof/>
          <w:highlight w:val="yellow"/>
        </w:rPr>
        <w:t>separated</w:t>
      </w:r>
      <w:r w:rsidRPr="00D4552E">
        <w:rPr>
          <w:highlight w:val="yellow"/>
        </w:rPr>
        <w:t xml:space="preserve">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34431B80"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00523D6B">
        <w:rPr>
          <w:highlight w:val="yellow"/>
        </w:rPr>
        <w:t xml:space="preserve">the </w:t>
      </w:r>
      <w:r w:rsidRPr="00523D6B">
        <w:rPr>
          <w:noProof/>
          <w:highlight w:val="yellow"/>
        </w:rPr>
        <w:t>case</w:t>
      </w:r>
      <w:r w:rsidRPr="00D4552E">
        <w:rPr>
          <w:highlight w:val="yellow"/>
        </w:rPr>
        <w:t xml:space="preserv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FB849B3" w:rsidR="00EB7C40" w:rsidRPr="00D627EF" w:rsidRDefault="00EB7C40" w:rsidP="00EB7C40">
      <w:pPr>
        <w:rPr>
          <w:highlight w:val="yellow"/>
        </w:rPr>
      </w:pPr>
      <w:r w:rsidRPr="00D627EF">
        <w:rPr>
          <w:highlight w:val="yellow"/>
        </w:rPr>
        <w:t xml:space="preserve">In the last two cases, only the ODUs terminated on the same access card where the access links </w:t>
      </w:r>
      <w:r w:rsidRPr="00523D6B">
        <w:rPr>
          <w:noProof/>
          <w:highlight w:val="yellow"/>
        </w:rPr>
        <w:t>reside</w:t>
      </w:r>
      <w:r w:rsidRPr="00D627EF">
        <w:rPr>
          <w:highlight w:val="yellow"/>
        </w:rPr>
        <w:t xml:space="preserve">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1B8D3684"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45186C">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w:t>
      </w:r>
      <w:r w:rsidR="008A7960">
        <w:rPr>
          <w:highlight w:val="yellow"/>
        </w:rPr>
        <w:t>OTN</w:t>
      </w:r>
      <w:r w:rsidR="008A7960" w:rsidRPr="00D4552E">
        <w:rPr>
          <w:highlight w:val="yellow"/>
        </w:rPr>
        <w:t xml:space="preserve"> </w:t>
      </w:r>
      <w:r w:rsidRPr="00D4552E">
        <w:rPr>
          <w:highlight w:val="yellow"/>
        </w:rPr>
        <w:t>topology, to which access link are connected to.</w:t>
      </w:r>
    </w:p>
    <w:p w14:paraId="6370D039" w14:textId="5C423E88" w:rsidR="003362AE" w:rsidRDefault="003362AE" w:rsidP="003362AE">
      <w:pPr>
        <w:pStyle w:val="Heading2"/>
      </w:pPr>
      <w:bookmarkStart w:id="73" w:name="_Ref517947725"/>
      <w:bookmarkStart w:id="74" w:name="_Toc528079419"/>
      <w:r w:rsidRPr="00A07622">
        <w:lastRenderedPageBreak/>
        <w:t>YANG Models for Service Configuration</w:t>
      </w:r>
      <w:bookmarkEnd w:id="63"/>
      <w:bookmarkEnd w:id="73"/>
      <w:bookmarkEnd w:id="74"/>
    </w:p>
    <w:p w14:paraId="2FE4A25D" w14:textId="28B448A2"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45186C">
        <w:rPr>
          <w:rFonts w:eastAsiaTheme="minorEastAsia"/>
          <w:lang w:eastAsia="zh-CN"/>
        </w:rPr>
        <w:t>Figure 6</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41439E08"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45186C">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  |</w:t>
      </w:r>
    </w:p>
    <w:p w14:paraId="677C7522" w14:textId="77777777" w:rsidR="00E50BED" w:rsidRDefault="00E50BED" w:rsidP="00E50BED">
      <w:pPr>
        <w:pStyle w:val="RFCFigure"/>
        <w:rPr>
          <w:lang w:eastAsia="zh-CN"/>
        </w:rPr>
      </w:pPr>
      <w:r>
        <w:rPr>
          <w:lang w:eastAsia="zh-CN"/>
        </w:rPr>
        <w:t xml:space="preserve">                      | {3}  MDSC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  |     |      |</w:t>
      </w:r>
    </w:p>
    <w:p w14:paraId="4E58831C" w14:textId="77777777" w:rsidR="00E50BED" w:rsidRDefault="00E50BED" w:rsidP="00E50BED">
      <w:pPr>
        <w:pStyle w:val="RFCFigure"/>
        <w:rPr>
          <w:lang w:eastAsia="zh-CN"/>
        </w:rPr>
      </w:pPr>
      <w:r>
        <w:rPr>
          <w:lang w:eastAsia="zh-CN"/>
        </w:rPr>
        <w:t xml:space="preserve">              +---------+     |{3.2}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 Domain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  (       ) \          V</w:t>
      </w:r>
    </w:p>
    <w:p w14:paraId="39389305" w14:textId="77777777" w:rsidR="00E50BED" w:rsidRDefault="00E50BED" w:rsidP="00E50BED">
      <w:pPr>
        <w:pStyle w:val="RFCFigure"/>
        <w:rPr>
          <w:lang w:eastAsia="zh-CN"/>
        </w:rPr>
      </w:pPr>
      <w:r>
        <w:rPr>
          <w:lang w:eastAsia="zh-CN"/>
        </w:rPr>
        <w:t xml:space="preserve">         ( Domain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  (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75" w:name="_Ref496875891"/>
      <w:r>
        <w:t xml:space="preserve">- </w:t>
      </w:r>
      <w:r w:rsidR="00E50BED" w:rsidRPr="00046AE7">
        <w:t xml:space="preserve">Multi-domain </w:t>
      </w:r>
      <w:r w:rsidR="00E50BED" w:rsidRPr="00E50BED">
        <w:rPr>
          <w:highlight w:val="yellow"/>
        </w:rPr>
        <w:t>Service</w:t>
      </w:r>
      <w:r w:rsidR="00E50BED" w:rsidRPr="00046AE7">
        <w:t xml:space="preserve"> Setup</w:t>
      </w:r>
      <w:bookmarkEnd w:id="75"/>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12F3A21A"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45186C">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w:t>
      </w:r>
    </w:p>
    <w:p w14:paraId="589ABC39" w14:textId="5E9EE4C5"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45186C">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45186C">
        <w:rPr>
          <w:rFonts w:eastAsiaTheme="minorEastAsia"/>
          <w:lang w:eastAsia="zh-CN"/>
        </w:rPr>
        <w:t>Figure 6</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C2DE63B"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45186C">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 xml:space="preserve">. </w:t>
      </w:r>
    </w:p>
    <w:p w14:paraId="342218D7" w14:textId="7B0128AB"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r w:rsidRPr="00E50BED">
        <w:rPr>
          <w:highlight w:val="yellow"/>
        </w:rPr>
        <w:t>ts-bitmap and tpn</w:t>
      </w:r>
      <w:r>
        <w:t xml:space="preserve"> attributes need to be configured using the OTN Tunnel model. </w:t>
      </w:r>
      <w:r w:rsidRPr="00E50BED">
        <w:rPr>
          <w:highlight w:val="yellow"/>
        </w:rPr>
        <w:t>Then the end-to-end OTN tunnel will be ready</w:t>
      </w:r>
      <w:r>
        <w:t xml:space="preserve">. </w:t>
      </w:r>
    </w:p>
    <w:p w14:paraId="1B1FB09F" w14:textId="7B98D99A"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 Access configuration is different and dependent on the different type of service. More details can be found in the following sections.</w:t>
      </w:r>
    </w:p>
    <w:p w14:paraId="6677F6D6" w14:textId="77777777" w:rsidR="003362AE" w:rsidRPr="00E50BED" w:rsidRDefault="003362AE" w:rsidP="003362AE">
      <w:pPr>
        <w:pStyle w:val="Heading3"/>
      </w:pPr>
      <w:bookmarkStart w:id="76" w:name="_Ref500433995"/>
      <w:bookmarkStart w:id="77" w:name="_Toc528079420"/>
      <w:r w:rsidRPr="00E50BED">
        <w:t>ODU Transit Service</w:t>
      </w:r>
      <w:bookmarkEnd w:id="76"/>
      <w:bookmarkEnd w:id="77"/>
    </w:p>
    <w:p w14:paraId="1C5A4398" w14:textId="2A6BEBB2"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45186C">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These links are reported, together with any other ODU internal or inter-domain link, within the OTN abstract topology exposed by each PNC, at its own MPI</w:t>
      </w:r>
      <w:r w:rsidR="002E6FA7" w:rsidRPr="00F41C0D">
        <w:t>.</w:t>
      </w:r>
    </w:p>
    <w:p w14:paraId="032B1C54" w14:textId="658DE20F" w:rsidR="002E6FA7" w:rsidRDefault="00611F72" w:rsidP="002E6FA7">
      <w:r>
        <w:lastRenderedPageBreak/>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21563431"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45186C">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1A5EDC06"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w:t>
      </w:r>
      <w:r>
        <w:lastRenderedPageBreak/>
        <w:t xml:space="preserve">the OTN physical nodes (e.g., PNC1 and PNC3 controlling </w:t>
      </w:r>
      <w:r w:rsidR="00EC1E00">
        <w:rPr>
          <w:noProof/>
        </w:rPr>
        <w:t>the physical nodes S2 and S31 respectively</w:t>
      </w:r>
      <w:r>
        <w:t>)</w:t>
      </w:r>
      <w:r w:rsidR="002E6FA7" w:rsidRPr="00C02EAE">
        <w:t>.</w:t>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45186C">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B89AD4D"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45186C">
        <w:t>4.3.1</w:t>
      </w:r>
      <w:r w:rsidR="00C37170">
        <w:fldChar w:fldCharType="end"/>
      </w:r>
      <w:r>
        <w:t>.</w:t>
      </w:r>
    </w:p>
    <w:p w14:paraId="4B894FE8" w14:textId="03783754" w:rsidR="0029707B" w:rsidRDefault="0029707B" w:rsidP="005F1E87">
      <w:pPr>
        <w:pStyle w:val="Heading4"/>
      </w:pPr>
      <w:bookmarkStart w:id="78" w:name="_Toc528079421"/>
      <w:r>
        <w:t>Single Domain Example</w:t>
      </w:r>
      <w:bookmarkEnd w:id="78"/>
    </w:p>
    <w:p w14:paraId="52435B9D" w14:textId="2E1704E5" w:rsidR="0029707B" w:rsidRDefault="0029707B" w:rsidP="0029707B">
      <w:r>
        <w:t>To setup an ODU2 end-to-end connection, supporting an IP link, between R1 and R3, the CNC requests, at the CMI, the MDSC to setup an ODU transit service.</w:t>
      </w:r>
    </w:p>
    <w:p w14:paraId="71287847" w14:textId="4C4BDE1D"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45186C">
        <w:t>Figure 7</w:t>
      </w:r>
      <w:r w:rsidR="00C37170">
        <w:fldChar w:fldCharType="end"/>
      </w:r>
      <w:r>
        <w:t xml:space="preserve"> below:</w:t>
      </w:r>
    </w:p>
    <w:p w14:paraId="389B316E" w14:textId="77777777" w:rsidR="002E6FA7" w:rsidRDefault="002E6FA7" w:rsidP="002E6FA7">
      <w:pPr>
        <w:pStyle w:val="RFCFigure"/>
      </w:pPr>
      <w:r>
        <w:lastRenderedPageBreak/>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MPI  :</w:t>
      </w:r>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(R1)- - - - -  S3 |---| S4 |      |      :</w:t>
      </w:r>
    </w:p>
    <w:p w14:paraId="311FC0AD" w14:textId="19EE0C94" w:rsidR="002E6FA7" w:rsidRDefault="002E6FA7" w:rsidP="002E6FA7">
      <w:pPr>
        <w:pStyle w:val="RFCFigure"/>
      </w:pPr>
      <w:r>
        <w:t xml:space="preserve">                :S3-1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:S6-1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:S6-2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79" w:name="_Ref484844225"/>
      <w:r>
        <w:t xml:space="preserve">- </w:t>
      </w:r>
      <w:r w:rsidR="002E6FA7">
        <w:t>ODU2 Transit Tunnel</w:t>
      </w:r>
      <w:bookmarkEnd w:id="79"/>
    </w:p>
    <w:p w14:paraId="639027B1" w14:textId="633F0177" w:rsidR="003362AE" w:rsidRPr="009A0E4E" w:rsidRDefault="003362AE" w:rsidP="003362AE">
      <w:pPr>
        <w:pStyle w:val="Heading3"/>
      </w:pPr>
      <w:bookmarkStart w:id="80" w:name="_Ref500432805"/>
      <w:bookmarkStart w:id="81" w:name="_Ref500433287"/>
      <w:bookmarkStart w:id="82" w:name="_Toc528079422"/>
      <w:r w:rsidRPr="009A0E4E">
        <w:t>EPL over ODU Service</w:t>
      </w:r>
      <w:bookmarkEnd w:id="80"/>
      <w:bookmarkEnd w:id="81"/>
      <w:bookmarkEnd w:id="82"/>
      <w:r w:rsidRPr="009A0E4E">
        <w:t xml:space="preserve"> </w:t>
      </w:r>
    </w:p>
    <w:p w14:paraId="5B7B07A6" w14:textId="0BECD927"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45186C">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717CD5BE" w14:textId="2ECA92E2"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50F773E4"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45186C">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0439F9DA" w:rsidR="009A0E4E" w:rsidRDefault="009A0E4E" w:rsidP="009A0E4E">
      <w:r>
        <w:rPr>
          <w:highlight w:val="yellow"/>
        </w:rPr>
        <w:lastRenderedPageBreak/>
        <w:t xml:space="preserve">If the 10GE physical links are not reported as ODU links within the </w:t>
      </w:r>
      <w:r w:rsidR="008A7960">
        <w:rPr>
          <w:highlight w:val="yellow"/>
        </w:rPr>
        <w:t>OTN</w:t>
      </w:r>
      <w:r w:rsidR="008A7960" w:rsidRPr="00D4552E">
        <w:rPr>
          <w:highlight w:val="yellow"/>
        </w:rPr>
        <w:t xml:space="preserve"> </w:t>
      </w:r>
      <w:r w:rsidRPr="00D4552E">
        <w:rPr>
          <w:highlight w:val="yellow"/>
        </w:rPr>
        <w:t xml:space="preserve">topology information, described in section </w:t>
      </w:r>
      <w:r w:rsidR="00016451">
        <w:fldChar w:fldCharType="begin"/>
      </w:r>
      <w:r w:rsidR="00016451">
        <w:rPr>
          <w:highlight w:val="yellow"/>
        </w:rPr>
        <w:instrText xml:space="preserve"> REF _Ref500432575 \r \h \t </w:instrText>
      </w:r>
      <w:r w:rsidR="00016451">
        <w:fldChar w:fldCharType="separate"/>
      </w:r>
      <w:r w:rsidR="0045186C">
        <w:rPr>
          <w:highlight w:val="yellow"/>
        </w:rPr>
        <w:t>5.1.1</w:t>
      </w:r>
      <w:r w:rsidR="00016451">
        <w:fldChar w:fldCharType="end"/>
      </w:r>
      <w:r w:rsidRPr="00D4552E">
        <w:rPr>
          <w:highlight w:val="yellow"/>
        </w:rPr>
        <w:t xml:space="preserve"> </w:t>
      </w:r>
      <w:r w:rsidRPr="00EC1E00">
        <w:rPr>
          <w:noProof/>
          <w:highlight w:val="yellow"/>
        </w:rPr>
        <w:t>above</w:t>
      </w:r>
      <w:r w:rsidRPr="00D4552E">
        <w:rPr>
          <w:highlight w:val="yellow"/>
        </w:rPr>
        <w:t xml:space="preser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4C6BBEA6" w:rsidR="009A0E4E" w:rsidRPr="000952C8" w:rsidRDefault="009A0E4E" w:rsidP="009A0E4E">
      <w:pPr>
        <w:rPr>
          <w:highlight w:val="yellow"/>
        </w:rPr>
      </w:pPr>
      <w:r w:rsidRPr="00D4552E">
        <w:rPr>
          <w:highlight w:val="yellow"/>
        </w:rPr>
        <w:t xml:space="preserve">This ODU Tunnel is setup between two TTPs of nodes S3 and S6. In </w:t>
      </w:r>
      <w:r w:rsidRPr="00EC1E00">
        <w:rPr>
          <w:noProof/>
          <w:highlight w:val="yellow"/>
        </w:rPr>
        <w:t>case</w:t>
      </w:r>
      <w:r w:rsidR="00EC1E00">
        <w:rPr>
          <w:noProof/>
          <w:highlight w:val="yellow"/>
        </w:rPr>
        <w:t xml:space="preserve"> of</w:t>
      </w:r>
      <w:r w:rsidRPr="00D4552E">
        <w:rPr>
          <w:highlight w:val="yellow"/>
        </w:rPr>
        <w:t xml:space="preserve"> nodes S3 and S6 support more than one TTP, the MDSC should decide which TTP to use.</w:t>
      </w:r>
    </w:p>
    <w:p w14:paraId="3DE618B7" w14:textId="191ADFC0"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45186C">
        <w:rPr>
          <w:highlight w:val="yellow"/>
        </w:rPr>
        <w:t>5.1.5</w:t>
      </w:r>
      <w:r w:rsidR="00016451">
        <w:rPr>
          <w:highlight w:val="yellow"/>
        </w:rPr>
        <w:fldChar w:fldCharType="end"/>
      </w:r>
      <w:r w:rsidRPr="00192360">
        <w:rPr>
          <w:highlight w:val="yellow"/>
        </w:rPr>
        <w:t xml:space="preserve">, depending on the different hardware implementations of the physical nodes S3 and S6, not all the access links can be connected to all the TTPs. The MDSC should therefore </w:t>
      </w:r>
      <w:r w:rsidR="00EC1E00">
        <w:rPr>
          <w:noProof/>
          <w:highlight w:val="yellow"/>
        </w:rPr>
        <w:t>select not only</w:t>
      </w:r>
      <w:r w:rsidRPr="00EC1E00">
        <w:rPr>
          <w:noProof/>
          <w:highlight w:val="yellow"/>
        </w:rPr>
        <w:t xml:space="preserve"> the optimal TTP</w:t>
      </w:r>
      <w:r w:rsidRPr="00192360">
        <w:rPr>
          <w:highlight w:val="yellow"/>
        </w:rPr>
        <w:t xml:space="preserve"> but also a TTP that would allow the Tunnel to be used by the service.</w:t>
      </w:r>
    </w:p>
    <w:p w14:paraId="3F4F086F" w14:textId="446E18E0" w:rsidR="009A0E4E" w:rsidRPr="007A6E2B" w:rsidRDefault="009A0E4E" w:rsidP="009A0E4E">
      <w:pPr>
        <w:rPr>
          <w:highlight w:val="yellow"/>
        </w:rPr>
      </w:pPr>
      <w:r w:rsidRPr="00D4552E">
        <w:rPr>
          <w:highlight w:val="yellow"/>
        </w:rPr>
        <w:t xml:space="preserve">It is assumed that in </w:t>
      </w:r>
      <w:r w:rsidRPr="00EC1E00">
        <w:rPr>
          <w:noProof/>
          <w:highlight w:val="yellow"/>
        </w:rPr>
        <w:t>case</w:t>
      </w:r>
      <w:r w:rsidR="00EC1E00">
        <w:rPr>
          <w:noProof/>
          <w:highlight w:val="yellow"/>
        </w:rPr>
        <w:t xml:space="preserve"> of</w:t>
      </w:r>
      <w:r w:rsidRPr="00D4552E">
        <w:rPr>
          <w:highlight w:val="yellow"/>
        </w:rPr>
        <w:t xml:space="preserve"> node S3 or node S6 supports only one TTP, this TTP can be accessed by all the access links.</w:t>
      </w:r>
    </w:p>
    <w:p w14:paraId="3B0BFA68" w14:textId="0F2ECADE"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45186C">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791A5ED0"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45186C">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36FF65F8" w:rsidR="00714BBF" w:rsidRDefault="00714BBF" w:rsidP="009A0E4E">
      <w:r w:rsidRPr="00F92524">
        <w:t xml:space="preserve">Appendix </w:t>
      </w:r>
      <w:r>
        <w:fldChar w:fldCharType="begin"/>
      </w:r>
      <w:r>
        <w:instrText xml:space="preserve"> REF _Ref518288460 \r \h \t </w:instrText>
      </w:r>
      <w:r>
        <w:fldChar w:fldCharType="separate"/>
      </w:r>
      <w:r w:rsidR="0045186C">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CLIENT-SVC</w:t>
      </w:r>
      <w:r w:rsidRPr="00F92524">
        <w:t>] YANG model at MPI1</w:t>
      </w:r>
      <w:r w:rsidRPr="00F92524">
        <w:rPr>
          <w:lang w:val="en"/>
        </w:rPr>
        <w:t>.</w:t>
      </w:r>
    </w:p>
    <w:p w14:paraId="5CEC9C7F" w14:textId="77777777" w:rsidR="003362AE" w:rsidRPr="00016451" w:rsidRDefault="003362AE" w:rsidP="003362AE">
      <w:pPr>
        <w:pStyle w:val="Heading3"/>
      </w:pPr>
      <w:bookmarkStart w:id="83" w:name="_Toc528079423"/>
      <w:r w:rsidRPr="00016451">
        <w:lastRenderedPageBreak/>
        <w:t>Other OTN Client Services</w:t>
      </w:r>
      <w:bookmarkEnd w:id="83"/>
      <w:r w:rsidRPr="00016451">
        <w:t xml:space="preserve"> </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28B75C89" w14:textId="7EEAF1BE"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45186C">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0C6F1A9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45186C">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51D1F780"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45186C">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84" w:name="_Toc528079424"/>
      <w:r w:rsidRPr="00016451">
        <w:t>EVPL over ODU Service</w:t>
      </w:r>
      <w:bookmarkEnd w:id="84"/>
      <w:r w:rsidRPr="00016451">
        <w:t xml:space="preserve"> </w:t>
      </w:r>
    </w:p>
    <w:p w14:paraId="685E58A3" w14:textId="404B1BFA" w:rsidR="006E28E8" w:rsidRPr="006E28E8" w:rsidRDefault="006E28E8" w:rsidP="006E28E8">
      <w:r w:rsidRPr="006E28E8">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45186C">
        <w:t>5.2.2</w:t>
      </w:r>
      <w:r w:rsidR="00950EE9">
        <w:fldChar w:fldCharType="end"/>
      </w:r>
      <w:r>
        <w:t xml:space="preserve"> </w:t>
      </w:r>
      <w:r w:rsidRPr="006E28E8">
        <w:t>above.</w:t>
      </w:r>
    </w:p>
    <w:p w14:paraId="067B4919" w14:textId="077964F7"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45186C">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8CD66C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45186C">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57E6A64A" w:rsidR="00016451" w:rsidRPr="007A6E2B" w:rsidRDefault="00016451" w:rsidP="00016451">
      <w:pPr>
        <w:rPr>
          <w:highlight w:val="yellow"/>
        </w:rPr>
      </w:pPr>
      <w:r w:rsidRPr="00D4552E">
        <w:rPr>
          <w:highlight w:val="yellow"/>
        </w:rPr>
        <w:lastRenderedPageBreak/>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45186C">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2A3A6D30" w:rsidR="00016451" w:rsidRDefault="00016451" w:rsidP="00016451">
      <w:r w:rsidRPr="00D4552E">
        <w:rPr>
          <w:highlight w:val="yellow"/>
        </w:rPr>
        <w:t xml:space="preserve">In addition, the MDSC needs to get the information that the access links on S3, S6 and S2 are capable </w:t>
      </w:r>
      <w:r w:rsidR="00EC1E00">
        <w:rPr>
          <w:noProof/>
          <w:highlight w:val="yellow"/>
        </w:rPr>
        <w:t>of supporting</w:t>
      </w:r>
      <w:r w:rsidRPr="00D4552E">
        <w:rPr>
          <w:highlight w:val="yellow"/>
        </w:rPr>
        <w:t xml:space="preserve">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45186C">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85" w:name="_Ref500419166"/>
      <w:bookmarkStart w:id="86" w:name="_Toc528079425"/>
      <w:r>
        <w:t>YANG Mode</w:t>
      </w:r>
      <w:r w:rsidR="00955E5F">
        <w:t>l</w:t>
      </w:r>
      <w:r>
        <w:t>s for Protection Configuration</w:t>
      </w:r>
      <w:bookmarkEnd w:id="85"/>
      <w:bookmarkEnd w:id="86"/>
    </w:p>
    <w:p w14:paraId="79AFFC07" w14:textId="77777777" w:rsidR="006E28E8" w:rsidRDefault="006E28E8" w:rsidP="006E28E8">
      <w:pPr>
        <w:pStyle w:val="Heading3"/>
      </w:pPr>
      <w:bookmarkStart w:id="87" w:name="_Toc490054152"/>
      <w:bookmarkStart w:id="88" w:name="_Toc497144543"/>
      <w:bookmarkStart w:id="89" w:name="_Toc528079426"/>
      <w:r>
        <w:t>Linear Protection (end-to-end)</w:t>
      </w:r>
      <w:bookmarkEnd w:id="87"/>
      <w:bookmarkEnd w:id="88"/>
      <w:bookmarkEnd w:id="89"/>
    </w:p>
    <w:p w14:paraId="47095D10" w14:textId="77777777" w:rsidR="00606C15" w:rsidRPr="00B940F0" w:rsidRDefault="00606C15" w:rsidP="00606C15">
      <w:r w:rsidRPr="00CA3204">
        <w:t xml:space="preserve">To be </w:t>
      </w:r>
      <w:r w:rsidRPr="005719C7">
        <w:t>discussed in future versions of this document.</w:t>
      </w:r>
    </w:p>
    <w:p w14:paraId="01056BFC" w14:textId="77777777" w:rsidR="006E28E8" w:rsidRDefault="006E28E8" w:rsidP="006E28E8">
      <w:pPr>
        <w:pStyle w:val="Heading3"/>
      </w:pPr>
      <w:bookmarkStart w:id="90" w:name="_Toc490054153"/>
      <w:bookmarkStart w:id="91" w:name="_Toc497144544"/>
      <w:bookmarkStart w:id="92" w:name="_Toc528079427"/>
      <w:r>
        <w:t>Segmented Protection</w:t>
      </w:r>
      <w:bookmarkEnd w:id="90"/>
      <w:bookmarkEnd w:id="91"/>
      <w:bookmarkEnd w:id="92"/>
    </w:p>
    <w:p w14:paraId="45016C5E" w14:textId="77777777" w:rsidR="00606C15" w:rsidRPr="00B940F0" w:rsidRDefault="00606C15" w:rsidP="00606C15">
      <w:r w:rsidRPr="00CA3204">
        <w:t xml:space="preserve">To be </w:t>
      </w:r>
      <w:r w:rsidRPr="005719C7">
        <w:t>discussed in future versions of this document.</w:t>
      </w:r>
    </w:p>
    <w:p w14:paraId="20BB70F7" w14:textId="77777777" w:rsidR="006F6F19" w:rsidRPr="009D5F17" w:rsidRDefault="006F6F19" w:rsidP="001E3E79">
      <w:pPr>
        <w:pStyle w:val="Heading1"/>
      </w:pPr>
      <w:bookmarkStart w:id="93" w:name="_Toc528079428"/>
      <w:r w:rsidRPr="009D5F17">
        <w:t>Security Considerations</w:t>
      </w:r>
      <w:bookmarkEnd w:id="93"/>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48500BDC" w14:textId="3072062A" w:rsidR="00887C54" w:rsidRDefault="00887C54" w:rsidP="009D5F17">
      <w:r w:rsidRPr="00887C54">
        <w:t xml:space="preserve">This document analyses the applicability of the YANG models being defined by </w:t>
      </w:r>
      <w:r>
        <w:t xml:space="preserve">the </w:t>
      </w:r>
      <w:r w:rsidRPr="00887C54">
        <w:t xml:space="preserve">IETF to support OTN single and multi-domain scenarios </w:t>
      </w:r>
      <w:r w:rsidR="008C122A" w:rsidRPr="008C122A">
        <w:t xml:space="preserve">There are no </w:t>
      </w:r>
      <w:r w:rsidR="008C122A">
        <w:t xml:space="preserve">specific new </w:t>
      </w:r>
      <w:r w:rsidR="001A69DB">
        <w:t xml:space="preserve">security </w:t>
      </w:r>
      <w:r w:rsidR="008C122A">
        <w:t xml:space="preserve">considerations </w:t>
      </w:r>
      <w:r>
        <w:t xml:space="preserve">introduced by </w:t>
      </w:r>
      <w:r w:rsidR="008C122A">
        <w:t>this documen</w:t>
      </w:r>
      <w:r>
        <w:t xml:space="preserve">t. </w:t>
      </w:r>
    </w:p>
    <w:p w14:paraId="51E97A76" w14:textId="6A2CDA9C" w:rsidR="009D5F17" w:rsidRPr="008C122A"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050BECB1" w14:textId="77777777" w:rsidR="00055923" w:rsidRPr="009D5F17" w:rsidRDefault="00055923" w:rsidP="00055923">
      <w:pPr>
        <w:pStyle w:val="Heading1"/>
      </w:pPr>
      <w:bookmarkStart w:id="94" w:name="_Toc528079429"/>
      <w:r w:rsidRPr="009D5F17">
        <w:lastRenderedPageBreak/>
        <w:t>IANA Considerations</w:t>
      </w:r>
      <w:bookmarkEnd w:id="94"/>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95" w:name="_Toc528079430"/>
      <w:r w:rsidRPr="00343254">
        <w:t>References</w:t>
      </w:r>
      <w:bookmarkEnd w:id="95"/>
    </w:p>
    <w:p w14:paraId="090019CE" w14:textId="77777777" w:rsidR="002E1F5F" w:rsidRPr="00343254" w:rsidRDefault="002E1F5F" w:rsidP="001E3E79">
      <w:pPr>
        <w:pStyle w:val="Heading2"/>
      </w:pPr>
      <w:bookmarkStart w:id="96" w:name="_Toc528079431"/>
      <w:r w:rsidRPr="00343254">
        <w:t>Normative References</w:t>
      </w:r>
      <w:bookmarkEnd w:id="96"/>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3D82D02E" w14:textId="670968BA" w:rsidR="00D35241" w:rsidRDefault="00D35241" w:rsidP="00D35241">
      <w:pPr>
        <w:pStyle w:val="RFCReferencesBookmark"/>
      </w:pPr>
      <w:r>
        <w:t xml:space="preserve">[RFC8453] Ceccarelli, D., Lee, Y. et al., "Framework for Abstraction and Control of TE Networks (ACTN)", RFC8453, </w:t>
      </w:r>
      <w:r>
        <w:rPr>
          <w:lang w:val="en"/>
        </w:rPr>
        <w:t>August 2018</w:t>
      </w:r>
      <w:r>
        <w:t>.</w:t>
      </w:r>
    </w:p>
    <w:p w14:paraId="229916CD" w14:textId="6E2C0FE0" w:rsidR="00343254" w:rsidRDefault="00343254" w:rsidP="00D35241">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3D9629B8" w:rsidR="00343254" w:rsidRPr="009D350A" w:rsidRDefault="00343254" w:rsidP="00343254">
      <w:pPr>
        <w:pStyle w:val="RFCReferencesBookmark"/>
      </w:pPr>
      <w:r w:rsidRPr="009D350A">
        <w:lastRenderedPageBreak/>
        <w:t>[PATH-COMPUTE]</w:t>
      </w:r>
      <w:r w:rsidRPr="009D350A">
        <w:tab/>
        <w:t xml:space="preserve">Busi, I., Belotti, S. </w:t>
      </w:r>
      <w:r w:rsidRPr="00EC1E00">
        <w:rPr>
          <w:noProof/>
        </w:rPr>
        <w:t>et al</w:t>
      </w:r>
      <w:r w:rsidRPr="00081799">
        <w:t>, "Yang model for requesting Path Computation</w:t>
      </w:r>
      <w:r w:rsidRPr="009D350A">
        <w:t>", draft-</w:t>
      </w:r>
      <w:r w:rsidR="00675F3C">
        <w:t>ietf</w:t>
      </w:r>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14:paraId="634041DB" w14:textId="3F6E3420" w:rsidR="0091245F" w:rsidRPr="00F41C0D"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Heading2"/>
      </w:pPr>
      <w:bookmarkStart w:id="97" w:name="_Toc528079432"/>
      <w:r w:rsidRPr="00343254">
        <w:t>Informative References</w:t>
      </w:r>
      <w:bookmarkEnd w:id="97"/>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1BEC69E6" w14:textId="77777777" w:rsidR="00AD114A" w:rsidRPr="008C6167" w:rsidRDefault="00AD114A" w:rsidP="00AD114A">
      <w:pPr>
        <w:pStyle w:val="RFCReferencesBookmark"/>
        <w:rPr>
          <w:lang w:val="it-IT"/>
        </w:rPr>
      </w:pPr>
      <w:r w:rsidRPr="008C6167">
        <w:rPr>
          <w:lang w:val="it-IT"/>
        </w:rPr>
        <w:t>[RFC8040] Bierman, A. et al., "RESTCONF Protocol", RFC 8040,</w:t>
      </w:r>
      <w:r>
        <w:rPr>
          <w:lang w:val="it-IT"/>
        </w:rPr>
        <w:t xml:space="preserve"> </w:t>
      </w:r>
      <w:r w:rsidRPr="008073BB">
        <w:rPr>
          <w:lang w:val="it-IT"/>
        </w:rPr>
        <w:t>January 2017</w:t>
      </w:r>
      <w:r w:rsidRPr="008C6167">
        <w:rPr>
          <w:lang w:val="it-IT"/>
        </w:rPr>
        <w:t>.</w:t>
      </w:r>
    </w:p>
    <w:p w14:paraId="2151634C" w14:textId="4A7F2004" w:rsidR="007C50DE" w:rsidRPr="007C50DE" w:rsidRDefault="007C50DE" w:rsidP="00AD114A">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draft-zhang-teas-actn-yang, work in progress.</w:t>
      </w:r>
    </w:p>
    <w:p w14:paraId="7236CAB4" w14:textId="6B84C52A"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t>[ONF GitHub] ONF Open Transport (SNOWMASS) https://github.com/OpenNetworkingFoundation/Snowmass-ONFOpenTransport</w:t>
      </w:r>
    </w:p>
    <w:p w14:paraId="205F82D0" w14:textId="77777777" w:rsidR="001E3E79" w:rsidRPr="00343254" w:rsidRDefault="001E3E79" w:rsidP="001E3E79">
      <w:pPr>
        <w:pStyle w:val="Heading1"/>
      </w:pPr>
      <w:bookmarkStart w:id="98" w:name="_Toc528079433"/>
      <w:r w:rsidRPr="00343254">
        <w:lastRenderedPageBreak/>
        <w:t>Acknowledgments</w:t>
      </w:r>
      <w:bookmarkEnd w:id="98"/>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r>
        <w:t>The authors would like to thank Henry Yu and Aihua Guo for their input and review of the URIs structures used within the JSON code examples.</w:t>
      </w:r>
    </w:p>
    <w:p w14:paraId="1CAAE1E7" w14:textId="77777777" w:rsidR="00A41519" w:rsidRDefault="00A41519" w:rsidP="00A41519">
      <w:r w:rsidRPr="00BA6DE7">
        <w:t>This document was prepared using 2-Word-v2.0.template.dot.</w:t>
      </w:r>
    </w:p>
    <w:p w14:paraId="62A92B50" w14:textId="107EF7AF" w:rsidR="00756310" w:rsidRPr="00424D01" w:rsidRDefault="00343254" w:rsidP="00424D01">
      <w:pPr>
        <w:pStyle w:val="RFCApp"/>
      </w:pPr>
      <w:bookmarkStart w:id="99" w:name="_Ref486351665"/>
      <w:bookmarkStart w:id="100" w:name="_Toc497142349"/>
      <w:bookmarkStart w:id="101" w:name="_Toc528079434"/>
      <w:r w:rsidRPr="00424D01">
        <w:lastRenderedPageBreak/>
        <w:t>Validating a JSON fragment against a YANG Model</w:t>
      </w:r>
      <w:bookmarkEnd w:id="99"/>
      <w:bookmarkEnd w:id="100"/>
      <w:bookmarkEnd w:id="101"/>
    </w:p>
    <w:p w14:paraId="0EEF9872" w14:textId="17280D41" w:rsidR="00343254" w:rsidRDefault="00926628" w:rsidP="00343254">
      <w:bookmarkStart w:id="102"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103" w:name="_Toc528079435"/>
      <w:r w:rsidRPr="004C6110">
        <w:t>Manipulation of JSON fragments</w:t>
      </w:r>
      <w:bookmarkEnd w:id="103"/>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Let’s call “folded-JSON” the JSON embedded in the I-D: it fits the 72 chars width and it is acceptable for it to be invalid JSON.</w:t>
      </w:r>
    </w:p>
    <w:p w14:paraId="4664A26E" w14:textId="77777777" w:rsidR="00926628" w:rsidRDefault="00926628" w:rsidP="00926628">
      <w:r>
        <w:t>We then define “unfolded-JSON” a valid JSON fragment having the same contents of the “folded-JSON ” without folding, i.e. limits on the text width. The folding/unfolding operation may be done according to draft-kwatsen-netmod-artwork-folding.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lastRenderedPageBreak/>
        <w:t>of YANG data</w:t>
      </w:r>
    </w:p>
    <w:p w14:paraId="5FA26965" w14:textId="77777777" w:rsidR="00926628" w:rsidRDefault="00926628" w:rsidP="00926628"/>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8" w:history="1">
        <w:r w:rsidRPr="00014D32">
          <w:rPr>
            <w:rStyle w:val="Hyperlink"/>
          </w:rPr>
          <w:t>https://github.com/GianmarcoBruno/json-yang/</w:t>
        </w:r>
      </w:hyperlink>
    </w:p>
    <w:p w14:paraId="718C26C4" w14:textId="77777777" w:rsidR="00926628" w:rsidRDefault="00926628" w:rsidP="00424D01">
      <w:pPr>
        <w:pStyle w:val="RFCAppH1"/>
      </w:pPr>
      <w:bookmarkStart w:id="104" w:name="_Toc528079436"/>
      <w:r>
        <w:t>Comments in JSON fragments</w:t>
      </w:r>
      <w:bookmarkEnd w:id="104"/>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105" w:name="_Toc497142350"/>
      <w:bookmarkStart w:id="106" w:name="_Toc528079437"/>
      <w:r>
        <w:t xml:space="preserve">Validation of JSON fragments: </w:t>
      </w:r>
      <w:r w:rsidR="00343254" w:rsidRPr="00926628">
        <w:t>DSDL-based approach</w:t>
      </w:r>
      <w:bookmarkEnd w:id="105"/>
      <w:bookmarkEnd w:id="106"/>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45186C">
        <w:t>Figure 8</w:t>
      </w:r>
      <w:r>
        <w:fldChar w:fldCharType="end"/>
      </w:r>
      <w:r>
        <w:t>.</w:t>
      </w:r>
    </w:p>
    <w:p w14:paraId="26C86E97" w14:textId="77777777" w:rsidR="00343254" w:rsidRDefault="00343254" w:rsidP="00343254">
      <w:r>
        <w:t xml:space="preserve">Useful link: </w:t>
      </w:r>
      <w:hyperlink r:id="rId9" w:history="1">
        <w:r w:rsidRPr="000D1CAE">
          <w:rPr>
            <w:rStyle w:val="Hyperlink"/>
          </w:rPr>
          <w:t>https://github.com/mbj4668/pyang/wiki/XmlJson</w:t>
        </w:r>
      </w:hyperlink>
    </w:p>
    <w:p w14:paraId="72475664" w14:textId="77777777" w:rsidR="00343254" w:rsidRDefault="00343254" w:rsidP="00343254">
      <w:pPr>
        <w:pStyle w:val="RFCFigure"/>
      </w:pPr>
      <w:r>
        <w:lastRenderedPageBreak/>
        <w:t xml:space="preserve">                        (2) </w:t>
      </w:r>
    </w:p>
    <w:p w14:paraId="35CA3BBB" w14:textId="77777777" w:rsidR="00343254" w:rsidRDefault="00343254" w:rsidP="00343254">
      <w:pPr>
        <w:pStyle w:val="RFCFigure"/>
      </w:pPr>
      <w:r>
        <w:t xml:space="preserve">            YANG-module ---&gt; DSDL-schemas (RNG,SCH,DSRL)</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Config/state  JTOX-file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V</w:t>
      </w:r>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107" w:name="_Ref486351558"/>
      <w:r w:rsidRPr="00F5301C">
        <w:t>– DSDL-based approach for JSON code validation</w:t>
      </w:r>
      <w:bookmarkEnd w:id="107"/>
    </w:p>
    <w:p w14:paraId="5FE4D1D7" w14:textId="66B20473" w:rsidR="00343254" w:rsidRDefault="00343254" w:rsidP="00343254">
      <w:pPr>
        <w:rPr>
          <w:highlight w:val="yellow"/>
        </w:rPr>
      </w:pPr>
      <w:r>
        <w:rPr>
          <w:highlight w:val="yellow"/>
        </w:rPr>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45186C">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42C69448" w:rsidR="00343254" w:rsidRPr="00507F7D" w:rsidRDefault="00926628" w:rsidP="00424D01">
      <w:pPr>
        <w:pStyle w:val="RFCAppH1"/>
      </w:pPr>
      <w:bookmarkStart w:id="108" w:name="_Toc497142351"/>
      <w:bookmarkStart w:id="109" w:name="_Toc528079438"/>
      <w:bookmarkEnd w:id="102"/>
      <w:r>
        <w:t xml:space="preserve">Validation of JSON fragments: why </w:t>
      </w:r>
      <w:r w:rsidR="00343254">
        <w:t xml:space="preserve">not using a </w:t>
      </w:r>
      <w:r w:rsidR="00343254" w:rsidRPr="00AD373D">
        <w:t>XSD-based</w:t>
      </w:r>
      <w:r w:rsidR="00343254">
        <w:t xml:space="preserve"> approach</w:t>
      </w:r>
      <w:bookmarkEnd w:id="108"/>
      <w:bookmarkEnd w:id="109"/>
    </w:p>
    <w:p w14:paraId="57B1660B" w14:textId="77777777" w:rsidR="00343254" w:rsidRPr="006E6419" w:rsidRDefault="00343254" w:rsidP="00343254">
      <w:r w:rsidRPr="00AD373D">
        <w:t>This approach has been analyzed and discarded because no longer supported by pyang.</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45186C">
        <w:t>Figure 9</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110" w:name="_Ref486351348"/>
      <w:r w:rsidRPr="00AD373D">
        <w:t>– XSD-based approach for JSON code validation</w:t>
      </w:r>
      <w:bookmarkEnd w:id="110"/>
    </w:p>
    <w:p w14:paraId="5B7A3AD2" w14:textId="47BE409D" w:rsidR="0095114C" w:rsidRDefault="00343254" w:rsidP="00F41C0D">
      <w:r>
        <w:t xml:space="preserve">The pyang support for the XSD output format was deprecated in 1.5 and removed in 1.7.1. However pyang 1.7.1 is necessary to work with YANG 1.1 so the process shown in </w:t>
      </w:r>
      <w:r>
        <w:fldChar w:fldCharType="begin"/>
      </w:r>
      <w:r>
        <w:instrText xml:space="preserve"> REF _Ref486351348 \r \h </w:instrText>
      </w:r>
      <w:r>
        <w:fldChar w:fldCharType="separate"/>
      </w:r>
      <w:r w:rsidR="0045186C">
        <w:t>Figure 9</w:t>
      </w:r>
      <w:r>
        <w:fldChar w:fldCharType="end"/>
      </w:r>
      <w:r>
        <w:t xml:space="preserve"> will stop just at step (1).</w:t>
      </w:r>
    </w:p>
    <w:p w14:paraId="6D4268DA" w14:textId="2F8D7F0E" w:rsidR="00960BD0" w:rsidRDefault="00960BD0" w:rsidP="00424D01">
      <w:pPr>
        <w:pStyle w:val="RFCApp"/>
      </w:pPr>
      <w:bookmarkStart w:id="111" w:name="_Toc528079439"/>
      <w:r w:rsidRPr="00424D01">
        <w:lastRenderedPageBreak/>
        <w:t>Detailed JSON Examples</w:t>
      </w:r>
      <w:bookmarkEnd w:id="111"/>
    </w:p>
    <w:p w14:paraId="4B29D4AC" w14:textId="1B91B60D"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45186C">
        <w:t>Appendix A</w:t>
      </w:r>
      <w:r>
        <w:fldChar w:fldCharType="end"/>
      </w:r>
      <w:r>
        <w:t xml:space="preserve"> and folded using the tool in [</w:t>
      </w:r>
      <w:r w:rsidR="00BE7B0B">
        <w:t>RFC-FOLD</w:t>
      </w:r>
      <w:r>
        <w:t>].</w:t>
      </w:r>
    </w:p>
    <w:p w14:paraId="62500F7B" w14:textId="577DD32A" w:rsidR="00960BD0" w:rsidRPr="00424D01" w:rsidRDefault="00960BD0" w:rsidP="00424D01">
      <w:pPr>
        <w:pStyle w:val="RFCAppH1"/>
      </w:pPr>
      <w:bookmarkStart w:id="112" w:name="_Toc528079440"/>
      <w:r w:rsidRPr="00424D01">
        <w:t>JSON Examples for Topology Abstractions</w:t>
      </w:r>
      <w:bookmarkEnd w:id="112"/>
    </w:p>
    <w:p w14:paraId="4B069B3A" w14:textId="111ADCF5" w:rsidR="00960BD0" w:rsidRPr="00424D01" w:rsidRDefault="00960BD0" w:rsidP="00424D01">
      <w:pPr>
        <w:pStyle w:val="RFCAppH2"/>
      </w:pPr>
      <w:bookmarkStart w:id="113" w:name="_Ref517950631"/>
      <w:bookmarkStart w:id="114" w:name="_Toc528079441"/>
      <w:r w:rsidRPr="00424D01">
        <w:t>JSON Code: mpi1-otn-topology.json</w:t>
      </w:r>
      <w:bookmarkEnd w:id="113"/>
      <w:bookmarkEnd w:id="114"/>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60FC08D1" w14:textId="77777777" w:rsidR="00CE516E" w:rsidRDefault="00CE516E" w:rsidP="00CE516E">
      <w:pPr>
        <w:pStyle w:val="RFCFigure"/>
      </w:pPr>
      <w:r>
        <w:lastRenderedPageBreak/>
        <w:t>========== NOTE: '\\' line wrapping per BCP XX (RFC XXXX) ===========</w:t>
      </w:r>
    </w:p>
    <w:p w14:paraId="3FEB31F6" w14:textId="77777777" w:rsidR="00CE516E" w:rsidRDefault="00CE516E" w:rsidP="00CE516E">
      <w:pPr>
        <w:pStyle w:val="RFCFigure"/>
      </w:pPr>
    </w:p>
    <w:p w14:paraId="3CE883C2" w14:textId="77777777" w:rsidR="00CE516E" w:rsidRDefault="00CE516E" w:rsidP="00CE516E">
      <w:pPr>
        <w:pStyle w:val="RFCFigure"/>
      </w:pPr>
      <w:r>
        <w:t>{</w:t>
      </w:r>
    </w:p>
    <w:p w14:paraId="3F1377B4" w14:textId="77777777" w:rsidR="00CE516E" w:rsidRDefault="00CE516E" w:rsidP="00CE516E">
      <w:pPr>
        <w:pStyle w:val="RFCFigure"/>
      </w:pPr>
      <w:r>
        <w:t xml:space="preserve">  "// __TITLE__": "ODU Black Topology @ MPI1",</w:t>
      </w:r>
    </w:p>
    <w:p w14:paraId="68E40024" w14:textId="77777777" w:rsidR="00CE516E" w:rsidRDefault="00CE516E" w:rsidP="00CE516E">
      <w:pPr>
        <w:pStyle w:val="RFCFigure"/>
      </w:pPr>
      <w:r>
        <w:t xml:space="preserve">  "// __LAST_UPDATE__": "October 18, 2018",</w:t>
      </w:r>
    </w:p>
    <w:p w14:paraId="0DE6576C" w14:textId="77777777" w:rsidR="00CE516E" w:rsidRDefault="00CE516E" w:rsidP="00CE516E">
      <w:pPr>
        <w:pStyle w:val="RFCFigure"/>
      </w:pPr>
      <w:r>
        <w:t xml:space="preserve">  "// __MISSING_ATTRIBUTES__": true,</w:t>
      </w:r>
    </w:p>
    <w:p w14:paraId="58B484C1" w14:textId="77777777" w:rsidR="00CE516E" w:rsidRDefault="00CE516E" w:rsidP="00CE516E">
      <w:pPr>
        <w:pStyle w:val="RFCFigure"/>
      </w:pPr>
      <w:r>
        <w:t xml:space="preserve">  "// __REFERENCE_DRAFTS__": {</w:t>
      </w:r>
    </w:p>
    <w:p w14:paraId="2055B4A2" w14:textId="77777777" w:rsidR="00CE516E" w:rsidRDefault="00CE516E" w:rsidP="00CE516E">
      <w:pPr>
        <w:pStyle w:val="RFCFigure"/>
      </w:pPr>
      <w:r>
        <w:t xml:space="preserve">    "ietf-routing-types@2017-12-04": "rfc8294",</w:t>
      </w:r>
    </w:p>
    <w:p w14:paraId="12FF807F" w14:textId="77777777" w:rsidR="00CE516E" w:rsidRDefault="00CE516E" w:rsidP="00CE516E">
      <w:pPr>
        <w:pStyle w:val="RFCFigure"/>
      </w:pPr>
      <w:r>
        <w:t xml:space="preserve">    "ietf-otn-types@2017-10-30": "draft-ietf-ccamp-otn-tunnel-model-\</w:t>
      </w:r>
    </w:p>
    <w:p w14:paraId="6EF15336" w14:textId="77777777" w:rsidR="00CE516E" w:rsidRDefault="00CE516E" w:rsidP="00CE516E">
      <w:pPr>
        <w:pStyle w:val="RFCFigure"/>
      </w:pPr>
      <w:r>
        <w:t>\01",</w:t>
      </w:r>
    </w:p>
    <w:p w14:paraId="3B123EF8" w14:textId="77777777" w:rsidR="00CE516E" w:rsidRDefault="00CE516E" w:rsidP="00CE516E">
      <w:pPr>
        <w:pStyle w:val="RFCFigure"/>
      </w:pPr>
      <w:r>
        <w:t xml:space="preserve">    "ietf-network@2018-02-26": "rfc8345",</w:t>
      </w:r>
    </w:p>
    <w:p w14:paraId="46068FC7" w14:textId="77777777" w:rsidR="00CE516E" w:rsidRDefault="00CE516E" w:rsidP="00CE516E">
      <w:pPr>
        <w:pStyle w:val="RFCFigure"/>
      </w:pPr>
      <w:r>
        <w:t xml:space="preserve">    "ietf-network-topology@2018-02-26": "rfc8345",</w:t>
      </w:r>
    </w:p>
    <w:p w14:paraId="04C69D6A" w14:textId="77777777" w:rsidR="00CE516E" w:rsidRDefault="00CE516E" w:rsidP="00CE516E">
      <w:pPr>
        <w:pStyle w:val="RFCFigure"/>
      </w:pPr>
      <w:r>
        <w:t xml:space="preserve">    "ietf-te-types@2018-06-12": "draft-ietf-teas-yang-te-15",</w:t>
      </w:r>
    </w:p>
    <w:p w14:paraId="52918FFF" w14:textId="77777777" w:rsidR="00CE516E" w:rsidRDefault="00CE516E" w:rsidP="00CE516E">
      <w:pPr>
        <w:pStyle w:val="RFCFigure"/>
      </w:pPr>
      <w:r>
        <w:t xml:space="preserve">    "ietf-te-topology@2018-06-15": "draft-ietf-teas-yang-te-topo-18",</w:t>
      </w:r>
    </w:p>
    <w:p w14:paraId="354E1516" w14:textId="77777777" w:rsidR="00CE516E" w:rsidRDefault="00CE516E" w:rsidP="00CE516E">
      <w:pPr>
        <w:pStyle w:val="RFCFigure"/>
      </w:pPr>
      <w:r>
        <w:t xml:space="preserve">    "ietf-otn-topology@2017-10-30": "draft-ietf-ccamp-otn-topo-yang-\</w:t>
      </w:r>
    </w:p>
    <w:p w14:paraId="0F8BB29B" w14:textId="77777777" w:rsidR="00CE516E" w:rsidRDefault="00CE516E" w:rsidP="00CE516E">
      <w:pPr>
        <w:pStyle w:val="RFCFigure"/>
      </w:pPr>
      <w:r>
        <w:t>\02"</w:t>
      </w:r>
    </w:p>
    <w:p w14:paraId="7D4F8DF7" w14:textId="77777777" w:rsidR="00CE516E" w:rsidRDefault="00CE516E" w:rsidP="00CE516E">
      <w:pPr>
        <w:pStyle w:val="RFCFigure"/>
      </w:pPr>
      <w:r>
        <w:t xml:space="preserve">  },</w:t>
      </w:r>
    </w:p>
    <w:p w14:paraId="70063CA1" w14:textId="77777777" w:rsidR="00CE516E" w:rsidRDefault="00CE516E" w:rsidP="00CE516E">
      <w:pPr>
        <w:pStyle w:val="RFCFigure"/>
      </w:pPr>
      <w:r>
        <w:t xml:space="preserve">  "// __RESTCONF_OPERATION__": {</w:t>
      </w:r>
    </w:p>
    <w:p w14:paraId="3A50EF17" w14:textId="77777777" w:rsidR="00CE516E" w:rsidRDefault="00CE516E" w:rsidP="00CE516E">
      <w:pPr>
        <w:pStyle w:val="RFCFigure"/>
      </w:pPr>
      <w:r>
        <w:t xml:space="preserve">    "operation": "GET",</w:t>
      </w:r>
    </w:p>
    <w:p w14:paraId="4DF10FE9" w14:textId="77777777" w:rsidR="00CE516E" w:rsidRDefault="00CE516E" w:rsidP="00CE516E">
      <w:pPr>
        <w:pStyle w:val="RFCFigure"/>
      </w:pPr>
      <w:r>
        <w:t xml:space="preserve">    "url": "http://{{PNC1-ADDR}}/restconf/data/ietf-network:networks"</w:t>
      </w:r>
    </w:p>
    <w:p w14:paraId="33FC2D38" w14:textId="77777777" w:rsidR="00CE516E" w:rsidRDefault="00CE516E" w:rsidP="00CE516E">
      <w:pPr>
        <w:pStyle w:val="RFCFigure"/>
      </w:pPr>
      <w:r>
        <w:t xml:space="preserve">  },</w:t>
      </w:r>
    </w:p>
    <w:p w14:paraId="6C5F936F" w14:textId="77777777" w:rsidR="00CE516E" w:rsidRDefault="00CE516E" w:rsidP="00CE516E">
      <w:pPr>
        <w:pStyle w:val="RFCFigure"/>
      </w:pPr>
      <w:r>
        <w:t xml:space="preserve">  "ietf-network:networks": {</w:t>
      </w:r>
    </w:p>
    <w:p w14:paraId="29A7FE37" w14:textId="77777777" w:rsidR="00CE516E" w:rsidRDefault="00CE516E" w:rsidP="00CE516E">
      <w:pPr>
        <w:pStyle w:val="RFCFigure"/>
      </w:pPr>
      <w:r>
        <w:t xml:space="preserve">    "network": [</w:t>
      </w:r>
    </w:p>
    <w:p w14:paraId="2CD0453F" w14:textId="77777777" w:rsidR="00CE516E" w:rsidRDefault="00CE516E" w:rsidP="00CE516E">
      <w:pPr>
        <w:pStyle w:val="RFCFigure"/>
      </w:pPr>
      <w:r>
        <w:t xml:space="preserve">      {</w:t>
      </w:r>
    </w:p>
    <w:p w14:paraId="4CFD3D61" w14:textId="77777777" w:rsidR="00CE516E" w:rsidRDefault="00CE516E" w:rsidP="00CE516E">
      <w:pPr>
        <w:pStyle w:val="RFCFigure"/>
      </w:pPr>
      <w:r>
        <w:t xml:space="preserve">        "network-id": "providerId/201/clientId/300/topologyId/otn-bl\</w:t>
      </w:r>
    </w:p>
    <w:p w14:paraId="2A28949F" w14:textId="77777777" w:rsidR="00CE516E" w:rsidRDefault="00CE516E" w:rsidP="00CE516E">
      <w:pPr>
        <w:pStyle w:val="RFCFigure"/>
      </w:pPr>
      <w:r>
        <w:t>\ack-topology",</w:t>
      </w:r>
    </w:p>
    <w:p w14:paraId="71DA5E31" w14:textId="77777777" w:rsidR="00CE516E" w:rsidRDefault="00CE516E" w:rsidP="00CE516E">
      <w:pPr>
        <w:pStyle w:val="RFCFigure"/>
      </w:pPr>
      <w:r>
        <w:t xml:space="preserve">        "network-types": {</w:t>
      </w:r>
    </w:p>
    <w:p w14:paraId="615C741C" w14:textId="77777777" w:rsidR="00CE516E" w:rsidRDefault="00CE516E" w:rsidP="00CE516E">
      <w:pPr>
        <w:pStyle w:val="RFCFigure"/>
      </w:pPr>
      <w:r>
        <w:t xml:space="preserve">          "ietf-te-topology:te-topology": {</w:t>
      </w:r>
    </w:p>
    <w:p w14:paraId="32DF4F2F" w14:textId="77777777" w:rsidR="00CE516E" w:rsidRDefault="00CE516E" w:rsidP="00CE516E">
      <w:pPr>
        <w:pStyle w:val="RFCFigure"/>
      </w:pPr>
      <w:r>
        <w:t xml:space="preserve">            "ietf-otn-topology:otn-topology": {}</w:t>
      </w:r>
    </w:p>
    <w:p w14:paraId="3BED7EF6" w14:textId="77777777" w:rsidR="00CE516E" w:rsidRDefault="00CE516E" w:rsidP="00CE516E">
      <w:pPr>
        <w:pStyle w:val="RFCFigure"/>
      </w:pPr>
      <w:r>
        <w:t xml:space="preserve">          }</w:t>
      </w:r>
    </w:p>
    <w:p w14:paraId="212C88BF" w14:textId="77777777" w:rsidR="00CE516E" w:rsidRDefault="00CE516E" w:rsidP="00CE516E">
      <w:pPr>
        <w:pStyle w:val="RFCFigure"/>
      </w:pPr>
      <w:r>
        <w:t xml:space="preserve">        },</w:t>
      </w:r>
    </w:p>
    <w:p w14:paraId="4486D802" w14:textId="77777777" w:rsidR="00CE516E" w:rsidRDefault="00CE516E" w:rsidP="00CE516E">
      <w:pPr>
        <w:pStyle w:val="RFCFigure"/>
      </w:pPr>
      <w:r>
        <w:t xml:space="preserve">        "ietf-te-topology:provider-id": 201,</w:t>
      </w:r>
    </w:p>
    <w:p w14:paraId="0419AFA7" w14:textId="77777777" w:rsidR="00CE516E" w:rsidRDefault="00CE516E" w:rsidP="00CE516E">
      <w:pPr>
        <w:pStyle w:val="RFCFigure"/>
      </w:pPr>
      <w:r>
        <w:t xml:space="preserve">        "ietf-te-topology:client-id": 300,</w:t>
      </w:r>
    </w:p>
    <w:p w14:paraId="687454DC" w14:textId="77777777" w:rsidR="00CE516E" w:rsidRDefault="00CE516E" w:rsidP="00CE516E">
      <w:pPr>
        <w:pStyle w:val="RFCFigure"/>
      </w:pPr>
      <w:r>
        <w:t xml:space="preserve">        "ietf-te-topology:te-topology-id": "otn-black-topology",</w:t>
      </w:r>
    </w:p>
    <w:p w14:paraId="51E868CB" w14:textId="77777777" w:rsidR="00CE516E" w:rsidRDefault="00CE516E" w:rsidP="00CE516E">
      <w:pPr>
        <w:pStyle w:val="RFCFigure"/>
      </w:pPr>
      <w:r>
        <w:t xml:space="preserve">        "// ietf-te-topology:te": "presence container requires: prov\</w:t>
      </w:r>
    </w:p>
    <w:p w14:paraId="5C090AA9" w14:textId="77777777" w:rsidR="00CE516E" w:rsidRDefault="00CE516E" w:rsidP="00CE516E">
      <w:pPr>
        <w:pStyle w:val="RFCFigure"/>
      </w:pPr>
      <w:r>
        <w:t>\ider, client and te-topology-id",</w:t>
      </w:r>
    </w:p>
    <w:p w14:paraId="61EAEA35" w14:textId="77777777" w:rsidR="00CE516E" w:rsidRDefault="00CE516E" w:rsidP="00CE516E">
      <w:pPr>
        <w:pStyle w:val="RFCFigure"/>
      </w:pPr>
      <w:r>
        <w:t xml:space="preserve">        "ietf-te-topology:te": {</w:t>
      </w:r>
    </w:p>
    <w:p w14:paraId="0C27D3EA" w14:textId="77777777" w:rsidR="00CE516E" w:rsidRDefault="00CE516E" w:rsidP="00CE516E">
      <w:pPr>
        <w:pStyle w:val="RFCFigure"/>
      </w:pPr>
      <w:r>
        <w:t xml:space="preserve">          "name": "OTN Black Topology @ MPI1"</w:t>
      </w:r>
    </w:p>
    <w:p w14:paraId="6EF9779F" w14:textId="77777777" w:rsidR="00CE516E" w:rsidRDefault="00CE516E" w:rsidP="00CE516E">
      <w:pPr>
        <w:pStyle w:val="RFCFigure"/>
      </w:pPr>
      <w:r>
        <w:t xml:space="preserve">        },</w:t>
      </w:r>
    </w:p>
    <w:p w14:paraId="736EF0C4" w14:textId="77777777" w:rsidR="00CE516E" w:rsidRDefault="00CE516E" w:rsidP="00CE516E">
      <w:pPr>
        <w:pStyle w:val="RFCFigure"/>
      </w:pPr>
      <w:r>
        <w:t xml:space="preserve">        "// ietf-network:node": "Access LTPs to be reviewed in a fut\</w:t>
      </w:r>
    </w:p>
    <w:p w14:paraId="02177F86" w14:textId="77777777" w:rsidR="00CE516E" w:rsidRDefault="00CE516E" w:rsidP="00CE516E">
      <w:pPr>
        <w:pStyle w:val="RFCFigure"/>
      </w:pPr>
      <w:r>
        <w:t>\ure update",</w:t>
      </w:r>
    </w:p>
    <w:p w14:paraId="5A83F5F2" w14:textId="77777777" w:rsidR="00CE516E" w:rsidRDefault="00CE516E" w:rsidP="00CE516E">
      <w:pPr>
        <w:pStyle w:val="RFCFigure"/>
      </w:pPr>
      <w:r>
        <w:t xml:space="preserve">        "ietf-network:node": [</w:t>
      </w:r>
    </w:p>
    <w:p w14:paraId="137F1C96" w14:textId="77777777" w:rsidR="00CE516E" w:rsidRDefault="00CE516E" w:rsidP="00CE516E">
      <w:pPr>
        <w:pStyle w:val="RFCFigure"/>
      </w:pPr>
      <w:r>
        <w:t xml:space="preserve">          {</w:t>
      </w:r>
    </w:p>
    <w:p w14:paraId="0E785E8B" w14:textId="77777777" w:rsidR="00CE516E" w:rsidRDefault="00CE516E" w:rsidP="00CE516E">
      <w:pPr>
        <w:pStyle w:val="RFCFigure"/>
      </w:pPr>
      <w:r>
        <w:t xml:space="preserve">            "// __NODE__:__DESCRIPTION__": {</w:t>
      </w:r>
    </w:p>
    <w:p w14:paraId="3ACFA8E1" w14:textId="77777777" w:rsidR="00CE516E" w:rsidRDefault="00CE516E" w:rsidP="00CE516E">
      <w:pPr>
        <w:pStyle w:val="RFCFigure"/>
      </w:pPr>
      <w:r>
        <w:lastRenderedPageBreak/>
        <w:t xml:space="preserve">              "name": "AN1",</w:t>
      </w:r>
    </w:p>
    <w:p w14:paraId="4B8E83EC" w14:textId="77777777" w:rsidR="00CE516E" w:rsidRDefault="00CE516E" w:rsidP="00CE516E">
      <w:pPr>
        <w:pStyle w:val="RFCFigure"/>
      </w:pPr>
      <w:r>
        <w:t xml:space="preserve">              "identifier": "10.0.0.1",</w:t>
      </w:r>
    </w:p>
    <w:p w14:paraId="3567D9D0" w14:textId="77777777" w:rsidR="00CE516E" w:rsidRDefault="00CE516E" w:rsidP="00CE516E">
      <w:pPr>
        <w:pStyle w:val="RFCFigure"/>
      </w:pPr>
      <w:r>
        <w:t xml:space="preserve">              "type": "Abstract Node",</w:t>
      </w:r>
    </w:p>
    <w:p w14:paraId="6C1BDBAC" w14:textId="77777777" w:rsidR="00CE516E" w:rsidRDefault="00CE516E" w:rsidP="00CE516E">
      <w:pPr>
        <w:pStyle w:val="RFCFigure"/>
      </w:pPr>
      <w:r>
        <w:t xml:space="preserve">              "physical node(s)": "whole network domain 1"</w:t>
      </w:r>
    </w:p>
    <w:p w14:paraId="03C750E5" w14:textId="77777777" w:rsidR="00CE516E" w:rsidRDefault="00CE516E" w:rsidP="00CE516E">
      <w:pPr>
        <w:pStyle w:val="RFCFigure"/>
      </w:pPr>
      <w:r>
        <w:t xml:space="preserve">            },</w:t>
      </w:r>
    </w:p>
    <w:p w14:paraId="10771AF7" w14:textId="77777777" w:rsidR="00CE516E" w:rsidRDefault="00CE516E" w:rsidP="00CE516E">
      <w:pPr>
        <w:pStyle w:val="RFCFigure"/>
      </w:pPr>
      <w:r>
        <w:t xml:space="preserve">            "node-id": "10.0.0.1",</w:t>
      </w:r>
    </w:p>
    <w:p w14:paraId="44522AEE" w14:textId="77777777" w:rsidR="00CE516E" w:rsidRDefault="00CE516E" w:rsidP="00CE516E">
      <w:pPr>
        <w:pStyle w:val="RFCFigure"/>
      </w:pPr>
      <w:r>
        <w:t xml:space="preserve">            "ietf-te-topology:te-node-id": "10.0.0.1",</w:t>
      </w:r>
    </w:p>
    <w:p w14:paraId="1F45C4F4" w14:textId="77777777" w:rsidR="00CE516E" w:rsidRDefault="00CE516E" w:rsidP="00CE516E">
      <w:pPr>
        <w:pStyle w:val="RFCFigure"/>
      </w:pPr>
      <w:r>
        <w:t xml:space="preserve">            "ietf-te-topology:te": {</w:t>
      </w:r>
    </w:p>
    <w:p w14:paraId="52A18BF9" w14:textId="77777777" w:rsidR="00CE516E" w:rsidRDefault="00CE516E" w:rsidP="00CE516E">
      <w:pPr>
        <w:pStyle w:val="RFCFigure"/>
      </w:pPr>
      <w:r>
        <w:t xml:space="preserve">              "te-node-attributes": {</w:t>
      </w:r>
    </w:p>
    <w:p w14:paraId="1A83A64D" w14:textId="77777777" w:rsidR="00CE516E" w:rsidRDefault="00CE516E" w:rsidP="00CE516E">
      <w:pPr>
        <w:pStyle w:val="RFCFigure"/>
      </w:pPr>
      <w:r>
        <w:t xml:space="preserve">                "name": "AN11",</w:t>
      </w:r>
    </w:p>
    <w:p w14:paraId="478F9F74" w14:textId="77777777" w:rsidR="00CE516E" w:rsidRDefault="00CE516E" w:rsidP="00CE516E">
      <w:pPr>
        <w:pStyle w:val="RFCFigure"/>
      </w:pPr>
      <w:r>
        <w:t xml:space="preserve">                "admin-status": "up",</w:t>
      </w:r>
    </w:p>
    <w:p w14:paraId="6BE509EB" w14:textId="77777777" w:rsidR="00CE516E" w:rsidRDefault="00CE516E" w:rsidP="00CE516E">
      <w:pPr>
        <w:pStyle w:val="RFCFigure"/>
      </w:pPr>
      <w:r>
        <w:t xml:space="preserve">                "// __DISCUSS__ is-abstract": "To be discussed with \</w:t>
      </w:r>
    </w:p>
    <w:p w14:paraId="4CBA61F9" w14:textId="77777777" w:rsidR="00CE516E" w:rsidRDefault="00CE516E" w:rsidP="00CE516E">
      <w:pPr>
        <w:pStyle w:val="RFCFigure"/>
      </w:pPr>
      <w:r>
        <w:t>\TE Topology authors",</w:t>
      </w:r>
    </w:p>
    <w:p w14:paraId="254D72FD" w14:textId="77777777" w:rsidR="00CE516E" w:rsidRDefault="00CE516E" w:rsidP="00CE516E">
      <w:pPr>
        <w:pStyle w:val="RFCFigure"/>
      </w:pPr>
      <w:r>
        <w:t xml:space="preserve">                "// __DISCUSS__ underlay-topology": "To be discussed\</w:t>
      </w:r>
    </w:p>
    <w:p w14:paraId="27410C1C" w14:textId="77777777" w:rsidR="00CE516E" w:rsidRDefault="00CE516E" w:rsidP="00CE516E">
      <w:pPr>
        <w:pStyle w:val="RFCFigure"/>
      </w:pPr>
      <w:r>
        <w:t>\ with TE Topology authors"</w:t>
      </w:r>
    </w:p>
    <w:p w14:paraId="057A4A7E" w14:textId="77777777" w:rsidR="00CE516E" w:rsidRDefault="00CE516E" w:rsidP="00CE516E">
      <w:pPr>
        <w:pStyle w:val="RFCFigure"/>
      </w:pPr>
      <w:r>
        <w:t xml:space="preserve">              },</w:t>
      </w:r>
    </w:p>
    <w:p w14:paraId="3F887FB7" w14:textId="77777777" w:rsidR="00CE516E" w:rsidRDefault="00CE516E" w:rsidP="00CE516E">
      <w:pPr>
        <w:pStyle w:val="RFCFigure"/>
      </w:pPr>
      <w:r>
        <w:t xml:space="preserve">              "oper-status": "up",</w:t>
      </w:r>
    </w:p>
    <w:p w14:paraId="7298754E" w14:textId="77777777" w:rsidR="00CE516E" w:rsidRDefault="00CE516E" w:rsidP="00CE516E">
      <w:pPr>
        <w:pStyle w:val="RFCFigure"/>
      </w:pPr>
      <w:r>
        <w:t xml:space="preserve">              "// __DISCUSS__ tunnel-termination-point": []</w:t>
      </w:r>
    </w:p>
    <w:p w14:paraId="5DD92BC4" w14:textId="77777777" w:rsidR="00CE516E" w:rsidRDefault="00CE516E" w:rsidP="00CE516E">
      <w:pPr>
        <w:pStyle w:val="RFCFigure"/>
      </w:pPr>
      <w:r>
        <w:t xml:space="preserve">            },</w:t>
      </w:r>
    </w:p>
    <w:p w14:paraId="6F70F6E9" w14:textId="77777777" w:rsidR="00CE516E" w:rsidRDefault="00CE516E" w:rsidP="00CE516E">
      <w:pPr>
        <w:pStyle w:val="RFCFigure"/>
      </w:pPr>
      <w:r>
        <w:t xml:space="preserve">            "ietf-network-topology:termination-point": [</w:t>
      </w:r>
    </w:p>
    <w:p w14:paraId="5BBD3A62" w14:textId="77777777" w:rsidR="00CE516E" w:rsidRDefault="00CE516E" w:rsidP="00CE516E">
      <w:pPr>
        <w:pStyle w:val="RFCFigure"/>
      </w:pPr>
      <w:r>
        <w:t xml:space="preserve">              {</w:t>
      </w:r>
    </w:p>
    <w:p w14:paraId="0575B79E" w14:textId="77777777" w:rsidR="00CE516E" w:rsidRDefault="00CE516E" w:rsidP="00CE516E">
      <w:pPr>
        <w:pStyle w:val="RFCFigure"/>
      </w:pPr>
      <w:r>
        <w:t xml:space="preserve">                "// __DESCRIPTION__:__LTP__": {</w:t>
      </w:r>
    </w:p>
    <w:p w14:paraId="1011DF19" w14:textId="77777777" w:rsidR="00CE516E" w:rsidRDefault="00CE516E" w:rsidP="00CE516E">
      <w:pPr>
        <w:pStyle w:val="RFCFigure"/>
      </w:pPr>
      <w:r>
        <w:t xml:space="preserve">                  "name": "AN1-1 LTP",</w:t>
      </w:r>
    </w:p>
    <w:p w14:paraId="18A88C7D" w14:textId="77777777" w:rsidR="00CE516E" w:rsidRDefault="00CE516E" w:rsidP="00CE516E">
      <w:pPr>
        <w:pStyle w:val="RFCFigure"/>
      </w:pPr>
      <w:r>
        <w:t xml:space="preserve">                  "link type(s)": "OTU-2",</w:t>
      </w:r>
    </w:p>
    <w:p w14:paraId="1522590D" w14:textId="77777777" w:rsidR="00CE516E" w:rsidRDefault="00CE516E" w:rsidP="00CE516E">
      <w:pPr>
        <w:pStyle w:val="RFCFigure"/>
      </w:pPr>
      <w:r>
        <w:t xml:space="preserve">                  "physical node": "S3",</w:t>
      </w:r>
    </w:p>
    <w:p w14:paraId="61BEFFB1" w14:textId="77777777" w:rsidR="00CE516E" w:rsidRDefault="00CE516E" w:rsidP="00CE516E">
      <w:pPr>
        <w:pStyle w:val="RFCFigure"/>
      </w:pPr>
      <w:r>
        <w:t xml:space="preserve">                  "unnumberd/ifIndex": 1,</w:t>
      </w:r>
    </w:p>
    <w:p w14:paraId="77641D70" w14:textId="77777777" w:rsidR="00CE516E" w:rsidRDefault="00CE516E" w:rsidP="00CE516E">
      <w:pPr>
        <w:pStyle w:val="RFCFigure"/>
      </w:pPr>
      <w:r>
        <w:t xml:space="preserve">                  "port type": "tributary port",</w:t>
      </w:r>
    </w:p>
    <w:p w14:paraId="56CA405B" w14:textId="77777777" w:rsidR="00CE516E" w:rsidRDefault="00CE516E" w:rsidP="00CE516E">
      <w:pPr>
        <w:pStyle w:val="RFCFigure"/>
      </w:pPr>
      <w:r>
        <w:t xml:space="preserve">                  "connected to": "R1"</w:t>
      </w:r>
    </w:p>
    <w:p w14:paraId="2813C7D7" w14:textId="77777777" w:rsidR="00CE516E" w:rsidRDefault="00CE516E" w:rsidP="00CE516E">
      <w:pPr>
        <w:pStyle w:val="RFCFigure"/>
      </w:pPr>
      <w:r>
        <w:t xml:space="preserve">                },</w:t>
      </w:r>
    </w:p>
    <w:p w14:paraId="19E64259" w14:textId="77777777" w:rsidR="00CE516E" w:rsidRDefault="00CE516E" w:rsidP="00CE516E">
      <w:pPr>
        <w:pStyle w:val="RFCFigure"/>
      </w:pPr>
      <w:r>
        <w:t xml:space="preserve">                "tp-id": "1",</w:t>
      </w:r>
    </w:p>
    <w:p w14:paraId="318C0F7F" w14:textId="77777777" w:rsidR="00CE516E" w:rsidRDefault="00CE516E" w:rsidP="00CE516E">
      <w:pPr>
        <w:pStyle w:val="RFCFigure"/>
      </w:pPr>
      <w:r>
        <w:t xml:space="preserve">                "ietf-te-topology:te-tp-id": 1,</w:t>
      </w:r>
    </w:p>
    <w:p w14:paraId="653B59B2" w14:textId="77777777" w:rsidR="00CE516E" w:rsidRDefault="00CE516E" w:rsidP="00CE516E">
      <w:pPr>
        <w:pStyle w:val="RFCFigure"/>
      </w:pPr>
      <w:r>
        <w:t xml:space="preserve">                "ietf-te-topology:te": {</w:t>
      </w:r>
    </w:p>
    <w:p w14:paraId="30ECE459" w14:textId="77777777" w:rsidR="00CE516E" w:rsidRDefault="00CE516E" w:rsidP="00CE516E">
      <w:pPr>
        <w:pStyle w:val="RFCFigure"/>
      </w:pPr>
      <w:r>
        <w:t xml:space="preserve">                  "name": "AN1-1 LTP",</w:t>
      </w:r>
    </w:p>
    <w:p w14:paraId="0B00E647" w14:textId="77777777" w:rsidR="00CE516E" w:rsidRDefault="00CE516E" w:rsidP="00CE516E">
      <w:pPr>
        <w:pStyle w:val="RFCFigure"/>
      </w:pPr>
      <w:r>
        <w:t xml:space="preserve">                  "admin-status": "up",</w:t>
      </w:r>
    </w:p>
    <w:p w14:paraId="3C8EF142" w14:textId="77777777" w:rsidR="00CE516E" w:rsidRDefault="00CE516E" w:rsidP="00CE516E">
      <w:pPr>
        <w:pStyle w:val="RFCFigure"/>
      </w:pPr>
      <w:r>
        <w:t xml:space="preserve">                  "// __DISCUSS__ interface-switching-capability": "\</w:t>
      </w:r>
    </w:p>
    <w:p w14:paraId="52CA450C" w14:textId="77777777" w:rsidR="00CE516E" w:rsidRDefault="00CE516E" w:rsidP="00CE516E">
      <w:pPr>
        <w:pStyle w:val="RFCFigure"/>
      </w:pPr>
      <w:r>
        <w:t>\See Link attributes (teNodeId/10.0.0.1/teLinkId/1)",</w:t>
      </w:r>
    </w:p>
    <w:p w14:paraId="34C7AF8F" w14:textId="77777777" w:rsidR="00CE516E" w:rsidRDefault="00CE516E" w:rsidP="00CE516E">
      <w:pPr>
        <w:pStyle w:val="RFCFigure"/>
      </w:pPr>
      <w:r>
        <w:t xml:space="preserve">                  "// __DISCUSS__ inter-domain-plug-id": "Access Lin\</w:t>
      </w:r>
    </w:p>
    <w:p w14:paraId="6BA6BE63" w14:textId="77777777" w:rsidR="00CE516E" w:rsidRDefault="00CE516E" w:rsidP="00CE516E">
      <w:pPr>
        <w:pStyle w:val="RFCFigure"/>
      </w:pPr>
      <w:r>
        <w:t>\k",</w:t>
      </w:r>
    </w:p>
    <w:p w14:paraId="76E2DA11" w14:textId="77777777" w:rsidR="00CE516E" w:rsidRDefault="00CE516E" w:rsidP="00CE516E">
      <w:pPr>
        <w:pStyle w:val="RFCFigure"/>
      </w:pPr>
      <w:r>
        <w:t xml:space="preserve">                  "// __COMMENT__ inter-layer-lock-id": "Empty: OTN \</w:t>
      </w:r>
    </w:p>
    <w:p w14:paraId="77D4B2FC" w14:textId="77777777" w:rsidR="00CE516E" w:rsidRDefault="00CE516E" w:rsidP="00CE516E">
      <w:pPr>
        <w:pStyle w:val="RFCFigure"/>
      </w:pPr>
      <w:r>
        <w:t>\Links are pre-configured",</w:t>
      </w:r>
    </w:p>
    <w:p w14:paraId="35E374A5" w14:textId="77777777" w:rsidR="00CE516E" w:rsidRDefault="00CE516E" w:rsidP="00CE516E">
      <w:pPr>
        <w:pStyle w:val="RFCFigure"/>
      </w:pPr>
      <w:r>
        <w:t xml:space="preserve">                  "oper-status": "up",</w:t>
      </w:r>
    </w:p>
    <w:p w14:paraId="71FEA499" w14:textId="77777777" w:rsidR="00CE516E" w:rsidRDefault="00CE516E" w:rsidP="00CE516E">
      <w:pPr>
        <w:pStyle w:val="RFCFigure"/>
      </w:pPr>
      <w:r>
        <w:t xml:space="preserve">                  "// __DISCUSS__ ietf-otn-topology:supported-payloa\</w:t>
      </w:r>
    </w:p>
    <w:p w14:paraId="50FD666F" w14:textId="77777777" w:rsidR="00CE516E" w:rsidRDefault="00CE516E" w:rsidP="00CE516E">
      <w:pPr>
        <w:pStyle w:val="RFCFigure"/>
      </w:pPr>
      <w:r>
        <w:t>\d-types": "List of ODU clients?",</w:t>
      </w:r>
    </w:p>
    <w:p w14:paraId="244F9D0C" w14:textId="77777777" w:rsidR="00CE516E" w:rsidRDefault="00CE516E" w:rsidP="00CE516E">
      <w:pPr>
        <w:pStyle w:val="RFCFigure"/>
      </w:pPr>
      <w:r>
        <w:t xml:space="preserve">                  "// __DISCUSS__ ietf-otn-topology:client-facing": \</w:t>
      </w:r>
    </w:p>
    <w:p w14:paraId="1D489E58" w14:textId="77777777" w:rsidR="00CE516E" w:rsidRDefault="00CE516E" w:rsidP="00CE516E">
      <w:pPr>
        <w:pStyle w:val="RFCFigure"/>
      </w:pPr>
      <w:r>
        <w:lastRenderedPageBreak/>
        <w:t>\true</w:t>
      </w:r>
    </w:p>
    <w:p w14:paraId="05EF464D" w14:textId="77777777" w:rsidR="00CE516E" w:rsidRDefault="00CE516E" w:rsidP="00CE516E">
      <w:pPr>
        <w:pStyle w:val="RFCFigure"/>
      </w:pPr>
      <w:r>
        <w:t xml:space="preserve">                }</w:t>
      </w:r>
    </w:p>
    <w:p w14:paraId="4768B184" w14:textId="77777777" w:rsidR="00CE516E" w:rsidRDefault="00CE516E" w:rsidP="00CE516E">
      <w:pPr>
        <w:pStyle w:val="RFCFigure"/>
      </w:pPr>
      <w:r>
        <w:t xml:space="preserve">              },</w:t>
      </w:r>
    </w:p>
    <w:p w14:paraId="166F01FA" w14:textId="77777777" w:rsidR="00CE516E" w:rsidRDefault="00CE516E" w:rsidP="00CE516E">
      <w:pPr>
        <w:pStyle w:val="RFCFigure"/>
      </w:pPr>
      <w:r>
        <w:t xml:space="preserve">              {</w:t>
      </w:r>
    </w:p>
    <w:p w14:paraId="3BAB9250" w14:textId="77777777" w:rsidR="00CE516E" w:rsidRDefault="00CE516E" w:rsidP="00CE516E">
      <w:pPr>
        <w:pStyle w:val="RFCFigure"/>
      </w:pPr>
      <w:r>
        <w:t xml:space="preserve">                "// __DESCRIPTION__:__LTP__": {</w:t>
      </w:r>
    </w:p>
    <w:p w14:paraId="4018CD45" w14:textId="77777777" w:rsidR="00CE516E" w:rsidRDefault="00CE516E" w:rsidP="00CE516E">
      <w:pPr>
        <w:pStyle w:val="RFCFigure"/>
      </w:pPr>
      <w:r>
        <w:t xml:space="preserve">                  "name": "AN1-2 LTP",</w:t>
      </w:r>
    </w:p>
    <w:p w14:paraId="1287B17A" w14:textId="77777777" w:rsidR="00CE516E" w:rsidRDefault="00CE516E" w:rsidP="00CE516E">
      <w:pPr>
        <w:pStyle w:val="RFCFigure"/>
      </w:pPr>
      <w:r>
        <w:t xml:space="preserve">                  "link type(s)": "OTU-4",</w:t>
      </w:r>
    </w:p>
    <w:p w14:paraId="7AB04DE3" w14:textId="77777777" w:rsidR="00CE516E" w:rsidRDefault="00CE516E" w:rsidP="00CE516E">
      <w:pPr>
        <w:pStyle w:val="RFCFigure"/>
      </w:pPr>
      <w:r>
        <w:t xml:space="preserve">                  "physical node": "S2",</w:t>
      </w:r>
    </w:p>
    <w:p w14:paraId="58A902FC" w14:textId="77777777" w:rsidR="00CE516E" w:rsidRDefault="00CE516E" w:rsidP="00CE516E">
      <w:pPr>
        <w:pStyle w:val="RFCFigure"/>
      </w:pPr>
      <w:r>
        <w:t xml:space="preserve">                  "unnumberd/ifIndex": 1,</w:t>
      </w:r>
    </w:p>
    <w:p w14:paraId="66E471C2" w14:textId="77777777" w:rsidR="00CE516E" w:rsidRDefault="00CE516E" w:rsidP="00CE516E">
      <w:pPr>
        <w:pStyle w:val="RFCFigure"/>
      </w:pPr>
      <w:r>
        <w:t xml:space="preserve">                  "port type": "inter-domain port",</w:t>
      </w:r>
    </w:p>
    <w:p w14:paraId="64ED151D" w14:textId="77777777" w:rsidR="00CE516E" w:rsidRDefault="00CE516E" w:rsidP="00CE516E">
      <w:pPr>
        <w:pStyle w:val="RFCFigure"/>
      </w:pPr>
      <w:r>
        <w:t xml:space="preserve">                  "connected to": "S31"</w:t>
      </w:r>
    </w:p>
    <w:p w14:paraId="764FDA1D" w14:textId="77777777" w:rsidR="00CE516E" w:rsidRDefault="00CE516E" w:rsidP="00CE516E">
      <w:pPr>
        <w:pStyle w:val="RFCFigure"/>
      </w:pPr>
      <w:r>
        <w:t xml:space="preserve">                },</w:t>
      </w:r>
    </w:p>
    <w:p w14:paraId="706F8FE8" w14:textId="77777777" w:rsidR="00CE516E" w:rsidRDefault="00CE516E" w:rsidP="00CE516E">
      <w:pPr>
        <w:pStyle w:val="RFCFigure"/>
      </w:pPr>
      <w:r>
        <w:t xml:space="preserve">                "tp-id": "2",</w:t>
      </w:r>
    </w:p>
    <w:p w14:paraId="02F09D6A" w14:textId="77777777" w:rsidR="00CE516E" w:rsidRDefault="00CE516E" w:rsidP="00CE516E">
      <w:pPr>
        <w:pStyle w:val="RFCFigure"/>
      </w:pPr>
      <w:r>
        <w:t xml:space="preserve">                "ietf-te-topology:te-tp-id": 2,</w:t>
      </w:r>
    </w:p>
    <w:p w14:paraId="63D38ECC" w14:textId="77777777" w:rsidR="00CE516E" w:rsidRDefault="00CE516E" w:rsidP="00CE516E">
      <w:pPr>
        <w:pStyle w:val="RFCFigure"/>
      </w:pPr>
      <w:r>
        <w:t xml:space="preserve">                "ietf-te-topology:te": {</w:t>
      </w:r>
    </w:p>
    <w:p w14:paraId="461A1728" w14:textId="77777777" w:rsidR="00CE516E" w:rsidRDefault="00CE516E" w:rsidP="00CE516E">
      <w:pPr>
        <w:pStyle w:val="RFCFigure"/>
      </w:pPr>
      <w:r>
        <w:t xml:space="preserve">                  "name": "AN1-2 LTP",</w:t>
      </w:r>
    </w:p>
    <w:p w14:paraId="71F72B5A" w14:textId="77777777" w:rsidR="00CE516E" w:rsidRDefault="00CE516E" w:rsidP="00CE516E">
      <w:pPr>
        <w:pStyle w:val="RFCFigure"/>
      </w:pPr>
      <w:r>
        <w:t xml:space="preserve">                  "admin-status": "up",</w:t>
      </w:r>
    </w:p>
    <w:p w14:paraId="32470306" w14:textId="77777777" w:rsidR="00CE516E" w:rsidRDefault="00CE516E" w:rsidP="00CE516E">
      <w:pPr>
        <w:pStyle w:val="RFCFigure"/>
      </w:pPr>
      <w:r>
        <w:t xml:space="preserve">                  "// __DISCUSS__ interface-switching-capability": "\</w:t>
      </w:r>
    </w:p>
    <w:p w14:paraId="694BC33C" w14:textId="77777777" w:rsidR="00CE516E" w:rsidRDefault="00CE516E" w:rsidP="00CE516E">
      <w:pPr>
        <w:pStyle w:val="RFCFigure"/>
      </w:pPr>
      <w:r>
        <w:t>\See Link attributes (teNodeId/10.0.0.1/teLinkId/2)",</w:t>
      </w:r>
    </w:p>
    <w:p w14:paraId="1A8DCEA2" w14:textId="77777777" w:rsidR="00CE516E" w:rsidRDefault="00CE516E" w:rsidP="00CE516E">
      <w:pPr>
        <w:pStyle w:val="RFCFigure"/>
      </w:pPr>
      <w:r>
        <w:t xml:space="preserve">                  "// __DISCUSS__ inter-domain-plug-id": "Inter-doma\</w:t>
      </w:r>
    </w:p>
    <w:p w14:paraId="4D3CDDAA" w14:textId="77777777" w:rsidR="00CE516E" w:rsidRDefault="00CE516E" w:rsidP="00CE516E">
      <w:pPr>
        <w:pStyle w:val="RFCFigure"/>
      </w:pPr>
      <w:r>
        <w:t>\in Link",</w:t>
      </w:r>
    </w:p>
    <w:p w14:paraId="3310A12B" w14:textId="77777777" w:rsidR="00CE516E" w:rsidRDefault="00CE516E" w:rsidP="00CE516E">
      <w:pPr>
        <w:pStyle w:val="RFCFigure"/>
      </w:pPr>
      <w:r>
        <w:t xml:space="preserve">                  "oper-status": "up",</w:t>
      </w:r>
    </w:p>
    <w:p w14:paraId="2003C35E" w14:textId="77777777" w:rsidR="00CE516E" w:rsidRDefault="00CE516E" w:rsidP="00CE516E">
      <w:pPr>
        <w:pStyle w:val="RFCFigure"/>
      </w:pPr>
      <w:r>
        <w:t xml:space="preserve">                  "// __DISCUSS__ ietf-otn-topology:supported-payloa\</w:t>
      </w:r>
    </w:p>
    <w:p w14:paraId="4B6AB155" w14:textId="77777777" w:rsidR="00CE516E" w:rsidRDefault="00CE516E" w:rsidP="00CE516E">
      <w:pPr>
        <w:pStyle w:val="RFCFigure"/>
      </w:pPr>
      <w:r>
        <w:t>\d-types": "Empty? (inter-domain OTN link)",</w:t>
      </w:r>
    </w:p>
    <w:p w14:paraId="5721EEF5" w14:textId="77777777" w:rsidR="00CE516E" w:rsidRDefault="00CE516E" w:rsidP="00CE516E">
      <w:pPr>
        <w:pStyle w:val="RFCFigure"/>
      </w:pPr>
      <w:r>
        <w:t xml:space="preserve">                  "// __DEFAULT__ ietf-otn-topology:client-facing": \</w:t>
      </w:r>
    </w:p>
    <w:p w14:paraId="4BD9081E" w14:textId="77777777" w:rsidR="00CE516E" w:rsidRDefault="00CE516E" w:rsidP="00CE516E">
      <w:pPr>
        <w:pStyle w:val="RFCFigure"/>
      </w:pPr>
      <w:r>
        <w:t>\false</w:t>
      </w:r>
    </w:p>
    <w:p w14:paraId="60193BF1" w14:textId="77777777" w:rsidR="00CE516E" w:rsidRDefault="00CE516E" w:rsidP="00CE516E">
      <w:pPr>
        <w:pStyle w:val="RFCFigure"/>
      </w:pPr>
      <w:r>
        <w:t xml:space="preserve">                }</w:t>
      </w:r>
    </w:p>
    <w:p w14:paraId="431D6C9C" w14:textId="77777777" w:rsidR="00CE516E" w:rsidRDefault="00CE516E" w:rsidP="00CE516E">
      <w:pPr>
        <w:pStyle w:val="RFCFigure"/>
      </w:pPr>
      <w:r>
        <w:t xml:space="preserve">              },</w:t>
      </w:r>
    </w:p>
    <w:p w14:paraId="5ADC7144" w14:textId="77777777" w:rsidR="00CE516E" w:rsidRDefault="00CE516E" w:rsidP="00CE516E">
      <w:pPr>
        <w:pStyle w:val="RFCFigure"/>
      </w:pPr>
      <w:r>
        <w:t xml:space="preserve">              {</w:t>
      </w:r>
    </w:p>
    <w:p w14:paraId="55F21A50" w14:textId="77777777" w:rsidR="00CE516E" w:rsidRDefault="00CE516E" w:rsidP="00CE516E">
      <w:pPr>
        <w:pStyle w:val="RFCFigure"/>
      </w:pPr>
      <w:r>
        <w:t xml:space="preserve">                "// __DESCRIPTION__:__LTP__": {</w:t>
      </w:r>
    </w:p>
    <w:p w14:paraId="43E85C62" w14:textId="77777777" w:rsidR="00CE516E" w:rsidRDefault="00CE516E" w:rsidP="00CE516E">
      <w:pPr>
        <w:pStyle w:val="RFCFigure"/>
      </w:pPr>
      <w:r>
        <w:t xml:space="preserve">                  "name": "AN1-3 LTP",</w:t>
      </w:r>
    </w:p>
    <w:p w14:paraId="442CF5F7" w14:textId="77777777" w:rsidR="00CE516E" w:rsidRDefault="00CE516E" w:rsidP="00CE516E">
      <w:pPr>
        <w:pStyle w:val="RFCFigure"/>
      </w:pPr>
      <w:r>
        <w:t xml:space="preserve">                  "link type(s)": "OTU-2",</w:t>
      </w:r>
    </w:p>
    <w:p w14:paraId="0BE4E0D2" w14:textId="77777777" w:rsidR="00CE516E" w:rsidRDefault="00CE516E" w:rsidP="00CE516E">
      <w:pPr>
        <w:pStyle w:val="RFCFigure"/>
      </w:pPr>
      <w:r>
        <w:t xml:space="preserve">                  "physical node": "S6",</w:t>
      </w:r>
    </w:p>
    <w:p w14:paraId="669194D4" w14:textId="77777777" w:rsidR="00CE516E" w:rsidRDefault="00CE516E" w:rsidP="00CE516E">
      <w:pPr>
        <w:pStyle w:val="RFCFigure"/>
      </w:pPr>
      <w:r>
        <w:t xml:space="preserve">                  "unnumberd/ifIndex": 1,</w:t>
      </w:r>
    </w:p>
    <w:p w14:paraId="7A078039" w14:textId="77777777" w:rsidR="00CE516E" w:rsidRDefault="00CE516E" w:rsidP="00CE516E">
      <w:pPr>
        <w:pStyle w:val="RFCFigure"/>
      </w:pPr>
      <w:r>
        <w:t xml:space="preserve">                  "port type": "tributary port",</w:t>
      </w:r>
    </w:p>
    <w:p w14:paraId="0CCF0A8A" w14:textId="77777777" w:rsidR="00CE516E" w:rsidRDefault="00CE516E" w:rsidP="00CE516E">
      <w:pPr>
        <w:pStyle w:val="RFCFigure"/>
      </w:pPr>
      <w:r>
        <w:t xml:space="preserve">                  "connected to": "R2"</w:t>
      </w:r>
    </w:p>
    <w:p w14:paraId="7DD3FF1C" w14:textId="77777777" w:rsidR="00CE516E" w:rsidRDefault="00CE516E" w:rsidP="00CE516E">
      <w:pPr>
        <w:pStyle w:val="RFCFigure"/>
      </w:pPr>
      <w:r>
        <w:t xml:space="preserve">                },</w:t>
      </w:r>
    </w:p>
    <w:p w14:paraId="48EED11A" w14:textId="77777777" w:rsidR="00CE516E" w:rsidRDefault="00CE516E" w:rsidP="00CE516E">
      <w:pPr>
        <w:pStyle w:val="RFCFigure"/>
      </w:pPr>
      <w:r>
        <w:t xml:space="preserve">                "tp-id": "3",</w:t>
      </w:r>
    </w:p>
    <w:p w14:paraId="0CD8BD12" w14:textId="77777777" w:rsidR="00CE516E" w:rsidRDefault="00CE516E" w:rsidP="00CE516E">
      <w:pPr>
        <w:pStyle w:val="RFCFigure"/>
      </w:pPr>
      <w:r>
        <w:t xml:space="preserve">                "ietf-te-topology:te-tp-id": 3,</w:t>
      </w:r>
    </w:p>
    <w:p w14:paraId="71DA2138" w14:textId="77777777" w:rsidR="00CE516E" w:rsidRDefault="00CE516E" w:rsidP="00CE516E">
      <w:pPr>
        <w:pStyle w:val="RFCFigure"/>
      </w:pPr>
      <w:r>
        <w:t xml:space="preserve">                "ietf-te-topology:te": {</w:t>
      </w:r>
    </w:p>
    <w:p w14:paraId="58395EB3" w14:textId="77777777" w:rsidR="00CE516E" w:rsidRDefault="00CE516E" w:rsidP="00CE516E">
      <w:pPr>
        <w:pStyle w:val="RFCFigure"/>
      </w:pPr>
      <w:r>
        <w:t xml:space="preserve">                  "name": "AN1-3 LTP",</w:t>
      </w:r>
    </w:p>
    <w:p w14:paraId="2BF2CE86" w14:textId="77777777" w:rsidR="00CE516E" w:rsidRDefault="00CE516E" w:rsidP="00CE516E">
      <w:pPr>
        <w:pStyle w:val="RFCFigure"/>
      </w:pPr>
      <w:r>
        <w:t xml:space="preserve">                  "admin-status": "up",</w:t>
      </w:r>
    </w:p>
    <w:p w14:paraId="1CE9A7D3" w14:textId="77777777" w:rsidR="00CE516E" w:rsidRDefault="00CE516E" w:rsidP="00CE516E">
      <w:pPr>
        <w:pStyle w:val="RFCFigure"/>
      </w:pPr>
      <w:r>
        <w:t xml:space="preserve">                  "// __DISCUSS__ interface-switching-capability": "\</w:t>
      </w:r>
    </w:p>
    <w:p w14:paraId="4AD80585" w14:textId="77777777" w:rsidR="00CE516E" w:rsidRDefault="00CE516E" w:rsidP="00CE516E">
      <w:pPr>
        <w:pStyle w:val="RFCFigure"/>
      </w:pPr>
      <w:r>
        <w:t>\See Link attributes (teNodeId/10.0.0.1/teLinkId/3)",</w:t>
      </w:r>
    </w:p>
    <w:p w14:paraId="5C589E2D" w14:textId="77777777" w:rsidR="00CE516E" w:rsidRDefault="00CE516E" w:rsidP="00CE516E">
      <w:pPr>
        <w:pStyle w:val="RFCFigure"/>
      </w:pPr>
      <w:r>
        <w:lastRenderedPageBreak/>
        <w:t xml:space="preserve">                  "// __DISCUSS__ inter-domain-plug-id": "Access Lin\</w:t>
      </w:r>
    </w:p>
    <w:p w14:paraId="4EB8FC8A" w14:textId="77777777" w:rsidR="00CE516E" w:rsidRDefault="00CE516E" w:rsidP="00CE516E">
      <w:pPr>
        <w:pStyle w:val="RFCFigure"/>
      </w:pPr>
      <w:r>
        <w:t>\k",</w:t>
      </w:r>
    </w:p>
    <w:p w14:paraId="29BD0BF5" w14:textId="77777777" w:rsidR="00CE516E" w:rsidRDefault="00CE516E" w:rsidP="00CE516E">
      <w:pPr>
        <w:pStyle w:val="RFCFigure"/>
      </w:pPr>
      <w:r>
        <w:t xml:space="preserve">                  "oper-status": "up",</w:t>
      </w:r>
    </w:p>
    <w:p w14:paraId="548076F7" w14:textId="77777777" w:rsidR="00CE516E" w:rsidRDefault="00CE516E" w:rsidP="00CE516E">
      <w:pPr>
        <w:pStyle w:val="RFCFigure"/>
      </w:pPr>
      <w:r>
        <w:t xml:space="preserve">                  "// __DISCUSS__ ietf-otn-topology:supported-payloa\</w:t>
      </w:r>
    </w:p>
    <w:p w14:paraId="5F60CE13" w14:textId="77777777" w:rsidR="00CE516E" w:rsidRDefault="00CE516E" w:rsidP="00CE516E">
      <w:pPr>
        <w:pStyle w:val="RFCFigure"/>
      </w:pPr>
      <w:r>
        <w:t>\d-types": "List of ODU clients?",</w:t>
      </w:r>
    </w:p>
    <w:p w14:paraId="1FCEA1C5" w14:textId="77777777" w:rsidR="00CE516E" w:rsidRDefault="00CE516E" w:rsidP="00CE516E">
      <w:pPr>
        <w:pStyle w:val="RFCFigure"/>
      </w:pPr>
      <w:r>
        <w:t xml:space="preserve">                  "// __DISCUSS__ ietf-otn-topology:client-facing": \</w:t>
      </w:r>
    </w:p>
    <w:p w14:paraId="5520C780" w14:textId="77777777" w:rsidR="00CE516E" w:rsidRDefault="00CE516E" w:rsidP="00CE516E">
      <w:pPr>
        <w:pStyle w:val="RFCFigure"/>
      </w:pPr>
      <w:r>
        <w:t>\true</w:t>
      </w:r>
    </w:p>
    <w:p w14:paraId="65925788" w14:textId="77777777" w:rsidR="00CE516E" w:rsidRDefault="00CE516E" w:rsidP="00CE516E">
      <w:pPr>
        <w:pStyle w:val="RFCFigure"/>
      </w:pPr>
      <w:r>
        <w:t xml:space="preserve">                }</w:t>
      </w:r>
    </w:p>
    <w:p w14:paraId="3A34FB09" w14:textId="77777777" w:rsidR="00CE516E" w:rsidRDefault="00CE516E" w:rsidP="00CE516E">
      <w:pPr>
        <w:pStyle w:val="RFCFigure"/>
      </w:pPr>
      <w:r>
        <w:t xml:space="preserve">              },</w:t>
      </w:r>
    </w:p>
    <w:p w14:paraId="1D8F6110" w14:textId="77777777" w:rsidR="00CE516E" w:rsidRDefault="00CE516E" w:rsidP="00CE516E">
      <w:pPr>
        <w:pStyle w:val="RFCFigure"/>
      </w:pPr>
      <w:r>
        <w:t xml:space="preserve">              {</w:t>
      </w:r>
    </w:p>
    <w:p w14:paraId="208B5FA8" w14:textId="77777777" w:rsidR="00CE516E" w:rsidRDefault="00CE516E" w:rsidP="00CE516E">
      <w:pPr>
        <w:pStyle w:val="RFCFigure"/>
      </w:pPr>
      <w:r>
        <w:t xml:space="preserve">                "// __DESCRIPTION__:__LTP__": {</w:t>
      </w:r>
    </w:p>
    <w:p w14:paraId="1DE17664" w14:textId="77777777" w:rsidR="00CE516E" w:rsidRDefault="00CE516E" w:rsidP="00CE516E">
      <w:pPr>
        <w:pStyle w:val="RFCFigure"/>
      </w:pPr>
      <w:r>
        <w:t xml:space="preserve">                  "name": "AN1-4 LTP",</w:t>
      </w:r>
    </w:p>
    <w:p w14:paraId="6D87A34E" w14:textId="77777777" w:rsidR="00CE516E" w:rsidRDefault="00CE516E" w:rsidP="00CE516E">
      <w:pPr>
        <w:pStyle w:val="RFCFigure"/>
      </w:pPr>
      <w:r>
        <w:t xml:space="preserve">                  "link type(s)": "OTU-4",</w:t>
      </w:r>
    </w:p>
    <w:p w14:paraId="0790E465" w14:textId="77777777" w:rsidR="00CE516E" w:rsidRDefault="00CE516E" w:rsidP="00CE516E">
      <w:pPr>
        <w:pStyle w:val="RFCFigure"/>
      </w:pPr>
      <w:r>
        <w:t xml:space="preserve">                  "physical node": "S8",</w:t>
      </w:r>
    </w:p>
    <w:p w14:paraId="5C96B04F" w14:textId="77777777" w:rsidR="00CE516E" w:rsidRDefault="00CE516E" w:rsidP="00CE516E">
      <w:pPr>
        <w:pStyle w:val="RFCFigure"/>
      </w:pPr>
      <w:r>
        <w:t xml:space="preserve">                  "unnumberd/ifIndex": 1,</w:t>
      </w:r>
    </w:p>
    <w:p w14:paraId="1BF6BAB1" w14:textId="77777777" w:rsidR="00CE516E" w:rsidRDefault="00CE516E" w:rsidP="00CE516E">
      <w:pPr>
        <w:pStyle w:val="RFCFigure"/>
      </w:pPr>
      <w:r>
        <w:t xml:space="preserve">                  "port type": "inter-domain port",</w:t>
      </w:r>
    </w:p>
    <w:p w14:paraId="6364D2AB" w14:textId="77777777" w:rsidR="00CE516E" w:rsidRDefault="00CE516E" w:rsidP="00CE516E">
      <w:pPr>
        <w:pStyle w:val="RFCFigure"/>
      </w:pPr>
      <w:r>
        <w:t xml:space="preserve">                  "connected to": "S32"</w:t>
      </w:r>
    </w:p>
    <w:p w14:paraId="2DF2D711" w14:textId="77777777" w:rsidR="00CE516E" w:rsidRDefault="00CE516E" w:rsidP="00CE516E">
      <w:pPr>
        <w:pStyle w:val="RFCFigure"/>
      </w:pPr>
      <w:r>
        <w:t xml:space="preserve">                },</w:t>
      </w:r>
    </w:p>
    <w:p w14:paraId="5831850F" w14:textId="77777777" w:rsidR="00CE516E" w:rsidRDefault="00CE516E" w:rsidP="00CE516E">
      <w:pPr>
        <w:pStyle w:val="RFCFigure"/>
      </w:pPr>
      <w:r>
        <w:t xml:space="preserve">                "tp-id": "4",</w:t>
      </w:r>
    </w:p>
    <w:p w14:paraId="7ECA8123" w14:textId="77777777" w:rsidR="00CE516E" w:rsidRDefault="00CE516E" w:rsidP="00CE516E">
      <w:pPr>
        <w:pStyle w:val="RFCFigure"/>
      </w:pPr>
      <w:r>
        <w:t xml:space="preserve">                "ietf-te-topology:te-tp-id": 4,</w:t>
      </w:r>
    </w:p>
    <w:p w14:paraId="39C9231C" w14:textId="77777777" w:rsidR="00CE516E" w:rsidRDefault="00CE516E" w:rsidP="00CE516E">
      <w:pPr>
        <w:pStyle w:val="RFCFigure"/>
      </w:pPr>
      <w:r>
        <w:t xml:space="preserve">                "ietf-te-topology:te": {</w:t>
      </w:r>
    </w:p>
    <w:p w14:paraId="7454CBB3" w14:textId="77777777" w:rsidR="00CE516E" w:rsidRDefault="00CE516E" w:rsidP="00CE516E">
      <w:pPr>
        <w:pStyle w:val="RFCFigure"/>
      </w:pPr>
      <w:r>
        <w:t xml:space="preserve">                  "name": "AN1-4 LTP",</w:t>
      </w:r>
    </w:p>
    <w:p w14:paraId="74178CC2" w14:textId="77777777" w:rsidR="00CE516E" w:rsidRDefault="00CE516E" w:rsidP="00CE516E">
      <w:pPr>
        <w:pStyle w:val="RFCFigure"/>
      </w:pPr>
      <w:r>
        <w:t xml:space="preserve">                  "admin-status": "up",</w:t>
      </w:r>
    </w:p>
    <w:p w14:paraId="467FDCB2" w14:textId="77777777" w:rsidR="00CE516E" w:rsidRDefault="00CE516E" w:rsidP="00CE516E">
      <w:pPr>
        <w:pStyle w:val="RFCFigure"/>
      </w:pPr>
      <w:r>
        <w:t xml:space="preserve">                  "// __DISCUSS__ interface-switching-capability": "\</w:t>
      </w:r>
    </w:p>
    <w:p w14:paraId="324279FF" w14:textId="77777777" w:rsidR="00CE516E" w:rsidRDefault="00CE516E" w:rsidP="00CE516E">
      <w:pPr>
        <w:pStyle w:val="RFCFigure"/>
      </w:pPr>
      <w:r>
        <w:t>\See Link attributes (teNodeId/10.0.0.1/teLinkId/4)",</w:t>
      </w:r>
    </w:p>
    <w:p w14:paraId="3B4F039A" w14:textId="77777777" w:rsidR="00CE516E" w:rsidRDefault="00CE516E" w:rsidP="00CE516E">
      <w:pPr>
        <w:pStyle w:val="RFCFigure"/>
      </w:pPr>
      <w:r>
        <w:t xml:space="preserve">                  "// __DISCUSS__ inter-domain-plug-id": "Inter-doma\</w:t>
      </w:r>
    </w:p>
    <w:p w14:paraId="614A0E39" w14:textId="77777777" w:rsidR="00CE516E" w:rsidRDefault="00CE516E" w:rsidP="00CE516E">
      <w:pPr>
        <w:pStyle w:val="RFCFigure"/>
      </w:pPr>
      <w:r>
        <w:t>\in Link",</w:t>
      </w:r>
    </w:p>
    <w:p w14:paraId="71109465" w14:textId="77777777" w:rsidR="00CE516E" w:rsidRDefault="00CE516E" w:rsidP="00CE516E">
      <w:pPr>
        <w:pStyle w:val="RFCFigure"/>
      </w:pPr>
      <w:r>
        <w:t xml:space="preserve">                  "oper-status": "up",</w:t>
      </w:r>
    </w:p>
    <w:p w14:paraId="2419D1EA" w14:textId="77777777" w:rsidR="00CE516E" w:rsidRDefault="00CE516E" w:rsidP="00CE516E">
      <w:pPr>
        <w:pStyle w:val="RFCFigure"/>
      </w:pPr>
      <w:r>
        <w:t xml:space="preserve">                  "// __DISCUSS__ ietf-otn-topology:supported-payloa\</w:t>
      </w:r>
    </w:p>
    <w:p w14:paraId="0D96D527" w14:textId="77777777" w:rsidR="00CE516E" w:rsidRDefault="00CE516E" w:rsidP="00CE516E">
      <w:pPr>
        <w:pStyle w:val="RFCFigure"/>
      </w:pPr>
      <w:r>
        <w:t>\d-types": "Empty? (inter-domain OTN link)",</w:t>
      </w:r>
    </w:p>
    <w:p w14:paraId="6E7BF628" w14:textId="77777777" w:rsidR="00CE516E" w:rsidRDefault="00CE516E" w:rsidP="00CE516E">
      <w:pPr>
        <w:pStyle w:val="RFCFigure"/>
      </w:pPr>
      <w:r>
        <w:t xml:space="preserve">                  "// __DEFAULT__ ietf-otn-topology:client-facing": \</w:t>
      </w:r>
    </w:p>
    <w:p w14:paraId="249F5731" w14:textId="77777777" w:rsidR="00CE516E" w:rsidRDefault="00CE516E" w:rsidP="00CE516E">
      <w:pPr>
        <w:pStyle w:val="RFCFigure"/>
      </w:pPr>
      <w:r>
        <w:t>\false</w:t>
      </w:r>
    </w:p>
    <w:p w14:paraId="0FE0B39E" w14:textId="77777777" w:rsidR="00CE516E" w:rsidRDefault="00CE516E" w:rsidP="00CE516E">
      <w:pPr>
        <w:pStyle w:val="RFCFigure"/>
      </w:pPr>
      <w:r>
        <w:t xml:space="preserve">                }</w:t>
      </w:r>
    </w:p>
    <w:p w14:paraId="3A576C72" w14:textId="77777777" w:rsidR="00CE516E" w:rsidRDefault="00CE516E" w:rsidP="00CE516E">
      <w:pPr>
        <w:pStyle w:val="RFCFigure"/>
      </w:pPr>
      <w:r>
        <w:t xml:space="preserve">              },</w:t>
      </w:r>
    </w:p>
    <w:p w14:paraId="46E82628" w14:textId="77777777" w:rsidR="00CE516E" w:rsidRDefault="00CE516E" w:rsidP="00CE516E">
      <w:pPr>
        <w:pStyle w:val="RFCFigure"/>
      </w:pPr>
      <w:r>
        <w:t xml:space="preserve">              {</w:t>
      </w:r>
    </w:p>
    <w:p w14:paraId="530CB714" w14:textId="77777777" w:rsidR="00CE516E" w:rsidRDefault="00CE516E" w:rsidP="00CE516E">
      <w:pPr>
        <w:pStyle w:val="RFCFigure"/>
      </w:pPr>
      <w:r>
        <w:t xml:space="preserve">                "// __DESCRIPTION__:__LTP__": {</w:t>
      </w:r>
    </w:p>
    <w:p w14:paraId="29D85F58" w14:textId="77777777" w:rsidR="00CE516E" w:rsidRDefault="00CE516E" w:rsidP="00CE516E">
      <w:pPr>
        <w:pStyle w:val="RFCFigure"/>
      </w:pPr>
      <w:r>
        <w:t xml:space="preserve">                  "name": "AN1-5 LTP",</w:t>
      </w:r>
    </w:p>
    <w:p w14:paraId="6CCE8E14" w14:textId="77777777" w:rsidR="00CE516E" w:rsidRDefault="00CE516E" w:rsidP="00CE516E">
      <w:pPr>
        <w:pStyle w:val="RFCFigure"/>
      </w:pPr>
      <w:r>
        <w:t xml:space="preserve">                  "link type(s)": "OTU-4",</w:t>
      </w:r>
    </w:p>
    <w:p w14:paraId="4B2D90AC" w14:textId="77777777" w:rsidR="00CE516E" w:rsidRDefault="00CE516E" w:rsidP="00CE516E">
      <w:pPr>
        <w:pStyle w:val="RFCFigure"/>
      </w:pPr>
      <w:r>
        <w:t xml:space="preserve">                  "physical node": "S8",</w:t>
      </w:r>
    </w:p>
    <w:p w14:paraId="2E13F69E" w14:textId="77777777" w:rsidR="00CE516E" w:rsidRDefault="00CE516E" w:rsidP="00CE516E">
      <w:pPr>
        <w:pStyle w:val="RFCFigure"/>
      </w:pPr>
      <w:r>
        <w:t xml:space="preserve">                  "unnumberd/ifIndex": 5,</w:t>
      </w:r>
    </w:p>
    <w:p w14:paraId="4EE8E6F6" w14:textId="77777777" w:rsidR="00CE516E" w:rsidRDefault="00CE516E" w:rsidP="00CE516E">
      <w:pPr>
        <w:pStyle w:val="RFCFigure"/>
      </w:pPr>
      <w:r>
        <w:t xml:space="preserve">                  "port type": "inter-domain port",</w:t>
      </w:r>
    </w:p>
    <w:p w14:paraId="57F143DB" w14:textId="77777777" w:rsidR="00CE516E" w:rsidRDefault="00CE516E" w:rsidP="00CE516E">
      <w:pPr>
        <w:pStyle w:val="RFCFigure"/>
      </w:pPr>
      <w:r>
        <w:t xml:space="preserve">                  "connected to": "S12"</w:t>
      </w:r>
    </w:p>
    <w:p w14:paraId="5DC51641" w14:textId="77777777" w:rsidR="00CE516E" w:rsidRDefault="00CE516E" w:rsidP="00CE516E">
      <w:pPr>
        <w:pStyle w:val="RFCFigure"/>
      </w:pPr>
      <w:r>
        <w:t xml:space="preserve">                },</w:t>
      </w:r>
    </w:p>
    <w:p w14:paraId="6CF39274" w14:textId="77777777" w:rsidR="00CE516E" w:rsidRDefault="00CE516E" w:rsidP="00CE516E">
      <w:pPr>
        <w:pStyle w:val="RFCFigure"/>
      </w:pPr>
      <w:r>
        <w:t xml:space="preserve">                "tp-id": "5",</w:t>
      </w:r>
    </w:p>
    <w:p w14:paraId="574659FC" w14:textId="77777777" w:rsidR="00CE516E" w:rsidRDefault="00CE516E" w:rsidP="00CE516E">
      <w:pPr>
        <w:pStyle w:val="RFCFigure"/>
      </w:pPr>
      <w:r>
        <w:lastRenderedPageBreak/>
        <w:t xml:space="preserve">                "ietf-te-topology:te-tp-id": 5,</w:t>
      </w:r>
    </w:p>
    <w:p w14:paraId="40F6FD7A" w14:textId="77777777" w:rsidR="00CE516E" w:rsidRDefault="00CE516E" w:rsidP="00CE516E">
      <w:pPr>
        <w:pStyle w:val="RFCFigure"/>
      </w:pPr>
      <w:r>
        <w:t xml:space="preserve">                "ietf-te-topology:te": {</w:t>
      </w:r>
    </w:p>
    <w:p w14:paraId="5E66FE7F" w14:textId="77777777" w:rsidR="00CE516E" w:rsidRDefault="00CE516E" w:rsidP="00CE516E">
      <w:pPr>
        <w:pStyle w:val="RFCFigure"/>
      </w:pPr>
      <w:r>
        <w:t xml:space="preserve">                  "name": "AN1-5 LTP",</w:t>
      </w:r>
    </w:p>
    <w:p w14:paraId="303E2B6C" w14:textId="77777777" w:rsidR="00CE516E" w:rsidRDefault="00CE516E" w:rsidP="00CE516E">
      <w:pPr>
        <w:pStyle w:val="RFCFigure"/>
      </w:pPr>
      <w:r>
        <w:t xml:space="preserve">                  "admin-status": "up",</w:t>
      </w:r>
    </w:p>
    <w:p w14:paraId="5C14AD8B" w14:textId="77777777" w:rsidR="00CE516E" w:rsidRDefault="00CE516E" w:rsidP="00CE516E">
      <w:pPr>
        <w:pStyle w:val="RFCFigure"/>
      </w:pPr>
      <w:r>
        <w:t xml:space="preserve">                  "// __DISCUSS__ interface-switching-capability": "\</w:t>
      </w:r>
    </w:p>
    <w:p w14:paraId="20528923" w14:textId="77777777" w:rsidR="00CE516E" w:rsidRDefault="00CE516E" w:rsidP="00CE516E">
      <w:pPr>
        <w:pStyle w:val="RFCFigure"/>
      </w:pPr>
      <w:r>
        <w:t>\See Link attributes (teNodeId/10.0.0.1/teLinkId/5)",</w:t>
      </w:r>
    </w:p>
    <w:p w14:paraId="1963BCD0" w14:textId="77777777" w:rsidR="00CE516E" w:rsidRDefault="00CE516E" w:rsidP="00CE516E">
      <w:pPr>
        <w:pStyle w:val="RFCFigure"/>
      </w:pPr>
      <w:r>
        <w:t xml:space="preserve">                  "// __DISCUSS__ inter-domain-plug-id": "Inter-doma\</w:t>
      </w:r>
    </w:p>
    <w:p w14:paraId="224F3AC6" w14:textId="77777777" w:rsidR="00CE516E" w:rsidRDefault="00CE516E" w:rsidP="00CE516E">
      <w:pPr>
        <w:pStyle w:val="RFCFigure"/>
      </w:pPr>
      <w:r>
        <w:t>\in Link",</w:t>
      </w:r>
    </w:p>
    <w:p w14:paraId="548E9525" w14:textId="77777777" w:rsidR="00CE516E" w:rsidRDefault="00CE516E" w:rsidP="00CE516E">
      <w:pPr>
        <w:pStyle w:val="RFCFigure"/>
      </w:pPr>
      <w:r>
        <w:t xml:space="preserve">                  "oper-status": "up",</w:t>
      </w:r>
    </w:p>
    <w:p w14:paraId="7CFC96C3" w14:textId="77777777" w:rsidR="00CE516E" w:rsidRDefault="00CE516E" w:rsidP="00CE516E">
      <w:pPr>
        <w:pStyle w:val="RFCFigure"/>
      </w:pPr>
      <w:r>
        <w:t xml:space="preserve">                  "// __DISCUSS__ ietf-otn-topology:supported-payloa\</w:t>
      </w:r>
    </w:p>
    <w:p w14:paraId="0130AD61" w14:textId="77777777" w:rsidR="00CE516E" w:rsidRDefault="00CE516E" w:rsidP="00CE516E">
      <w:pPr>
        <w:pStyle w:val="RFCFigure"/>
      </w:pPr>
      <w:r>
        <w:t>\d-types": "Empty? (inter-domain OTN link)",</w:t>
      </w:r>
    </w:p>
    <w:p w14:paraId="43782380" w14:textId="77777777" w:rsidR="00CE516E" w:rsidRDefault="00CE516E" w:rsidP="00CE516E">
      <w:pPr>
        <w:pStyle w:val="RFCFigure"/>
      </w:pPr>
      <w:r>
        <w:t xml:space="preserve">                  "// __DEFAULT__ ietf-otn-topology:client-facing": \</w:t>
      </w:r>
    </w:p>
    <w:p w14:paraId="72F6C75B" w14:textId="77777777" w:rsidR="00CE516E" w:rsidRDefault="00CE516E" w:rsidP="00CE516E">
      <w:pPr>
        <w:pStyle w:val="RFCFigure"/>
      </w:pPr>
      <w:r>
        <w:t>\false</w:t>
      </w:r>
    </w:p>
    <w:p w14:paraId="004ADBE8" w14:textId="77777777" w:rsidR="00CE516E" w:rsidRDefault="00CE516E" w:rsidP="00CE516E">
      <w:pPr>
        <w:pStyle w:val="RFCFigure"/>
      </w:pPr>
      <w:r>
        <w:t xml:space="preserve">                }</w:t>
      </w:r>
    </w:p>
    <w:p w14:paraId="52E311D8" w14:textId="77777777" w:rsidR="00CE516E" w:rsidRDefault="00CE516E" w:rsidP="00CE516E">
      <w:pPr>
        <w:pStyle w:val="RFCFigure"/>
      </w:pPr>
      <w:r>
        <w:t xml:space="preserve">              },</w:t>
      </w:r>
    </w:p>
    <w:p w14:paraId="6C307F02" w14:textId="77777777" w:rsidR="00CE516E" w:rsidRDefault="00CE516E" w:rsidP="00CE516E">
      <w:pPr>
        <w:pStyle w:val="RFCFigure"/>
      </w:pPr>
      <w:r>
        <w:t xml:space="preserve">              {</w:t>
      </w:r>
    </w:p>
    <w:p w14:paraId="1B855B67" w14:textId="77777777" w:rsidR="00CE516E" w:rsidRDefault="00CE516E" w:rsidP="00CE516E">
      <w:pPr>
        <w:pStyle w:val="RFCFigure"/>
      </w:pPr>
      <w:r>
        <w:t xml:space="preserve">                "// __DESCRIPTION__:__LTP__": {</w:t>
      </w:r>
    </w:p>
    <w:p w14:paraId="661032A4" w14:textId="77777777" w:rsidR="00CE516E" w:rsidRDefault="00CE516E" w:rsidP="00CE516E">
      <w:pPr>
        <w:pStyle w:val="RFCFigure"/>
      </w:pPr>
      <w:r>
        <w:t xml:space="preserve">                  "name": "AN1-6 LTP",</w:t>
      </w:r>
    </w:p>
    <w:p w14:paraId="1673AE93" w14:textId="77777777" w:rsidR="00CE516E" w:rsidRDefault="00CE516E" w:rsidP="00CE516E">
      <w:pPr>
        <w:pStyle w:val="RFCFigure"/>
      </w:pPr>
      <w:r>
        <w:t xml:space="preserve">                  "link type(s)": "OTU-4",</w:t>
      </w:r>
    </w:p>
    <w:p w14:paraId="6EFCED94" w14:textId="77777777" w:rsidR="00CE516E" w:rsidRDefault="00CE516E" w:rsidP="00CE516E">
      <w:pPr>
        <w:pStyle w:val="RFCFigure"/>
      </w:pPr>
      <w:r>
        <w:t xml:space="preserve">                  "physical node": "S7",</w:t>
      </w:r>
    </w:p>
    <w:p w14:paraId="78333F19" w14:textId="77777777" w:rsidR="00CE516E" w:rsidRDefault="00CE516E" w:rsidP="00CE516E">
      <w:pPr>
        <w:pStyle w:val="RFCFigure"/>
      </w:pPr>
      <w:r>
        <w:t xml:space="preserve">                  "unnumberd/ifIndex": 4,</w:t>
      </w:r>
    </w:p>
    <w:p w14:paraId="6108977E" w14:textId="77777777" w:rsidR="00CE516E" w:rsidRDefault="00CE516E" w:rsidP="00CE516E">
      <w:pPr>
        <w:pStyle w:val="RFCFigure"/>
      </w:pPr>
      <w:r>
        <w:t xml:space="preserve">                  "port type": "inter-domain port",</w:t>
      </w:r>
    </w:p>
    <w:p w14:paraId="21A8AEE4" w14:textId="77777777" w:rsidR="00CE516E" w:rsidRDefault="00CE516E" w:rsidP="00CE516E">
      <w:pPr>
        <w:pStyle w:val="RFCFigure"/>
      </w:pPr>
      <w:r>
        <w:t xml:space="preserve">                  "connected to": "S11"</w:t>
      </w:r>
    </w:p>
    <w:p w14:paraId="5F4A2CCE" w14:textId="77777777" w:rsidR="00CE516E" w:rsidRDefault="00CE516E" w:rsidP="00CE516E">
      <w:pPr>
        <w:pStyle w:val="RFCFigure"/>
      </w:pPr>
      <w:r>
        <w:t xml:space="preserve">                },</w:t>
      </w:r>
    </w:p>
    <w:p w14:paraId="3BA5BBB8" w14:textId="77777777" w:rsidR="00CE516E" w:rsidRDefault="00CE516E" w:rsidP="00CE516E">
      <w:pPr>
        <w:pStyle w:val="RFCFigure"/>
      </w:pPr>
      <w:r>
        <w:t xml:space="preserve">                "tp-id": "6",</w:t>
      </w:r>
    </w:p>
    <w:p w14:paraId="601F565C" w14:textId="77777777" w:rsidR="00CE516E" w:rsidRDefault="00CE516E" w:rsidP="00CE516E">
      <w:pPr>
        <w:pStyle w:val="RFCFigure"/>
      </w:pPr>
      <w:r>
        <w:t xml:space="preserve">                "ietf-te-topology:te-tp-id": 6,</w:t>
      </w:r>
    </w:p>
    <w:p w14:paraId="2D41036E" w14:textId="77777777" w:rsidR="00CE516E" w:rsidRDefault="00CE516E" w:rsidP="00CE516E">
      <w:pPr>
        <w:pStyle w:val="RFCFigure"/>
      </w:pPr>
      <w:r>
        <w:t xml:space="preserve">                "ietf-te-topology:te": {</w:t>
      </w:r>
    </w:p>
    <w:p w14:paraId="322D5E0A" w14:textId="77777777" w:rsidR="00CE516E" w:rsidRDefault="00CE516E" w:rsidP="00CE516E">
      <w:pPr>
        <w:pStyle w:val="RFCFigure"/>
      </w:pPr>
      <w:r>
        <w:t xml:space="preserve">                  "name": "AN1-6 LTP",</w:t>
      </w:r>
    </w:p>
    <w:p w14:paraId="117D7FA0" w14:textId="77777777" w:rsidR="00CE516E" w:rsidRDefault="00CE516E" w:rsidP="00CE516E">
      <w:pPr>
        <w:pStyle w:val="RFCFigure"/>
      </w:pPr>
      <w:r>
        <w:t xml:space="preserve">                  "admin-status": "up",</w:t>
      </w:r>
    </w:p>
    <w:p w14:paraId="1695D660" w14:textId="77777777" w:rsidR="00CE516E" w:rsidRDefault="00CE516E" w:rsidP="00CE516E">
      <w:pPr>
        <w:pStyle w:val="RFCFigure"/>
      </w:pPr>
      <w:r>
        <w:t xml:space="preserve">                  "// __DISCUSS__ interface-switching-capability": "\</w:t>
      </w:r>
    </w:p>
    <w:p w14:paraId="0D4DCBAA" w14:textId="77777777" w:rsidR="00CE516E" w:rsidRDefault="00CE516E" w:rsidP="00CE516E">
      <w:pPr>
        <w:pStyle w:val="RFCFigure"/>
      </w:pPr>
      <w:r>
        <w:t>\See Link attributes (teNodeId/10.0.0.1/teLinkId/6)",</w:t>
      </w:r>
    </w:p>
    <w:p w14:paraId="7C8AE15E" w14:textId="77777777" w:rsidR="00CE516E" w:rsidRDefault="00CE516E" w:rsidP="00CE516E">
      <w:pPr>
        <w:pStyle w:val="RFCFigure"/>
      </w:pPr>
      <w:r>
        <w:t xml:space="preserve">                  "// __DISCUSS__ inter-domain-plug-id": "Inter-doma\</w:t>
      </w:r>
    </w:p>
    <w:p w14:paraId="76F4BE38" w14:textId="77777777" w:rsidR="00CE516E" w:rsidRDefault="00CE516E" w:rsidP="00CE516E">
      <w:pPr>
        <w:pStyle w:val="RFCFigure"/>
      </w:pPr>
      <w:r>
        <w:t>\in Link",</w:t>
      </w:r>
    </w:p>
    <w:p w14:paraId="263259EA" w14:textId="77777777" w:rsidR="00CE516E" w:rsidRDefault="00CE516E" w:rsidP="00CE516E">
      <w:pPr>
        <w:pStyle w:val="RFCFigure"/>
      </w:pPr>
      <w:r>
        <w:t xml:space="preserve">                  "oper-status": "up",</w:t>
      </w:r>
    </w:p>
    <w:p w14:paraId="74B02B50" w14:textId="77777777" w:rsidR="00CE516E" w:rsidRDefault="00CE516E" w:rsidP="00CE516E">
      <w:pPr>
        <w:pStyle w:val="RFCFigure"/>
      </w:pPr>
      <w:r>
        <w:t xml:space="preserve">                  "// __DISCUSS__ ietf-otn-topology:supported-payloa\</w:t>
      </w:r>
    </w:p>
    <w:p w14:paraId="257A9CF1" w14:textId="77777777" w:rsidR="00CE516E" w:rsidRDefault="00CE516E" w:rsidP="00CE516E">
      <w:pPr>
        <w:pStyle w:val="RFCFigure"/>
      </w:pPr>
      <w:r>
        <w:t>\d-types": "Empty? (inter-domain OTN link)",</w:t>
      </w:r>
    </w:p>
    <w:p w14:paraId="6BE38D35" w14:textId="77777777" w:rsidR="00CE516E" w:rsidRDefault="00CE516E" w:rsidP="00CE516E">
      <w:pPr>
        <w:pStyle w:val="RFCFigure"/>
      </w:pPr>
      <w:r>
        <w:t xml:space="preserve">                  "// __DEFAULT__ ietf-otn-topology:client-facing": \</w:t>
      </w:r>
    </w:p>
    <w:p w14:paraId="13AD2B49" w14:textId="77777777" w:rsidR="00CE516E" w:rsidRDefault="00CE516E" w:rsidP="00CE516E">
      <w:pPr>
        <w:pStyle w:val="RFCFigure"/>
      </w:pPr>
      <w:r>
        <w:t>\false</w:t>
      </w:r>
    </w:p>
    <w:p w14:paraId="75623AE6" w14:textId="77777777" w:rsidR="00CE516E" w:rsidRDefault="00CE516E" w:rsidP="00CE516E">
      <w:pPr>
        <w:pStyle w:val="RFCFigure"/>
      </w:pPr>
      <w:r>
        <w:t xml:space="preserve">                }</w:t>
      </w:r>
    </w:p>
    <w:p w14:paraId="547A9046" w14:textId="77777777" w:rsidR="00CE516E" w:rsidRDefault="00CE516E" w:rsidP="00CE516E">
      <w:pPr>
        <w:pStyle w:val="RFCFigure"/>
      </w:pPr>
      <w:r>
        <w:t xml:space="preserve">              },</w:t>
      </w:r>
    </w:p>
    <w:p w14:paraId="7CFDBE0B" w14:textId="77777777" w:rsidR="00CE516E" w:rsidRDefault="00CE516E" w:rsidP="00CE516E">
      <w:pPr>
        <w:pStyle w:val="RFCFigure"/>
      </w:pPr>
      <w:r>
        <w:t xml:space="preserve">              {</w:t>
      </w:r>
    </w:p>
    <w:p w14:paraId="2D70AC6D" w14:textId="77777777" w:rsidR="00CE516E" w:rsidRDefault="00CE516E" w:rsidP="00CE516E">
      <w:pPr>
        <w:pStyle w:val="RFCFigure"/>
      </w:pPr>
      <w:r>
        <w:t xml:space="preserve">                "// __DESCRIPTION__:__LTP__": {</w:t>
      </w:r>
    </w:p>
    <w:p w14:paraId="569391F6" w14:textId="77777777" w:rsidR="00CE516E" w:rsidRDefault="00CE516E" w:rsidP="00CE516E">
      <w:pPr>
        <w:pStyle w:val="RFCFigure"/>
      </w:pPr>
      <w:r>
        <w:t xml:space="preserve">                  "name": "AN1-7 LTP",</w:t>
      </w:r>
    </w:p>
    <w:p w14:paraId="76536554" w14:textId="77777777" w:rsidR="00CE516E" w:rsidRDefault="00CE516E" w:rsidP="00CE516E">
      <w:pPr>
        <w:pStyle w:val="RFCFigure"/>
      </w:pPr>
      <w:r>
        <w:t xml:space="preserve">                  "link type(s)": "OTU-2",</w:t>
      </w:r>
    </w:p>
    <w:p w14:paraId="786334FC" w14:textId="77777777" w:rsidR="00CE516E" w:rsidRDefault="00CE516E" w:rsidP="00CE516E">
      <w:pPr>
        <w:pStyle w:val="RFCFigure"/>
      </w:pPr>
      <w:r>
        <w:lastRenderedPageBreak/>
        <w:t xml:space="preserve">                  "physical node": "S6",</w:t>
      </w:r>
    </w:p>
    <w:p w14:paraId="10F48FED" w14:textId="77777777" w:rsidR="00CE516E" w:rsidRDefault="00CE516E" w:rsidP="00CE516E">
      <w:pPr>
        <w:pStyle w:val="RFCFigure"/>
      </w:pPr>
      <w:r>
        <w:t xml:space="preserve">                  "unnumberd/ifIndex": 2,</w:t>
      </w:r>
    </w:p>
    <w:p w14:paraId="11422BA0" w14:textId="77777777" w:rsidR="00CE516E" w:rsidRDefault="00CE516E" w:rsidP="00CE516E">
      <w:pPr>
        <w:pStyle w:val="RFCFigure"/>
      </w:pPr>
      <w:r>
        <w:t xml:space="preserve">                  "port type": "tributary port",</w:t>
      </w:r>
    </w:p>
    <w:p w14:paraId="32905944" w14:textId="77777777" w:rsidR="00CE516E" w:rsidRDefault="00CE516E" w:rsidP="00CE516E">
      <w:pPr>
        <w:pStyle w:val="RFCFigure"/>
      </w:pPr>
      <w:r>
        <w:t xml:space="preserve">                  "connected to": "R3"</w:t>
      </w:r>
    </w:p>
    <w:p w14:paraId="66BD4BC2" w14:textId="77777777" w:rsidR="00CE516E" w:rsidRDefault="00CE516E" w:rsidP="00CE516E">
      <w:pPr>
        <w:pStyle w:val="RFCFigure"/>
      </w:pPr>
      <w:r>
        <w:t xml:space="preserve">                },</w:t>
      </w:r>
    </w:p>
    <w:p w14:paraId="07104B50" w14:textId="77777777" w:rsidR="00CE516E" w:rsidRDefault="00CE516E" w:rsidP="00CE516E">
      <w:pPr>
        <w:pStyle w:val="RFCFigure"/>
      </w:pPr>
      <w:r>
        <w:t xml:space="preserve">                "tp-id": "7",</w:t>
      </w:r>
    </w:p>
    <w:p w14:paraId="1725FCE1" w14:textId="77777777" w:rsidR="00CE516E" w:rsidRDefault="00CE516E" w:rsidP="00CE516E">
      <w:pPr>
        <w:pStyle w:val="RFCFigure"/>
      </w:pPr>
      <w:r>
        <w:t xml:space="preserve">                "ietf-te-topology:te-tp-id": 7,</w:t>
      </w:r>
    </w:p>
    <w:p w14:paraId="2762FBC9" w14:textId="77777777" w:rsidR="00CE516E" w:rsidRDefault="00CE516E" w:rsidP="00CE516E">
      <w:pPr>
        <w:pStyle w:val="RFCFigure"/>
      </w:pPr>
      <w:r>
        <w:t xml:space="preserve">                "ietf-te-topology:te": {</w:t>
      </w:r>
    </w:p>
    <w:p w14:paraId="1B6222C4" w14:textId="77777777" w:rsidR="00CE516E" w:rsidRDefault="00CE516E" w:rsidP="00CE516E">
      <w:pPr>
        <w:pStyle w:val="RFCFigure"/>
      </w:pPr>
      <w:r>
        <w:t xml:space="preserve">                  "name": "AN1-7 LTP",</w:t>
      </w:r>
    </w:p>
    <w:p w14:paraId="1EDC7D64" w14:textId="77777777" w:rsidR="00CE516E" w:rsidRDefault="00CE516E" w:rsidP="00CE516E">
      <w:pPr>
        <w:pStyle w:val="RFCFigure"/>
      </w:pPr>
      <w:r>
        <w:t xml:space="preserve">                  "admin-status": "up",</w:t>
      </w:r>
    </w:p>
    <w:p w14:paraId="0BC3240C" w14:textId="77777777" w:rsidR="00CE516E" w:rsidRDefault="00CE516E" w:rsidP="00CE516E">
      <w:pPr>
        <w:pStyle w:val="RFCFigure"/>
      </w:pPr>
      <w:r>
        <w:t xml:space="preserve">                  "// __DISCUSS__ interface-switching-capability": "\</w:t>
      </w:r>
    </w:p>
    <w:p w14:paraId="584A951C" w14:textId="77777777" w:rsidR="00CE516E" w:rsidRDefault="00CE516E" w:rsidP="00CE516E">
      <w:pPr>
        <w:pStyle w:val="RFCFigure"/>
      </w:pPr>
      <w:r>
        <w:t>\See Link attributes (teNodeId/10.0.0.1/teLinkId/7)",</w:t>
      </w:r>
    </w:p>
    <w:p w14:paraId="40472837" w14:textId="77777777" w:rsidR="00CE516E" w:rsidRDefault="00CE516E" w:rsidP="00CE516E">
      <w:pPr>
        <w:pStyle w:val="RFCFigure"/>
      </w:pPr>
      <w:r>
        <w:t xml:space="preserve">                  "// __DISCUSS__ inter-domain-plug-id": "Access Lin\</w:t>
      </w:r>
    </w:p>
    <w:p w14:paraId="04DEA60B" w14:textId="77777777" w:rsidR="00CE516E" w:rsidRDefault="00CE516E" w:rsidP="00CE516E">
      <w:pPr>
        <w:pStyle w:val="RFCFigure"/>
      </w:pPr>
      <w:r>
        <w:t>\k",</w:t>
      </w:r>
    </w:p>
    <w:p w14:paraId="6C94A239" w14:textId="77777777" w:rsidR="00CE516E" w:rsidRDefault="00CE516E" w:rsidP="00CE516E">
      <w:pPr>
        <w:pStyle w:val="RFCFigure"/>
      </w:pPr>
      <w:r>
        <w:t xml:space="preserve">                  "oper-status": "up",</w:t>
      </w:r>
    </w:p>
    <w:p w14:paraId="1D2067AF" w14:textId="77777777" w:rsidR="00CE516E" w:rsidRDefault="00CE516E" w:rsidP="00CE516E">
      <w:pPr>
        <w:pStyle w:val="RFCFigure"/>
      </w:pPr>
      <w:r>
        <w:t xml:space="preserve">                  "// __DISCUSS__ ietf-otn-topology:supported-payloa\</w:t>
      </w:r>
    </w:p>
    <w:p w14:paraId="7F366B87" w14:textId="77777777" w:rsidR="00CE516E" w:rsidRDefault="00CE516E" w:rsidP="00CE516E">
      <w:pPr>
        <w:pStyle w:val="RFCFigure"/>
      </w:pPr>
      <w:r>
        <w:t>\d-types": "List of ODU clients?",</w:t>
      </w:r>
    </w:p>
    <w:p w14:paraId="65C81AC5" w14:textId="77777777" w:rsidR="00CE516E" w:rsidRDefault="00CE516E" w:rsidP="00CE516E">
      <w:pPr>
        <w:pStyle w:val="RFCFigure"/>
      </w:pPr>
      <w:r>
        <w:t xml:space="preserve">                  "// __DISCUSS__ ietf-otn-topology:client-facing": \</w:t>
      </w:r>
    </w:p>
    <w:p w14:paraId="48B7D3CE" w14:textId="77777777" w:rsidR="00CE516E" w:rsidRDefault="00CE516E" w:rsidP="00CE516E">
      <w:pPr>
        <w:pStyle w:val="RFCFigure"/>
      </w:pPr>
      <w:r>
        <w:t>\true</w:t>
      </w:r>
    </w:p>
    <w:p w14:paraId="4F455050" w14:textId="77777777" w:rsidR="00CE516E" w:rsidRDefault="00CE516E" w:rsidP="00CE516E">
      <w:pPr>
        <w:pStyle w:val="RFCFigure"/>
      </w:pPr>
      <w:r>
        <w:t xml:space="preserve">                }</w:t>
      </w:r>
    </w:p>
    <w:p w14:paraId="3126FC08" w14:textId="77777777" w:rsidR="00CE516E" w:rsidRDefault="00CE516E" w:rsidP="00CE516E">
      <w:pPr>
        <w:pStyle w:val="RFCFigure"/>
      </w:pPr>
      <w:r>
        <w:t xml:space="preserve">              }</w:t>
      </w:r>
    </w:p>
    <w:p w14:paraId="3F9F991F" w14:textId="77777777" w:rsidR="00CE516E" w:rsidRDefault="00CE516E" w:rsidP="00CE516E">
      <w:pPr>
        <w:pStyle w:val="RFCFigure"/>
      </w:pPr>
      <w:r>
        <w:t xml:space="preserve">            ]</w:t>
      </w:r>
    </w:p>
    <w:p w14:paraId="68C20869" w14:textId="77777777" w:rsidR="00CE516E" w:rsidRDefault="00CE516E" w:rsidP="00CE516E">
      <w:pPr>
        <w:pStyle w:val="RFCFigure"/>
      </w:pPr>
      <w:r>
        <w:t xml:space="preserve">          }</w:t>
      </w:r>
    </w:p>
    <w:p w14:paraId="76C98F4A" w14:textId="77777777" w:rsidR="00CE516E" w:rsidRDefault="00CE516E" w:rsidP="00CE516E">
      <w:pPr>
        <w:pStyle w:val="RFCFigure"/>
      </w:pPr>
      <w:r>
        <w:t xml:space="preserve">        ],</w:t>
      </w:r>
    </w:p>
    <w:p w14:paraId="2D8B0059" w14:textId="77777777" w:rsidR="00CE516E" w:rsidRDefault="00CE516E" w:rsidP="00CE516E">
      <w:pPr>
        <w:pStyle w:val="RFCFigure"/>
      </w:pPr>
      <w:r>
        <w:t xml:space="preserve">        "// ietf-network-topology:link": "Access links to be reviewe\</w:t>
      </w:r>
    </w:p>
    <w:p w14:paraId="4899108D" w14:textId="77777777" w:rsidR="00CE516E" w:rsidRDefault="00CE516E" w:rsidP="00CE516E">
      <w:pPr>
        <w:pStyle w:val="RFCFigure"/>
      </w:pPr>
      <w:r>
        <w:t>\d in a future update",</w:t>
      </w:r>
    </w:p>
    <w:p w14:paraId="331CD03C" w14:textId="77777777" w:rsidR="00CE516E" w:rsidRDefault="00CE516E" w:rsidP="00CE516E">
      <w:pPr>
        <w:pStyle w:val="RFCFigure"/>
      </w:pPr>
      <w:r>
        <w:t xml:space="preserve">        "ietf-network-topology:link": [</w:t>
      </w:r>
    </w:p>
    <w:p w14:paraId="736D4D8F" w14:textId="77777777" w:rsidR="00CE516E" w:rsidRDefault="00CE516E" w:rsidP="00CE516E">
      <w:pPr>
        <w:pStyle w:val="RFCFigure"/>
      </w:pPr>
      <w:r>
        <w:t xml:space="preserve">          {</w:t>
      </w:r>
    </w:p>
    <w:p w14:paraId="434556E4" w14:textId="77777777" w:rsidR="00CE516E" w:rsidRDefault="00CE516E" w:rsidP="00CE516E">
      <w:pPr>
        <w:pStyle w:val="RFCFigure"/>
      </w:pPr>
      <w:r>
        <w:t xml:space="preserve">            "// __DESCRIPTION__:__LINK__": {</w:t>
      </w:r>
    </w:p>
    <w:p w14:paraId="5623510D" w14:textId="77777777" w:rsidR="00CE516E" w:rsidRDefault="00CE516E" w:rsidP="00CE516E">
      <w:pPr>
        <w:pStyle w:val="RFCFigure"/>
      </w:pPr>
      <w:r>
        <w:t xml:space="preserve">              "name": "Access Link from AN1-1",</w:t>
      </w:r>
    </w:p>
    <w:p w14:paraId="23E952F7" w14:textId="77777777" w:rsidR="00CE516E" w:rsidRDefault="00CE516E" w:rsidP="00CE516E">
      <w:pPr>
        <w:pStyle w:val="RFCFigure"/>
      </w:pPr>
      <w:r>
        <w:t xml:space="preserve">              "type": "access link",</w:t>
      </w:r>
    </w:p>
    <w:p w14:paraId="49208F25" w14:textId="77777777" w:rsidR="00CE516E" w:rsidRDefault="00CE516E" w:rsidP="00CE516E">
      <w:pPr>
        <w:pStyle w:val="RFCFigure"/>
      </w:pPr>
      <w:r>
        <w:t xml:space="preserve">              "physical link": "Link from S3-1 to R1"</w:t>
      </w:r>
    </w:p>
    <w:p w14:paraId="012047E0" w14:textId="77777777" w:rsidR="00CE516E" w:rsidRDefault="00CE516E" w:rsidP="00CE516E">
      <w:pPr>
        <w:pStyle w:val="RFCFigure"/>
      </w:pPr>
      <w:r>
        <w:t xml:space="preserve">            },</w:t>
      </w:r>
    </w:p>
    <w:p w14:paraId="4E721026" w14:textId="77777777" w:rsidR="00CE516E" w:rsidRDefault="00CE516E" w:rsidP="00CE516E">
      <w:pPr>
        <w:pStyle w:val="RFCFigure"/>
      </w:pPr>
      <w:r>
        <w:t xml:space="preserve">            "link-id": "teNodeId/10.0.0.1/teLinkId/1",</w:t>
      </w:r>
    </w:p>
    <w:p w14:paraId="08E26F5B" w14:textId="77777777" w:rsidR="00CE516E" w:rsidRDefault="00CE516E" w:rsidP="00CE516E">
      <w:pPr>
        <w:pStyle w:val="RFCFigure"/>
      </w:pPr>
      <w:r>
        <w:t xml:space="preserve">            "ietf-te-topology:te": {</w:t>
      </w:r>
    </w:p>
    <w:p w14:paraId="71D6A410" w14:textId="77777777" w:rsidR="00CE516E" w:rsidRDefault="00CE516E" w:rsidP="00CE516E">
      <w:pPr>
        <w:pStyle w:val="RFCFigure"/>
      </w:pPr>
      <w:r>
        <w:t xml:space="preserve">              "te-link-attributes": {</w:t>
      </w:r>
    </w:p>
    <w:p w14:paraId="5260E7E2" w14:textId="77777777" w:rsidR="00CE516E" w:rsidRDefault="00CE516E" w:rsidP="00CE516E">
      <w:pPr>
        <w:pStyle w:val="RFCFigure"/>
      </w:pPr>
      <w:r>
        <w:t xml:space="preserve">                "name": "Access Link from AN1-1",</w:t>
      </w:r>
    </w:p>
    <w:p w14:paraId="6AAC9C7F" w14:textId="77777777" w:rsidR="00CE516E" w:rsidRDefault="00CE516E" w:rsidP="00CE516E">
      <w:pPr>
        <w:pStyle w:val="RFCFigure"/>
      </w:pPr>
      <w:r>
        <w:t xml:space="preserve">                "// __DISCUSS__ access-type": "Can we assume point-t\</w:t>
      </w:r>
    </w:p>
    <w:p w14:paraId="7AFC9457" w14:textId="77777777" w:rsidR="00CE516E" w:rsidRDefault="00CE516E" w:rsidP="00CE516E">
      <w:pPr>
        <w:pStyle w:val="RFCFigure"/>
      </w:pPr>
      <w:r>
        <w:t>\o-point as the default value?",</w:t>
      </w:r>
    </w:p>
    <w:p w14:paraId="46D3D680" w14:textId="77777777" w:rsidR="00CE516E" w:rsidRDefault="00CE516E" w:rsidP="00CE516E">
      <w:pPr>
        <w:pStyle w:val="RFCFigure"/>
      </w:pPr>
      <w:r>
        <w:t xml:space="preserve">                "access-type": "point-to-point",</w:t>
      </w:r>
    </w:p>
    <w:p w14:paraId="47D8C0F2" w14:textId="77777777" w:rsidR="00CE516E" w:rsidRDefault="00CE516E" w:rsidP="00CE516E">
      <w:pPr>
        <w:pStyle w:val="RFCFigure"/>
      </w:pPr>
      <w:r>
        <w:t xml:space="preserve">                "// __COMMENT__ external-domain": "Empty: the plug-i\</w:t>
      </w:r>
    </w:p>
    <w:p w14:paraId="616ED296" w14:textId="77777777" w:rsidR="00CE516E" w:rsidRDefault="00CE516E" w:rsidP="00CE516E">
      <w:pPr>
        <w:pStyle w:val="RFCFigure"/>
      </w:pPr>
      <w:r>
        <w:t>\d is used instead of this container",</w:t>
      </w:r>
    </w:p>
    <w:p w14:paraId="7391BA0D" w14:textId="77777777" w:rsidR="00CE516E" w:rsidRDefault="00CE516E" w:rsidP="00CE516E">
      <w:pPr>
        <w:pStyle w:val="RFCFigure"/>
      </w:pPr>
      <w:r>
        <w:t xml:space="preserve">                "// __DISCUSS__ is-abstract": "To be discussed with \</w:t>
      </w:r>
    </w:p>
    <w:p w14:paraId="389B84B3" w14:textId="77777777" w:rsidR="00CE516E" w:rsidRDefault="00CE516E" w:rsidP="00CE516E">
      <w:pPr>
        <w:pStyle w:val="RFCFigure"/>
      </w:pPr>
      <w:r>
        <w:t>\TE Topology authors",</w:t>
      </w:r>
    </w:p>
    <w:p w14:paraId="413EAA28" w14:textId="77777777" w:rsidR="00CE516E" w:rsidRDefault="00CE516E" w:rsidP="00CE516E">
      <w:pPr>
        <w:pStyle w:val="RFCFigure"/>
      </w:pPr>
      <w:r>
        <w:lastRenderedPageBreak/>
        <w:t xml:space="preserve">                "// __DISCUSS__ underlay": "To be discussed with TE \</w:t>
      </w:r>
    </w:p>
    <w:p w14:paraId="1C12A649" w14:textId="77777777" w:rsidR="00CE516E" w:rsidRDefault="00CE516E" w:rsidP="00CE516E">
      <w:pPr>
        <w:pStyle w:val="RFCFigure"/>
      </w:pPr>
      <w:r>
        <w:t>\Topology authors",</w:t>
      </w:r>
    </w:p>
    <w:p w14:paraId="12820BA0" w14:textId="77777777" w:rsidR="00CE516E" w:rsidRDefault="00CE516E" w:rsidP="00CE516E">
      <w:pPr>
        <w:pStyle w:val="RFCFigure"/>
      </w:pPr>
      <w:r>
        <w:t xml:space="preserve">                "admin-status": "up",</w:t>
      </w:r>
    </w:p>
    <w:p w14:paraId="2204A915" w14:textId="77777777" w:rsidR="00CE516E" w:rsidRDefault="00CE516E" w:rsidP="00CE516E">
      <w:pPr>
        <w:pStyle w:val="RFCFigure"/>
      </w:pPr>
      <w:r>
        <w:t xml:space="preserve">                "interface-switching-capability": [</w:t>
      </w:r>
    </w:p>
    <w:p w14:paraId="27D747B3" w14:textId="77777777" w:rsidR="00CE516E" w:rsidRDefault="00CE516E" w:rsidP="00CE516E">
      <w:pPr>
        <w:pStyle w:val="RFCFigure"/>
      </w:pPr>
      <w:r>
        <w:t xml:space="preserve">                  {</w:t>
      </w:r>
    </w:p>
    <w:p w14:paraId="08E652EE" w14:textId="77777777" w:rsidR="00CE516E" w:rsidRDefault="00CE516E" w:rsidP="00CE516E">
      <w:pPr>
        <w:pStyle w:val="RFCFigure"/>
      </w:pPr>
      <w:r>
        <w:t xml:space="preserve">                    "switching-capability": "ietf-te-types:switching\</w:t>
      </w:r>
    </w:p>
    <w:p w14:paraId="07083115" w14:textId="77777777" w:rsidR="00CE516E" w:rsidRDefault="00CE516E" w:rsidP="00CE516E">
      <w:pPr>
        <w:pStyle w:val="RFCFigure"/>
      </w:pPr>
      <w:r>
        <w:t>\-otn",</w:t>
      </w:r>
    </w:p>
    <w:p w14:paraId="604FA414" w14:textId="77777777" w:rsidR="00CE516E" w:rsidRDefault="00CE516E" w:rsidP="00CE516E">
      <w:pPr>
        <w:pStyle w:val="RFCFigure"/>
      </w:pPr>
      <w:r>
        <w:t xml:space="preserve">                    "encoding": "ietf-te-types:lsp-encoding-oduk",</w:t>
      </w:r>
    </w:p>
    <w:p w14:paraId="6A568EF8" w14:textId="77777777" w:rsidR="00CE516E" w:rsidRDefault="00CE516E" w:rsidP="00CE516E">
      <w:pPr>
        <w:pStyle w:val="RFCFigure"/>
      </w:pPr>
      <w:r>
        <w:t xml:space="preserve">                    "max-lsp-bandwidth": [</w:t>
      </w:r>
    </w:p>
    <w:p w14:paraId="15B7BC07" w14:textId="77777777" w:rsidR="00CE516E" w:rsidRDefault="00CE516E" w:rsidP="00CE516E">
      <w:pPr>
        <w:pStyle w:val="RFCFigure"/>
      </w:pPr>
      <w:r>
        <w:t xml:space="preserve">                      {</w:t>
      </w:r>
    </w:p>
    <w:p w14:paraId="44B51CA7" w14:textId="77777777" w:rsidR="00CE516E" w:rsidRDefault="00CE516E" w:rsidP="00CE516E">
      <w:pPr>
        <w:pStyle w:val="RFCFigure"/>
      </w:pPr>
      <w:r>
        <w:t xml:space="preserve">                        "priority": 0,</w:t>
      </w:r>
    </w:p>
    <w:p w14:paraId="731910C6" w14:textId="77777777" w:rsidR="00CE516E" w:rsidRDefault="00CE516E" w:rsidP="00CE516E">
      <w:pPr>
        <w:pStyle w:val="RFCFigure"/>
      </w:pPr>
      <w:r>
        <w:t xml:space="preserve">                        "// __DISCUSS__ te-bandwidth": "ODU2"</w:t>
      </w:r>
    </w:p>
    <w:p w14:paraId="23A58187" w14:textId="77777777" w:rsidR="00CE516E" w:rsidRDefault="00CE516E" w:rsidP="00CE516E">
      <w:pPr>
        <w:pStyle w:val="RFCFigure"/>
      </w:pPr>
      <w:r>
        <w:t xml:space="preserve">                      }</w:t>
      </w:r>
    </w:p>
    <w:p w14:paraId="1F66ECCA" w14:textId="77777777" w:rsidR="00CE516E" w:rsidRDefault="00CE516E" w:rsidP="00CE516E">
      <w:pPr>
        <w:pStyle w:val="RFCFigure"/>
      </w:pPr>
      <w:r>
        <w:t xml:space="preserve">                    ]</w:t>
      </w:r>
    </w:p>
    <w:p w14:paraId="4A96C591" w14:textId="77777777" w:rsidR="00CE516E" w:rsidRDefault="00CE516E" w:rsidP="00CE516E">
      <w:pPr>
        <w:pStyle w:val="RFCFigure"/>
      </w:pPr>
      <w:r>
        <w:t xml:space="preserve">                  }</w:t>
      </w:r>
    </w:p>
    <w:p w14:paraId="152630C2" w14:textId="77777777" w:rsidR="00CE516E" w:rsidRDefault="00CE516E" w:rsidP="00CE516E">
      <w:pPr>
        <w:pStyle w:val="RFCFigure"/>
      </w:pPr>
      <w:r>
        <w:t xml:space="preserve">                ],</w:t>
      </w:r>
    </w:p>
    <w:p w14:paraId="75293739" w14:textId="77777777" w:rsidR="00CE516E" w:rsidRDefault="00CE516E" w:rsidP="00CE516E">
      <w:pPr>
        <w:pStyle w:val="RFCFigure"/>
      </w:pPr>
      <w:r>
        <w:t xml:space="preserve">                "// __COMMENT__ label-restrictions": "Not described \</w:t>
      </w:r>
    </w:p>
    <w:p w14:paraId="4938811D" w14:textId="77777777" w:rsidR="00CE516E" w:rsidRDefault="00CE516E" w:rsidP="00CE516E">
      <w:pPr>
        <w:pStyle w:val="RFCFigure"/>
      </w:pPr>
      <w:r>
        <w:t>\in this JSON example",</w:t>
      </w:r>
    </w:p>
    <w:p w14:paraId="17BE15AC" w14:textId="77777777" w:rsidR="00CE516E" w:rsidRDefault="00CE516E" w:rsidP="00CE516E">
      <w:pPr>
        <w:pStyle w:val="RFCFigure"/>
      </w:pPr>
      <w:r>
        <w:t xml:space="preserve">                "// __DISCUSS__ link-protection-type": "Can we assum\</w:t>
      </w:r>
    </w:p>
    <w:p w14:paraId="72521CAE" w14:textId="77777777" w:rsidR="00CE516E" w:rsidRDefault="00CE516E" w:rsidP="00CE516E">
      <w:pPr>
        <w:pStyle w:val="RFCFigure"/>
      </w:pPr>
      <w:r>
        <w:t>\e unprotected as the default value?",</w:t>
      </w:r>
    </w:p>
    <w:p w14:paraId="53233E10" w14:textId="77777777" w:rsidR="00CE516E" w:rsidRDefault="00CE516E" w:rsidP="00CE516E">
      <w:pPr>
        <w:pStyle w:val="RFCFigure"/>
      </w:pPr>
      <w:r>
        <w:t xml:space="preserve">                "link-protection-type": "unprotected",</w:t>
      </w:r>
    </w:p>
    <w:p w14:paraId="0A10D996" w14:textId="77777777" w:rsidR="00CE516E" w:rsidRDefault="00CE516E" w:rsidP="00CE516E">
      <w:pPr>
        <w:pStyle w:val="RFCFigure"/>
      </w:pPr>
      <w:r>
        <w:t xml:space="preserve">                "max-link-bandwidth": {</w:t>
      </w:r>
    </w:p>
    <w:p w14:paraId="437806F0" w14:textId="77777777" w:rsidR="00CE516E" w:rsidRDefault="00CE516E" w:rsidP="00CE516E">
      <w:pPr>
        <w:pStyle w:val="RFCFigure"/>
      </w:pPr>
      <w:r>
        <w:t xml:space="preserve">                  "// __DISCUSS__ te-bandwidth": "1xODU2"</w:t>
      </w:r>
    </w:p>
    <w:p w14:paraId="6EAF0EE9" w14:textId="77777777" w:rsidR="00CE516E" w:rsidRDefault="00CE516E" w:rsidP="00CE516E">
      <w:pPr>
        <w:pStyle w:val="RFCFigure"/>
      </w:pPr>
      <w:r>
        <w:t xml:space="preserve">                },</w:t>
      </w:r>
    </w:p>
    <w:p w14:paraId="4CDBE5CC" w14:textId="77777777" w:rsidR="00CE516E" w:rsidRDefault="00CE516E" w:rsidP="00CE516E">
      <w:pPr>
        <w:pStyle w:val="RFCFigure"/>
      </w:pPr>
      <w:r>
        <w:t xml:space="preserve">                "max-resv-link-bandwidth": {</w:t>
      </w:r>
    </w:p>
    <w:p w14:paraId="2B0BA558" w14:textId="77777777" w:rsidR="00CE516E" w:rsidRDefault="00CE516E" w:rsidP="00CE516E">
      <w:pPr>
        <w:pStyle w:val="RFCFigure"/>
      </w:pPr>
      <w:r>
        <w:t xml:space="preserve">                  "// __DISCUSS__ te-bandwidth": "1xODU2"</w:t>
      </w:r>
    </w:p>
    <w:p w14:paraId="78D2D976" w14:textId="77777777" w:rsidR="00CE516E" w:rsidRDefault="00CE516E" w:rsidP="00CE516E">
      <w:pPr>
        <w:pStyle w:val="RFCFigure"/>
      </w:pPr>
      <w:r>
        <w:t xml:space="preserve">                },</w:t>
      </w:r>
    </w:p>
    <w:p w14:paraId="4BED826C" w14:textId="77777777" w:rsidR="00CE516E" w:rsidRDefault="00CE516E" w:rsidP="00CE516E">
      <w:pPr>
        <w:pStyle w:val="RFCFigure"/>
      </w:pPr>
      <w:r>
        <w:t xml:space="preserve">                "unreserved-bandwidth": [</w:t>
      </w:r>
    </w:p>
    <w:p w14:paraId="71B13B21" w14:textId="77777777" w:rsidR="00CE516E" w:rsidRDefault="00CE516E" w:rsidP="00CE516E">
      <w:pPr>
        <w:pStyle w:val="RFCFigure"/>
      </w:pPr>
      <w:r>
        <w:t xml:space="preserve">                  {</w:t>
      </w:r>
    </w:p>
    <w:p w14:paraId="37364F49" w14:textId="77777777" w:rsidR="00CE516E" w:rsidRDefault="00CE516E" w:rsidP="00CE516E">
      <w:pPr>
        <w:pStyle w:val="RFCFigure"/>
      </w:pPr>
      <w:r>
        <w:t xml:space="preserve">                    "priority": 0,</w:t>
      </w:r>
    </w:p>
    <w:p w14:paraId="398C6562" w14:textId="77777777" w:rsidR="00CE516E" w:rsidRDefault="00CE516E" w:rsidP="00CE516E">
      <w:pPr>
        <w:pStyle w:val="RFCFigure"/>
      </w:pPr>
      <w:r>
        <w:t xml:space="preserve">                    "// __DISCUSS__ te-bandwidth": "1xODU2"</w:t>
      </w:r>
    </w:p>
    <w:p w14:paraId="5A1A2D7A" w14:textId="77777777" w:rsidR="00CE516E" w:rsidRDefault="00CE516E" w:rsidP="00CE516E">
      <w:pPr>
        <w:pStyle w:val="RFCFigure"/>
      </w:pPr>
      <w:r>
        <w:t xml:space="preserve">                  }</w:t>
      </w:r>
    </w:p>
    <w:p w14:paraId="394F8919" w14:textId="77777777" w:rsidR="00CE516E" w:rsidRDefault="00CE516E" w:rsidP="00CE516E">
      <w:pPr>
        <w:pStyle w:val="RFCFigure"/>
      </w:pPr>
      <w:r>
        <w:t xml:space="preserve">                ]</w:t>
      </w:r>
    </w:p>
    <w:p w14:paraId="3B4B4D83" w14:textId="77777777" w:rsidR="00CE516E" w:rsidRDefault="00CE516E" w:rsidP="00CE516E">
      <w:pPr>
        <w:pStyle w:val="RFCFigure"/>
      </w:pPr>
      <w:r>
        <w:t xml:space="preserve">              },</w:t>
      </w:r>
    </w:p>
    <w:p w14:paraId="52E974BA" w14:textId="77777777" w:rsidR="00CE516E" w:rsidRDefault="00CE516E" w:rsidP="00CE516E">
      <w:pPr>
        <w:pStyle w:val="RFCFigure"/>
      </w:pPr>
      <w:r>
        <w:t xml:space="preserve">              "oper-status": "up",</w:t>
      </w:r>
    </w:p>
    <w:p w14:paraId="612FF11D" w14:textId="77777777" w:rsidR="00CE516E" w:rsidRDefault="00CE516E" w:rsidP="00CE516E">
      <w:pPr>
        <w:pStyle w:val="RFCFigure"/>
      </w:pPr>
      <w:r>
        <w:t xml:space="preserve">              "// __EMPTY__ is-transitional": "It is not a transitio\</w:t>
      </w:r>
    </w:p>
    <w:p w14:paraId="0741D4CF" w14:textId="77777777" w:rsidR="00CE516E" w:rsidRDefault="00CE516E" w:rsidP="00CE516E">
      <w:pPr>
        <w:pStyle w:val="RFCFigure"/>
      </w:pPr>
      <w:r>
        <w:t>\nal link",</w:t>
      </w:r>
    </w:p>
    <w:p w14:paraId="038DB290" w14:textId="77777777" w:rsidR="00CE516E" w:rsidRDefault="00CE516E" w:rsidP="00CE516E">
      <w:pPr>
        <w:pStyle w:val="RFCFigure"/>
      </w:pPr>
      <w:r>
        <w:t xml:space="preserve">              "// __DISCUSS__ underlay ": "To be discussed with TE T\</w:t>
      </w:r>
    </w:p>
    <w:p w14:paraId="6E07FBFA" w14:textId="77777777" w:rsidR="00CE516E" w:rsidRDefault="00CE516E" w:rsidP="00CE516E">
      <w:pPr>
        <w:pStyle w:val="RFCFigure"/>
      </w:pPr>
      <w:r>
        <w:t>\opology authors"</w:t>
      </w:r>
    </w:p>
    <w:p w14:paraId="435A9277" w14:textId="77777777" w:rsidR="00CE516E" w:rsidRDefault="00CE516E" w:rsidP="00CE516E">
      <w:pPr>
        <w:pStyle w:val="RFCFigure"/>
      </w:pPr>
      <w:r>
        <w:t xml:space="preserve">            },</w:t>
      </w:r>
    </w:p>
    <w:p w14:paraId="04B1C7C2" w14:textId="77777777" w:rsidR="00CE516E" w:rsidRDefault="00CE516E" w:rsidP="00CE516E">
      <w:pPr>
        <w:pStyle w:val="RFCFigure"/>
      </w:pPr>
      <w:r>
        <w:t xml:space="preserve">            "source": {</w:t>
      </w:r>
    </w:p>
    <w:p w14:paraId="33491FDD" w14:textId="77777777" w:rsidR="00CE516E" w:rsidRDefault="00CE516E" w:rsidP="00CE516E">
      <w:pPr>
        <w:pStyle w:val="RFCFigure"/>
      </w:pPr>
      <w:r>
        <w:t xml:space="preserve">              "source-node": "10.0.0.1",</w:t>
      </w:r>
    </w:p>
    <w:p w14:paraId="17583894" w14:textId="77777777" w:rsidR="00CE516E" w:rsidRDefault="00CE516E" w:rsidP="00CE516E">
      <w:pPr>
        <w:pStyle w:val="RFCFigure"/>
      </w:pPr>
      <w:r>
        <w:t xml:space="preserve">              "source-tp": 1</w:t>
      </w:r>
    </w:p>
    <w:p w14:paraId="2E7F50B2" w14:textId="77777777" w:rsidR="00CE516E" w:rsidRDefault="00CE516E" w:rsidP="00CE516E">
      <w:pPr>
        <w:pStyle w:val="RFCFigure"/>
      </w:pPr>
      <w:r>
        <w:t xml:space="preserve">            },</w:t>
      </w:r>
    </w:p>
    <w:p w14:paraId="654788B7" w14:textId="77777777" w:rsidR="00CE516E" w:rsidRDefault="00CE516E" w:rsidP="00CE516E">
      <w:pPr>
        <w:pStyle w:val="RFCFigure"/>
      </w:pPr>
      <w:r>
        <w:lastRenderedPageBreak/>
        <w:t xml:space="preserve">            "// __EMPTY__ destination": "access link"</w:t>
      </w:r>
    </w:p>
    <w:p w14:paraId="0454BC56" w14:textId="77777777" w:rsidR="00CE516E" w:rsidRDefault="00CE516E" w:rsidP="00CE516E">
      <w:pPr>
        <w:pStyle w:val="RFCFigure"/>
      </w:pPr>
      <w:r>
        <w:t xml:space="preserve">          },</w:t>
      </w:r>
    </w:p>
    <w:p w14:paraId="41C9D947" w14:textId="77777777" w:rsidR="00CE516E" w:rsidRDefault="00CE516E" w:rsidP="00CE516E">
      <w:pPr>
        <w:pStyle w:val="RFCFigure"/>
      </w:pPr>
      <w:r>
        <w:t xml:space="preserve">          {</w:t>
      </w:r>
    </w:p>
    <w:p w14:paraId="77A14ECF" w14:textId="77777777" w:rsidR="00CE516E" w:rsidRDefault="00CE516E" w:rsidP="00CE516E">
      <w:pPr>
        <w:pStyle w:val="RFCFigure"/>
      </w:pPr>
      <w:r>
        <w:t xml:space="preserve">            "// __DESCRIPTION__:__LINK__": {</w:t>
      </w:r>
    </w:p>
    <w:p w14:paraId="02594920" w14:textId="77777777" w:rsidR="00CE516E" w:rsidRDefault="00CE516E" w:rsidP="00CE516E">
      <w:pPr>
        <w:pStyle w:val="RFCFigure"/>
      </w:pPr>
      <w:r>
        <w:t xml:space="preserve">              "name": "Inter-domain Link from AN1-2",</w:t>
      </w:r>
    </w:p>
    <w:p w14:paraId="3656EFB9" w14:textId="77777777" w:rsidR="00CE516E" w:rsidRDefault="00CE516E" w:rsidP="00CE516E">
      <w:pPr>
        <w:pStyle w:val="RFCFigure"/>
      </w:pPr>
      <w:r>
        <w:t xml:space="preserve">              "type": "inter-domain link",</w:t>
      </w:r>
    </w:p>
    <w:p w14:paraId="40374E4C" w14:textId="77777777" w:rsidR="00CE516E" w:rsidRDefault="00CE516E" w:rsidP="00CE516E">
      <w:pPr>
        <w:pStyle w:val="RFCFigure"/>
      </w:pPr>
      <w:r>
        <w:t xml:space="preserve">              "physical link": "Link from S2-1 to S31"</w:t>
      </w:r>
    </w:p>
    <w:p w14:paraId="24C38C08" w14:textId="77777777" w:rsidR="00CE516E" w:rsidRDefault="00CE516E" w:rsidP="00CE516E">
      <w:pPr>
        <w:pStyle w:val="RFCFigure"/>
      </w:pPr>
      <w:r>
        <w:t xml:space="preserve">            },</w:t>
      </w:r>
    </w:p>
    <w:p w14:paraId="7CDFE140" w14:textId="77777777" w:rsidR="00CE516E" w:rsidRDefault="00CE516E" w:rsidP="00CE516E">
      <w:pPr>
        <w:pStyle w:val="RFCFigure"/>
      </w:pPr>
      <w:r>
        <w:t xml:space="preserve">            "link-id": "teNodeId/10.0.0.1/teLinkId/2",</w:t>
      </w:r>
    </w:p>
    <w:p w14:paraId="33D145FE" w14:textId="77777777" w:rsidR="00CE516E" w:rsidRDefault="00CE516E" w:rsidP="00CE516E">
      <w:pPr>
        <w:pStyle w:val="RFCFigure"/>
      </w:pPr>
      <w:r>
        <w:t xml:space="preserve">            "ietf-te-topology:te": {</w:t>
      </w:r>
    </w:p>
    <w:p w14:paraId="7E76F0EB" w14:textId="77777777" w:rsidR="00CE516E" w:rsidRDefault="00CE516E" w:rsidP="00CE516E">
      <w:pPr>
        <w:pStyle w:val="RFCFigure"/>
      </w:pPr>
      <w:r>
        <w:t xml:space="preserve">              "te-link-attributes": {</w:t>
      </w:r>
    </w:p>
    <w:p w14:paraId="34056ACC" w14:textId="77777777" w:rsidR="00CE516E" w:rsidRDefault="00CE516E" w:rsidP="00CE516E">
      <w:pPr>
        <w:pStyle w:val="RFCFigure"/>
      </w:pPr>
      <w:r>
        <w:t xml:space="preserve">                "name": "Inter-domain Link from AN1-2",</w:t>
      </w:r>
    </w:p>
    <w:p w14:paraId="4EDEDEAA" w14:textId="77777777" w:rsidR="00CE516E" w:rsidRDefault="00CE516E" w:rsidP="00CE516E">
      <w:pPr>
        <w:pStyle w:val="RFCFigure"/>
      </w:pPr>
      <w:r>
        <w:t xml:space="preserve">                "// __DISCUSS__ access-type": "Can we assume point-t\</w:t>
      </w:r>
    </w:p>
    <w:p w14:paraId="5710EF55" w14:textId="77777777" w:rsidR="00CE516E" w:rsidRDefault="00CE516E" w:rsidP="00CE516E">
      <w:pPr>
        <w:pStyle w:val="RFCFigure"/>
      </w:pPr>
      <w:r>
        <w:t>\o-point as the default value?",</w:t>
      </w:r>
    </w:p>
    <w:p w14:paraId="3FBA65F9" w14:textId="77777777" w:rsidR="00CE516E" w:rsidRDefault="00CE516E" w:rsidP="00CE516E">
      <w:pPr>
        <w:pStyle w:val="RFCFigure"/>
      </w:pPr>
      <w:r>
        <w:t xml:space="preserve">                "access-type": "point-to-point",</w:t>
      </w:r>
    </w:p>
    <w:p w14:paraId="6CE6CFFB" w14:textId="77777777" w:rsidR="00CE516E" w:rsidRDefault="00CE516E" w:rsidP="00CE516E">
      <w:pPr>
        <w:pStyle w:val="RFCFigure"/>
      </w:pPr>
      <w:r>
        <w:t xml:space="preserve">                "// __DISCUSS__ is-abstract": "To be discussed with \</w:t>
      </w:r>
    </w:p>
    <w:p w14:paraId="6DC5B7CF" w14:textId="77777777" w:rsidR="00CE516E" w:rsidRDefault="00CE516E" w:rsidP="00CE516E">
      <w:pPr>
        <w:pStyle w:val="RFCFigure"/>
      </w:pPr>
      <w:r>
        <w:t>\TE Topology authors",</w:t>
      </w:r>
    </w:p>
    <w:p w14:paraId="55296221" w14:textId="77777777" w:rsidR="00CE516E" w:rsidRDefault="00CE516E" w:rsidP="00CE516E">
      <w:pPr>
        <w:pStyle w:val="RFCFigure"/>
      </w:pPr>
      <w:r>
        <w:t xml:space="preserve">                "// __DISCUSS__ underlay": "To be discussed with TE \</w:t>
      </w:r>
    </w:p>
    <w:p w14:paraId="2FA6756A" w14:textId="77777777" w:rsidR="00CE516E" w:rsidRDefault="00CE516E" w:rsidP="00CE516E">
      <w:pPr>
        <w:pStyle w:val="RFCFigure"/>
      </w:pPr>
      <w:r>
        <w:t>\Topology authors",</w:t>
      </w:r>
    </w:p>
    <w:p w14:paraId="1FF32CCA" w14:textId="77777777" w:rsidR="00CE516E" w:rsidRDefault="00CE516E" w:rsidP="00CE516E">
      <w:pPr>
        <w:pStyle w:val="RFCFigure"/>
      </w:pPr>
      <w:r>
        <w:t xml:space="preserve">                "admin-status": "up",</w:t>
      </w:r>
    </w:p>
    <w:p w14:paraId="4F0A0D96" w14:textId="77777777" w:rsidR="00CE516E" w:rsidRDefault="00CE516E" w:rsidP="00CE516E">
      <w:pPr>
        <w:pStyle w:val="RFCFigure"/>
      </w:pPr>
      <w:r>
        <w:t xml:space="preserve">                "interface-switching-capability": [</w:t>
      </w:r>
    </w:p>
    <w:p w14:paraId="4FB802EA" w14:textId="77777777" w:rsidR="00CE516E" w:rsidRDefault="00CE516E" w:rsidP="00CE516E">
      <w:pPr>
        <w:pStyle w:val="RFCFigure"/>
      </w:pPr>
      <w:r>
        <w:t xml:space="preserve">                  {</w:t>
      </w:r>
    </w:p>
    <w:p w14:paraId="6154B986" w14:textId="77777777" w:rsidR="00CE516E" w:rsidRDefault="00CE516E" w:rsidP="00CE516E">
      <w:pPr>
        <w:pStyle w:val="RFCFigure"/>
      </w:pPr>
      <w:r>
        <w:t xml:space="preserve">                    "switching-capability": "ietf-te-types:switching\</w:t>
      </w:r>
    </w:p>
    <w:p w14:paraId="0A5E46D0" w14:textId="77777777" w:rsidR="00CE516E" w:rsidRDefault="00CE516E" w:rsidP="00CE516E">
      <w:pPr>
        <w:pStyle w:val="RFCFigure"/>
      </w:pPr>
      <w:r>
        <w:t>\-otn",</w:t>
      </w:r>
    </w:p>
    <w:p w14:paraId="5DCF5A13" w14:textId="77777777" w:rsidR="00CE516E" w:rsidRDefault="00CE516E" w:rsidP="00CE516E">
      <w:pPr>
        <w:pStyle w:val="RFCFigure"/>
      </w:pPr>
      <w:r>
        <w:t xml:space="preserve">                    "encoding": "ietf-te-types:lsp-encoding-oduk",</w:t>
      </w:r>
    </w:p>
    <w:p w14:paraId="76BF73CD" w14:textId="77777777" w:rsidR="00CE516E" w:rsidRDefault="00CE516E" w:rsidP="00CE516E">
      <w:pPr>
        <w:pStyle w:val="RFCFigure"/>
      </w:pPr>
      <w:r>
        <w:t xml:space="preserve">                    "max-lsp-bandwidth": [</w:t>
      </w:r>
    </w:p>
    <w:p w14:paraId="29CA64B4" w14:textId="77777777" w:rsidR="00CE516E" w:rsidRDefault="00CE516E" w:rsidP="00CE516E">
      <w:pPr>
        <w:pStyle w:val="RFCFigure"/>
      </w:pPr>
      <w:r>
        <w:t xml:space="preserve">                      {</w:t>
      </w:r>
    </w:p>
    <w:p w14:paraId="54861027" w14:textId="77777777" w:rsidR="00CE516E" w:rsidRDefault="00CE516E" w:rsidP="00CE516E">
      <w:pPr>
        <w:pStyle w:val="RFCFigure"/>
      </w:pPr>
      <w:r>
        <w:t xml:space="preserve">                        "priority": 0,</w:t>
      </w:r>
    </w:p>
    <w:p w14:paraId="36267BF0" w14:textId="77777777" w:rsidR="00CE516E" w:rsidRDefault="00CE516E" w:rsidP="00CE516E">
      <w:pPr>
        <w:pStyle w:val="RFCFigure"/>
      </w:pPr>
      <w:r>
        <w:t xml:space="preserve">                        "// __DISCUSS__ te-bandwidth": "ODU4"</w:t>
      </w:r>
    </w:p>
    <w:p w14:paraId="7D6D82DF" w14:textId="77777777" w:rsidR="00CE516E" w:rsidRDefault="00CE516E" w:rsidP="00CE516E">
      <w:pPr>
        <w:pStyle w:val="RFCFigure"/>
      </w:pPr>
      <w:r>
        <w:t xml:space="preserve">                      }</w:t>
      </w:r>
    </w:p>
    <w:p w14:paraId="6D42994C" w14:textId="77777777" w:rsidR="00CE516E" w:rsidRDefault="00CE516E" w:rsidP="00CE516E">
      <w:pPr>
        <w:pStyle w:val="RFCFigure"/>
      </w:pPr>
      <w:r>
        <w:t xml:space="preserve">                    ],</w:t>
      </w:r>
    </w:p>
    <w:p w14:paraId="2EFFF537" w14:textId="77777777" w:rsidR="00CE516E" w:rsidRDefault="00CE516E" w:rsidP="00CE516E">
      <w:pPr>
        <w:pStyle w:val="RFCFigure"/>
      </w:pPr>
      <w:r>
        <w:t xml:space="preserve">                    "// __DISCUSS__ label-restrictions": "To be adde\</w:t>
      </w:r>
    </w:p>
    <w:p w14:paraId="2C6F1B85" w14:textId="77777777" w:rsidR="00CE516E" w:rsidRDefault="00CE516E" w:rsidP="00CE516E">
      <w:pPr>
        <w:pStyle w:val="RFCFigure"/>
      </w:pPr>
      <w:r>
        <w:t>\d?"</w:t>
      </w:r>
    </w:p>
    <w:p w14:paraId="3D7F7D4E" w14:textId="77777777" w:rsidR="00CE516E" w:rsidRDefault="00CE516E" w:rsidP="00CE516E">
      <w:pPr>
        <w:pStyle w:val="RFCFigure"/>
      </w:pPr>
      <w:r>
        <w:t xml:space="preserve">                  }</w:t>
      </w:r>
    </w:p>
    <w:p w14:paraId="5EF6F7D2" w14:textId="77777777" w:rsidR="00CE516E" w:rsidRDefault="00CE516E" w:rsidP="00CE516E">
      <w:pPr>
        <w:pStyle w:val="RFCFigure"/>
      </w:pPr>
      <w:r>
        <w:t xml:space="preserve">                ],</w:t>
      </w:r>
    </w:p>
    <w:p w14:paraId="438E0F00" w14:textId="77777777" w:rsidR="00CE516E" w:rsidRDefault="00CE516E" w:rsidP="00CE516E">
      <w:pPr>
        <w:pStyle w:val="RFCFigure"/>
      </w:pPr>
      <w:r>
        <w:t xml:space="preserve">                "// __DISCUSS__ link-protection-type": "Can we assum\</w:t>
      </w:r>
    </w:p>
    <w:p w14:paraId="3BE2596D" w14:textId="77777777" w:rsidR="00CE516E" w:rsidRDefault="00CE516E" w:rsidP="00CE516E">
      <w:pPr>
        <w:pStyle w:val="RFCFigure"/>
      </w:pPr>
      <w:r>
        <w:t>\e unprotected as the default value?",</w:t>
      </w:r>
    </w:p>
    <w:p w14:paraId="758D900C" w14:textId="77777777" w:rsidR="00CE516E" w:rsidRDefault="00CE516E" w:rsidP="00CE516E">
      <w:pPr>
        <w:pStyle w:val="RFCFigure"/>
      </w:pPr>
      <w:r>
        <w:t xml:space="preserve">                "link-protection-type": "unprotected",</w:t>
      </w:r>
    </w:p>
    <w:p w14:paraId="52DC1A50" w14:textId="77777777" w:rsidR="00CE516E" w:rsidRDefault="00CE516E" w:rsidP="00CE516E">
      <w:pPr>
        <w:pStyle w:val="RFCFigure"/>
      </w:pPr>
      <w:r>
        <w:t xml:space="preserve">                "max-link-bandwidth": {</w:t>
      </w:r>
    </w:p>
    <w:p w14:paraId="60EA55F0" w14:textId="77777777" w:rsidR="00CE516E" w:rsidRDefault="00CE516E" w:rsidP="00CE516E">
      <w:pPr>
        <w:pStyle w:val="RFCFigure"/>
      </w:pPr>
      <w:r>
        <w:t xml:space="preserve">                  "// __DISCUSS__ te-bandwidth": "1xODU4, ..."</w:t>
      </w:r>
    </w:p>
    <w:p w14:paraId="18EFC117" w14:textId="77777777" w:rsidR="00CE516E" w:rsidRDefault="00CE516E" w:rsidP="00CE516E">
      <w:pPr>
        <w:pStyle w:val="RFCFigure"/>
      </w:pPr>
      <w:r>
        <w:t xml:space="preserve">                },</w:t>
      </w:r>
    </w:p>
    <w:p w14:paraId="40CF4E38" w14:textId="77777777" w:rsidR="00CE516E" w:rsidRDefault="00CE516E" w:rsidP="00CE516E">
      <w:pPr>
        <w:pStyle w:val="RFCFigure"/>
      </w:pPr>
      <w:r>
        <w:t xml:space="preserve">                "max-resv-link-bandwidth": {</w:t>
      </w:r>
    </w:p>
    <w:p w14:paraId="6BF8A364" w14:textId="77777777" w:rsidR="00CE516E" w:rsidRDefault="00CE516E" w:rsidP="00CE516E">
      <w:pPr>
        <w:pStyle w:val="RFCFigure"/>
      </w:pPr>
      <w:r>
        <w:t xml:space="preserve">                  "// __DISCUSS__ te-bandwidth": "1xODU4, ..."</w:t>
      </w:r>
    </w:p>
    <w:p w14:paraId="3CA1267E" w14:textId="77777777" w:rsidR="00CE516E" w:rsidRDefault="00CE516E" w:rsidP="00CE516E">
      <w:pPr>
        <w:pStyle w:val="RFCFigure"/>
      </w:pPr>
      <w:r>
        <w:t xml:space="preserve">                },</w:t>
      </w:r>
    </w:p>
    <w:p w14:paraId="0D4E90A9" w14:textId="77777777" w:rsidR="00CE516E" w:rsidRDefault="00CE516E" w:rsidP="00CE516E">
      <w:pPr>
        <w:pStyle w:val="RFCFigure"/>
      </w:pPr>
      <w:r>
        <w:lastRenderedPageBreak/>
        <w:t xml:space="preserve">                "unreserved-bandwidth": [</w:t>
      </w:r>
    </w:p>
    <w:p w14:paraId="1A10518E" w14:textId="77777777" w:rsidR="00CE516E" w:rsidRDefault="00CE516E" w:rsidP="00CE516E">
      <w:pPr>
        <w:pStyle w:val="RFCFigure"/>
      </w:pPr>
      <w:r>
        <w:t xml:space="preserve">                  {</w:t>
      </w:r>
    </w:p>
    <w:p w14:paraId="7F1563DD" w14:textId="77777777" w:rsidR="00CE516E" w:rsidRDefault="00CE516E" w:rsidP="00CE516E">
      <w:pPr>
        <w:pStyle w:val="RFCFigure"/>
      </w:pPr>
      <w:r>
        <w:t xml:space="preserve">                    "priority": 0,</w:t>
      </w:r>
    </w:p>
    <w:p w14:paraId="72A506B9" w14:textId="77777777" w:rsidR="00CE516E" w:rsidRDefault="00CE516E" w:rsidP="00CE516E">
      <w:pPr>
        <w:pStyle w:val="RFCFigure"/>
      </w:pPr>
      <w:r>
        <w:t xml:space="preserve">                    "// __DISCUSS__ te-bandwidth": "1xODU4, ..."</w:t>
      </w:r>
    </w:p>
    <w:p w14:paraId="3FFFE7B6" w14:textId="77777777" w:rsidR="00CE516E" w:rsidRDefault="00CE516E" w:rsidP="00CE516E">
      <w:pPr>
        <w:pStyle w:val="RFCFigure"/>
      </w:pPr>
      <w:r>
        <w:t xml:space="preserve">                  }</w:t>
      </w:r>
    </w:p>
    <w:p w14:paraId="5768F85F" w14:textId="77777777" w:rsidR="00CE516E" w:rsidRDefault="00CE516E" w:rsidP="00CE516E">
      <w:pPr>
        <w:pStyle w:val="RFCFigure"/>
      </w:pPr>
      <w:r>
        <w:t xml:space="preserve">                ]</w:t>
      </w:r>
    </w:p>
    <w:p w14:paraId="710D4ABF" w14:textId="77777777" w:rsidR="00CE516E" w:rsidRDefault="00CE516E" w:rsidP="00CE516E">
      <w:pPr>
        <w:pStyle w:val="RFCFigure"/>
      </w:pPr>
      <w:r>
        <w:t xml:space="preserve">              },</w:t>
      </w:r>
    </w:p>
    <w:p w14:paraId="25F9735B" w14:textId="77777777" w:rsidR="00CE516E" w:rsidRDefault="00CE516E" w:rsidP="00CE516E">
      <w:pPr>
        <w:pStyle w:val="RFCFigure"/>
      </w:pPr>
      <w:r>
        <w:t xml:space="preserve">              "oper-status": "up",</w:t>
      </w:r>
    </w:p>
    <w:p w14:paraId="6DCB282C" w14:textId="77777777" w:rsidR="00CE516E" w:rsidRDefault="00CE516E" w:rsidP="00CE516E">
      <w:pPr>
        <w:pStyle w:val="RFCFigure"/>
      </w:pPr>
      <w:r>
        <w:t xml:space="preserve">              "// __EMPTY__ is-transitional": "It is not a transitio\</w:t>
      </w:r>
    </w:p>
    <w:p w14:paraId="25D11014" w14:textId="77777777" w:rsidR="00CE516E" w:rsidRDefault="00CE516E" w:rsidP="00CE516E">
      <w:pPr>
        <w:pStyle w:val="RFCFigure"/>
      </w:pPr>
      <w:r>
        <w:t>\nal link",</w:t>
      </w:r>
    </w:p>
    <w:p w14:paraId="60629EEA" w14:textId="77777777" w:rsidR="00CE516E" w:rsidRDefault="00CE516E" w:rsidP="00CE516E">
      <w:pPr>
        <w:pStyle w:val="RFCFigure"/>
      </w:pPr>
      <w:r>
        <w:t xml:space="preserve">              "// __DISCUSS__ underlay ": "To be discussed with TE T\</w:t>
      </w:r>
    </w:p>
    <w:p w14:paraId="42775412" w14:textId="77777777" w:rsidR="00CE516E" w:rsidRDefault="00CE516E" w:rsidP="00CE516E">
      <w:pPr>
        <w:pStyle w:val="RFCFigure"/>
      </w:pPr>
      <w:r>
        <w:t>\opology authors"</w:t>
      </w:r>
    </w:p>
    <w:p w14:paraId="76E100F1" w14:textId="77777777" w:rsidR="00CE516E" w:rsidRDefault="00CE516E" w:rsidP="00CE516E">
      <w:pPr>
        <w:pStyle w:val="RFCFigure"/>
      </w:pPr>
      <w:r>
        <w:t xml:space="preserve">            },</w:t>
      </w:r>
    </w:p>
    <w:p w14:paraId="30EE058D" w14:textId="77777777" w:rsidR="00CE516E" w:rsidRDefault="00CE516E" w:rsidP="00CE516E">
      <w:pPr>
        <w:pStyle w:val="RFCFigure"/>
      </w:pPr>
      <w:r>
        <w:t xml:space="preserve">            "source": {</w:t>
      </w:r>
    </w:p>
    <w:p w14:paraId="3657D08F" w14:textId="77777777" w:rsidR="00CE516E" w:rsidRDefault="00CE516E" w:rsidP="00CE516E">
      <w:pPr>
        <w:pStyle w:val="RFCFigure"/>
      </w:pPr>
      <w:r>
        <w:t xml:space="preserve">              "source-node": "10.0.0.1",</w:t>
      </w:r>
    </w:p>
    <w:p w14:paraId="61E8CBB9" w14:textId="77777777" w:rsidR="00CE516E" w:rsidRDefault="00CE516E" w:rsidP="00CE516E">
      <w:pPr>
        <w:pStyle w:val="RFCFigure"/>
      </w:pPr>
      <w:r>
        <w:t xml:space="preserve">              "source-tp": 2</w:t>
      </w:r>
    </w:p>
    <w:p w14:paraId="3ADC66E0" w14:textId="77777777" w:rsidR="00CE516E" w:rsidRDefault="00CE516E" w:rsidP="00CE516E">
      <w:pPr>
        <w:pStyle w:val="RFCFigure"/>
      </w:pPr>
      <w:r>
        <w:t xml:space="preserve">            },</w:t>
      </w:r>
    </w:p>
    <w:p w14:paraId="34638414" w14:textId="77777777" w:rsidR="00CE516E" w:rsidRDefault="00CE516E" w:rsidP="00CE516E">
      <w:pPr>
        <w:pStyle w:val="RFCFigure"/>
      </w:pPr>
      <w:r>
        <w:t xml:space="preserve">            "// __EMPTY__ destination": "inter-domain link"</w:t>
      </w:r>
    </w:p>
    <w:p w14:paraId="68CED1E6" w14:textId="77777777" w:rsidR="00CE516E" w:rsidRDefault="00CE516E" w:rsidP="00CE516E">
      <w:pPr>
        <w:pStyle w:val="RFCFigure"/>
      </w:pPr>
      <w:r>
        <w:t xml:space="preserve">          },</w:t>
      </w:r>
    </w:p>
    <w:p w14:paraId="61574E34" w14:textId="77777777" w:rsidR="00CE516E" w:rsidRDefault="00CE516E" w:rsidP="00CE516E">
      <w:pPr>
        <w:pStyle w:val="RFCFigure"/>
      </w:pPr>
      <w:r>
        <w:t xml:space="preserve">          {</w:t>
      </w:r>
    </w:p>
    <w:p w14:paraId="6D5FFF13" w14:textId="77777777" w:rsidR="00CE516E" w:rsidRDefault="00CE516E" w:rsidP="00CE516E">
      <w:pPr>
        <w:pStyle w:val="RFCFigure"/>
      </w:pPr>
      <w:r>
        <w:t xml:space="preserve">            "// __DESCRIPTION__:__LINK__": {</w:t>
      </w:r>
    </w:p>
    <w:p w14:paraId="16C9621B" w14:textId="77777777" w:rsidR="00CE516E" w:rsidRDefault="00CE516E" w:rsidP="00CE516E">
      <w:pPr>
        <w:pStyle w:val="RFCFigure"/>
      </w:pPr>
      <w:r>
        <w:t xml:space="preserve">              "name": "Access Link from AN1-3",</w:t>
      </w:r>
    </w:p>
    <w:p w14:paraId="46C5765B" w14:textId="77777777" w:rsidR="00CE516E" w:rsidRDefault="00CE516E" w:rsidP="00CE516E">
      <w:pPr>
        <w:pStyle w:val="RFCFigure"/>
      </w:pPr>
      <w:r>
        <w:t xml:space="preserve">              "type": "access link",</w:t>
      </w:r>
    </w:p>
    <w:p w14:paraId="205A6504" w14:textId="77777777" w:rsidR="00CE516E" w:rsidRDefault="00CE516E" w:rsidP="00CE516E">
      <w:pPr>
        <w:pStyle w:val="RFCFigure"/>
      </w:pPr>
      <w:r>
        <w:t xml:space="preserve">              "physical link": "Link from S6-1 to R2"</w:t>
      </w:r>
    </w:p>
    <w:p w14:paraId="46E209C4" w14:textId="77777777" w:rsidR="00CE516E" w:rsidRDefault="00CE516E" w:rsidP="00CE516E">
      <w:pPr>
        <w:pStyle w:val="RFCFigure"/>
      </w:pPr>
      <w:r>
        <w:t xml:space="preserve">            },</w:t>
      </w:r>
    </w:p>
    <w:p w14:paraId="689D90B2" w14:textId="77777777" w:rsidR="00CE516E" w:rsidRDefault="00CE516E" w:rsidP="00CE516E">
      <w:pPr>
        <w:pStyle w:val="RFCFigure"/>
      </w:pPr>
      <w:r>
        <w:t xml:space="preserve">            "link-id": "teNodeId/10.0.0.1/teLinkId/3",</w:t>
      </w:r>
    </w:p>
    <w:p w14:paraId="7FC4FD76" w14:textId="77777777" w:rsidR="00CE516E" w:rsidRDefault="00CE516E" w:rsidP="00CE516E">
      <w:pPr>
        <w:pStyle w:val="RFCFigure"/>
      </w:pPr>
      <w:r>
        <w:t xml:space="preserve">            "ietf-te-topology:te": {</w:t>
      </w:r>
    </w:p>
    <w:p w14:paraId="433CA149" w14:textId="77777777" w:rsidR="00CE516E" w:rsidRDefault="00CE516E" w:rsidP="00CE516E">
      <w:pPr>
        <w:pStyle w:val="RFCFigure"/>
      </w:pPr>
      <w:r>
        <w:t xml:space="preserve">              "te-link-attributes": {</w:t>
      </w:r>
    </w:p>
    <w:p w14:paraId="08044C75" w14:textId="77777777" w:rsidR="00CE516E" w:rsidRDefault="00CE516E" w:rsidP="00CE516E">
      <w:pPr>
        <w:pStyle w:val="RFCFigure"/>
      </w:pPr>
      <w:r>
        <w:t xml:space="preserve">                "name": "Access Link from AN1-3",</w:t>
      </w:r>
    </w:p>
    <w:p w14:paraId="27F5DD4D" w14:textId="77777777" w:rsidR="00CE516E" w:rsidRDefault="00CE516E" w:rsidP="00CE516E">
      <w:pPr>
        <w:pStyle w:val="RFCFigure"/>
      </w:pPr>
      <w:r>
        <w:t xml:space="preserve">                "// __DISCUSS__ access-type": "Can we assume point-t\</w:t>
      </w:r>
    </w:p>
    <w:p w14:paraId="1E37A0AD" w14:textId="77777777" w:rsidR="00CE516E" w:rsidRDefault="00CE516E" w:rsidP="00CE516E">
      <w:pPr>
        <w:pStyle w:val="RFCFigure"/>
      </w:pPr>
      <w:r>
        <w:t>\o-point as the default value?",</w:t>
      </w:r>
    </w:p>
    <w:p w14:paraId="571BCE2F" w14:textId="77777777" w:rsidR="00CE516E" w:rsidRDefault="00CE516E" w:rsidP="00CE516E">
      <w:pPr>
        <w:pStyle w:val="RFCFigure"/>
      </w:pPr>
      <w:r>
        <w:t xml:space="preserve">                "access-type": "point-to-point",</w:t>
      </w:r>
    </w:p>
    <w:p w14:paraId="60C1C9E6" w14:textId="77777777" w:rsidR="00CE516E" w:rsidRDefault="00CE516E" w:rsidP="00CE516E">
      <w:pPr>
        <w:pStyle w:val="RFCFigure"/>
      </w:pPr>
      <w:r>
        <w:t xml:space="preserve">                "// __DISCUSS__ is-abstract": "To be discussed with \</w:t>
      </w:r>
    </w:p>
    <w:p w14:paraId="056B5AD2" w14:textId="77777777" w:rsidR="00CE516E" w:rsidRDefault="00CE516E" w:rsidP="00CE516E">
      <w:pPr>
        <w:pStyle w:val="RFCFigure"/>
      </w:pPr>
      <w:r>
        <w:t>\TE Topology authors",</w:t>
      </w:r>
    </w:p>
    <w:p w14:paraId="0287CABD" w14:textId="77777777" w:rsidR="00CE516E" w:rsidRDefault="00CE516E" w:rsidP="00CE516E">
      <w:pPr>
        <w:pStyle w:val="RFCFigure"/>
      </w:pPr>
      <w:r>
        <w:t xml:space="preserve">                "// __DISCUSS__ underlay": "To be discussed with TE \</w:t>
      </w:r>
    </w:p>
    <w:p w14:paraId="2E795ABA" w14:textId="77777777" w:rsidR="00CE516E" w:rsidRDefault="00CE516E" w:rsidP="00CE516E">
      <w:pPr>
        <w:pStyle w:val="RFCFigure"/>
      </w:pPr>
      <w:r>
        <w:t>\Topology authors",</w:t>
      </w:r>
    </w:p>
    <w:p w14:paraId="009A4F8B" w14:textId="77777777" w:rsidR="00CE516E" w:rsidRDefault="00CE516E" w:rsidP="00CE516E">
      <w:pPr>
        <w:pStyle w:val="RFCFigure"/>
      </w:pPr>
      <w:r>
        <w:t xml:space="preserve">                "admin-status": "up",</w:t>
      </w:r>
    </w:p>
    <w:p w14:paraId="3AEA33EE" w14:textId="77777777" w:rsidR="00CE516E" w:rsidRDefault="00CE516E" w:rsidP="00CE516E">
      <w:pPr>
        <w:pStyle w:val="RFCFigure"/>
      </w:pPr>
      <w:r>
        <w:t xml:space="preserve">                "interface-switching-capability": [</w:t>
      </w:r>
    </w:p>
    <w:p w14:paraId="45D70049" w14:textId="77777777" w:rsidR="00CE516E" w:rsidRDefault="00CE516E" w:rsidP="00CE516E">
      <w:pPr>
        <w:pStyle w:val="RFCFigure"/>
      </w:pPr>
      <w:r>
        <w:t xml:space="preserve">                  {</w:t>
      </w:r>
    </w:p>
    <w:p w14:paraId="6432D91E" w14:textId="77777777" w:rsidR="00CE516E" w:rsidRDefault="00CE516E" w:rsidP="00CE516E">
      <w:pPr>
        <w:pStyle w:val="RFCFigure"/>
      </w:pPr>
      <w:r>
        <w:t xml:space="preserve">                    "switching-capability": "ietf-te-types:switching\</w:t>
      </w:r>
    </w:p>
    <w:p w14:paraId="0DC0439F" w14:textId="77777777" w:rsidR="00CE516E" w:rsidRDefault="00CE516E" w:rsidP="00CE516E">
      <w:pPr>
        <w:pStyle w:val="RFCFigure"/>
      </w:pPr>
      <w:r>
        <w:t>\-otn",</w:t>
      </w:r>
    </w:p>
    <w:p w14:paraId="23EED792" w14:textId="77777777" w:rsidR="00CE516E" w:rsidRDefault="00CE516E" w:rsidP="00CE516E">
      <w:pPr>
        <w:pStyle w:val="RFCFigure"/>
      </w:pPr>
      <w:r>
        <w:t xml:space="preserve">                    "encoding": "ietf-te-types:lsp-encoding-oduk",</w:t>
      </w:r>
    </w:p>
    <w:p w14:paraId="1CD0C758" w14:textId="77777777" w:rsidR="00CE516E" w:rsidRDefault="00CE516E" w:rsidP="00CE516E">
      <w:pPr>
        <w:pStyle w:val="RFCFigure"/>
      </w:pPr>
      <w:r>
        <w:t xml:space="preserve">                    "max-lsp-bandwidth": [</w:t>
      </w:r>
    </w:p>
    <w:p w14:paraId="107C4381" w14:textId="77777777" w:rsidR="00CE516E" w:rsidRDefault="00CE516E" w:rsidP="00CE516E">
      <w:pPr>
        <w:pStyle w:val="RFCFigure"/>
      </w:pPr>
      <w:r>
        <w:t xml:space="preserve">                      {</w:t>
      </w:r>
    </w:p>
    <w:p w14:paraId="0A3658C0" w14:textId="77777777" w:rsidR="00CE516E" w:rsidRDefault="00CE516E" w:rsidP="00CE516E">
      <w:pPr>
        <w:pStyle w:val="RFCFigure"/>
      </w:pPr>
      <w:r>
        <w:lastRenderedPageBreak/>
        <w:t xml:space="preserve">                        "priority": 0,</w:t>
      </w:r>
    </w:p>
    <w:p w14:paraId="61F769A8" w14:textId="77777777" w:rsidR="00CE516E" w:rsidRDefault="00CE516E" w:rsidP="00CE516E">
      <w:pPr>
        <w:pStyle w:val="RFCFigure"/>
      </w:pPr>
      <w:r>
        <w:t xml:space="preserve">                        "// __DISCUSS__ te-bandwidth": "ODU2"</w:t>
      </w:r>
    </w:p>
    <w:p w14:paraId="6B9D3CCD" w14:textId="77777777" w:rsidR="00CE516E" w:rsidRDefault="00CE516E" w:rsidP="00CE516E">
      <w:pPr>
        <w:pStyle w:val="RFCFigure"/>
      </w:pPr>
      <w:r>
        <w:t xml:space="preserve">                      }</w:t>
      </w:r>
    </w:p>
    <w:p w14:paraId="0A327E76" w14:textId="77777777" w:rsidR="00CE516E" w:rsidRDefault="00CE516E" w:rsidP="00CE516E">
      <w:pPr>
        <w:pStyle w:val="RFCFigure"/>
      </w:pPr>
      <w:r>
        <w:t xml:space="preserve">                    ],</w:t>
      </w:r>
    </w:p>
    <w:p w14:paraId="4E2A1D41" w14:textId="77777777" w:rsidR="00CE516E" w:rsidRDefault="00CE516E" w:rsidP="00CE516E">
      <w:pPr>
        <w:pStyle w:val="RFCFigure"/>
      </w:pPr>
      <w:r>
        <w:t xml:space="preserve">                    "// __DISCUSS__ label-restrictions": "To be adde\</w:t>
      </w:r>
    </w:p>
    <w:p w14:paraId="40B11CC8" w14:textId="77777777" w:rsidR="00CE516E" w:rsidRDefault="00CE516E" w:rsidP="00CE516E">
      <w:pPr>
        <w:pStyle w:val="RFCFigure"/>
      </w:pPr>
      <w:r>
        <w:t>\d?"</w:t>
      </w:r>
    </w:p>
    <w:p w14:paraId="65A9FA26" w14:textId="77777777" w:rsidR="00CE516E" w:rsidRDefault="00CE516E" w:rsidP="00CE516E">
      <w:pPr>
        <w:pStyle w:val="RFCFigure"/>
      </w:pPr>
      <w:r>
        <w:t xml:space="preserve">                  }</w:t>
      </w:r>
    </w:p>
    <w:p w14:paraId="44EE674F" w14:textId="77777777" w:rsidR="00CE516E" w:rsidRDefault="00CE516E" w:rsidP="00CE516E">
      <w:pPr>
        <w:pStyle w:val="RFCFigure"/>
      </w:pPr>
      <w:r>
        <w:t xml:space="preserve">                ],</w:t>
      </w:r>
    </w:p>
    <w:p w14:paraId="08FE23EF" w14:textId="77777777" w:rsidR="00CE516E" w:rsidRDefault="00CE516E" w:rsidP="00CE516E">
      <w:pPr>
        <w:pStyle w:val="RFCFigure"/>
      </w:pPr>
      <w:r>
        <w:t xml:space="preserve">                "// __DISCUSS__ link-protection-type": "Can we assum\</w:t>
      </w:r>
    </w:p>
    <w:p w14:paraId="18B54053" w14:textId="77777777" w:rsidR="00CE516E" w:rsidRDefault="00CE516E" w:rsidP="00CE516E">
      <w:pPr>
        <w:pStyle w:val="RFCFigure"/>
      </w:pPr>
      <w:r>
        <w:t>\e unprotected as the default value?",</w:t>
      </w:r>
    </w:p>
    <w:p w14:paraId="7C7161FA" w14:textId="77777777" w:rsidR="00CE516E" w:rsidRDefault="00CE516E" w:rsidP="00CE516E">
      <w:pPr>
        <w:pStyle w:val="RFCFigure"/>
      </w:pPr>
      <w:r>
        <w:t xml:space="preserve">                "link-protection-type": "unprotected",</w:t>
      </w:r>
    </w:p>
    <w:p w14:paraId="24C8AC02" w14:textId="77777777" w:rsidR="00CE516E" w:rsidRDefault="00CE516E" w:rsidP="00CE516E">
      <w:pPr>
        <w:pStyle w:val="RFCFigure"/>
      </w:pPr>
      <w:r>
        <w:t xml:space="preserve">                "max-link-bandwidth": {</w:t>
      </w:r>
    </w:p>
    <w:p w14:paraId="417B89B1" w14:textId="77777777" w:rsidR="00CE516E" w:rsidRDefault="00CE516E" w:rsidP="00CE516E">
      <w:pPr>
        <w:pStyle w:val="RFCFigure"/>
      </w:pPr>
      <w:r>
        <w:t xml:space="preserve">                  "// __DISCUSS__ te-bandwidth": "1xODU2"</w:t>
      </w:r>
    </w:p>
    <w:p w14:paraId="3B5E1149" w14:textId="77777777" w:rsidR="00CE516E" w:rsidRDefault="00CE516E" w:rsidP="00CE516E">
      <w:pPr>
        <w:pStyle w:val="RFCFigure"/>
      </w:pPr>
      <w:r>
        <w:t xml:space="preserve">                },</w:t>
      </w:r>
    </w:p>
    <w:p w14:paraId="22C9EA06" w14:textId="77777777" w:rsidR="00CE516E" w:rsidRDefault="00CE516E" w:rsidP="00CE516E">
      <w:pPr>
        <w:pStyle w:val="RFCFigure"/>
      </w:pPr>
      <w:r>
        <w:t xml:space="preserve">                "unreserved-bandwidth": [</w:t>
      </w:r>
    </w:p>
    <w:p w14:paraId="3723AD1D" w14:textId="77777777" w:rsidR="00CE516E" w:rsidRDefault="00CE516E" w:rsidP="00CE516E">
      <w:pPr>
        <w:pStyle w:val="RFCFigure"/>
      </w:pPr>
      <w:r>
        <w:t xml:space="preserve">                  {</w:t>
      </w:r>
    </w:p>
    <w:p w14:paraId="6EB50F91" w14:textId="77777777" w:rsidR="00CE516E" w:rsidRDefault="00CE516E" w:rsidP="00CE516E">
      <w:pPr>
        <w:pStyle w:val="RFCFigure"/>
      </w:pPr>
      <w:r>
        <w:t xml:space="preserve">                    "priority": 0,</w:t>
      </w:r>
    </w:p>
    <w:p w14:paraId="33232C4E" w14:textId="77777777" w:rsidR="00CE516E" w:rsidRDefault="00CE516E" w:rsidP="00CE516E">
      <w:pPr>
        <w:pStyle w:val="RFCFigure"/>
      </w:pPr>
      <w:r>
        <w:t xml:space="preserve">                    "// __DISCUSS__ te-bandwidth": "1xODU2"</w:t>
      </w:r>
    </w:p>
    <w:p w14:paraId="67678546" w14:textId="77777777" w:rsidR="00CE516E" w:rsidRDefault="00CE516E" w:rsidP="00CE516E">
      <w:pPr>
        <w:pStyle w:val="RFCFigure"/>
      </w:pPr>
      <w:r>
        <w:t xml:space="preserve">                  }</w:t>
      </w:r>
    </w:p>
    <w:p w14:paraId="0970BF93" w14:textId="77777777" w:rsidR="00CE516E" w:rsidRDefault="00CE516E" w:rsidP="00CE516E">
      <w:pPr>
        <w:pStyle w:val="RFCFigure"/>
      </w:pPr>
      <w:r>
        <w:t xml:space="preserve">                ],</w:t>
      </w:r>
    </w:p>
    <w:p w14:paraId="45722885" w14:textId="77777777" w:rsidR="00CE516E" w:rsidRDefault="00CE516E" w:rsidP="00CE516E">
      <w:pPr>
        <w:pStyle w:val="RFCFigure"/>
      </w:pPr>
      <w:r>
        <w:t xml:space="preserve">                "max-resv-link-bandwidth": {</w:t>
      </w:r>
    </w:p>
    <w:p w14:paraId="4789400C" w14:textId="77777777" w:rsidR="00CE516E" w:rsidRDefault="00CE516E" w:rsidP="00CE516E">
      <w:pPr>
        <w:pStyle w:val="RFCFigure"/>
      </w:pPr>
      <w:r>
        <w:t xml:space="preserve">                  "// __DISCUSS__ te-bandwidth": "1xODU2"</w:t>
      </w:r>
    </w:p>
    <w:p w14:paraId="776ADC01" w14:textId="77777777" w:rsidR="00CE516E" w:rsidRDefault="00CE516E" w:rsidP="00CE516E">
      <w:pPr>
        <w:pStyle w:val="RFCFigure"/>
      </w:pPr>
      <w:r>
        <w:t xml:space="preserve">                }</w:t>
      </w:r>
    </w:p>
    <w:p w14:paraId="598715C9" w14:textId="77777777" w:rsidR="00CE516E" w:rsidRDefault="00CE516E" w:rsidP="00CE516E">
      <w:pPr>
        <w:pStyle w:val="RFCFigure"/>
      </w:pPr>
      <w:r>
        <w:t xml:space="preserve">              },</w:t>
      </w:r>
    </w:p>
    <w:p w14:paraId="2E5BB0F0" w14:textId="77777777" w:rsidR="00CE516E" w:rsidRDefault="00CE516E" w:rsidP="00CE516E">
      <w:pPr>
        <w:pStyle w:val="RFCFigure"/>
      </w:pPr>
      <w:r>
        <w:t xml:space="preserve">              "oper-status": "up",</w:t>
      </w:r>
    </w:p>
    <w:p w14:paraId="0E9FB6C4" w14:textId="77777777" w:rsidR="00CE516E" w:rsidRDefault="00CE516E" w:rsidP="00CE516E">
      <w:pPr>
        <w:pStyle w:val="RFCFigure"/>
      </w:pPr>
      <w:r>
        <w:t xml:space="preserve">              "// __EMPTY__ is-transitional": "It is not a transitio\</w:t>
      </w:r>
    </w:p>
    <w:p w14:paraId="20332CEF" w14:textId="77777777" w:rsidR="00CE516E" w:rsidRDefault="00CE516E" w:rsidP="00CE516E">
      <w:pPr>
        <w:pStyle w:val="RFCFigure"/>
      </w:pPr>
      <w:r>
        <w:t>\nal link",</w:t>
      </w:r>
    </w:p>
    <w:p w14:paraId="664F9B59" w14:textId="77777777" w:rsidR="00CE516E" w:rsidRDefault="00CE516E" w:rsidP="00CE516E">
      <w:pPr>
        <w:pStyle w:val="RFCFigure"/>
      </w:pPr>
      <w:r>
        <w:t xml:space="preserve">              "// __DISCUSS__ underlay ": "To be discussed with TE T\</w:t>
      </w:r>
    </w:p>
    <w:p w14:paraId="17078CF6" w14:textId="77777777" w:rsidR="00CE516E" w:rsidRDefault="00CE516E" w:rsidP="00CE516E">
      <w:pPr>
        <w:pStyle w:val="RFCFigure"/>
      </w:pPr>
      <w:r>
        <w:t>\opology authors"</w:t>
      </w:r>
    </w:p>
    <w:p w14:paraId="17B774DD" w14:textId="77777777" w:rsidR="00CE516E" w:rsidRDefault="00CE516E" w:rsidP="00CE516E">
      <w:pPr>
        <w:pStyle w:val="RFCFigure"/>
      </w:pPr>
      <w:r>
        <w:t xml:space="preserve">            },</w:t>
      </w:r>
    </w:p>
    <w:p w14:paraId="740AFE4D" w14:textId="77777777" w:rsidR="00CE516E" w:rsidRDefault="00CE516E" w:rsidP="00CE516E">
      <w:pPr>
        <w:pStyle w:val="RFCFigure"/>
      </w:pPr>
      <w:r>
        <w:t xml:space="preserve">            "source": {</w:t>
      </w:r>
    </w:p>
    <w:p w14:paraId="64CABCC4" w14:textId="77777777" w:rsidR="00CE516E" w:rsidRDefault="00CE516E" w:rsidP="00CE516E">
      <w:pPr>
        <w:pStyle w:val="RFCFigure"/>
      </w:pPr>
      <w:r>
        <w:t xml:space="preserve">              "source-node": "10.0.0.1",</w:t>
      </w:r>
    </w:p>
    <w:p w14:paraId="50B8A184" w14:textId="77777777" w:rsidR="00CE516E" w:rsidRDefault="00CE516E" w:rsidP="00CE516E">
      <w:pPr>
        <w:pStyle w:val="RFCFigure"/>
      </w:pPr>
      <w:r>
        <w:t xml:space="preserve">              "source-tp": 3</w:t>
      </w:r>
    </w:p>
    <w:p w14:paraId="56191786" w14:textId="77777777" w:rsidR="00CE516E" w:rsidRDefault="00CE516E" w:rsidP="00CE516E">
      <w:pPr>
        <w:pStyle w:val="RFCFigure"/>
      </w:pPr>
      <w:r>
        <w:t xml:space="preserve">            },</w:t>
      </w:r>
    </w:p>
    <w:p w14:paraId="1BA84FF7" w14:textId="77777777" w:rsidR="00CE516E" w:rsidRDefault="00CE516E" w:rsidP="00CE516E">
      <w:pPr>
        <w:pStyle w:val="RFCFigure"/>
      </w:pPr>
      <w:r>
        <w:t xml:space="preserve">            "// __EMPTY__ destination": "access link"</w:t>
      </w:r>
    </w:p>
    <w:p w14:paraId="231079DE" w14:textId="77777777" w:rsidR="00CE516E" w:rsidRDefault="00CE516E" w:rsidP="00CE516E">
      <w:pPr>
        <w:pStyle w:val="RFCFigure"/>
      </w:pPr>
      <w:r>
        <w:t xml:space="preserve">          },</w:t>
      </w:r>
    </w:p>
    <w:p w14:paraId="4A2009E5" w14:textId="77777777" w:rsidR="00CE516E" w:rsidRDefault="00CE516E" w:rsidP="00CE516E">
      <w:pPr>
        <w:pStyle w:val="RFCFigure"/>
      </w:pPr>
      <w:r>
        <w:t xml:space="preserve">          {</w:t>
      </w:r>
    </w:p>
    <w:p w14:paraId="4A2884A3" w14:textId="77777777" w:rsidR="00CE516E" w:rsidRDefault="00CE516E" w:rsidP="00CE516E">
      <w:pPr>
        <w:pStyle w:val="RFCFigure"/>
      </w:pPr>
      <w:r>
        <w:t xml:space="preserve">            "// __DESCRIPTION__:__LINK__": {</w:t>
      </w:r>
    </w:p>
    <w:p w14:paraId="0F753104" w14:textId="77777777" w:rsidR="00CE516E" w:rsidRDefault="00CE516E" w:rsidP="00CE516E">
      <w:pPr>
        <w:pStyle w:val="RFCFigure"/>
      </w:pPr>
      <w:r>
        <w:t xml:space="preserve">              "name": "Inter-domain Link from AN1-4",</w:t>
      </w:r>
    </w:p>
    <w:p w14:paraId="1DE62B17" w14:textId="77777777" w:rsidR="00CE516E" w:rsidRDefault="00CE516E" w:rsidP="00CE516E">
      <w:pPr>
        <w:pStyle w:val="RFCFigure"/>
      </w:pPr>
      <w:r>
        <w:t xml:space="preserve">              "type": "inter-domain link",</w:t>
      </w:r>
    </w:p>
    <w:p w14:paraId="220FD385" w14:textId="77777777" w:rsidR="00CE516E" w:rsidRDefault="00CE516E" w:rsidP="00CE516E">
      <w:pPr>
        <w:pStyle w:val="RFCFigure"/>
      </w:pPr>
      <w:r>
        <w:t xml:space="preserve">              "physical link": "Link from S8-1 to S32"</w:t>
      </w:r>
    </w:p>
    <w:p w14:paraId="543257B4" w14:textId="77777777" w:rsidR="00CE516E" w:rsidRDefault="00CE516E" w:rsidP="00CE516E">
      <w:pPr>
        <w:pStyle w:val="RFCFigure"/>
      </w:pPr>
      <w:r>
        <w:t xml:space="preserve">            },</w:t>
      </w:r>
    </w:p>
    <w:p w14:paraId="2A5B6BAF" w14:textId="77777777" w:rsidR="00CE516E" w:rsidRDefault="00CE516E" w:rsidP="00CE516E">
      <w:pPr>
        <w:pStyle w:val="RFCFigure"/>
      </w:pPr>
      <w:r>
        <w:t xml:space="preserve">            "link-id": "teNodeId/10.0.0.1/teLinkId/4",</w:t>
      </w:r>
    </w:p>
    <w:p w14:paraId="103EE381" w14:textId="77777777" w:rsidR="00CE516E" w:rsidRDefault="00CE516E" w:rsidP="00CE516E">
      <w:pPr>
        <w:pStyle w:val="RFCFigure"/>
      </w:pPr>
      <w:r>
        <w:t xml:space="preserve">            "ietf-te-topology:te": {</w:t>
      </w:r>
    </w:p>
    <w:p w14:paraId="57AA97EA" w14:textId="77777777" w:rsidR="00CE516E" w:rsidRDefault="00CE516E" w:rsidP="00CE516E">
      <w:pPr>
        <w:pStyle w:val="RFCFigure"/>
      </w:pPr>
      <w:r>
        <w:lastRenderedPageBreak/>
        <w:t xml:space="preserve">              "te-link-attributes": {</w:t>
      </w:r>
    </w:p>
    <w:p w14:paraId="4692D3DC" w14:textId="77777777" w:rsidR="00CE516E" w:rsidRDefault="00CE516E" w:rsidP="00CE516E">
      <w:pPr>
        <w:pStyle w:val="RFCFigure"/>
      </w:pPr>
      <w:r>
        <w:t xml:space="preserve">                "name": "Inter-domain Link from AN1-4",</w:t>
      </w:r>
    </w:p>
    <w:p w14:paraId="09D66F53" w14:textId="77777777" w:rsidR="00CE516E" w:rsidRDefault="00CE516E" w:rsidP="00CE516E">
      <w:pPr>
        <w:pStyle w:val="RFCFigure"/>
      </w:pPr>
      <w:r>
        <w:t xml:space="preserve">                "// __DISCUSS__ access-type": "Can we assume point-t\</w:t>
      </w:r>
    </w:p>
    <w:p w14:paraId="027972D0" w14:textId="77777777" w:rsidR="00CE516E" w:rsidRDefault="00CE516E" w:rsidP="00CE516E">
      <w:pPr>
        <w:pStyle w:val="RFCFigure"/>
      </w:pPr>
      <w:r>
        <w:t>\o-point as the default value?",</w:t>
      </w:r>
    </w:p>
    <w:p w14:paraId="083636C2" w14:textId="77777777" w:rsidR="00CE516E" w:rsidRDefault="00CE516E" w:rsidP="00CE516E">
      <w:pPr>
        <w:pStyle w:val="RFCFigure"/>
      </w:pPr>
      <w:r>
        <w:t xml:space="preserve">                "access-type": "point-to-point",</w:t>
      </w:r>
    </w:p>
    <w:p w14:paraId="22DF75DD" w14:textId="77777777" w:rsidR="00CE516E" w:rsidRDefault="00CE516E" w:rsidP="00CE516E">
      <w:pPr>
        <w:pStyle w:val="RFCFigure"/>
      </w:pPr>
      <w:r>
        <w:t xml:space="preserve">                "// __DISCUSS__ is-abstract": "To be discussed with \</w:t>
      </w:r>
    </w:p>
    <w:p w14:paraId="71B97165" w14:textId="77777777" w:rsidR="00CE516E" w:rsidRDefault="00CE516E" w:rsidP="00CE516E">
      <w:pPr>
        <w:pStyle w:val="RFCFigure"/>
      </w:pPr>
      <w:r>
        <w:t>\TE Topology authors",</w:t>
      </w:r>
    </w:p>
    <w:p w14:paraId="724023A4" w14:textId="77777777" w:rsidR="00CE516E" w:rsidRDefault="00CE516E" w:rsidP="00CE516E">
      <w:pPr>
        <w:pStyle w:val="RFCFigure"/>
      </w:pPr>
      <w:r>
        <w:t xml:space="preserve">                "// __DISCUSS__ underlay": "To be discussed with TE \</w:t>
      </w:r>
    </w:p>
    <w:p w14:paraId="21A43B0C" w14:textId="77777777" w:rsidR="00CE516E" w:rsidRDefault="00CE516E" w:rsidP="00CE516E">
      <w:pPr>
        <w:pStyle w:val="RFCFigure"/>
      </w:pPr>
      <w:r>
        <w:t>\Topology authors",</w:t>
      </w:r>
    </w:p>
    <w:p w14:paraId="347A0790" w14:textId="77777777" w:rsidR="00CE516E" w:rsidRDefault="00CE516E" w:rsidP="00CE516E">
      <w:pPr>
        <w:pStyle w:val="RFCFigure"/>
      </w:pPr>
      <w:r>
        <w:t xml:space="preserve">                "admin-status": "up",</w:t>
      </w:r>
    </w:p>
    <w:p w14:paraId="4880EEBC" w14:textId="77777777" w:rsidR="00CE516E" w:rsidRDefault="00CE516E" w:rsidP="00CE516E">
      <w:pPr>
        <w:pStyle w:val="RFCFigure"/>
      </w:pPr>
      <w:r>
        <w:t xml:space="preserve">                "interface-switching-capability": [</w:t>
      </w:r>
    </w:p>
    <w:p w14:paraId="155390D2" w14:textId="77777777" w:rsidR="00CE516E" w:rsidRDefault="00CE516E" w:rsidP="00CE516E">
      <w:pPr>
        <w:pStyle w:val="RFCFigure"/>
      </w:pPr>
      <w:r>
        <w:t xml:space="preserve">                  {</w:t>
      </w:r>
    </w:p>
    <w:p w14:paraId="41E778B1" w14:textId="77777777" w:rsidR="00CE516E" w:rsidRDefault="00CE516E" w:rsidP="00CE516E">
      <w:pPr>
        <w:pStyle w:val="RFCFigure"/>
      </w:pPr>
      <w:r>
        <w:t xml:space="preserve">                    "switching-capability": "ietf-te-types:switching\</w:t>
      </w:r>
    </w:p>
    <w:p w14:paraId="680E052D" w14:textId="77777777" w:rsidR="00CE516E" w:rsidRDefault="00CE516E" w:rsidP="00CE516E">
      <w:pPr>
        <w:pStyle w:val="RFCFigure"/>
      </w:pPr>
      <w:r>
        <w:t>\-otn",</w:t>
      </w:r>
    </w:p>
    <w:p w14:paraId="7CE9783E" w14:textId="77777777" w:rsidR="00CE516E" w:rsidRDefault="00CE516E" w:rsidP="00CE516E">
      <w:pPr>
        <w:pStyle w:val="RFCFigure"/>
      </w:pPr>
      <w:r>
        <w:t xml:space="preserve">                    "encoding": "ietf-te-types:lsp-encoding-oduk",</w:t>
      </w:r>
    </w:p>
    <w:p w14:paraId="23B6EE1E" w14:textId="77777777" w:rsidR="00CE516E" w:rsidRDefault="00CE516E" w:rsidP="00CE516E">
      <w:pPr>
        <w:pStyle w:val="RFCFigure"/>
      </w:pPr>
      <w:r>
        <w:t xml:space="preserve">                    "max-lsp-bandwidth": [</w:t>
      </w:r>
    </w:p>
    <w:p w14:paraId="3BD9B7A9" w14:textId="77777777" w:rsidR="00CE516E" w:rsidRDefault="00CE516E" w:rsidP="00CE516E">
      <w:pPr>
        <w:pStyle w:val="RFCFigure"/>
      </w:pPr>
      <w:r>
        <w:t xml:space="preserve">                      {</w:t>
      </w:r>
    </w:p>
    <w:p w14:paraId="2A67A22A" w14:textId="77777777" w:rsidR="00CE516E" w:rsidRDefault="00CE516E" w:rsidP="00CE516E">
      <w:pPr>
        <w:pStyle w:val="RFCFigure"/>
      </w:pPr>
      <w:r>
        <w:t xml:space="preserve">                        "priority": 0,</w:t>
      </w:r>
    </w:p>
    <w:p w14:paraId="64C501F1" w14:textId="77777777" w:rsidR="00CE516E" w:rsidRDefault="00CE516E" w:rsidP="00CE516E">
      <w:pPr>
        <w:pStyle w:val="RFCFigure"/>
      </w:pPr>
      <w:r>
        <w:t xml:space="preserve">                        "// __DISCUSS__ te-bandwidth": "ODU4"</w:t>
      </w:r>
    </w:p>
    <w:p w14:paraId="74E86ED6" w14:textId="77777777" w:rsidR="00CE516E" w:rsidRDefault="00CE516E" w:rsidP="00CE516E">
      <w:pPr>
        <w:pStyle w:val="RFCFigure"/>
      </w:pPr>
      <w:r>
        <w:t xml:space="preserve">                      }</w:t>
      </w:r>
    </w:p>
    <w:p w14:paraId="13F1045A" w14:textId="77777777" w:rsidR="00CE516E" w:rsidRDefault="00CE516E" w:rsidP="00CE516E">
      <w:pPr>
        <w:pStyle w:val="RFCFigure"/>
      </w:pPr>
      <w:r>
        <w:t xml:space="preserve">                    ],</w:t>
      </w:r>
    </w:p>
    <w:p w14:paraId="2040A6DF" w14:textId="77777777" w:rsidR="00CE516E" w:rsidRDefault="00CE516E" w:rsidP="00CE516E">
      <w:pPr>
        <w:pStyle w:val="RFCFigure"/>
      </w:pPr>
      <w:r>
        <w:t xml:space="preserve">                    "// __DISCUSS__ label-restrictions": "To be adde\</w:t>
      </w:r>
    </w:p>
    <w:p w14:paraId="6B4E7900" w14:textId="77777777" w:rsidR="00CE516E" w:rsidRDefault="00CE516E" w:rsidP="00CE516E">
      <w:pPr>
        <w:pStyle w:val="RFCFigure"/>
      </w:pPr>
      <w:r>
        <w:t>\d?"</w:t>
      </w:r>
    </w:p>
    <w:p w14:paraId="3C84D37C" w14:textId="77777777" w:rsidR="00CE516E" w:rsidRDefault="00CE516E" w:rsidP="00CE516E">
      <w:pPr>
        <w:pStyle w:val="RFCFigure"/>
      </w:pPr>
      <w:r>
        <w:t xml:space="preserve">                  }</w:t>
      </w:r>
    </w:p>
    <w:p w14:paraId="4EB217D5" w14:textId="77777777" w:rsidR="00CE516E" w:rsidRDefault="00CE516E" w:rsidP="00CE516E">
      <w:pPr>
        <w:pStyle w:val="RFCFigure"/>
      </w:pPr>
      <w:r>
        <w:t xml:space="preserve">                ],</w:t>
      </w:r>
    </w:p>
    <w:p w14:paraId="214933C7" w14:textId="77777777" w:rsidR="00CE516E" w:rsidRDefault="00CE516E" w:rsidP="00CE516E">
      <w:pPr>
        <w:pStyle w:val="RFCFigure"/>
      </w:pPr>
      <w:r>
        <w:t xml:space="preserve">                "// __DISCUSS__ link-protection-type": "Can we assum\</w:t>
      </w:r>
    </w:p>
    <w:p w14:paraId="10541444" w14:textId="77777777" w:rsidR="00CE516E" w:rsidRDefault="00CE516E" w:rsidP="00CE516E">
      <w:pPr>
        <w:pStyle w:val="RFCFigure"/>
      </w:pPr>
      <w:r>
        <w:t>\e unprotected as the default value?",</w:t>
      </w:r>
    </w:p>
    <w:p w14:paraId="049A264F" w14:textId="77777777" w:rsidR="00CE516E" w:rsidRDefault="00CE516E" w:rsidP="00CE516E">
      <w:pPr>
        <w:pStyle w:val="RFCFigure"/>
      </w:pPr>
      <w:r>
        <w:t xml:space="preserve">                "link-protection-type": "unprotected",</w:t>
      </w:r>
    </w:p>
    <w:p w14:paraId="28BC619E" w14:textId="77777777" w:rsidR="00CE516E" w:rsidRDefault="00CE516E" w:rsidP="00CE516E">
      <w:pPr>
        <w:pStyle w:val="RFCFigure"/>
      </w:pPr>
      <w:r>
        <w:t xml:space="preserve">                "max-link-bandwidth": {</w:t>
      </w:r>
    </w:p>
    <w:p w14:paraId="5DF9B7B9" w14:textId="77777777" w:rsidR="00CE516E" w:rsidRDefault="00CE516E" w:rsidP="00CE516E">
      <w:pPr>
        <w:pStyle w:val="RFCFigure"/>
      </w:pPr>
      <w:r>
        <w:t xml:space="preserve">                  "// __DISCUSS__ te-bandwidth": "1xODU4, ..."</w:t>
      </w:r>
    </w:p>
    <w:p w14:paraId="500A1F6E" w14:textId="77777777" w:rsidR="00CE516E" w:rsidRDefault="00CE516E" w:rsidP="00CE516E">
      <w:pPr>
        <w:pStyle w:val="RFCFigure"/>
      </w:pPr>
      <w:r>
        <w:t xml:space="preserve">                },</w:t>
      </w:r>
    </w:p>
    <w:p w14:paraId="2F649607" w14:textId="77777777" w:rsidR="00CE516E" w:rsidRDefault="00CE516E" w:rsidP="00CE516E">
      <w:pPr>
        <w:pStyle w:val="RFCFigure"/>
      </w:pPr>
      <w:r>
        <w:t xml:space="preserve">                "unreserved-bandwidth": [</w:t>
      </w:r>
    </w:p>
    <w:p w14:paraId="40DC66EE" w14:textId="77777777" w:rsidR="00CE516E" w:rsidRDefault="00CE516E" w:rsidP="00CE516E">
      <w:pPr>
        <w:pStyle w:val="RFCFigure"/>
      </w:pPr>
      <w:r>
        <w:t xml:space="preserve">                  {</w:t>
      </w:r>
    </w:p>
    <w:p w14:paraId="626590E0" w14:textId="77777777" w:rsidR="00CE516E" w:rsidRDefault="00CE516E" w:rsidP="00CE516E">
      <w:pPr>
        <w:pStyle w:val="RFCFigure"/>
      </w:pPr>
      <w:r>
        <w:t xml:space="preserve">                    "priority": 0,</w:t>
      </w:r>
    </w:p>
    <w:p w14:paraId="6D73C819" w14:textId="77777777" w:rsidR="00CE516E" w:rsidRDefault="00CE516E" w:rsidP="00CE516E">
      <w:pPr>
        <w:pStyle w:val="RFCFigure"/>
      </w:pPr>
      <w:r>
        <w:t xml:space="preserve">                    "// __DISCUSS__ te-bandwidth": "1xODU4, ..."</w:t>
      </w:r>
    </w:p>
    <w:p w14:paraId="0DD06869" w14:textId="77777777" w:rsidR="00CE516E" w:rsidRDefault="00CE516E" w:rsidP="00CE516E">
      <w:pPr>
        <w:pStyle w:val="RFCFigure"/>
      </w:pPr>
      <w:r>
        <w:t xml:space="preserve">                  }</w:t>
      </w:r>
    </w:p>
    <w:p w14:paraId="0F424B68" w14:textId="77777777" w:rsidR="00CE516E" w:rsidRDefault="00CE516E" w:rsidP="00CE516E">
      <w:pPr>
        <w:pStyle w:val="RFCFigure"/>
      </w:pPr>
      <w:r>
        <w:t xml:space="preserve">                ],</w:t>
      </w:r>
    </w:p>
    <w:p w14:paraId="7D537E4A" w14:textId="77777777" w:rsidR="00CE516E" w:rsidRDefault="00CE516E" w:rsidP="00CE516E">
      <w:pPr>
        <w:pStyle w:val="RFCFigure"/>
      </w:pPr>
      <w:r>
        <w:t xml:space="preserve">                "max-resv-link-bandwidth": {</w:t>
      </w:r>
    </w:p>
    <w:p w14:paraId="0720CEDA" w14:textId="77777777" w:rsidR="00CE516E" w:rsidRDefault="00CE516E" w:rsidP="00CE516E">
      <w:pPr>
        <w:pStyle w:val="RFCFigure"/>
      </w:pPr>
      <w:r>
        <w:t xml:space="preserve">                  "// __DISCUSS__ te-bandwidth": "1xODU4, ..."</w:t>
      </w:r>
    </w:p>
    <w:p w14:paraId="10AC3F50" w14:textId="77777777" w:rsidR="00CE516E" w:rsidRDefault="00CE516E" w:rsidP="00CE516E">
      <w:pPr>
        <w:pStyle w:val="RFCFigure"/>
      </w:pPr>
      <w:r>
        <w:t xml:space="preserve">                }</w:t>
      </w:r>
    </w:p>
    <w:p w14:paraId="3B05A9CB" w14:textId="77777777" w:rsidR="00CE516E" w:rsidRDefault="00CE516E" w:rsidP="00CE516E">
      <w:pPr>
        <w:pStyle w:val="RFCFigure"/>
      </w:pPr>
      <w:r>
        <w:t xml:space="preserve">              },</w:t>
      </w:r>
    </w:p>
    <w:p w14:paraId="634FA065" w14:textId="77777777" w:rsidR="00CE516E" w:rsidRDefault="00CE516E" w:rsidP="00CE516E">
      <w:pPr>
        <w:pStyle w:val="RFCFigure"/>
      </w:pPr>
      <w:r>
        <w:t xml:space="preserve">              "oper-status": "up",</w:t>
      </w:r>
    </w:p>
    <w:p w14:paraId="00C91FC2" w14:textId="77777777" w:rsidR="00CE516E" w:rsidRDefault="00CE516E" w:rsidP="00CE516E">
      <w:pPr>
        <w:pStyle w:val="RFCFigure"/>
      </w:pPr>
      <w:r>
        <w:t xml:space="preserve">              "// __EMPTY__ is-transitional": "It is not a transitio\</w:t>
      </w:r>
    </w:p>
    <w:p w14:paraId="3ED3F984" w14:textId="77777777" w:rsidR="00CE516E" w:rsidRDefault="00CE516E" w:rsidP="00CE516E">
      <w:pPr>
        <w:pStyle w:val="RFCFigure"/>
      </w:pPr>
      <w:r>
        <w:t>\nal link",</w:t>
      </w:r>
    </w:p>
    <w:p w14:paraId="651824F4" w14:textId="77777777" w:rsidR="00CE516E" w:rsidRDefault="00CE516E" w:rsidP="00CE516E">
      <w:pPr>
        <w:pStyle w:val="RFCFigure"/>
      </w:pPr>
      <w:r>
        <w:lastRenderedPageBreak/>
        <w:t xml:space="preserve">              "// __DISCUSS__ underlay ": "To be discussed with TE T\</w:t>
      </w:r>
    </w:p>
    <w:p w14:paraId="6A4E8E70" w14:textId="77777777" w:rsidR="00CE516E" w:rsidRDefault="00CE516E" w:rsidP="00CE516E">
      <w:pPr>
        <w:pStyle w:val="RFCFigure"/>
      </w:pPr>
      <w:r>
        <w:t>\opology authors"</w:t>
      </w:r>
    </w:p>
    <w:p w14:paraId="62BB4ACF" w14:textId="77777777" w:rsidR="00CE516E" w:rsidRDefault="00CE516E" w:rsidP="00CE516E">
      <w:pPr>
        <w:pStyle w:val="RFCFigure"/>
      </w:pPr>
      <w:r>
        <w:t xml:space="preserve">            },</w:t>
      </w:r>
    </w:p>
    <w:p w14:paraId="4631C529" w14:textId="77777777" w:rsidR="00CE516E" w:rsidRDefault="00CE516E" w:rsidP="00CE516E">
      <w:pPr>
        <w:pStyle w:val="RFCFigure"/>
      </w:pPr>
      <w:r>
        <w:t xml:space="preserve">            "source": {</w:t>
      </w:r>
    </w:p>
    <w:p w14:paraId="7E658730" w14:textId="77777777" w:rsidR="00CE516E" w:rsidRDefault="00CE516E" w:rsidP="00CE516E">
      <w:pPr>
        <w:pStyle w:val="RFCFigure"/>
      </w:pPr>
      <w:r>
        <w:t xml:space="preserve">              "source-node": "10.0.0.1",</w:t>
      </w:r>
    </w:p>
    <w:p w14:paraId="18003FB7" w14:textId="77777777" w:rsidR="00CE516E" w:rsidRDefault="00CE516E" w:rsidP="00CE516E">
      <w:pPr>
        <w:pStyle w:val="RFCFigure"/>
      </w:pPr>
      <w:r>
        <w:t xml:space="preserve">              "source-tp": 4</w:t>
      </w:r>
    </w:p>
    <w:p w14:paraId="5C990BF2" w14:textId="77777777" w:rsidR="00CE516E" w:rsidRDefault="00CE516E" w:rsidP="00CE516E">
      <w:pPr>
        <w:pStyle w:val="RFCFigure"/>
      </w:pPr>
      <w:r>
        <w:t xml:space="preserve">            },</w:t>
      </w:r>
    </w:p>
    <w:p w14:paraId="766C3327" w14:textId="77777777" w:rsidR="00CE516E" w:rsidRDefault="00CE516E" w:rsidP="00CE516E">
      <w:pPr>
        <w:pStyle w:val="RFCFigure"/>
      </w:pPr>
      <w:r>
        <w:t xml:space="preserve">            "// __EMPTY__ destination": "inter-domain link"</w:t>
      </w:r>
    </w:p>
    <w:p w14:paraId="2FF3631E" w14:textId="77777777" w:rsidR="00CE516E" w:rsidRDefault="00CE516E" w:rsidP="00CE516E">
      <w:pPr>
        <w:pStyle w:val="RFCFigure"/>
      </w:pPr>
      <w:r>
        <w:t xml:space="preserve">          },</w:t>
      </w:r>
    </w:p>
    <w:p w14:paraId="272E4ACB" w14:textId="77777777" w:rsidR="00CE516E" w:rsidRDefault="00CE516E" w:rsidP="00CE516E">
      <w:pPr>
        <w:pStyle w:val="RFCFigure"/>
      </w:pPr>
      <w:r>
        <w:t xml:space="preserve">          {</w:t>
      </w:r>
    </w:p>
    <w:p w14:paraId="35F81FDE" w14:textId="77777777" w:rsidR="00CE516E" w:rsidRDefault="00CE516E" w:rsidP="00CE516E">
      <w:pPr>
        <w:pStyle w:val="RFCFigure"/>
      </w:pPr>
      <w:r>
        <w:t xml:space="preserve">            "// __DESCRIPTION__:__LINK__": {</w:t>
      </w:r>
    </w:p>
    <w:p w14:paraId="0AEB647D" w14:textId="77777777" w:rsidR="00CE516E" w:rsidRDefault="00CE516E" w:rsidP="00CE516E">
      <w:pPr>
        <w:pStyle w:val="RFCFigure"/>
      </w:pPr>
      <w:r>
        <w:t xml:space="preserve">              "name": "Inter-domain Link from AN1-5",</w:t>
      </w:r>
    </w:p>
    <w:p w14:paraId="037AC4EA" w14:textId="77777777" w:rsidR="00CE516E" w:rsidRDefault="00CE516E" w:rsidP="00CE516E">
      <w:pPr>
        <w:pStyle w:val="RFCFigure"/>
      </w:pPr>
      <w:r>
        <w:t xml:space="preserve">              "type": "inter-domain link",</w:t>
      </w:r>
    </w:p>
    <w:p w14:paraId="17E0ECA6" w14:textId="77777777" w:rsidR="00CE516E" w:rsidRDefault="00CE516E" w:rsidP="00CE516E">
      <w:pPr>
        <w:pStyle w:val="RFCFigure"/>
      </w:pPr>
      <w:r>
        <w:t xml:space="preserve">              "physical link": "Link from S8-5 to S12"</w:t>
      </w:r>
    </w:p>
    <w:p w14:paraId="2AE35327" w14:textId="77777777" w:rsidR="00CE516E" w:rsidRDefault="00CE516E" w:rsidP="00CE516E">
      <w:pPr>
        <w:pStyle w:val="RFCFigure"/>
      </w:pPr>
      <w:r>
        <w:t xml:space="preserve">            },</w:t>
      </w:r>
    </w:p>
    <w:p w14:paraId="6DF9D782" w14:textId="77777777" w:rsidR="00CE516E" w:rsidRDefault="00CE516E" w:rsidP="00CE516E">
      <w:pPr>
        <w:pStyle w:val="RFCFigure"/>
      </w:pPr>
      <w:r>
        <w:t xml:space="preserve">            "link-id": "teNodeId/10.0.0.1/teLinkId/5",</w:t>
      </w:r>
    </w:p>
    <w:p w14:paraId="24CD75FD" w14:textId="77777777" w:rsidR="00CE516E" w:rsidRDefault="00CE516E" w:rsidP="00CE516E">
      <w:pPr>
        <w:pStyle w:val="RFCFigure"/>
      </w:pPr>
      <w:r>
        <w:t xml:space="preserve">            "ietf-te-topology:te": {</w:t>
      </w:r>
    </w:p>
    <w:p w14:paraId="793423C7" w14:textId="77777777" w:rsidR="00CE516E" w:rsidRDefault="00CE516E" w:rsidP="00CE516E">
      <w:pPr>
        <w:pStyle w:val="RFCFigure"/>
      </w:pPr>
      <w:r>
        <w:t xml:space="preserve">              "te-link-attributes": {</w:t>
      </w:r>
    </w:p>
    <w:p w14:paraId="604D8453" w14:textId="77777777" w:rsidR="00CE516E" w:rsidRDefault="00CE516E" w:rsidP="00CE516E">
      <w:pPr>
        <w:pStyle w:val="RFCFigure"/>
      </w:pPr>
      <w:r>
        <w:t xml:space="preserve">                "name": "Inter-domain Link from AN1-5",</w:t>
      </w:r>
    </w:p>
    <w:p w14:paraId="18DA47E2" w14:textId="77777777" w:rsidR="00CE516E" w:rsidRDefault="00CE516E" w:rsidP="00CE516E">
      <w:pPr>
        <w:pStyle w:val="RFCFigure"/>
      </w:pPr>
      <w:r>
        <w:t xml:space="preserve">                "// __DISCUSS__ access-type": "Can we assume point-t\</w:t>
      </w:r>
    </w:p>
    <w:p w14:paraId="090479E1" w14:textId="77777777" w:rsidR="00CE516E" w:rsidRDefault="00CE516E" w:rsidP="00CE516E">
      <w:pPr>
        <w:pStyle w:val="RFCFigure"/>
      </w:pPr>
      <w:r>
        <w:t>\o-point as the default value?",</w:t>
      </w:r>
    </w:p>
    <w:p w14:paraId="0BC458E0" w14:textId="77777777" w:rsidR="00CE516E" w:rsidRDefault="00CE516E" w:rsidP="00CE516E">
      <w:pPr>
        <w:pStyle w:val="RFCFigure"/>
      </w:pPr>
      <w:r>
        <w:t xml:space="preserve">                "access-type": "point-to-point",</w:t>
      </w:r>
    </w:p>
    <w:p w14:paraId="06923C54" w14:textId="77777777" w:rsidR="00CE516E" w:rsidRDefault="00CE516E" w:rsidP="00CE516E">
      <w:pPr>
        <w:pStyle w:val="RFCFigure"/>
      </w:pPr>
      <w:r>
        <w:t xml:space="preserve">                "// __DISCUSS__ is-abstract": "To be discussed with \</w:t>
      </w:r>
    </w:p>
    <w:p w14:paraId="332129C6" w14:textId="77777777" w:rsidR="00CE516E" w:rsidRDefault="00CE516E" w:rsidP="00CE516E">
      <w:pPr>
        <w:pStyle w:val="RFCFigure"/>
      </w:pPr>
      <w:r>
        <w:t>\TE Topology authors",</w:t>
      </w:r>
    </w:p>
    <w:p w14:paraId="1A4C60CE" w14:textId="77777777" w:rsidR="00CE516E" w:rsidRDefault="00CE516E" w:rsidP="00CE516E">
      <w:pPr>
        <w:pStyle w:val="RFCFigure"/>
      </w:pPr>
      <w:r>
        <w:t xml:space="preserve">                "// __DISCUSS__ underlay": "To be discussed with TE \</w:t>
      </w:r>
    </w:p>
    <w:p w14:paraId="7F2A8A6F" w14:textId="77777777" w:rsidR="00CE516E" w:rsidRDefault="00CE516E" w:rsidP="00CE516E">
      <w:pPr>
        <w:pStyle w:val="RFCFigure"/>
      </w:pPr>
      <w:r>
        <w:t>\Topology authors",</w:t>
      </w:r>
    </w:p>
    <w:p w14:paraId="1E0DCF18" w14:textId="77777777" w:rsidR="00CE516E" w:rsidRDefault="00CE516E" w:rsidP="00CE516E">
      <w:pPr>
        <w:pStyle w:val="RFCFigure"/>
      </w:pPr>
      <w:r>
        <w:t xml:space="preserve">                "admin-status": "up",</w:t>
      </w:r>
    </w:p>
    <w:p w14:paraId="12CE8E7C" w14:textId="77777777" w:rsidR="00CE516E" w:rsidRDefault="00CE516E" w:rsidP="00CE516E">
      <w:pPr>
        <w:pStyle w:val="RFCFigure"/>
      </w:pPr>
      <w:r>
        <w:t xml:space="preserve">                "interface-switching-capability": [</w:t>
      </w:r>
    </w:p>
    <w:p w14:paraId="193CD875" w14:textId="77777777" w:rsidR="00CE516E" w:rsidRDefault="00CE516E" w:rsidP="00CE516E">
      <w:pPr>
        <w:pStyle w:val="RFCFigure"/>
      </w:pPr>
      <w:r>
        <w:t xml:space="preserve">                  {</w:t>
      </w:r>
    </w:p>
    <w:p w14:paraId="4E48B6D4" w14:textId="77777777" w:rsidR="00CE516E" w:rsidRDefault="00CE516E" w:rsidP="00CE516E">
      <w:pPr>
        <w:pStyle w:val="RFCFigure"/>
      </w:pPr>
      <w:r>
        <w:t xml:space="preserve">                    "switching-capability": "ietf-te-types:switching\</w:t>
      </w:r>
    </w:p>
    <w:p w14:paraId="569AB0F1" w14:textId="77777777" w:rsidR="00CE516E" w:rsidRDefault="00CE516E" w:rsidP="00CE516E">
      <w:pPr>
        <w:pStyle w:val="RFCFigure"/>
      </w:pPr>
      <w:r>
        <w:t>\-otn",</w:t>
      </w:r>
    </w:p>
    <w:p w14:paraId="0782E3CC" w14:textId="77777777" w:rsidR="00CE516E" w:rsidRDefault="00CE516E" w:rsidP="00CE516E">
      <w:pPr>
        <w:pStyle w:val="RFCFigure"/>
      </w:pPr>
      <w:r>
        <w:t xml:space="preserve">                    "encoding": "ietf-te-types:lsp-encoding-oduk",</w:t>
      </w:r>
    </w:p>
    <w:p w14:paraId="4369BF35" w14:textId="77777777" w:rsidR="00CE516E" w:rsidRDefault="00CE516E" w:rsidP="00CE516E">
      <w:pPr>
        <w:pStyle w:val="RFCFigure"/>
      </w:pPr>
      <w:r>
        <w:t xml:space="preserve">                    "max-lsp-bandwidth": [</w:t>
      </w:r>
    </w:p>
    <w:p w14:paraId="4AD933A3" w14:textId="77777777" w:rsidR="00CE516E" w:rsidRDefault="00CE516E" w:rsidP="00CE516E">
      <w:pPr>
        <w:pStyle w:val="RFCFigure"/>
      </w:pPr>
      <w:r>
        <w:t xml:space="preserve">                      {</w:t>
      </w:r>
    </w:p>
    <w:p w14:paraId="099ED6D3" w14:textId="77777777" w:rsidR="00CE516E" w:rsidRDefault="00CE516E" w:rsidP="00CE516E">
      <w:pPr>
        <w:pStyle w:val="RFCFigure"/>
      </w:pPr>
      <w:r>
        <w:t xml:space="preserve">                        "priority": 0,</w:t>
      </w:r>
    </w:p>
    <w:p w14:paraId="2DA411A1" w14:textId="77777777" w:rsidR="00CE516E" w:rsidRDefault="00CE516E" w:rsidP="00CE516E">
      <w:pPr>
        <w:pStyle w:val="RFCFigure"/>
      </w:pPr>
      <w:r>
        <w:t xml:space="preserve">                        "// __DISCUSS__ te-bandwidth": "ODU4"</w:t>
      </w:r>
    </w:p>
    <w:p w14:paraId="0A451114" w14:textId="77777777" w:rsidR="00CE516E" w:rsidRDefault="00CE516E" w:rsidP="00CE516E">
      <w:pPr>
        <w:pStyle w:val="RFCFigure"/>
      </w:pPr>
      <w:r>
        <w:t xml:space="preserve">                      }</w:t>
      </w:r>
    </w:p>
    <w:p w14:paraId="16ACD99A" w14:textId="77777777" w:rsidR="00CE516E" w:rsidRDefault="00CE516E" w:rsidP="00CE516E">
      <w:pPr>
        <w:pStyle w:val="RFCFigure"/>
      </w:pPr>
      <w:r>
        <w:t xml:space="preserve">                    ],</w:t>
      </w:r>
    </w:p>
    <w:p w14:paraId="0024984E" w14:textId="77777777" w:rsidR="00CE516E" w:rsidRDefault="00CE516E" w:rsidP="00CE516E">
      <w:pPr>
        <w:pStyle w:val="RFCFigure"/>
      </w:pPr>
      <w:r>
        <w:t xml:space="preserve">                    "// __DISCUSS__ label-restrictions": "To be adde\</w:t>
      </w:r>
    </w:p>
    <w:p w14:paraId="16F39406" w14:textId="77777777" w:rsidR="00CE516E" w:rsidRDefault="00CE516E" w:rsidP="00CE516E">
      <w:pPr>
        <w:pStyle w:val="RFCFigure"/>
      </w:pPr>
      <w:r>
        <w:t>\d?"</w:t>
      </w:r>
    </w:p>
    <w:p w14:paraId="198259B0" w14:textId="77777777" w:rsidR="00CE516E" w:rsidRDefault="00CE516E" w:rsidP="00CE516E">
      <w:pPr>
        <w:pStyle w:val="RFCFigure"/>
      </w:pPr>
      <w:r>
        <w:t xml:space="preserve">                  }</w:t>
      </w:r>
    </w:p>
    <w:p w14:paraId="38B77CED" w14:textId="77777777" w:rsidR="00CE516E" w:rsidRDefault="00CE516E" w:rsidP="00CE516E">
      <w:pPr>
        <w:pStyle w:val="RFCFigure"/>
      </w:pPr>
      <w:r>
        <w:t xml:space="preserve">                ],</w:t>
      </w:r>
    </w:p>
    <w:p w14:paraId="724060C6" w14:textId="77777777" w:rsidR="00CE516E" w:rsidRDefault="00CE516E" w:rsidP="00CE516E">
      <w:pPr>
        <w:pStyle w:val="RFCFigure"/>
      </w:pPr>
      <w:r>
        <w:t xml:space="preserve">                "// __DISCUSS__ link-protection-type": "Can we assum\</w:t>
      </w:r>
    </w:p>
    <w:p w14:paraId="2ACD85B1" w14:textId="77777777" w:rsidR="00CE516E" w:rsidRDefault="00CE516E" w:rsidP="00CE516E">
      <w:pPr>
        <w:pStyle w:val="RFCFigure"/>
      </w:pPr>
      <w:r>
        <w:t>\e unprotected as the default value?",</w:t>
      </w:r>
    </w:p>
    <w:p w14:paraId="298E9139" w14:textId="77777777" w:rsidR="00CE516E" w:rsidRDefault="00CE516E" w:rsidP="00CE516E">
      <w:pPr>
        <w:pStyle w:val="RFCFigure"/>
      </w:pPr>
      <w:r>
        <w:lastRenderedPageBreak/>
        <w:t xml:space="preserve">                "link-protection-type": "unprotected",</w:t>
      </w:r>
    </w:p>
    <w:p w14:paraId="5D65FAD7" w14:textId="77777777" w:rsidR="00CE516E" w:rsidRDefault="00CE516E" w:rsidP="00CE516E">
      <w:pPr>
        <w:pStyle w:val="RFCFigure"/>
      </w:pPr>
      <w:r>
        <w:t xml:space="preserve">                "max-link-bandwidth": {</w:t>
      </w:r>
    </w:p>
    <w:p w14:paraId="2C5500B8" w14:textId="77777777" w:rsidR="00CE516E" w:rsidRDefault="00CE516E" w:rsidP="00CE516E">
      <w:pPr>
        <w:pStyle w:val="RFCFigure"/>
      </w:pPr>
      <w:r>
        <w:t xml:space="preserve">                  "// __DISCUSS__ te-bandwidth": "1xODU4, ..."</w:t>
      </w:r>
    </w:p>
    <w:p w14:paraId="54095AED" w14:textId="77777777" w:rsidR="00CE516E" w:rsidRDefault="00CE516E" w:rsidP="00CE516E">
      <w:pPr>
        <w:pStyle w:val="RFCFigure"/>
      </w:pPr>
      <w:r>
        <w:t xml:space="preserve">                },</w:t>
      </w:r>
    </w:p>
    <w:p w14:paraId="05F205E6" w14:textId="77777777" w:rsidR="00CE516E" w:rsidRDefault="00CE516E" w:rsidP="00CE516E">
      <w:pPr>
        <w:pStyle w:val="RFCFigure"/>
      </w:pPr>
      <w:r>
        <w:t xml:space="preserve">                "max-resv-link-bandwidth": {</w:t>
      </w:r>
    </w:p>
    <w:p w14:paraId="30D90D31" w14:textId="77777777" w:rsidR="00CE516E" w:rsidRDefault="00CE516E" w:rsidP="00CE516E">
      <w:pPr>
        <w:pStyle w:val="RFCFigure"/>
      </w:pPr>
      <w:r>
        <w:t xml:space="preserve">                  "// __DISCUSS__ te-bandwidth": "1xODU4, ..."</w:t>
      </w:r>
    </w:p>
    <w:p w14:paraId="11DBD2F7" w14:textId="77777777" w:rsidR="00CE516E" w:rsidRDefault="00CE516E" w:rsidP="00CE516E">
      <w:pPr>
        <w:pStyle w:val="RFCFigure"/>
      </w:pPr>
      <w:r>
        <w:t xml:space="preserve">                },</w:t>
      </w:r>
    </w:p>
    <w:p w14:paraId="3939101E" w14:textId="77777777" w:rsidR="00CE516E" w:rsidRDefault="00CE516E" w:rsidP="00CE516E">
      <w:pPr>
        <w:pStyle w:val="RFCFigure"/>
      </w:pPr>
      <w:r>
        <w:t xml:space="preserve">                "unreserved-bandwidth": [</w:t>
      </w:r>
    </w:p>
    <w:p w14:paraId="5D2C2630" w14:textId="77777777" w:rsidR="00CE516E" w:rsidRDefault="00CE516E" w:rsidP="00CE516E">
      <w:pPr>
        <w:pStyle w:val="RFCFigure"/>
      </w:pPr>
      <w:r>
        <w:t xml:space="preserve">                  {</w:t>
      </w:r>
    </w:p>
    <w:p w14:paraId="01C1F0BC" w14:textId="77777777" w:rsidR="00CE516E" w:rsidRDefault="00CE516E" w:rsidP="00CE516E">
      <w:pPr>
        <w:pStyle w:val="RFCFigure"/>
      </w:pPr>
      <w:r>
        <w:t xml:space="preserve">                    "priority": 0,</w:t>
      </w:r>
    </w:p>
    <w:p w14:paraId="083D01FD" w14:textId="77777777" w:rsidR="00CE516E" w:rsidRDefault="00CE516E" w:rsidP="00CE516E">
      <w:pPr>
        <w:pStyle w:val="RFCFigure"/>
      </w:pPr>
      <w:r>
        <w:t xml:space="preserve">                    "// __DISCUSS__ te-bandwidth": "1xODU4, ..."</w:t>
      </w:r>
    </w:p>
    <w:p w14:paraId="27820867" w14:textId="77777777" w:rsidR="00CE516E" w:rsidRDefault="00CE516E" w:rsidP="00CE516E">
      <w:pPr>
        <w:pStyle w:val="RFCFigure"/>
      </w:pPr>
      <w:r>
        <w:t xml:space="preserve">                  }</w:t>
      </w:r>
    </w:p>
    <w:p w14:paraId="42891872" w14:textId="77777777" w:rsidR="00CE516E" w:rsidRDefault="00CE516E" w:rsidP="00CE516E">
      <w:pPr>
        <w:pStyle w:val="RFCFigure"/>
      </w:pPr>
      <w:r>
        <w:t xml:space="preserve">                ]</w:t>
      </w:r>
    </w:p>
    <w:p w14:paraId="207BB17C" w14:textId="77777777" w:rsidR="00CE516E" w:rsidRDefault="00CE516E" w:rsidP="00CE516E">
      <w:pPr>
        <w:pStyle w:val="RFCFigure"/>
      </w:pPr>
      <w:r>
        <w:t xml:space="preserve">              },</w:t>
      </w:r>
    </w:p>
    <w:p w14:paraId="44549898" w14:textId="77777777" w:rsidR="00CE516E" w:rsidRDefault="00CE516E" w:rsidP="00CE516E">
      <w:pPr>
        <w:pStyle w:val="RFCFigure"/>
      </w:pPr>
      <w:r>
        <w:t xml:space="preserve">              "oper-status": "up",</w:t>
      </w:r>
    </w:p>
    <w:p w14:paraId="7C6EE20C" w14:textId="77777777" w:rsidR="00CE516E" w:rsidRDefault="00CE516E" w:rsidP="00CE516E">
      <w:pPr>
        <w:pStyle w:val="RFCFigure"/>
      </w:pPr>
      <w:r>
        <w:t xml:space="preserve">              "// __EMPTY__ is-transitional": "It is not a transitio\</w:t>
      </w:r>
    </w:p>
    <w:p w14:paraId="44E2D69A" w14:textId="77777777" w:rsidR="00CE516E" w:rsidRDefault="00CE516E" w:rsidP="00CE516E">
      <w:pPr>
        <w:pStyle w:val="RFCFigure"/>
      </w:pPr>
      <w:r>
        <w:t>\nal link",</w:t>
      </w:r>
    </w:p>
    <w:p w14:paraId="4D4FAFAE" w14:textId="77777777" w:rsidR="00CE516E" w:rsidRDefault="00CE516E" w:rsidP="00CE516E">
      <w:pPr>
        <w:pStyle w:val="RFCFigure"/>
      </w:pPr>
      <w:r>
        <w:t xml:space="preserve">              "// __DISCUSS__ underlay ": "To be discussed with TE T\</w:t>
      </w:r>
    </w:p>
    <w:p w14:paraId="051388F8" w14:textId="77777777" w:rsidR="00CE516E" w:rsidRDefault="00CE516E" w:rsidP="00CE516E">
      <w:pPr>
        <w:pStyle w:val="RFCFigure"/>
      </w:pPr>
      <w:r>
        <w:t>\opology authors"</w:t>
      </w:r>
    </w:p>
    <w:p w14:paraId="597A5501" w14:textId="77777777" w:rsidR="00CE516E" w:rsidRDefault="00CE516E" w:rsidP="00CE516E">
      <w:pPr>
        <w:pStyle w:val="RFCFigure"/>
      </w:pPr>
      <w:r>
        <w:t xml:space="preserve">            },</w:t>
      </w:r>
    </w:p>
    <w:p w14:paraId="451BE912" w14:textId="77777777" w:rsidR="00CE516E" w:rsidRDefault="00CE516E" w:rsidP="00CE516E">
      <w:pPr>
        <w:pStyle w:val="RFCFigure"/>
      </w:pPr>
      <w:r>
        <w:t xml:space="preserve">            "source": {</w:t>
      </w:r>
    </w:p>
    <w:p w14:paraId="5AC92BFB" w14:textId="77777777" w:rsidR="00CE516E" w:rsidRDefault="00CE516E" w:rsidP="00CE516E">
      <w:pPr>
        <w:pStyle w:val="RFCFigure"/>
      </w:pPr>
      <w:r>
        <w:t xml:space="preserve">              "source-node": "10.0.0.1",</w:t>
      </w:r>
    </w:p>
    <w:p w14:paraId="72A93138" w14:textId="77777777" w:rsidR="00CE516E" w:rsidRDefault="00CE516E" w:rsidP="00CE516E">
      <w:pPr>
        <w:pStyle w:val="RFCFigure"/>
      </w:pPr>
      <w:r>
        <w:t xml:space="preserve">              "source-tp": 5</w:t>
      </w:r>
    </w:p>
    <w:p w14:paraId="5FD226E8" w14:textId="77777777" w:rsidR="00CE516E" w:rsidRDefault="00CE516E" w:rsidP="00CE516E">
      <w:pPr>
        <w:pStyle w:val="RFCFigure"/>
      </w:pPr>
      <w:r>
        <w:t xml:space="preserve">            },</w:t>
      </w:r>
    </w:p>
    <w:p w14:paraId="1C2B6BF9" w14:textId="77777777" w:rsidR="00CE516E" w:rsidRDefault="00CE516E" w:rsidP="00CE516E">
      <w:pPr>
        <w:pStyle w:val="RFCFigure"/>
      </w:pPr>
      <w:r>
        <w:t xml:space="preserve">            "// __EMPTY__ destination": "inter-domain link"</w:t>
      </w:r>
    </w:p>
    <w:p w14:paraId="48D9F331" w14:textId="77777777" w:rsidR="00CE516E" w:rsidRDefault="00CE516E" w:rsidP="00CE516E">
      <w:pPr>
        <w:pStyle w:val="RFCFigure"/>
      </w:pPr>
      <w:r>
        <w:t xml:space="preserve">          },</w:t>
      </w:r>
    </w:p>
    <w:p w14:paraId="6C53806E" w14:textId="77777777" w:rsidR="00CE516E" w:rsidRDefault="00CE516E" w:rsidP="00CE516E">
      <w:pPr>
        <w:pStyle w:val="RFCFigure"/>
      </w:pPr>
      <w:r>
        <w:t xml:space="preserve">          {</w:t>
      </w:r>
    </w:p>
    <w:p w14:paraId="5A72EFCC" w14:textId="77777777" w:rsidR="00CE516E" w:rsidRDefault="00CE516E" w:rsidP="00CE516E">
      <w:pPr>
        <w:pStyle w:val="RFCFigure"/>
      </w:pPr>
      <w:r>
        <w:t xml:space="preserve">            "// __DESCRIPTION__:__LINK__": {</w:t>
      </w:r>
    </w:p>
    <w:p w14:paraId="06665E6C" w14:textId="77777777" w:rsidR="00CE516E" w:rsidRDefault="00CE516E" w:rsidP="00CE516E">
      <w:pPr>
        <w:pStyle w:val="RFCFigure"/>
      </w:pPr>
      <w:r>
        <w:t xml:space="preserve">              "name": "Inter-domain Link from AN1-6",</w:t>
      </w:r>
    </w:p>
    <w:p w14:paraId="20410BA2" w14:textId="77777777" w:rsidR="00CE516E" w:rsidRDefault="00CE516E" w:rsidP="00CE516E">
      <w:pPr>
        <w:pStyle w:val="RFCFigure"/>
      </w:pPr>
      <w:r>
        <w:t xml:space="preserve">              "type": "inter-domain link",</w:t>
      </w:r>
    </w:p>
    <w:p w14:paraId="7A681ABE" w14:textId="77777777" w:rsidR="00CE516E" w:rsidRDefault="00CE516E" w:rsidP="00CE516E">
      <w:pPr>
        <w:pStyle w:val="RFCFigure"/>
      </w:pPr>
      <w:r>
        <w:t xml:space="preserve">              "physical link": "Link from S7-4 to S11"</w:t>
      </w:r>
    </w:p>
    <w:p w14:paraId="06D6E383" w14:textId="77777777" w:rsidR="00CE516E" w:rsidRDefault="00CE516E" w:rsidP="00CE516E">
      <w:pPr>
        <w:pStyle w:val="RFCFigure"/>
      </w:pPr>
      <w:r>
        <w:t xml:space="preserve">            },</w:t>
      </w:r>
    </w:p>
    <w:p w14:paraId="7CE2CF0F" w14:textId="77777777" w:rsidR="00CE516E" w:rsidRDefault="00CE516E" w:rsidP="00CE516E">
      <w:pPr>
        <w:pStyle w:val="RFCFigure"/>
      </w:pPr>
      <w:r>
        <w:t xml:space="preserve">            "link-id": "teNodeId/10.0.0.1/teLinkId/6",</w:t>
      </w:r>
    </w:p>
    <w:p w14:paraId="242E74AD" w14:textId="77777777" w:rsidR="00CE516E" w:rsidRDefault="00CE516E" w:rsidP="00CE516E">
      <w:pPr>
        <w:pStyle w:val="RFCFigure"/>
      </w:pPr>
      <w:r>
        <w:t xml:space="preserve">            "ietf-te-topology:te": {</w:t>
      </w:r>
    </w:p>
    <w:p w14:paraId="253EDF00" w14:textId="77777777" w:rsidR="00CE516E" w:rsidRDefault="00CE516E" w:rsidP="00CE516E">
      <w:pPr>
        <w:pStyle w:val="RFCFigure"/>
      </w:pPr>
      <w:r>
        <w:t xml:space="preserve">              "te-link-attributes": {</w:t>
      </w:r>
    </w:p>
    <w:p w14:paraId="77FDC7C8" w14:textId="77777777" w:rsidR="00CE516E" w:rsidRDefault="00CE516E" w:rsidP="00CE516E">
      <w:pPr>
        <w:pStyle w:val="RFCFigure"/>
      </w:pPr>
      <w:r>
        <w:t xml:space="preserve">                "name": "Inter-domain Link from AN1-6",</w:t>
      </w:r>
    </w:p>
    <w:p w14:paraId="5DE63A1E" w14:textId="77777777" w:rsidR="00CE516E" w:rsidRDefault="00CE516E" w:rsidP="00CE516E">
      <w:pPr>
        <w:pStyle w:val="RFCFigure"/>
      </w:pPr>
      <w:r>
        <w:t xml:space="preserve">                "// __DISCUSS__ access-type": "Can we assume point-t\</w:t>
      </w:r>
    </w:p>
    <w:p w14:paraId="6450717B" w14:textId="77777777" w:rsidR="00CE516E" w:rsidRDefault="00CE516E" w:rsidP="00CE516E">
      <w:pPr>
        <w:pStyle w:val="RFCFigure"/>
      </w:pPr>
      <w:r>
        <w:t>\o-point as the default value?",</w:t>
      </w:r>
    </w:p>
    <w:p w14:paraId="7D1E5AB0" w14:textId="77777777" w:rsidR="00CE516E" w:rsidRDefault="00CE516E" w:rsidP="00CE516E">
      <w:pPr>
        <w:pStyle w:val="RFCFigure"/>
      </w:pPr>
      <w:r>
        <w:t xml:space="preserve">                "access-type": "point-to-point",</w:t>
      </w:r>
    </w:p>
    <w:p w14:paraId="108A1E6E" w14:textId="77777777" w:rsidR="00CE516E" w:rsidRDefault="00CE516E" w:rsidP="00CE516E">
      <w:pPr>
        <w:pStyle w:val="RFCFigure"/>
      </w:pPr>
      <w:r>
        <w:t xml:space="preserve">                "// __DISCUSS__ is-abstract": "To be discussed with \</w:t>
      </w:r>
    </w:p>
    <w:p w14:paraId="1DBE2B9E" w14:textId="77777777" w:rsidR="00CE516E" w:rsidRDefault="00CE516E" w:rsidP="00CE516E">
      <w:pPr>
        <w:pStyle w:val="RFCFigure"/>
      </w:pPr>
      <w:r>
        <w:t>\TE Topology authors",</w:t>
      </w:r>
    </w:p>
    <w:p w14:paraId="239C1515" w14:textId="77777777" w:rsidR="00CE516E" w:rsidRDefault="00CE516E" w:rsidP="00CE516E">
      <w:pPr>
        <w:pStyle w:val="RFCFigure"/>
      </w:pPr>
      <w:r>
        <w:t xml:space="preserve">                "// __DISCUSS__ underlay": "To be discussed with TE \</w:t>
      </w:r>
    </w:p>
    <w:p w14:paraId="35E18173" w14:textId="77777777" w:rsidR="00CE516E" w:rsidRDefault="00CE516E" w:rsidP="00CE516E">
      <w:pPr>
        <w:pStyle w:val="RFCFigure"/>
      </w:pPr>
      <w:r>
        <w:t>\Topology authors",</w:t>
      </w:r>
    </w:p>
    <w:p w14:paraId="272FE2CF" w14:textId="77777777" w:rsidR="00CE516E" w:rsidRDefault="00CE516E" w:rsidP="00CE516E">
      <w:pPr>
        <w:pStyle w:val="RFCFigure"/>
      </w:pPr>
      <w:r>
        <w:t xml:space="preserve">                "admin-status": "up",</w:t>
      </w:r>
    </w:p>
    <w:p w14:paraId="731CE45B" w14:textId="77777777" w:rsidR="00CE516E" w:rsidRDefault="00CE516E" w:rsidP="00CE516E">
      <w:pPr>
        <w:pStyle w:val="RFCFigure"/>
      </w:pPr>
      <w:r>
        <w:lastRenderedPageBreak/>
        <w:t xml:space="preserve">                "interface-switching-capability": [</w:t>
      </w:r>
    </w:p>
    <w:p w14:paraId="36716A00" w14:textId="77777777" w:rsidR="00CE516E" w:rsidRDefault="00CE516E" w:rsidP="00CE516E">
      <w:pPr>
        <w:pStyle w:val="RFCFigure"/>
      </w:pPr>
      <w:r>
        <w:t xml:space="preserve">                  {</w:t>
      </w:r>
    </w:p>
    <w:p w14:paraId="37FC4E0E" w14:textId="77777777" w:rsidR="00CE516E" w:rsidRDefault="00CE516E" w:rsidP="00CE516E">
      <w:pPr>
        <w:pStyle w:val="RFCFigure"/>
      </w:pPr>
      <w:r>
        <w:t xml:space="preserve">                    "switching-capability": "ietf-te-types:switching\</w:t>
      </w:r>
    </w:p>
    <w:p w14:paraId="654B3092" w14:textId="77777777" w:rsidR="00CE516E" w:rsidRDefault="00CE516E" w:rsidP="00CE516E">
      <w:pPr>
        <w:pStyle w:val="RFCFigure"/>
      </w:pPr>
      <w:r>
        <w:t>\-otn",</w:t>
      </w:r>
    </w:p>
    <w:p w14:paraId="109347CE" w14:textId="77777777" w:rsidR="00CE516E" w:rsidRDefault="00CE516E" w:rsidP="00CE516E">
      <w:pPr>
        <w:pStyle w:val="RFCFigure"/>
      </w:pPr>
      <w:r>
        <w:t xml:space="preserve">                    "encoding": "ietf-te-types:lsp-encoding-oduk",</w:t>
      </w:r>
    </w:p>
    <w:p w14:paraId="7D36597D" w14:textId="77777777" w:rsidR="00CE516E" w:rsidRDefault="00CE516E" w:rsidP="00CE516E">
      <w:pPr>
        <w:pStyle w:val="RFCFigure"/>
      </w:pPr>
      <w:r>
        <w:t xml:space="preserve">                    "max-lsp-bandwidth": [</w:t>
      </w:r>
    </w:p>
    <w:p w14:paraId="2913FE55" w14:textId="77777777" w:rsidR="00CE516E" w:rsidRDefault="00CE516E" w:rsidP="00CE516E">
      <w:pPr>
        <w:pStyle w:val="RFCFigure"/>
      </w:pPr>
      <w:r>
        <w:t xml:space="preserve">                      {</w:t>
      </w:r>
    </w:p>
    <w:p w14:paraId="7F10C855" w14:textId="77777777" w:rsidR="00CE516E" w:rsidRDefault="00CE516E" w:rsidP="00CE516E">
      <w:pPr>
        <w:pStyle w:val="RFCFigure"/>
      </w:pPr>
      <w:r>
        <w:t xml:space="preserve">                        "priority": 0,</w:t>
      </w:r>
    </w:p>
    <w:p w14:paraId="41E273B1" w14:textId="77777777" w:rsidR="00CE516E" w:rsidRDefault="00CE516E" w:rsidP="00CE516E">
      <w:pPr>
        <w:pStyle w:val="RFCFigure"/>
      </w:pPr>
      <w:r>
        <w:t xml:space="preserve">                        "// __DISCUSS__ te-bandwidth": "ODU4"</w:t>
      </w:r>
    </w:p>
    <w:p w14:paraId="277D2F3C" w14:textId="77777777" w:rsidR="00CE516E" w:rsidRDefault="00CE516E" w:rsidP="00CE516E">
      <w:pPr>
        <w:pStyle w:val="RFCFigure"/>
      </w:pPr>
      <w:r>
        <w:t xml:space="preserve">                      }</w:t>
      </w:r>
    </w:p>
    <w:p w14:paraId="0889D3C9" w14:textId="77777777" w:rsidR="00CE516E" w:rsidRDefault="00CE516E" w:rsidP="00CE516E">
      <w:pPr>
        <w:pStyle w:val="RFCFigure"/>
      </w:pPr>
      <w:r>
        <w:t xml:space="preserve">                    ],</w:t>
      </w:r>
    </w:p>
    <w:p w14:paraId="2A8E8855" w14:textId="77777777" w:rsidR="00CE516E" w:rsidRDefault="00CE516E" w:rsidP="00CE516E">
      <w:pPr>
        <w:pStyle w:val="RFCFigure"/>
      </w:pPr>
      <w:r>
        <w:t xml:space="preserve">                    "// __DISCUSS__ label-restrictions": "To be adde\</w:t>
      </w:r>
    </w:p>
    <w:p w14:paraId="3910F534" w14:textId="77777777" w:rsidR="00CE516E" w:rsidRDefault="00CE516E" w:rsidP="00CE516E">
      <w:pPr>
        <w:pStyle w:val="RFCFigure"/>
      </w:pPr>
      <w:r>
        <w:t>\d?"</w:t>
      </w:r>
    </w:p>
    <w:p w14:paraId="5A9B9AF0" w14:textId="77777777" w:rsidR="00CE516E" w:rsidRDefault="00CE516E" w:rsidP="00CE516E">
      <w:pPr>
        <w:pStyle w:val="RFCFigure"/>
      </w:pPr>
      <w:r>
        <w:t xml:space="preserve">                  }</w:t>
      </w:r>
    </w:p>
    <w:p w14:paraId="1E93DB3B" w14:textId="77777777" w:rsidR="00CE516E" w:rsidRDefault="00CE516E" w:rsidP="00CE516E">
      <w:pPr>
        <w:pStyle w:val="RFCFigure"/>
      </w:pPr>
      <w:r>
        <w:t xml:space="preserve">                ],</w:t>
      </w:r>
    </w:p>
    <w:p w14:paraId="294E2B72" w14:textId="77777777" w:rsidR="00CE516E" w:rsidRDefault="00CE516E" w:rsidP="00CE516E">
      <w:pPr>
        <w:pStyle w:val="RFCFigure"/>
      </w:pPr>
      <w:r>
        <w:t xml:space="preserve">                "// __DISCUSS__ link-protection-type": "Can we assum\</w:t>
      </w:r>
    </w:p>
    <w:p w14:paraId="36E5730E" w14:textId="77777777" w:rsidR="00CE516E" w:rsidRDefault="00CE516E" w:rsidP="00CE516E">
      <w:pPr>
        <w:pStyle w:val="RFCFigure"/>
      </w:pPr>
      <w:r>
        <w:t>\e unprotected as the default value?",</w:t>
      </w:r>
    </w:p>
    <w:p w14:paraId="1B7BB43C" w14:textId="77777777" w:rsidR="00CE516E" w:rsidRDefault="00CE516E" w:rsidP="00CE516E">
      <w:pPr>
        <w:pStyle w:val="RFCFigure"/>
      </w:pPr>
      <w:r>
        <w:t xml:space="preserve">                "link-protection-type": "unprotected",</w:t>
      </w:r>
    </w:p>
    <w:p w14:paraId="73BE1498" w14:textId="77777777" w:rsidR="00CE516E" w:rsidRDefault="00CE516E" w:rsidP="00CE516E">
      <w:pPr>
        <w:pStyle w:val="RFCFigure"/>
      </w:pPr>
      <w:r>
        <w:t xml:space="preserve">                "max-link-bandwidth": {</w:t>
      </w:r>
    </w:p>
    <w:p w14:paraId="5E291144" w14:textId="77777777" w:rsidR="00CE516E" w:rsidRDefault="00CE516E" w:rsidP="00CE516E">
      <w:pPr>
        <w:pStyle w:val="RFCFigure"/>
      </w:pPr>
      <w:r>
        <w:t xml:space="preserve">                  "// __DISCUSS__ te-bandwidth": "1xODU4, ..."</w:t>
      </w:r>
    </w:p>
    <w:p w14:paraId="688835E4" w14:textId="77777777" w:rsidR="00CE516E" w:rsidRDefault="00CE516E" w:rsidP="00CE516E">
      <w:pPr>
        <w:pStyle w:val="RFCFigure"/>
      </w:pPr>
      <w:r>
        <w:t xml:space="preserve">                },</w:t>
      </w:r>
    </w:p>
    <w:p w14:paraId="4C886403" w14:textId="77777777" w:rsidR="00CE516E" w:rsidRDefault="00CE516E" w:rsidP="00CE516E">
      <w:pPr>
        <w:pStyle w:val="RFCFigure"/>
      </w:pPr>
      <w:r>
        <w:t xml:space="preserve">                "max-resv-link-bandwidth": {</w:t>
      </w:r>
    </w:p>
    <w:p w14:paraId="2771AE6B" w14:textId="77777777" w:rsidR="00CE516E" w:rsidRDefault="00CE516E" w:rsidP="00CE516E">
      <w:pPr>
        <w:pStyle w:val="RFCFigure"/>
      </w:pPr>
      <w:r>
        <w:t xml:space="preserve">                  "// __DISCUSS__ te-bandwidth": "1xODU4, ..."</w:t>
      </w:r>
    </w:p>
    <w:p w14:paraId="4F3D04DB" w14:textId="77777777" w:rsidR="00CE516E" w:rsidRDefault="00CE516E" w:rsidP="00CE516E">
      <w:pPr>
        <w:pStyle w:val="RFCFigure"/>
      </w:pPr>
      <w:r>
        <w:t xml:space="preserve">                },</w:t>
      </w:r>
    </w:p>
    <w:p w14:paraId="72F0120F" w14:textId="77777777" w:rsidR="00CE516E" w:rsidRDefault="00CE516E" w:rsidP="00CE516E">
      <w:pPr>
        <w:pStyle w:val="RFCFigure"/>
      </w:pPr>
      <w:r>
        <w:t xml:space="preserve">                "unreserved-bandwidth": [</w:t>
      </w:r>
    </w:p>
    <w:p w14:paraId="7EF1B4BE" w14:textId="77777777" w:rsidR="00CE516E" w:rsidRDefault="00CE516E" w:rsidP="00CE516E">
      <w:pPr>
        <w:pStyle w:val="RFCFigure"/>
      </w:pPr>
      <w:r>
        <w:t xml:space="preserve">                  {</w:t>
      </w:r>
    </w:p>
    <w:p w14:paraId="19AFE16D" w14:textId="77777777" w:rsidR="00CE516E" w:rsidRDefault="00CE516E" w:rsidP="00CE516E">
      <w:pPr>
        <w:pStyle w:val="RFCFigure"/>
      </w:pPr>
      <w:r>
        <w:t xml:space="preserve">                    "priority": 0,</w:t>
      </w:r>
    </w:p>
    <w:p w14:paraId="0B67C494" w14:textId="77777777" w:rsidR="00CE516E" w:rsidRDefault="00CE516E" w:rsidP="00CE516E">
      <w:pPr>
        <w:pStyle w:val="RFCFigure"/>
      </w:pPr>
      <w:r>
        <w:t xml:space="preserve">                    "// __DISCUSS__ te-bandwidth": "1xODU4, ..."</w:t>
      </w:r>
    </w:p>
    <w:p w14:paraId="26ED1B2A" w14:textId="77777777" w:rsidR="00CE516E" w:rsidRDefault="00CE516E" w:rsidP="00CE516E">
      <w:pPr>
        <w:pStyle w:val="RFCFigure"/>
      </w:pPr>
      <w:r>
        <w:t xml:space="preserve">                  }</w:t>
      </w:r>
    </w:p>
    <w:p w14:paraId="7137D2FA" w14:textId="77777777" w:rsidR="00CE516E" w:rsidRDefault="00CE516E" w:rsidP="00CE516E">
      <w:pPr>
        <w:pStyle w:val="RFCFigure"/>
      </w:pPr>
      <w:r>
        <w:t xml:space="preserve">                ]</w:t>
      </w:r>
    </w:p>
    <w:p w14:paraId="05A5ADEB" w14:textId="77777777" w:rsidR="00CE516E" w:rsidRDefault="00CE516E" w:rsidP="00CE516E">
      <w:pPr>
        <w:pStyle w:val="RFCFigure"/>
      </w:pPr>
      <w:r>
        <w:t xml:space="preserve">              },</w:t>
      </w:r>
    </w:p>
    <w:p w14:paraId="400DD5D4" w14:textId="77777777" w:rsidR="00CE516E" w:rsidRDefault="00CE516E" w:rsidP="00CE516E">
      <w:pPr>
        <w:pStyle w:val="RFCFigure"/>
      </w:pPr>
      <w:r>
        <w:t xml:space="preserve">              "oper-status": "up",</w:t>
      </w:r>
    </w:p>
    <w:p w14:paraId="6DD10E77" w14:textId="77777777" w:rsidR="00CE516E" w:rsidRDefault="00CE516E" w:rsidP="00CE516E">
      <w:pPr>
        <w:pStyle w:val="RFCFigure"/>
      </w:pPr>
      <w:r>
        <w:t xml:space="preserve">              "// __EMPTY__ is-transitional": "It is not a transitio\</w:t>
      </w:r>
    </w:p>
    <w:p w14:paraId="0824CD04" w14:textId="77777777" w:rsidR="00CE516E" w:rsidRDefault="00CE516E" w:rsidP="00CE516E">
      <w:pPr>
        <w:pStyle w:val="RFCFigure"/>
      </w:pPr>
      <w:r>
        <w:t>\nal link",</w:t>
      </w:r>
    </w:p>
    <w:p w14:paraId="06D9C795" w14:textId="77777777" w:rsidR="00CE516E" w:rsidRDefault="00CE516E" w:rsidP="00CE516E">
      <w:pPr>
        <w:pStyle w:val="RFCFigure"/>
      </w:pPr>
      <w:r>
        <w:t xml:space="preserve">              "// __DISCUSS__ underlay ": "To be discussed with TE T\</w:t>
      </w:r>
    </w:p>
    <w:p w14:paraId="6BCA4A49" w14:textId="77777777" w:rsidR="00CE516E" w:rsidRDefault="00CE516E" w:rsidP="00CE516E">
      <w:pPr>
        <w:pStyle w:val="RFCFigure"/>
      </w:pPr>
      <w:r>
        <w:t>\opology authors"</w:t>
      </w:r>
    </w:p>
    <w:p w14:paraId="4A90C456" w14:textId="77777777" w:rsidR="00CE516E" w:rsidRDefault="00CE516E" w:rsidP="00CE516E">
      <w:pPr>
        <w:pStyle w:val="RFCFigure"/>
      </w:pPr>
      <w:r>
        <w:t xml:space="preserve">            },</w:t>
      </w:r>
    </w:p>
    <w:p w14:paraId="2EC8EDC9" w14:textId="77777777" w:rsidR="00CE516E" w:rsidRDefault="00CE516E" w:rsidP="00CE516E">
      <w:pPr>
        <w:pStyle w:val="RFCFigure"/>
      </w:pPr>
      <w:r>
        <w:t xml:space="preserve">            "source": {</w:t>
      </w:r>
    </w:p>
    <w:p w14:paraId="6D5709FD" w14:textId="77777777" w:rsidR="00CE516E" w:rsidRDefault="00CE516E" w:rsidP="00CE516E">
      <w:pPr>
        <w:pStyle w:val="RFCFigure"/>
      </w:pPr>
      <w:r>
        <w:t xml:space="preserve">              "source-node": "10.0.0.1",</w:t>
      </w:r>
    </w:p>
    <w:p w14:paraId="3F27242C" w14:textId="77777777" w:rsidR="00CE516E" w:rsidRDefault="00CE516E" w:rsidP="00CE516E">
      <w:pPr>
        <w:pStyle w:val="RFCFigure"/>
      </w:pPr>
      <w:r>
        <w:t xml:space="preserve">              "source-tp": 6</w:t>
      </w:r>
    </w:p>
    <w:p w14:paraId="5BA3902A" w14:textId="77777777" w:rsidR="00CE516E" w:rsidRDefault="00CE516E" w:rsidP="00CE516E">
      <w:pPr>
        <w:pStyle w:val="RFCFigure"/>
      </w:pPr>
      <w:r>
        <w:t xml:space="preserve">            },</w:t>
      </w:r>
    </w:p>
    <w:p w14:paraId="2CDE6F7B" w14:textId="77777777" w:rsidR="00CE516E" w:rsidRDefault="00CE516E" w:rsidP="00CE516E">
      <w:pPr>
        <w:pStyle w:val="RFCFigure"/>
      </w:pPr>
      <w:r>
        <w:t xml:space="preserve">            "// __EMPTY__ destination": "inter-domain link"</w:t>
      </w:r>
    </w:p>
    <w:p w14:paraId="6C677B73" w14:textId="77777777" w:rsidR="00CE516E" w:rsidRDefault="00CE516E" w:rsidP="00CE516E">
      <w:pPr>
        <w:pStyle w:val="RFCFigure"/>
      </w:pPr>
      <w:r>
        <w:t xml:space="preserve">          },</w:t>
      </w:r>
    </w:p>
    <w:p w14:paraId="58F7ECB4" w14:textId="77777777" w:rsidR="00CE516E" w:rsidRDefault="00CE516E" w:rsidP="00CE516E">
      <w:pPr>
        <w:pStyle w:val="RFCFigure"/>
      </w:pPr>
      <w:r>
        <w:t xml:space="preserve">          {</w:t>
      </w:r>
    </w:p>
    <w:p w14:paraId="3A408E08" w14:textId="77777777" w:rsidR="00CE516E" w:rsidRDefault="00CE516E" w:rsidP="00CE516E">
      <w:pPr>
        <w:pStyle w:val="RFCFigure"/>
      </w:pPr>
      <w:r>
        <w:lastRenderedPageBreak/>
        <w:t xml:space="preserve">            "// __DESCRIPTION__:__LINK__": {</w:t>
      </w:r>
    </w:p>
    <w:p w14:paraId="59959E2C" w14:textId="77777777" w:rsidR="00CE516E" w:rsidRDefault="00CE516E" w:rsidP="00CE516E">
      <w:pPr>
        <w:pStyle w:val="RFCFigure"/>
      </w:pPr>
      <w:r>
        <w:t xml:space="preserve">              "name": "Access Link from AN1-7",</w:t>
      </w:r>
    </w:p>
    <w:p w14:paraId="5BE1F2F2" w14:textId="77777777" w:rsidR="00CE516E" w:rsidRDefault="00CE516E" w:rsidP="00CE516E">
      <w:pPr>
        <w:pStyle w:val="RFCFigure"/>
      </w:pPr>
      <w:r>
        <w:t xml:space="preserve">              "type": "access link",</w:t>
      </w:r>
    </w:p>
    <w:p w14:paraId="06321C83" w14:textId="77777777" w:rsidR="00CE516E" w:rsidRDefault="00CE516E" w:rsidP="00CE516E">
      <w:pPr>
        <w:pStyle w:val="RFCFigure"/>
      </w:pPr>
      <w:r>
        <w:t xml:space="preserve">              "physical link": "Link from S6-2 to R3"</w:t>
      </w:r>
    </w:p>
    <w:p w14:paraId="4B7C84F6" w14:textId="77777777" w:rsidR="00CE516E" w:rsidRDefault="00CE516E" w:rsidP="00CE516E">
      <w:pPr>
        <w:pStyle w:val="RFCFigure"/>
      </w:pPr>
      <w:r>
        <w:t xml:space="preserve">            },</w:t>
      </w:r>
    </w:p>
    <w:p w14:paraId="0305B420" w14:textId="77777777" w:rsidR="00CE516E" w:rsidRDefault="00CE516E" w:rsidP="00CE516E">
      <w:pPr>
        <w:pStyle w:val="RFCFigure"/>
      </w:pPr>
      <w:r>
        <w:t xml:space="preserve">            "link-id": "teNodeId/10.0.0.1teLinkId/7",</w:t>
      </w:r>
    </w:p>
    <w:p w14:paraId="0CDBF28A" w14:textId="77777777" w:rsidR="00CE516E" w:rsidRDefault="00CE516E" w:rsidP="00CE516E">
      <w:pPr>
        <w:pStyle w:val="RFCFigure"/>
      </w:pPr>
      <w:r>
        <w:t xml:space="preserve">            "ietf-te-topology:te": {</w:t>
      </w:r>
    </w:p>
    <w:p w14:paraId="6CF4537A" w14:textId="77777777" w:rsidR="00CE516E" w:rsidRDefault="00CE516E" w:rsidP="00CE516E">
      <w:pPr>
        <w:pStyle w:val="RFCFigure"/>
      </w:pPr>
      <w:r>
        <w:t xml:space="preserve">              "te-link-attributes": {</w:t>
      </w:r>
    </w:p>
    <w:p w14:paraId="74335AC1" w14:textId="77777777" w:rsidR="00CE516E" w:rsidRDefault="00CE516E" w:rsidP="00CE516E">
      <w:pPr>
        <w:pStyle w:val="RFCFigure"/>
      </w:pPr>
      <w:r>
        <w:t xml:space="preserve">                "name": "Access Link from AN1-7",</w:t>
      </w:r>
    </w:p>
    <w:p w14:paraId="712DA14F" w14:textId="77777777" w:rsidR="00CE516E" w:rsidRDefault="00CE516E" w:rsidP="00CE516E">
      <w:pPr>
        <w:pStyle w:val="RFCFigure"/>
      </w:pPr>
      <w:r>
        <w:t xml:space="preserve">                "// __DISCUSS__ access-type": "Can we assume point-t\</w:t>
      </w:r>
    </w:p>
    <w:p w14:paraId="7E9255FF" w14:textId="77777777" w:rsidR="00CE516E" w:rsidRDefault="00CE516E" w:rsidP="00CE516E">
      <w:pPr>
        <w:pStyle w:val="RFCFigure"/>
      </w:pPr>
      <w:r>
        <w:t>\o-point as the default value?",</w:t>
      </w:r>
    </w:p>
    <w:p w14:paraId="4EFA130B" w14:textId="77777777" w:rsidR="00CE516E" w:rsidRDefault="00CE516E" w:rsidP="00CE516E">
      <w:pPr>
        <w:pStyle w:val="RFCFigure"/>
      </w:pPr>
      <w:r>
        <w:t xml:space="preserve">                "access-type": "point-to-point",</w:t>
      </w:r>
    </w:p>
    <w:p w14:paraId="6AB96D20" w14:textId="77777777" w:rsidR="00CE516E" w:rsidRDefault="00CE516E" w:rsidP="00CE516E">
      <w:pPr>
        <w:pStyle w:val="RFCFigure"/>
      </w:pPr>
      <w:r>
        <w:t xml:space="preserve">                "// __DISCUSS__ is-abstract": "To be discussed with \</w:t>
      </w:r>
    </w:p>
    <w:p w14:paraId="669C668C" w14:textId="77777777" w:rsidR="00CE516E" w:rsidRDefault="00CE516E" w:rsidP="00CE516E">
      <w:pPr>
        <w:pStyle w:val="RFCFigure"/>
      </w:pPr>
      <w:r>
        <w:t>\TE Topology authors",</w:t>
      </w:r>
    </w:p>
    <w:p w14:paraId="191707B7" w14:textId="77777777" w:rsidR="00CE516E" w:rsidRDefault="00CE516E" w:rsidP="00CE516E">
      <w:pPr>
        <w:pStyle w:val="RFCFigure"/>
      </w:pPr>
      <w:r>
        <w:t xml:space="preserve">                "// __DISCUSS__ underlay": "To be discussed with TE \</w:t>
      </w:r>
    </w:p>
    <w:p w14:paraId="238FBED0" w14:textId="77777777" w:rsidR="00CE516E" w:rsidRDefault="00CE516E" w:rsidP="00CE516E">
      <w:pPr>
        <w:pStyle w:val="RFCFigure"/>
      </w:pPr>
      <w:r>
        <w:t>\Topology authors",</w:t>
      </w:r>
    </w:p>
    <w:p w14:paraId="5C980867" w14:textId="77777777" w:rsidR="00CE516E" w:rsidRDefault="00CE516E" w:rsidP="00CE516E">
      <w:pPr>
        <w:pStyle w:val="RFCFigure"/>
      </w:pPr>
      <w:r>
        <w:t xml:space="preserve">                "admin-status": "up",</w:t>
      </w:r>
    </w:p>
    <w:p w14:paraId="4F874543" w14:textId="77777777" w:rsidR="00CE516E" w:rsidRDefault="00CE516E" w:rsidP="00CE516E">
      <w:pPr>
        <w:pStyle w:val="RFCFigure"/>
      </w:pPr>
      <w:r>
        <w:t xml:space="preserve">                "interface-switching-capability": [</w:t>
      </w:r>
    </w:p>
    <w:p w14:paraId="1379001F" w14:textId="77777777" w:rsidR="00CE516E" w:rsidRDefault="00CE516E" w:rsidP="00CE516E">
      <w:pPr>
        <w:pStyle w:val="RFCFigure"/>
      </w:pPr>
      <w:r>
        <w:t xml:space="preserve">                  {</w:t>
      </w:r>
    </w:p>
    <w:p w14:paraId="24066481" w14:textId="77777777" w:rsidR="00CE516E" w:rsidRDefault="00CE516E" w:rsidP="00CE516E">
      <w:pPr>
        <w:pStyle w:val="RFCFigure"/>
      </w:pPr>
      <w:r>
        <w:t xml:space="preserve">                    "switching-capability": "ietf-te-types:switching\</w:t>
      </w:r>
    </w:p>
    <w:p w14:paraId="244A6808" w14:textId="77777777" w:rsidR="00CE516E" w:rsidRDefault="00CE516E" w:rsidP="00CE516E">
      <w:pPr>
        <w:pStyle w:val="RFCFigure"/>
      </w:pPr>
      <w:r>
        <w:t>\-otn",</w:t>
      </w:r>
    </w:p>
    <w:p w14:paraId="5585B31A" w14:textId="77777777" w:rsidR="00CE516E" w:rsidRDefault="00CE516E" w:rsidP="00CE516E">
      <w:pPr>
        <w:pStyle w:val="RFCFigure"/>
      </w:pPr>
      <w:r>
        <w:t xml:space="preserve">                    "encoding": "ietf-te-types:lsp-encoding-oduk",</w:t>
      </w:r>
    </w:p>
    <w:p w14:paraId="0534CF21" w14:textId="77777777" w:rsidR="00CE516E" w:rsidRDefault="00CE516E" w:rsidP="00CE516E">
      <w:pPr>
        <w:pStyle w:val="RFCFigure"/>
      </w:pPr>
      <w:r>
        <w:t xml:space="preserve">                    "max-lsp-bandwidth": [</w:t>
      </w:r>
    </w:p>
    <w:p w14:paraId="55FAE0EE" w14:textId="77777777" w:rsidR="00CE516E" w:rsidRDefault="00CE516E" w:rsidP="00CE516E">
      <w:pPr>
        <w:pStyle w:val="RFCFigure"/>
      </w:pPr>
      <w:r>
        <w:t xml:space="preserve">                      {</w:t>
      </w:r>
    </w:p>
    <w:p w14:paraId="1493F04B" w14:textId="77777777" w:rsidR="00CE516E" w:rsidRDefault="00CE516E" w:rsidP="00CE516E">
      <w:pPr>
        <w:pStyle w:val="RFCFigure"/>
      </w:pPr>
      <w:r>
        <w:t xml:space="preserve">                        "priority": 0,</w:t>
      </w:r>
    </w:p>
    <w:p w14:paraId="0A761AF5" w14:textId="77777777" w:rsidR="00CE516E" w:rsidRDefault="00CE516E" w:rsidP="00CE516E">
      <w:pPr>
        <w:pStyle w:val="RFCFigure"/>
      </w:pPr>
      <w:r>
        <w:t xml:space="preserve">                        "// __DISCUSS__ te-bandwidth": "ODU2"</w:t>
      </w:r>
    </w:p>
    <w:p w14:paraId="6FF4D4D6" w14:textId="77777777" w:rsidR="00CE516E" w:rsidRDefault="00CE516E" w:rsidP="00CE516E">
      <w:pPr>
        <w:pStyle w:val="RFCFigure"/>
      </w:pPr>
      <w:r>
        <w:t xml:space="preserve">                      }</w:t>
      </w:r>
    </w:p>
    <w:p w14:paraId="1E95F98D" w14:textId="77777777" w:rsidR="00CE516E" w:rsidRDefault="00CE516E" w:rsidP="00CE516E">
      <w:pPr>
        <w:pStyle w:val="RFCFigure"/>
      </w:pPr>
      <w:r>
        <w:t xml:space="preserve">                    ],</w:t>
      </w:r>
    </w:p>
    <w:p w14:paraId="7A934799" w14:textId="77777777" w:rsidR="00CE516E" w:rsidRDefault="00CE516E" w:rsidP="00CE516E">
      <w:pPr>
        <w:pStyle w:val="RFCFigure"/>
      </w:pPr>
      <w:r>
        <w:t xml:space="preserve">                    "// __DISCUSS__ label-restrictions": "To be adde\</w:t>
      </w:r>
    </w:p>
    <w:p w14:paraId="7F2EAD51" w14:textId="77777777" w:rsidR="00CE516E" w:rsidRDefault="00CE516E" w:rsidP="00CE516E">
      <w:pPr>
        <w:pStyle w:val="RFCFigure"/>
      </w:pPr>
      <w:r>
        <w:t>\d?"</w:t>
      </w:r>
    </w:p>
    <w:p w14:paraId="3CBBFCA1" w14:textId="77777777" w:rsidR="00CE516E" w:rsidRDefault="00CE516E" w:rsidP="00CE516E">
      <w:pPr>
        <w:pStyle w:val="RFCFigure"/>
      </w:pPr>
      <w:r>
        <w:t xml:space="preserve">                  }</w:t>
      </w:r>
    </w:p>
    <w:p w14:paraId="12D77E3D" w14:textId="77777777" w:rsidR="00CE516E" w:rsidRDefault="00CE516E" w:rsidP="00CE516E">
      <w:pPr>
        <w:pStyle w:val="RFCFigure"/>
      </w:pPr>
      <w:r>
        <w:t xml:space="preserve">                ],</w:t>
      </w:r>
    </w:p>
    <w:p w14:paraId="7012A427" w14:textId="77777777" w:rsidR="00CE516E" w:rsidRDefault="00CE516E" w:rsidP="00CE516E">
      <w:pPr>
        <w:pStyle w:val="RFCFigure"/>
      </w:pPr>
      <w:r>
        <w:t xml:space="preserve">                "// __DISCUSS__ link-protection-type": "Can we assum\</w:t>
      </w:r>
    </w:p>
    <w:p w14:paraId="16305CA3" w14:textId="77777777" w:rsidR="00CE516E" w:rsidRDefault="00CE516E" w:rsidP="00CE516E">
      <w:pPr>
        <w:pStyle w:val="RFCFigure"/>
      </w:pPr>
      <w:r>
        <w:t>\e unprotected as the default value?",</w:t>
      </w:r>
    </w:p>
    <w:p w14:paraId="585EA56A" w14:textId="77777777" w:rsidR="00CE516E" w:rsidRDefault="00CE516E" w:rsidP="00CE516E">
      <w:pPr>
        <w:pStyle w:val="RFCFigure"/>
      </w:pPr>
      <w:r>
        <w:t xml:space="preserve">                "link-protection-type": "unprotected",</w:t>
      </w:r>
    </w:p>
    <w:p w14:paraId="41FCC94C" w14:textId="77777777" w:rsidR="00CE516E" w:rsidRDefault="00CE516E" w:rsidP="00CE516E">
      <w:pPr>
        <w:pStyle w:val="RFCFigure"/>
      </w:pPr>
      <w:r>
        <w:t xml:space="preserve">                "max-link-bandwidth": {</w:t>
      </w:r>
    </w:p>
    <w:p w14:paraId="19C330C5" w14:textId="77777777" w:rsidR="00CE516E" w:rsidRDefault="00CE516E" w:rsidP="00CE516E">
      <w:pPr>
        <w:pStyle w:val="RFCFigure"/>
      </w:pPr>
      <w:r>
        <w:t xml:space="preserve">                  "// __DISCUSS__ te-bandwidth": "1xODU2"</w:t>
      </w:r>
    </w:p>
    <w:p w14:paraId="7032A5F8" w14:textId="77777777" w:rsidR="00CE516E" w:rsidRDefault="00CE516E" w:rsidP="00CE516E">
      <w:pPr>
        <w:pStyle w:val="RFCFigure"/>
      </w:pPr>
      <w:r>
        <w:t xml:space="preserve">                },</w:t>
      </w:r>
    </w:p>
    <w:p w14:paraId="621601F8" w14:textId="77777777" w:rsidR="00CE516E" w:rsidRDefault="00CE516E" w:rsidP="00CE516E">
      <w:pPr>
        <w:pStyle w:val="RFCFigure"/>
      </w:pPr>
      <w:r>
        <w:t xml:space="preserve">                "max-resv-link-bandwidth": {</w:t>
      </w:r>
    </w:p>
    <w:p w14:paraId="01567013" w14:textId="77777777" w:rsidR="00CE516E" w:rsidRDefault="00CE516E" w:rsidP="00CE516E">
      <w:pPr>
        <w:pStyle w:val="RFCFigure"/>
      </w:pPr>
      <w:r>
        <w:t xml:space="preserve">                  "// __DISCUSS__ te-bandwidth": "1xODU2"</w:t>
      </w:r>
    </w:p>
    <w:p w14:paraId="6C16285F" w14:textId="77777777" w:rsidR="00CE516E" w:rsidRDefault="00CE516E" w:rsidP="00CE516E">
      <w:pPr>
        <w:pStyle w:val="RFCFigure"/>
      </w:pPr>
      <w:r>
        <w:t xml:space="preserve">                },</w:t>
      </w:r>
    </w:p>
    <w:p w14:paraId="2917A971" w14:textId="77777777" w:rsidR="00CE516E" w:rsidRDefault="00CE516E" w:rsidP="00CE516E">
      <w:pPr>
        <w:pStyle w:val="RFCFigure"/>
      </w:pPr>
      <w:r>
        <w:t xml:space="preserve">                "unreserved-bandwidth": [</w:t>
      </w:r>
    </w:p>
    <w:p w14:paraId="0BCC2CD8" w14:textId="77777777" w:rsidR="00CE516E" w:rsidRDefault="00CE516E" w:rsidP="00CE516E">
      <w:pPr>
        <w:pStyle w:val="RFCFigure"/>
      </w:pPr>
      <w:r>
        <w:t xml:space="preserve">                  {</w:t>
      </w:r>
    </w:p>
    <w:p w14:paraId="32E11750" w14:textId="77777777" w:rsidR="00CE516E" w:rsidRDefault="00CE516E" w:rsidP="00CE516E">
      <w:pPr>
        <w:pStyle w:val="RFCFigure"/>
      </w:pPr>
      <w:r>
        <w:t xml:space="preserve">                    "priority": 0,</w:t>
      </w:r>
    </w:p>
    <w:p w14:paraId="00481E6D" w14:textId="77777777" w:rsidR="00CE516E" w:rsidRDefault="00CE516E" w:rsidP="00CE516E">
      <w:pPr>
        <w:pStyle w:val="RFCFigure"/>
      </w:pPr>
      <w:r>
        <w:lastRenderedPageBreak/>
        <w:t xml:space="preserve">                    "// __DISCUSS__ te-bandwidth": "1xODU2"</w:t>
      </w:r>
    </w:p>
    <w:p w14:paraId="69C3DE36" w14:textId="77777777" w:rsidR="00CE516E" w:rsidRDefault="00CE516E" w:rsidP="00CE516E">
      <w:pPr>
        <w:pStyle w:val="RFCFigure"/>
      </w:pPr>
      <w:r>
        <w:t xml:space="preserve">                  }</w:t>
      </w:r>
    </w:p>
    <w:p w14:paraId="1A30BAAD" w14:textId="77777777" w:rsidR="00CE516E" w:rsidRDefault="00CE516E" w:rsidP="00CE516E">
      <w:pPr>
        <w:pStyle w:val="RFCFigure"/>
      </w:pPr>
      <w:r>
        <w:t xml:space="preserve">                ]</w:t>
      </w:r>
    </w:p>
    <w:p w14:paraId="5A7646C7" w14:textId="77777777" w:rsidR="00CE516E" w:rsidRDefault="00CE516E" w:rsidP="00CE516E">
      <w:pPr>
        <w:pStyle w:val="RFCFigure"/>
      </w:pPr>
      <w:r>
        <w:t xml:space="preserve">              },</w:t>
      </w:r>
    </w:p>
    <w:p w14:paraId="06862886" w14:textId="77777777" w:rsidR="00CE516E" w:rsidRDefault="00CE516E" w:rsidP="00CE516E">
      <w:pPr>
        <w:pStyle w:val="RFCFigure"/>
      </w:pPr>
      <w:r>
        <w:t xml:space="preserve">              "oper-status": "up",</w:t>
      </w:r>
    </w:p>
    <w:p w14:paraId="63CD4331" w14:textId="77777777" w:rsidR="00CE516E" w:rsidRDefault="00CE516E" w:rsidP="00CE516E">
      <w:pPr>
        <w:pStyle w:val="RFCFigure"/>
      </w:pPr>
      <w:r>
        <w:t xml:space="preserve">              "// __EMPTY__ is-transitional": "It is not a transitio\</w:t>
      </w:r>
    </w:p>
    <w:p w14:paraId="54979693" w14:textId="77777777" w:rsidR="00CE516E" w:rsidRDefault="00CE516E" w:rsidP="00CE516E">
      <w:pPr>
        <w:pStyle w:val="RFCFigure"/>
      </w:pPr>
      <w:r>
        <w:t>\nal link",</w:t>
      </w:r>
    </w:p>
    <w:p w14:paraId="56787532" w14:textId="77777777" w:rsidR="00CE516E" w:rsidRDefault="00CE516E" w:rsidP="00CE516E">
      <w:pPr>
        <w:pStyle w:val="RFCFigure"/>
      </w:pPr>
      <w:r>
        <w:t xml:space="preserve">              "// __DISCUSS__ underlay ": "To be discussed with TE T\</w:t>
      </w:r>
    </w:p>
    <w:p w14:paraId="6634D94D" w14:textId="77777777" w:rsidR="00CE516E" w:rsidRDefault="00CE516E" w:rsidP="00CE516E">
      <w:pPr>
        <w:pStyle w:val="RFCFigure"/>
      </w:pPr>
      <w:r>
        <w:t>\opology authors"</w:t>
      </w:r>
    </w:p>
    <w:p w14:paraId="14814C85" w14:textId="77777777" w:rsidR="00CE516E" w:rsidRDefault="00CE516E" w:rsidP="00CE516E">
      <w:pPr>
        <w:pStyle w:val="RFCFigure"/>
      </w:pPr>
      <w:r>
        <w:t xml:space="preserve">            },</w:t>
      </w:r>
    </w:p>
    <w:p w14:paraId="3F615339" w14:textId="77777777" w:rsidR="00CE516E" w:rsidRDefault="00CE516E" w:rsidP="00CE516E">
      <w:pPr>
        <w:pStyle w:val="RFCFigure"/>
      </w:pPr>
      <w:r>
        <w:t xml:space="preserve">            "source": {</w:t>
      </w:r>
    </w:p>
    <w:p w14:paraId="13C2816F" w14:textId="77777777" w:rsidR="00CE516E" w:rsidRDefault="00CE516E" w:rsidP="00CE516E">
      <w:pPr>
        <w:pStyle w:val="RFCFigure"/>
      </w:pPr>
      <w:r>
        <w:t xml:space="preserve">              "source-node": "10.0.0.1",</w:t>
      </w:r>
    </w:p>
    <w:p w14:paraId="27EC3CFE" w14:textId="77777777" w:rsidR="00CE516E" w:rsidRDefault="00CE516E" w:rsidP="00CE516E">
      <w:pPr>
        <w:pStyle w:val="RFCFigure"/>
      </w:pPr>
      <w:r>
        <w:t xml:space="preserve">              "source-tp": 7</w:t>
      </w:r>
    </w:p>
    <w:p w14:paraId="2CECA28F" w14:textId="77777777" w:rsidR="00CE516E" w:rsidRDefault="00CE516E" w:rsidP="00CE516E">
      <w:pPr>
        <w:pStyle w:val="RFCFigure"/>
      </w:pPr>
      <w:r>
        <w:t xml:space="preserve">            },</w:t>
      </w:r>
    </w:p>
    <w:p w14:paraId="0D2509F7" w14:textId="77777777" w:rsidR="00CE516E" w:rsidRDefault="00CE516E" w:rsidP="00CE516E">
      <w:pPr>
        <w:pStyle w:val="RFCFigure"/>
      </w:pPr>
      <w:r>
        <w:t xml:space="preserve">            "// __EMPTY__ destination": "access link"</w:t>
      </w:r>
    </w:p>
    <w:p w14:paraId="60FBFD2E" w14:textId="77777777" w:rsidR="00CE516E" w:rsidRDefault="00CE516E" w:rsidP="00CE516E">
      <w:pPr>
        <w:pStyle w:val="RFCFigure"/>
      </w:pPr>
      <w:r>
        <w:t xml:space="preserve">          }</w:t>
      </w:r>
    </w:p>
    <w:p w14:paraId="3E2CAD3F" w14:textId="77777777" w:rsidR="00CE516E" w:rsidRDefault="00CE516E" w:rsidP="00CE516E">
      <w:pPr>
        <w:pStyle w:val="RFCFigure"/>
      </w:pPr>
      <w:r>
        <w:t xml:space="preserve">        ]</w:t>
      </w:r>
    </w:p>
    <w:p w14:paraId="52FF1411" w14:textId="77777777" w:rsidR="00CE516E" w:rsidRDefault="00CE516E" w:rsidP="00CE516E">
      <w:pPr>
        <w:pStyle w:val="RFCFigure"/>
      </w:pPr>
      <w:r>
        <w:t xml:space="preserve">      }</w:t>
      </w:r>
    </w:p>
    <w:p w14:paraId="1EB1A346" w14:textId="77777777" w:rsidR="00CE516E" w:rsidRDefault="00CE516E" w:rsidP="00CE516E">
      <w:pPr>
        <w:pStyle w:val="RFCFigure"/>
      </w:pPr>
      <w:r>
        <w:t xml:space="preserve">    ]</w:t>
      </w:r>
    </w:p>
    <w:p w14:paraId="1FD178C4" w14:textId="77777777" w:rsidR="00CE516E" w:rsidRDefault="00CE516E" w:rsidP="00CE516E">
      <w:pPr>
        <w:pStyle w:val="RFCFigure"/>
      </w:pPr>
      <w:r>
        <w:t xml:space="preserve">  }</w:t>
      </w:r>
    </w:p>
    <w:p w14:paraId="74FC79E8" w14:textId="4212C3DB" w:rsidR="00963190" w:rsidRDefault="00CE516E" w:rsidP="00CE516E">
      <w:pPr>
        <w:pStyle w:val="RFCFigure"/>
      </w:pPr>
      <w:r>
        <w:t>}</w:t>
      </w:r>
    </w:p>
    <w:p w14:paraId="3097AC2D" w14:textId="77777777" w:rsidR="00E5134F" w:rsidRDefault="00E5134F" w:rsidP="005C1708">
      <w:pPr>
        <w:pStyle w:val="RFCFigure"/>
        <w:rPr>
          <w:highlight w:val="cyan"/>
        </w:rPr>
      </w:pPr>
    </w:p>
    <w:p w14:paraId="317003DD" w14:textId="55560FF4" w:rsidR="00960BD0" w:rsidRDefault="00960BD0" w:rsidP="00424D01">
      <w:pPr>
        <w:pStyle w:val="RFCAppH1"/>
      </w:pPr>
      <w:bookmarkStart w:id="115" w:name="_Toc528079442"/>
      <w:r w:rsidRPr="009D5F17">
        <w:t>JSON Examples for Service Configuration</w:t>
      </w:r>
      <w:bookmarkEnd w:id="115"/>
    </w:p>
    <w:p w14:paraId="3B558CE2" w14:textId="7EAE4D19" w:rsidR="0095114C" w:rsidRDefault="0095114C" w:rsidP="00424D01">
      <w:pPr>
        <w:pStyle w:val="RFCAppH2"/>
      </w:pPr>
      <w:bookmarkStart w:id="116" w:name="_Ref517961525"/>
      <w:bookmarkStart w:id="117" w:name="_Toc528079443"/>
      <w:r w:rsidRPr="00D3128B">
        <w:t xml:space="preserve">JSON Code: </w:t>
      </w:r>
      <w:r w:rsidRPr="00F41C0D">
        <w:t>mpi1-odu2-service-config</w:t>
      </w:r>
      <w:r w:rsidRPr="00D3128B">
        <w:t>.json</w:t>
      </w:r>
      <w:bookmarkEnd w:id="116"/>
      <w:bookmarkEnd w:id="117"/>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4BA313AD" w14:textId="77777777" w:rsidR="00CE516E" w:rsidRDefault="00CE516E" w:rsidP="00CE516E">
      <w:pPr>
        <w:pStyle w:val="RFCFigure"/>
      </w:pPr>
      <w:r>
        <w:lastRenderedPageBreak/>
        <w:t>========== NOTE: '\\' line wrapping per BCP XX (RFC XXXX) ===========</w:t>
      </w:r>
    </w:p>
    <w:p w14:paraId="4A36BCD2" w14:textId="77777777" w:rsidR="00CE516E" w:rsidRDefault="00CE516E" w:rsidP="00CE516E">
      <w:pPr>
        <w:pStyle w:val="RFCFigure"/>
      </w:pPr>
    </w:p>
    <w:p w14:paraId="30F6B07D" w14:textId="77777777" w:rsidR="00CE516E" w:rsidRDefault="00CE516E" w:rsidP="00CE516E">
      <w:pPr>
        <w:pStyle w:val="RFCFigure"/>
      </w:pPr>
      <w:r>
        <w:t>{</w:t>
      </w:r>
    </w:p>
    <w:p w14:paraId="02DD69FB" w14:textId="77777777" w:rsidR="00CE516E" w:rsidRDefault="00CE516E" w:rsidP="00CE516E">
      <w:pPr>
        <w:pStyle w:val="RFCFigure"/>
      </w:pPr>
      <w:r>
        <w:t xml:space="preserve">  "// __TITLE__": "ODU2 Service Configuration @ MPI1",</w:t>
      </w:r>
    </w:p>
    <w:p w14:paraId="03376900" w14:textId="77777777" w:rsidR="00CE516E" w:rsidRDefault="00CE516E" w:rsidP="00CE516E">
      <w:pPr>
        <w:pStyle w:val="RFCFigure"/>
      </w:pPr>
      <w:r>
        <w:t xml:space="preserve">  "// __LAST_UPDATE__": "October 22, 2018",</w:t>
      </w:r>
    </w:p>
    <w:p w14:paraId="7FC3DBEC" w14:textId="77777777" w:rsidR="00CE516E" w:rsidRDefault="00CE516E" w:rsidP="00CE516E">
      <w:pPr>
        <w:pStyle w:val="RFCFigure"/>
      </w:pPr>
      <w:r>
        <w:t xml:space="preserve">  "// __MISSING_ATTRIBUTES__": true,</w:t>
      </w:r>
    </w:p>
    <w:p w14:paraId="17D8E30B" w14:textId="77777777" w:rsidR="00CE516E" w:rsidRDefault="00CE516E" w:rsidP="00CE516E">
      <w:pPr>
        <w:pStyle w:val="RFCFigure"/>
      </w:pPr>
      <w:r>
        <w:t xml:space="preserve">  "// __REFERENCE_DRAFTS__": {</w:t>
      </w:r>
    </w:p>
    <w:p w14:paraId="768AE7FF" w14:textId="77777777" w:rsidR="00CE516E" w:rsidRDefault="00CE516E" w:rsidP="00CE516E">
      <w:pPr>
        <w:pStyle w:val="RFCFigure"/>
      </w:pPr>
      <w:r>
        <w:t xml:space="preserve">    "ietf-routing-types@2017-12-04": "rfc8294",</w:t>
      </w:r>
    </w:p>
    <w:p w14:paraId="49F31B05" w14:textId="77777777" w:rsidR="00CE516E" w:rsidRDefault="00CE516E" w:rsidP="00CE516E">
      <w:pPr>
        <w:pStyle w:val="RFCFigure"/>
      </w:pPr>
      <w:r>
        <w:t xml:space="preserve">    "ietf-otn-types@2018-06-07": "draft-ietf-ccamp-otn-tunnel-model-\</w:t>
      </w:r>
    </w:p>
    <w:p w14:paraId="0E60728D" w14:textId="77777777" w:rsidR="00CE516E" w:rsidRDefault="00CE516E" w:rsidP="00CE516E">
      <w:pPr>
        <w:pStyle w:val="RFCFigure"/>
      </w:pPr>
      <w:r>
        <w:t>\02",</w:t>
      </w:r>
    </w:p>
    <w:p w14:paraId="251735A2" w14:textId="77777777" w:rsidR="00CE516E" w:rsidRDefault="00CE516E" w:rsidP="00CE516E">
      <w:pPr>
        <w:pStyle w:val="RFCFigure"/>
      </w:pPr>
      <w:r>
        <w:t xml:space="preserve">    "ietf-te-types@2018-07-01": "draft-ietf-teas-yang-te-16",</w:t>
      </w:r>
    </w:p>
    <w:p w14:paraId="06715A5A" w14:textId="77777777" w:rsidR="00CE516E" w:rsidRDefault="00CE516E" w:rsidP="00CE516E">
      <w:pPr>
        <w:pStyle w:val="RFCFigure"/>
      </w:pPr>
      <w:r>
        <w:t xml:space="preserve">    "ietf-te@2018-07-01": "draft-ietf-teas-yang-te-16",</w:t>
      </w:r>
    </w:p>
    <w:p w14:paraId="45A3E1A6" w14:textId="77777777" w:rsidR="00CE516E" w:rsidRDefault="00CE516E" w:rsidP="00CE516E">
      <w:pPr>
        <w:pStyle w:val="RFCFigure"/>
      </w:pPr>
      <w:r>
        <w:t xml:space="preserve">    "ietf-otn-tunnel@2018-06-07": "draft-ietf-ccamp-otn-tunnel-model\</w:t>
      </w:r>
    </w:p>
    <w:p w14:paraId="3B146490" w14:textId="77777777" w:rsidR="00CE516E" w:rsidRDefault="00CE516E" w:rsidP="00CE516E">
      <w:pPr>
        <w:pStyle w:val="RFCFigure"/>
      </w:pPr>
      <w:r>
        <w:t>\-02"</w:t>
      </w:r>
    </w:p>
    <w:p w14:paraId="1862B830" w14:textId="77777777" w:rsidR="00CE516E" w:rsidRDefault="00CE516E" w:rsidP="00CE516E">
      <w:pPr>
        <w:pStyle w:val="RFCFigure"/>
      </w:pPr>
      <w:r>
        <w:t xml:space="preserve">  },</w:t>
      </w:r>
    </w:p>
    <w:p w14:paraId="1E40D50B" w14:textId="77777777" w:rsidR="00CE516E" w:rsidRDefault="00CE516E" w:rsidP="00CE516E">
      <w:pPr>
        <w:pStyle w:val="RFCFigure"/>
      </w:pPr>
      <w:r>
        <w:t xml:space="preserve">  "// __RESTCONF_OPERATION__": {</w:t>
      </w:r>
    </w:p>
    <w:p w14:paraId="3839C50A" w14:textId="77777777" w:rsidR="00CE516E" w:rsidRDefault="00CE516E" w:rsidP="00CE516E">
      <w:pPr>
        <w:pStyle w:val="RFCFigure"/>
      </w:pPr>
      <w:r>
        <w:t xml:space="preserve">    "operation": "PUT",</w:t>
      </w:r>
    </w:p>
    <w:p w14:paraId="1B48D366" w14:textId="77777777" w:rsidR="00CE516E" w:rsidRDefault="00CE516E" w:rsidP="00CE516E">
      <w:pPr>
        <w:pStyle w:val="RFCFigure"/>
      </w:pPr>
      <w:r>
        <w:t xml:space="preserve">    "url": "http://{{PNC1-ADDR}}/restconf/data/ietf-te:te"</w:t>
      </w:r>
    </w:p>
    <w:p w14:paraId="53E29D76" w14:textId="77777777" w:rsidR="00CE516E" w:rsidRDefault="00CE516E" w:rsidP="00CE516E">
      <w:pPr>
        <w:pStyle w:val="RFCFigure"/>
      </w:pPr>
      <w:r>
        <w:t xml:space="preserve">  },</w:t>
      </w:r>
    </w:p>
    <w:p w14:paraId="37BF948E" w14:textId="77777777" w:rsidR="00CE516E" w:rsidRDefault="00CE516E" w:rsidP="00CE516E">
      <w:pPr>
        <w:pStyle w:val="RFCFigure"/>
      </w:pPr>
      <w:r>
        <w:t xml:space="preserve">  "ietf-te:te": {</w:t>
      </w:r>
    </w:p>
    <w:p w14:paraId="4BB2D983" w14:textId="77777777" w:rsidR="00CE516E" w:rsidRDefault="00CE516E" w:rsidP="00CE516E">
      <w:pPr>
        <w:pStyle w:val="RFCFigure"/>
      </w:pPr>
      <w:r>
        <w:t xml:space="preserve">    "tunnels": {</w:t>
      </w:r>
    </w:p>
    <w:p w14:paraId="274F4CD6" w14:textId="77777777" w:rsidR="00CE516E" w:rsidRDefault="00CE516E" w:rsidP="00CE516E">
      <w:pPr>
        <w:pStyle w:val="RFCFigure"/>
      </w:pPr>
      <w:r>
        <w:t xml:space="preserve">      "tunnel": [</w:t>
      </w:r>
    </w:p>
    <w:p w14:paraId="284363D8" w14:textId="77777777" w:rsidR="00CE516E" w:rsidRDefault="00CE516E" w:rsidP="00CE516E">
      <w:pPr>
        <w:pStyle w:val="RFCFigure"/>
      </w:pPr>
      <w:r>
        <w:t xml:space="preserve">        {</w:t>
      </w:r>
    </w:p>
    <w:p w14:paraId="3C5A0E7D" w14:textId="77777777" w:rsidR="00CE516E" w:rsidRDefault="00CE516E" w:rsidP="00CE516E">
      <w:pPr>
        <w:pStyle w:val="RFCFigure"/>
      </w:pPr>
      <w:r>
        <w:t xml:space="preserve">          "name": "mpi1-odu2-service",</w:t>
      </w:r>
    </w:p>
    <w:p w14:paraId="65EAB404" w14:textId="77777777" w:rsidR="00CE516E" w:rsidRDefault="00CE516E" w:rsidP="00CE516E">
      <w:pPr>
        <w:pStyle w:val="RFCFigure"/>
      </w:pPr>
      <w:r>
        <w:t xml:space="preserve">          "// identifier": "ODU2-SERVICE-TUNNEL-ID @ MPI1",</w:t>
      </w:r>
    </w:p>
    <w:p w14:paraId="7808D8CA" w14:textId="77777777" w:rsidR="00CE516E" w:rsidRDefault="00CE516E" w:rsidP="00CE516E">
      <w:pPr>
        <w:pStyle w:val="RFCFigure"/>
      </w:pPr>
      <w:r>
        <w:t xml:space="preserve">          "identifier": 1,</w:t>
      </w:r>
    </w:p>
    <w:p w14:paraId="0671A756" w14:textId="77777777" w:rsidR="00CE516E" w:rsidRDefault="00CE516E" w:rsidP="00CE516E">
      <w:pPr>
        <w:pStyle w:val="RFCFigure"/>
      </w:pPr>
      <w:r>
        <w:t xml:space="preserve">          "description": "ODU2 Service implemented by ODU2 OTN Tunne\</w:t>
      </w:r>
    </w:p>
    <w:p w14:paraId="512D3BB9" w14:textId="77777777" w:rsidR="00CE516E" w:rsidRDefault="00CE516E" w:rsidP="00CE516E">
      <w:pPr>
        <w:pStyle w:val="RFCFigure"/>
      </w:pPr>
      <w:r>
        <w:t>\l Segment @ MPI1",</w:t>
      </w:r>
    </w:p>
    <w:p w14:paraId="4F590BDC" w14:textId="77777777" w:rsidR="00CE516E" w:rsidRDefault="00CE516E" w:rsidP="00CE516E">
      <w:pPr>
        <w:pStyle w:val="RFCFigure"/>
      </w:pPr>
      <w:r>
        <w:t xml:space="preserve">          "// encoding and switching-type": "ODU",</w:t>
      </w:r>
    </w:p>
    <w:p w14:paraId="2628E717" w14:textId="77777777" w:rsidR="00CE516E" w:rsidRDefault="00CE516E" w:rsidP="00CE516E">
      <w:pPr>
        <w:pStyle w:val="RFCFigure"/>
      </w:pPr>
      <w:r>
        <w:t xml:space="preserve">          "encoding": "ietf-te-types:lsp-encoding-oduk ",</w:t>
      </w:r>
    </w:p>
    <w:p w14:paraId="0A3633FA" w14:textId="77777777" w:rsidR="00CE516E" w:rsidRDefault="00CE516E" w:rsidP="00CE516E">
      <w:pPr>
        <w:pStyle w:val="RFCFigure"/>
      </w:pPr>
      <w:r>
        <w:t xml:space="preserve">          "switching-type": "ietf-te-types:switching-otn",</w:t>
      </w:r>
    </w:p>
    <w:p w14:paraId="5C74B065" w14:textId="77777777" w:rsidR="00CE516E" w:rsidRDefault="00CE516E" w:rsidP="00CE516E">
      <w:pPr>
        <w:pStyle w:val="RFCFigure"/>
      </w:pPr>
      <w:r>
        <w:t xml:space="preserve">          "// source": "None: transit tunnel segment",</w:t>
      </w:r>
    </w:p>
    <w:p w14:paraId="03A003D6" w14:textId="77777777" w:rsidR="00CE516E" w:rsidRDefault="00CE516E" w:rsidP="00CE516E">
      <w:pPr>
        <w:pStyle w:val="RFCFigure"/>
      </w:pPr>
      <w:r>
        <w:t xml:space="preserve">          "// destination": "None: transit tunnel segment",</w:t>
      </w:r>
    </w:p>
    <w:p w14:paraId="2CBFE6DC" w14:textId="77777777" w:rsidR="00CE516E" w:rsidRDefault="00CE516E" w:rsidP="00CE516E">
      <w:pPr>
        <w:pStyle w:val="RFCFigure"/>
      </w:pPr>
      <w:r>
        <w:t xml:space="preserve">          "// src-tp-id": "None: transit tunnel segment",</w:t>
      </w:r>
    </w:p>
    <w:p w14:paraId="59084FA6" w14:textId="77777777" w:rsidR="00CE516E" w:rsidRDefault="00CE516E" w:rsidP="00CE516E">
      <w:pPr>
        <w:pStyle w:val="RFCFigure"/>
      </w:pPr>
      <w:r>
        <w:t xml:space="preserve">          "// dst-tp-id": "None: transit tunnel segment",</w:t>
      </w:r>
    </w:p>
    <w:p w14:paraId="2EE48951" w14:textId="77777777" w:rsidR="00CE516E" w:rsidRDefault="00CE516E" w:rsidP="00CE516E">
      <w:pPr>
        <w:pStyle w:val="RFCFigure"/>
      </w:pPr>
      <w:r>
        <w:t xml:space="preserve">          "// ietf-otn-tunnel:src-client-signal": "None: ODU transit\</w:t>
      </w:r>
    </w:p>
    <w:p w14:paraId="1074C57D" w14:textId="77777777" w:rsidR="00CE516E" w:rsidRDefault="00CE516E" w:rsidP="00CE516E">
      <w:pPr>
        <w:pStyle w:val="RFCFigure"/>
      </w:pPr>
      <w:r>
        <w:t>\ tunnel segment",</w:t>
      </w:r>
    </w:p>
    <w:p w14:paraId="6AC916D0" w14:textId="77777777" w:rsidR="00CE516E" w:rsidRDefault="00CE516E" w:rsidP="00CE516E">
      <w:pPr>
        <w:pStyle w:val="RFCFigure"/>
      </w:pPr>
      <w:r>
        <w:t xml:space="preserve">          "// ietf-otn-tunnel:dst-client-signal": "None: ODU transit\</w:t>
      </w:r>
    </w:p>
    <w:p w14:paraId="3F7D1190" w14:textId="77777777" w:rsidR="00CE516E" w:rsidRDefault="00CE516E" w:rsidP="00CE516E">
      <w:pPr>
        <w:pStyle w:val="RFCFigure"/>
      </w:pPr>
      <w:r>
        <w:t>\ tunnel segment",</w:t>
      </w:r>
    </w:p>
    <w:p w14:paraId="3C179FA6" w14:textId="77777777" w:rsidR="00CE516E" w:rsidRDefault="00CE516E" w:rsidP="00CE516E">
      <w:pPr>
        <w:pStyle w:val="RFCFigure"/>
      </w:pPr>
      <w:r>
        <w:t xml:space="preserve">          "bidirectional": true,</w:t>
      </w:r>
    </w:p>
    <w:p w14:paraId="71547114" w14:textId="77777777" w:rsidR="00CE516E" w:rsidRDefault="00CE516E" w:rsidP="00CE516E">
      <w:pPr>
        <w:pStyle w:val="RFCFigure"/>
      </w:pPr>
      <w:r>
        <w:t xml:space="preserve">          "// protection": "No protection",</w:t>
      </w:r>
    </w:p>
    <w:p w14:paraId="4F82FAEF" w14:textId="77777777" w:rsidR="00CE516E" w:rsidRDefault="00CE516E" w:rsidP="00CE516E">
      <w:pPr>
        <w:pStyle w:val="RFCFigure"/>
      </w:pPr>
      <w:r>
        <w:t xml:space="preserve">          "// __ DEFAULT __ protection": {</w:t>
      </w:r>
    </w:p>
    <w:p w14:paraId="6EE1879A" w14:textId="77777777" w:rsidR="00CE516E" w:rsidRDefault="00CE516E" w:rsidP="00CE516E">
      <w:pPr>
        <w:pStyle w:val="RFCFigure"/>
      </w:pPr>
      <w:r>
        <w:t xml:space="preserve">            "// __ DEFAULT __ enable": false</w:t>
      </w:r>
    </w:p>
    <w:p w14:paraId="5D1C048C" w14:textId="77777777" w:rsidR="00CE516E" w:rsidRDefault="00CE516E" w:rsidP="00CE516E">
      <w:pPr>
        <w:pStyle w:val="RFCFigure"/>
      </w:pPr>
      <w:r>
        <w:t xml:space="preserve">          },</w:t>
      </w:r>
    </w:p>
    <w:p w14:paraId="16E75464" w14:textId="77777777" w:rsidR="00CE516E" w:rsidRDefault="00CE516E" w:rsidP="00CE516E">
      <w:pPr>
        <w:pStyle w:val="RFCFigure"/>
      </w:pPr>
      <w:r>
        <w:lastRenderedPageBreak/>
        <w:t xml:space="preserve">          "// restoration": "No restoration",</w:t>
      </w:r>
    </w:p>
    <w:p w14:paraId="439D3886" w14:textId="77777777" w:rsidR="00CE516E" w:rsidRDefault="00CE516E" w:rsidP="00CE516E">
      <w:pPr>
        <w:pStyle w:val="RFCFigure"/>
      </w:pPr>
      <w:r>
        <w:t xml:space="preserve">          "// __ DEFAULT __ restoration": {</w:t>
      </w:r>
    </w:p>
    <w:p w14:paraId="018E4F5D" w14:textId="77777777" w:rsidR="00CE516E" w:rsidRDefault="00CE516E" w:rsidP="00CE516E">
      <w:pPr>
        <w:pStyle w:val="RFCFigure"/>
      </w:pPr>
      <w:r>
        <w:t xml:space="preserve">            "// __ DEFAULT __ enable": false</w:t>
      </w:r>
    </w:p>
    <w:p w14:paraId="4B875EBA" w14:textId="77777777" w:rsidR="00CE516E" w:rsidRDefault="00CE516E" w:rsidP="00CE516E">
      <w:pPr>
        <w:pStyle w:val="RFCFigure"/>
      </w:pPr>
      <w:r>
        <w:t xml:space="preserve">          },</w:t>
      </w:r>
    </w:p>
    <w:p w14:paraId="2349EB67" w14:textId="77777777" w:rsidR="00CE516E" w:rsidRDefault="00CE516E" w:rsidP="00CE516E">
      <w:pPr>
        <w:pStyle w:val="RFCFigure"/>
      </w:pPr>
      <w:r>
        <w:t xml:space="preserve">          "// te-topology-identifier": "ODU Black Topology @ MPI1",</w:t>
      </w:r>
    </w:p>
    <w:p w14:paraId="65D88796" w14:textId="77777777" w:rsidR="00CE516E" w:rsidRDefault="00CE516E" w:rsidP="00CE516E">
      <w:pPr>
        <w:pStyle w:val="RFCFigure"/>
      </w:pPr>
      <w:r>
        <w:t xml:space="preserve">          "te-topology-identifier": {</w:t>
      </w:r>
    </w:p>
    <w:p w14:paraId="3ED67609" w14:textId="77777777" w:rsidR="00CE516E" w:rsidRDefault="00CE516E" w:rsidP="00CE516E">
      <w:pPr>
        <w:pStyle w:val="RFCFigure"/>
      </w:pPr>
      <w:r>
        <w:t xml:space="preserve">            "provider-id": 201,</w:t>
      </w:r>
    </w:p>
    <w:p w14:paraId="447B0A5D" w14:textId="77777777" w:rsidR="00CE516E" w:rsidRDefault="00CE516E" w:rsidP="00CE516E">
      <w:pPr>
        <w:pStyle w:val="RFCFigure"/>
      </w:pPr>
      <w:r>
        <w:t xml:space="preserve">            "client-id": 300,</w:t>
      </w:r>
    </w:p>
    <w:p w14:paraId="3F497C7C" w14:textId="77777777" w:rsidR="00CE516E" w:rsidRDefault="00CE516E" w:rsidP="00CE516E">
      <w:pPr>
        <w:pStyle w:val="RFCFigure"/>
      </w:pPr>
      <w:r>
        <w:t xml:space="preserve">            "topology-id": "otn-black-topology"</w:t>
      </w:r>
    </w:p>
    <w:p w14:paraId="01396DB4" w14:textId="77777777" w:rsidR="00CE516E" w:rsidRDefault="00CE516E" w:rsidP="00CE516E">
      <w:pPr>
        <w:pStyle w:val="RFCFigure"/>
      </w:pPr>
      <w:r>
        <w:t xml:space="preserve">          },</w:t>
      </w:r>
    </w:p>
    <w:p w14:paraId="13323EE7" w14:textId="77777777" w:rsidR="00CE516E" w:rsidRDefault="00CE516E" w:rsidP="00CE516E">
      <w:pPr>
        <w:pStyle w:val="RFCFigure"/>
      </w:pPr>
      <w:r>
        <w:t xml:space="preserve">          "te-bandwidth": {</w:t>
      </w:r>
    </w:p>
    <w:p w14:paraId="09A3D35A" w14:textId="77777777" w:rsidR="00CE516E" w:rsidRDefault="00CE516E" w:rsidP="00CE516E">
      <w:pPr>
        <w:pStyle w:val="RFCFigure"/>
      </w:pPr>
      <w:r>
        <w:t xml:space="preserve">            "ietf-otn-tunnel:odu-type": "ietf-otn-types:prot-ODU2"</w:t>
      </w:r>
    </w:p>
    <w:p w14:paraId="6CEFE1D9" w14:textId="77777777" w:rsidR="00CE516E" w:rsidRDefault="00CE516E" w:rsidP="00CE516E">
      <w:pPr>
        <w:pStyle w:val="RFCFigure"/>
      </w:pPr>
      <w:r>
        <w:t xml:space="preserve">          },</w:t>
      </w:r>
    </w:p>
    <w:p w14:paraId="49B8223A" w14:textId="77777777" w:rsidR="00CE516E" w:rsidRDefault="00CE516E" w:rsidP="00CE516E">
      <w:pPr>
        <w:pStyle w:val="RFCFigure"/>
      </w:pPr>
      <w:r>
        <w:t xml:space="preserve">          "// hierarchical-link": "None: transit tunnel segment",</w:t>
      </w:r>
    </w:p>
    <w:p w14:paraId="3805EBF4" w14:textId="77777777" w:rsidR="00CE516E" w:rsidRDefault="00CE516E" w:rsidP="00CE516E">
      <w:pPr>
        <w:pStyle w:val="RFCFigure"/>
      </w:pPr>
      <w:r>
        <w:t xml:space="preserve">          "p2p-primary-paths": {</w:t>
      </w:r>
    </w:p>
    <w:p w14:paraId="5639C429" w14:textId="77777777" w:rsidR="00CE516E" w:rsidRDefault="00CE516E" w:rsidP="00CE516E">
      <w:pPr>
        <w:pStyle w:val="RFCFigure"/>
      </w:pPr>
      <w:r>
        <w:t xml:space="preserve">            "p2p-primary-path": [</w:t>
      </w:r>
    </w:p>
    <w:p w14:paraId="01272E8B" w14:textId="77777777" w:rsidR="00CE516E" w:rsidRDefault="00CE516E" w:rsidP="00CE516E">
      <w:pPr>
        <w:pStyle w:val="RFCFigure"/>
      </w:pPr>
      <w:r>
        <w:t xml:space="preserve">              {</w:t>
      </w:r>
    </w:p>
    <w:p w14:paraId="57312F36" w14:textId="77777777" w:rsidR="00CE516E" w:rsidRDefault="00CE516E" w:rsidP="00CE516E">
      <w:pPr>
        <w:pStyle w:val="RFCFigure"/>
      </w:pPr>
      <w:r>
        <w:t xml:space="preserve">                "name": "mpi1-odu2-service-primary-path",</w:t>
      </w:r>
    </w:p>
    <w:p w14:paraId="14ED049C" w14:textId="77777777" w:rsidR="00CE516E" w:rsidRDefault="00CE516E" w:rsidP="00CE516E">
      <w:pPr>
        <w:pStyle w:val="RFCFigure"/>
      </w:pPr>
      <w:r>
        <w:t xml:space="preserve">                "path-scope": "ietf-te-types:path-scope-segment",</w:t>
      </w:r>
    </w:p>
    <w:p w14:paraId="63D69961" w14:textId="77777777" w:rsidR="00CE516E" w:rsidRDefault="00CE516E" w:rsidP="00CE516E">
      <w:pPr>
        <w:pStyle w:val="RFCFigure"/>
      </w:pPr>
      <w:r>
        <w:t xml:space="preserve">                "// te-bandwidth": "None: only the tunnel bandwidth \</w:t>
      </w:r>
    </w:p>
    <w:p w14:paraId="3AC70DBB" w14:textId="77777777" w:rsidR="00CE516E" w:rsidRDefault="00CE516E" w:rsidP="00CE516E">
      <w:pPr>
        <w:pStyle w:val="RFCFigure"/>
      </w:pPr>
      <w:r>
        <w:t>\needs to be specified in transport applications",</w:t>
      </w:r>
    </w:p>
    <w:p w14:paraId="0166A391" w14:textId="77777777" w:rsidR="00CE516E" w:rsidRDefault="00CE516E" w:rsidP="00CE516E">
      <w:pPr>
        <w:pStyle w:val="RFCFigure"/>
      </w:pPr>
      <w:r>
        <w:t xml:space="preserve">                "explicit-route-objects": {</w:t>
      </w:r>
    </w:p>
    <w:p w14:paraId="599DA2FA" w14:textId="77777777" w:rsidR="00CE516E" w:rsidRDefault="00CE516E" w:rsidP="00CE516E">
      <w:pPr>
        <w:pStyle w:val="RFCFigure"/>
      </w:pPr>
      <w:r>
        <w:t xml:space="preserve">                  "route-object-include-exclude": [</w:t>
      </w:r>
    </w:p>
    <w:p w14:paraId="0F823E98" w14:textId="77777777" w:rsidR="00CE516E" w:rsidRDefault="00CE516E" w:rsidP="00CE516E">
      <w:pPr>
        <w:pStyle w:val="RFCFigure"/>
      </w:pPr>
      <w:r>
        <w:t xml:space="preserve">                    {</w:t>
      </w:r>
    </w:p>
    <w:p w14:paraId="12A81022" w14:textId="77777777" w:rsidR="00CE516E" w:rsidRDefault="00CE516E" w:rsidP="00CE516E">
      <w:pPr>
        <w:pStyle w:val="RFCFigure"/>
      </w:pPr>
      <w:r>
        <w:t xml:space="preserve">                      "// comment": "Tunnel hand-off OTU2 ingress in\</w:t>
      </w:r>
    </w:p>
    <w:p w14:paraId="547FA3B2" w14:textId="77777777" w:rsidR="00CE516E" w:rsidRDefault="00CE516E" w:rsidP="00CE516E">
      <w:pPr>
        <w:pStyle w:val="RFCFigure"/>
      </w:pPr>
      <w:r>
        <w:t>\terface (S3-1)",</w:t>
      </w:r>
    </w:p>
    <w:p w14:paraId="3FB7B81C" w14:textId="77777777" w:rsidR="00CE516E" w:rsidRDefault="00CE516E" w:rsidP="00CE516E">
      <w:pPr>
        <w:pStyle w:val="RFCFigure"/>
      </w:pPr>
      <w:r>
        <w:t xml:space="preserve">                      "index": 1,</w:t>
      </w:r>
    </w:p>
    <w:p w14:paraId="061ED8DA" w14:textId="77777777" w:rsidR="00CE516E" w:rsidRDefault="00CE516E" w:rsidP="00CE516E">
      <w:pPr>
        <w:pStyle w:val="RFCFigure"/>
      </w:pPr>
      <w:r>
        <w:t xml:space="preserve">                      "explicit-route-usage": "ietf-te-types:route-i\</w:t>
      </w:r>
    </w:p>
    <w:p w14:paraId="6871CC07" w14:textId="77777777" w:rsidR="00CE516E" w:rsidRDefault="00CE516E" w:rsidP="00CE516E">
      <w:pPr>
        <w:pStyle w:val="RFCFigure"/>
      </w:pPr>
      <w:r>
        <w:t>\nclude-ero",</w:t>
      </w:r>
    </w:p>
    <w:p w14:paraId="70AD2885" w14:textId="77777777" w:rsidR="00CE516E" w:rsidRDefault="00CE516E" w:rsidP="00CE516E">
      <w:pPr>
        <w:pStyle w:val="RFCFigure"/>
      </w:pPr>
      <w:r>
        <w:t xml:space="preserve">                      "num-unnum-hop": {</w:t>
      </w:r>
    </w:p>
    <w:p w14:paraId="3DF85972" w14:textId="77777777" w:rsidR="00CE516E" w:rsidRDefault="00CE516E" w:rsidP="00CE516E">
      <w:pPr>
        <w:pStyle w:val="RFCFigure"/>
      </w:pPr>
      <w:r>
        <w:t xml:space="preserve">                        "// node-id": "AN1 Node",</w:t>
      </w:r>
    </w:p>
    <w:p w14:paraId="7B8C503D" w14:textId="77777777" w:rsidR="00CE516E" w:rsidRDefault="00CE516E" w:rsidP="00CE516E">
      <w:pPr>
        <w:pStyle w:val="RFCFigure"/>
      </w:pPr>
      <w:r>
        <w:t xml:space="preserve">                        "node-id": "10.0.0.1",</w:t>
      </w:r>
    </w:p>
    <w:p w14:paraId="50EF2E98" w14:textId="77777777" w:rsidR="00CE516E" w:rsidRDefault="00CE516E" w:rsidP="00CE516E">
      <w:pPr>
        <w:pStyle w:val="RFCFigure"/>
      </w:pPr>
      <w:r>
        <w:t xml:space="preserve">                        "// link-tp-id": "AN1-1 LTP",</w:t>
      </w:r>
    </w:p>
    <w:p w14:paraId="02DB4F92" w14:textId="77777777" w:rsidR="00CE516E" w:rsidRDefault="00CE516E" w:rsidP="00CE516E">
      <w:pPr>
        <w:pStyle w:val="RFCFigure"/>
      </w:pPr>
      <w:r>
        <w:t xml:space="preserve">                        "link-tp-id": 1,</w:t>
      </w:r>
    </w:p>
    <w:p w14:paraId="3288390E" w14:textId="77777777" w:rsidR="00CE516E" w:rsidRDefault="00CE516E" w:rsidP="00CE516E">
      <w:pPr>
        <w:pStyle w:val="RFCFigure"/>
      </w:pPr>
      <w:r>
        <w:t xml:space="preserve">                        "hop-type": "STRICT",</w:t>
      </w:r>
    </w:p>
    <w:p w14:paraId="2F019D97" w14:textId="77777777" w:rsidR="00CE516E" w:rsidRDefault="00CE516E" w:rsidP="00CE516E">
      <w:pPr>
        <w:pStyle w:val="RFCFigure"/>
      </w:pPr>
      <w:r>
        <w:t xml:space="preserve">                        "direction": "INCOMING"</w:t>
      </w:r>
    </w:p>
    <w:p w14:paraId="6C07699E" w14:textId="77777777" w:rsidR="00CE516E" w:rsidRDefault="00CE516E" w:rsidP="00CE516E">
      <w:pPr>
        <w:pStyle w:val="RFCFigure"/>
      </w:pPr>
      <w:r>
        <w:t xml:space="preserve">                      }</w:t>
      </w:r>
    </w:p>
    <w:p w14:paraId="736BC257" w14:textId="77777777" w:rsidR="00CE516E" w:rsidRDefault="00CE516E" w:rsidP="00CE516E">
      <w:pPr>
        <w:pStyle w:val="RFCFigure"/>
      </w:pPr>
      <w:r>
        <w:t xml:space="preserve">                    },</w:t>
      </w:r>
    </w:p>
    <w:p w14:paraId="080B6BD6" w14:textId="77777777" w:rsidR="00CE516E" w:rsidRDefault="00CE516E" w:rsidP="00CE516E">
      <w:pPr>
        <w:pStyle w:val="RFCFigure"/>
      </w:pPr>
      <w:r>
        <w:t xml:space="preserve">                    {</w:t>
      </w:r>
    </w:p>
    <w:p w14:paraId="39349755" w14:textId="77777777" w:rsidR="00CE516E" w:rsidRDefault="00CE516E" w:rsidP="00CE516E">
      <w:pPr>
        <w:pStyle w:val="RFCFigure"/>
      </w:pPr>
      <w:r>
        <w:t xml:space="preserve">                      "// comment": "Tunnel hand-off ODU2 ingress la\</w:t>
      </w:r>
    </w:p>
    <w:p w14:paraId="319E6043" w14:textId="77777777" w:rsidR="00CE516E" w:rsidRDefault="00CE516E" w:rsidP="00CE516E">
      <w:pPr>
        <w:pStyle w:val="RFCFigure"/>
      </w:pPr>
      <w:r>
        <w:t>\bel (ODU2 over OTU2) at S3-1",</w:t>
      </w:r>
    </w:p>
    <w:p w14:paraId="23DFAFA7" w14:textId="77777777" w:rsidR="00CE516E" w:rsidRDefault="00CE516E" w:rsidP="00CE516E">
      <w:pPr>
        <w:pStyle w:val="RFCFigure"/>
      </w:pPr>
      <w:r>
        <w:t xml:space="preserve">                      "index": 2,</w:t>
      </w:r>
    </w:p>
    <w:p w14:paraId="57624DD1" w14:textId="77777777" w:rsidR="00CE516E" w:rsidRDefault="00CE516E" w:rsidP="00CE516E">
      <w:pPr>
        <w:pStyle w:val="RFCFigure"/>
      </w:pPr>
      <w:r>
        <w:t xml:space="preserve">                      "explicit-route-usage": "ietf-te-types:route-i\</w:t>
      </w:r>
    </w:p>
    <w:p w14:paraId="715034F2" w14:textId="77777777" w:rsidR="00CE516E" w:rsidRPr="00CE516E" w:rsidRDefault="00CE516E" w:rsidP="00CE516E">
      <w:pPr>
        <w:pStyle w:val="RFCFigure"/>
        <w:rPr>
          <w:lang w:val="it-IT"/>
        </w:rPr>
      </w:pPr>
      <w:r w:rsidRPr="00CE516E">
        <w:rPr>
          <w:lang w:val="it-IT"/>
        </w:rPr>
        <w:t>\nclude-ero",</w:t>
      </w:r>
    </w:p>
    <w:p w14:paraId="2D0C28F1" w14:textId="77777777" w:rsidR="00CE516E" w:rsidRPr="00CE516E" w:rsidRDefault="00CE516E" w:rsidP="00CE516E">
      <w:pPr>
        <w:pStyle w:val="RFCFigure"/>
        <w:rPr>
          <w:lang w:val="it-IT"/>
        </w:rPr>
      </w:pPr>
      <w:r w:rsidRPr="00CE516E">
        <w:rPr>
          <w:lang w:val="it-IT"/>
        </w:rPr>
        <w:lastRenderedPageBreak/>
        <w:t xml:space="preserve">                      "label-hop": {</w:t>
      </w:r>
    </w:p>
    <w:p w14:paraId="468B774C" w14:textId="77777777" w:rsidR="00CE516E" w:rsidRPr="00CE516E" w:rsidRDefault="00CE516E" w:rsidP="00CE516E">
      <w:pPr>
        <w:pStyle w:val="RFCFigure"/>
        <w:rPr>
          <w:lang w:val="it-IT"/>
        </w:rPr>
      </w:pPr>
      <w:r w:rsidRPr="00CE516E">
        <w:rPr>
          <w:lang w:val="it-IT"/>
        </w:rPr>
        <w:t xml:space="preserve">                        "te-label": {</w:t>
      </w:r>
    </w:p>
    <w:p w14:paraId="6F6C7EF7" w14:textId="77777777" w:rsidR="00CE516E" w:rsidRDefault="00CE516E" w:rsidP="00CE516E">
      <w:pPr>
        <w:pStyle w:val="RFCFigure"/>
      </w:pPr>
      <w:r w:rsidRPr="00CE516E">
        <w:rPr>
          <w:lang w:val="it-IT"/>
        </w:rPr>
        <w:t xml:space="preserve">                          </w:t>
      </w:r>
      <w:r>
        <w:t>"// __ DISCUSS __ odu-label": "How are HO-\</w:t>
      </w:r>
    </w:p>
    <w:p w14:paraId="304FBA33" w14:textId="77777777" w:rsidR="00CE516E" w:rsidRDefault="00CE516E" w:rsidP="00CE516E">
      <w:pPr>
        <w:pStyle w:val="RFCFigure"/>
      </w:pPr>
      <w:r>
        <w:t>\ODU (ODUk over OTUk) label represented?",</w:t>
      </w:r>
    </w:p>
    <w:p w14:paraId="7DA702BA" w14:textId="77777777" w:rsidR="00CE516E" w:rsidRDefault="00CE516E" w:rsidP="00CE516E">
      <w:pPr>
        <w:pStyle w:val="RFCFigure"/>
      </w:pPr>
      <w:r>
        <w:t xml:space="preserve">                          "// __ DISCUSS __ direction": "Check with \</w:t>
      </w:r>
    </w:p>
    <w:p w14:paraId="0B208F5C" w14:textId="77777777" w:rsidR="00CE516E" w:rsidRDefault="00CE516E" w:rsidP="00CE516E">
      <w:pPr>
        <w:pStyle w:val="RFCFigure"/>
      </w:pPr>
      <w:r>
        <w:t>\TE Tunnel authors",</w:t>
      </w:r>
    </w:p>
    <w:p w14:paraId="7B288493" w14:textId="77777777" w:rsidR="00CE516E" w:rsidRDefault="00CE516E" w:rsidP="00CE516E">
      <w:pPr>
        <w:pStyle w:val="RFCFigure"/>
      </w:pPr>
      <w:r>
        <w:t xml:space="preserve">                          "direction": "FORWARD "</w:t>
      </w:r>
    </w:p>
    <w:p w14:paraId="5C72F888" w14:textId="77777777" w:rsidR="00CE516E" w:rsidRDefault="00CE516E" w:rsidP="00CE516E">
      <w:pPr>
        <w:pStyle w:val="RFCFigure"/>
      </w:pPr>
      <w:r>
        <w:t xml:space="preserve">                        }</w:t>
      </w:r>
    </w:p>
    <w:p w14:paraId="41B5606F" w14:textId="77777777" w:rsidR="00CE516E" w:rsidRDefault="00CE516E" w:rsidP="00CE516E">
      <w:pPr>
        <w:pStyle w:val="RFCFigure"/>
      </w:pPr>
      <w:r>
        <w:t xml:space="preserve">                      }</w:t>
      </w:r>
    </w:p>
    <w:p w14:paraId="664152CC" w14:textId="77777777" w:rsidR="00CE516E" w:rsidRDefault="00CE516E" w:rsidP="00CE516E">
      <w:pPr>
        <w:pStyle w:val="RFCFigure"/>
      </w:pPr>
      <w:r>
        <w:t xml:space="preserve">                    },</w:t>
      </w:r>
    </w:p>
    <w:p w14:paraId="73123918" w14:textId="77777777" w:rsidR="00CE516E" w:rsidRDefault="00CE516E" w:rsidP="00CE516E">
      <w:pPr>
        <w:pStyle w:val="RFCFigure"/>
      </w:pPr>
      <w:r>
        <w:t xml:space="preserve">                    {</w:t>
      </w:r>
    </w:p>
    <w:p w14:paraId="1D253785" w14:textId="77777777" w:rsidR="00CE516E" w:rsidRDefault="00CE516E" w:rsidP="00CE516E">
      <w:pPr>
        <w:pStyle w:val="RFCFigure"/>
      </w:pPr>
      <w:r>
        <w:t xml:space="preserve">                      "// comment": "Tunnel hand-off OTU4 egress int\</w:t>
      </w:r>
    </w:p>
    <w:p w14:paraId="37CFAF13" w14:textId="77777777" w:rsidR="00CE516E" w:rsidRDefault="00CE516E" w:rsidP="00CE516E">
      <w:pPr>
        <w:pStyle w:val="RFCFigure"/>
      </w:pPr>
      <w:r>
        <w:t>\erface (S2-1)",</w:t>
      </w:r>
    </w:p>
    <w:p w14:paraId="357C49DD" w14:textId="77777777" w:rsidR="00CE516E" w:rsidRDefault="00CE516E" w:rsidP="00CE516E">
      <w:pPr>
        <w:pStyle w:val="RFCFigure"/>
      </w:pPr>
      <w:r>
        <w:t xml:space="preserve">                      "index": 3,</w:t>
      </w:r>
    </w:p>
    <w:p w14:paraId="7C2A7494" w14:textId="77777777" w:rsidR="00CE516E" w:rsidRDefault="00CE516E" w:rsidP="00CE516E">
      <w:pPr>
        <w:pStyle w:val="RFCFigure"/>
      </w:pPr>
      <w:r>
        <w:t xml:space="preserve">                      "explicit-route-usage": "ietf-te-types:route-i\</w:t>
      </w:r>
    </w:p>
    <w:p w14:paraId="03C7550B" w14:textId="77777777" w:rsidR="00CE516E" w:rsidRDefault="00CE516E" w:rsidP="00CE516E">
      <w:pPr>
        <w:pStyle w:val="RFCFigure"/>
      </w:pPr>
      <w:r>
        <w:t>\nclude-ero",</w:t>
      </w:r>
    </w:p>
    <w:p w14:paraId="11164377" w14:textId="77777777" w:rsidR="00CE516E" w:rsidRDefault="00CE516E" w:rsidP="00CE516E">
      <w:pPr>
        <w:pStyle w:val="RFCFigure"/>
      </w:pPr>
      <w:r>
        <w:t xml:space="preserve">                      "num-unnum-hop": {</w:t>
      </w:r>
    </w:p>
    <w:p w14:paraId="1E26F61D" w14:textId="77777777" w:rsidR="00CE516E" w:rsidRDefault="00CE516E" w:rsidP="00CE516E">
      <w:pPr>
        <w:pStyle w:val="RFCFigure"/>
      </w:pPr>
      <w:r>
        <w:t xml:space="preserve">                        "// node-id": "AN1 Node",</w:t>
      </w:r>
    </w:p>
    <w:p w14:paraId="57BC6DC2" w14:textId="77777777" w:rsidR="00CE516E" w:rsidRDefault="00CE516E" w:rsidP="00CE516E">
      <w:pPr>
        <w:pStyle w:val="RFCFigure"/>
      </w:pPr>
      <w:r>
        <w:t xml:space="preserve">                        "node-id": "10.0.0.1",</w:t>
      </w:r>
    </w:p>
    <w:p w14:paraId="72CB804B" w14:textId="77777777" w:rsidR="00CE516E" w:rsidRDefault="00CE516E" w:rsidP="00CE516E">
      <w:pPr>
        <w:pStyle w:val="RFCFigure"/>
      </w:pPr>
      <w:r>
        <w:t xml:space="preserve">                        "// link-tp-id": "AN1-2 LTP",</w:t>
      </w:r>
    </w:p>
    <w:p w14:paraId="0405AEC4" w14:textId="77777777" w:rsidR="00CE516E" w:rsidRDefault="00CE516E" w:rsidP="00CE516E">
      <w:pPr>
        <w:pStyle w:val="RFCFigure"/>
      </w:pPr>
      <w:r>
        <w:t xml:space="preserve">                        "link-tp-id": 1,</w:t>
      </w:r>
    </w:p>
    <w:p w14:paraId="690E4FDF" w14:textId="77777777" w:rsidR="00CE516E" w:rsidRDefault="00CE516E" w:rsidP="00CE516E">
      <w:pPr>
        <w:pStyle w:val="RFCFigure"/>
      </w:pPr>
      <w:r>
        <w:t xml:space="preserve">                        "hop-type": "STRICT",</w:t>
      </w:r>
    </w:p>
    <w:p w14:paraId="651B0077" w14:textId="77777777" w:rsidR="00CE516E" w:rsidRDefault="00CE516E" w:rsidP="00CE516E">
      <w:pPr>
        <w:pStyle w:val="RFCFigure"/>
      </w:pPr>
      <w:r>
        <w:t xml:space="preserve">                        "direction": "OUTGOING"</w:t>
      </w:r>
    </w:p>
    <w:p w14:paraId="57EDC8FE" w14:textId="77777777" w:rsidR="00CE516E" w:rsidRDefault="00CE516E" w:rsidP="00CE516E">
      <w:pPr>
        <w:pStyle w:val="RFCFigure"/>
      </w:pPr>
      <w:r>
        <w:t xml:space="preserve">                      }</w:t>
      </w:r>
    </w:p>
    <w:p w14:paraId="5844AA77" w14:textId="77777777" w:rsidR="00CE516E" w:rsidRDefault="00CE516E" w:rsidP="00CE516E">
      <w:pPr>
        <w:pStyle w:val="RFCFigure"/>
      </w:pPr>
      <w:r>
        <w:t xml:space="preserve">                    },</w:t>
      </w:r>
    </w:p>
    <w:p w14:paraId="5D4C6A2D" w14:textId="77777777" w:rsidR="00CE516E" w:rsidRDefault="00CE516E" w:rsidP="00CE516E">
      <w:pPr>
        <w:pStyle w:val="RFCFigure"/>
      </w:pPr>
      <w:r>
        <w:t xml:space="preserve">                    {</w:t>
      </w:r>
    </w:p>
    <w:p w14:paraId="57921D1C" w14:textId="77777777" w:rsidR="00CE516E" w:rsidRDefault="00CE516E" w:rsidP="00CE516E">
      <w:pPr>
        <w:pStyle w:val="RFCFigure"/>
      </w:pPr>
      <w:r>
        <w:t xml:space="preserve">                      "// comment": "Tunnel hand-off ODU2 egress lab\</w:t>
      </w:r>
    </w:p>
    <w:p w14:paraId="1B739011" w14:textId="77777777" w:rsidR="00CE516E" w:rsidRDefault="00CE516E" w:rsidP="00CE516E">
      <w:pPr>
        <w:pStyle w:val="RFCFigure"/>
      </w:pPr>
      <w:r>
        <w:t>\el (ODU2 over OTU4) at S2-1",</w:t>
      </w:r>
    </w:p>
    <w:p w14:paraId="3B6AAE4C" w14:textId="77777777" w:rsidR="00CE516E" w:rsidRDefault="00CE516E" w:rsidP="00CE516E">
      <w:pPr>
        <w:pStyle w:val="RFCFigure"/>
      </w:pPr>
      <w:r>
        <w:t xml:space="preserve">                      "index": 4,</w:t>
      </w:r>
    </w:p>
    <w:p w14:paraId="06AD7673" w14:textId="77777777" w:rsidR="00CE516E" w:rsidRDefault="00CE516E" w:rsidP="00CE516E">
      <w:pPr>
        <w:pStyle w:val="RFCFigure"/>
      </w:pPr>
      <w:r>
        <w:t xml:space="preserve">                      "explicit-route-usage": "ietf-te-types:route-i\</w:t>
      </w:r>
    </w:p>
    <w:p w14:paraId="47A5CF47" w14:textId="77777777" w:rsidR="00CE516E" w:rsidRPr="00CE516E" w:rsidRDefault="00CE516E" w:rsidP="00CE516E">
      <w:pPr>
        <w:pStyle w:val="RFCFigure"/>
        <w:rPr>
          <w:lang w:val="it-IT"/>
        </w:rPr>
      </w:pPr>
      <w:r w:rsidRPr="00CE516E">
        <w:rPr>
          <w:lang w:val="it-IT"/>
        </w:rPr>
        <w:t>\nclude-ero",</w:t>
      </w:r>
    </w:p>
    <w:p w14:paraId="3F0DA4CB" w14:textId="77777777" w:rsidR="00CE516E" w:rsidRPr="00CE516E" w:rsidRDefault="00CE516E" w:rsidP="00CE516E">
      <w:pPr>
        <w:pStyle w:val="RFCFigure"/>
        <w:rPr>
          <w:lang w:val="it-IT"/>
        </w:rPr>
      </w:pPr>
      <w:r w:rsidRPr="00CE516E">
        <w:rPr>
          <w:lang w:val="it-IT"/>
        </w:rPr>
        <w:t xml:space="preserve">                      "label-hop": {</w:t>
      </w:r>
    </w:p>
    <w:p w14:paraId="0977DCF6" w14:textId="77777777" w:rsidR="00CE516E" w:rsidRPr="00CE516E" w:rsidRDefault="00CE516E" w:rsidP="00CE516E">
      <w:pPr>
        <w:pStyle w:val="RFCFigure"/>
        <w:rPr>
          <w:lang w:val="it-IT"/>
        </w:rPr>
      </w:pPr>
      <w:r w:rsidRPr="00CE516E">
        <w:rPr>
          <w:lang w:val="it-IT"/>
        </w:rPr>
        <w:t xml:space="preserve">                        "te-label": {</w:t>
      </w:r>
    </w:p>
    <w:p w14:paraId="56647B58" w14:textId="77777777" w:rsidR="00CE516E" w:rsidRPr="00CE516E" w:rsidRDefault="00CE516E" w:rsidP="00CE516E">
      <w:pPr>
        <w:pStyle w:val="RFCFigure"/>
        <w:rPr>
          <w:lang w:val="it-IT"/>
        </w:rPr>
      </w:pPr>
      <w:r w:rsidRPr="00CE516E">
        <w:rPr>
          <w:lang w:val="it-IT"/>
        </w:rPr>
        <w:t xml:space="preserve">                          "ietf-otn-tunnel:tpn": 1,</w:t>
      </w:r>
    </w:p>
    <w:p w14:paraId="67DCBEBA" w14:textId="77777777" w:rsidR="00CE516E" w:rsidRPr="00CE516E" w:rsidRDefault="00CE516E" w:rsidP="00CE516E">
      <w:pPr>
        <w:pStyle w:val="RFCFigure"/>
        <w:rPr>
          <w:lang w:val="it-IT"/>
        </w:rPr>
      </w:pPr>
      <w:r w:rsidRPr="00CE516E">
        <w:rPr>
          <w:lang w:val="it-IT"/>
        </w:rPr>
        <w:t xml:space="preserve">                          "ietf-otn-tunnel:tsg": "ietf-otn-types:tsg\</w:t>
      </w:r>
    </w:p>
    <w:p w14:paraId="1A8DC4A8" w14:textId="77777777" w:rsidR="00CE516E" w:rsidRDefault="00CE516E" w:rsidP="00CE516E">
      <w:pPr>
        <w:pStyle w:val="RFCFigure"/>
      </w:pPr>
      <w:r>
        <w:t>\-1.25G",</w:t>
      </w:r>
    </w:p>
    <w:p w14:paraId="4BBE27C3" w14:textId="77777777" w:rsidR="00CE516E" w:rsidRDefault="00CE516E" w:rsidP="00CE516E">
      <w:pPr>
        <w:pStyle w:val="RFCFigure"/>
      </w:pPr>
      <w:r>
        <w:t xml:space="preserve">                          "ietf-otn-tunnel:ts-list": "1-8",</w:t>
      </w:r>
    </w:p>
    <w:p w14:paraId="59084FA9" w14:textId="77777777" w:rsidR="00CE516E" w:rsidRDefault="00CE516E" w:rsidP="00CE516E">
      <w:pPr>
        <w:pStyle w:val="RFCFigure"/>
      </w:pPr>
      <w:r>
        <w:t xml:space="preserve">                          "// __ DISCUSS __ direction": "Check with \</w:t>
      </w:r>
    </w:p>
    <w:p w14:paraId="2EE4EED9" w14:textId="77777777" w:rsidR="00CE516E" w:rsidRDefault="00CE516E" w:rsidP="00CE516E">
      <w:pPr>
        <w:pStyle w:val="RFCFigure"/>
      </w:pPr>
      <w:r>
        <w:t>\TE Tunnel authors",</w:t>
      </w:r>
    </w:p>
    <w:p w14:paraId="1FABB641" w14:textId="77777777" w:rsidR="00CE516E" w:rsidRDefault="00CE516E" w:rsidP="00CE516E">
      <w:pPr>
        <w:pStyle w:val="RFCFigure"/>
      </w:pPr>
      <w:r>
        <w:t xml:space="preserve">                          "direction": "FORWARD "</w:t>
      </w:r>
    </w:p>
    <w:p w14:paraId="197B90AA" w14:textId="77777777" w:rsidR="00CE516E" w:rsidRDefault="00CE516E" w:rsidP="00CE516E">
      <w:pPr>
        <w:pStyle w:val="RFCFigure"/>
      </w:pPr>
      <w:r>
        <w:t xml:space="preserve">                        }</w:t>
      </w:r>
    </w:p>
    <w:p w14:paraId="34699450" w14:textId="77777777" w:rsidR="00CE516E" w:rsidRDefault="00CE516E" w:rsidP="00CE516E">
      <w:pPr>
        <w:pStyle w:val="RFCFigure"/>
      </w:pPr>
      <w:r>
        <w:t xml:space="preserve">                      }</w:t>
      </w:r>
    </w:p>
    <w:p w14:paraId="516B90A3" w14:textId="77777777" w:rsidR="00CE516E" w:rsidRDefault="00CE516E" w:rsidP="00CE516E">
      <w:pPr>
        <w:pStyle w:val="RFCFigure"/>
      </w:pPr>
      <w:r>
        <w:t xml:space="preserve">                    }</w:t>
      </w:r>
    </w:p>
    <w:p w14:paraId="2698934F" w14:textId="77777777" w:rsidR="00CE516E" w:rsidRDefault="00CE516E" w:rsidP="00CE516E">
      <w:pPr>
        <w:pStyle w:val="RFCFigure"/>
      </w:pPr>
      <w:r>
        <w:t xml:space="preserve">                  ]</w:t>
      </w:r>
    </w:p>
    <w:p w14:paraId="46580C39" w14:textId="77777777" w:rsidR="00CE516E" w:rsidRDefault="00CE516E" w:rsidP="00CE516E">
      <w:pPr>
        <w:pStyle w:val="RFCFigure"/>
      </w:pPr>
      <w:r>
        <w:lastRenderedPageBreak/>
        <w:t xml:space="preserve">                }</w:t>
      </w:r>
    </w:p>
    <w:p w14:paraId="3AD9CE55" w14:textId="77777777" w:rsidR="00CE516E" w:rsidRDefault="00CE516E" w:rsidP="00CE516E">
      <w:pPr>
        <w:pStyle w:val="RFCFigure"/>
      </w:pPr>
      <w:r>
        <w:t xml:space="preserve">              }</w:t>
      </w:r>
    </w:p>
    <w:p w14:paraId="50CD74BC" w14:textId="77777777" w:rsidR="00CE516E" w:rsidRDefault="00CE516E" w:rsidP="00CE516E">
      <w:pPr>
        <w:pStyle w:val="RFCFigure"/>
      </w:pPr>
      <w:r>
        <w:t xml:space="preserve">            ]</w:t>
      </w:r>
    </w:p>
    <w:p w14:paraId="750432AD" w14:textId="77777777" w:rsidR="00CE516E" w:rsidRDefault="00CE516E" w:rsidP="00CE516E">
      <w:pPr>
        <w:pStyle w:val="RFCFigure"/>
      </w:pPr>
      <w:r>
        <w:t xml:space="preserve">          }</w:t>
      </w:r>
    </w:p>
    <w:p w14:paraId="3D1903A5" w14:textId="77777777" w:rsidR="00CE516E" w:rsidRDefault="00CE516E" w:rsidP="00CE516E">
      <w:pPr>
        <w:pStyle w:val="RFCFigure"/>
      </w:pPr>
      <w:r>
        <w:t xml:space="preserve">        }</w:t>
      </w:r>
    </w:p>
    <w:p w14:paraId="03ADA0E5" w14:textId="77777777" w:rsidR="00CE516E" w:rsidRDefault="00CE516E" w:rsidP="00CE516E">
      <w:pPr>
        <w:pStyle w:val="RFCFigure"/>
      </w:pPr>
      <w:r>
        <w:t xml:space="preserve">      ]</w:t>
      </w:r>
    </w:p>
    <w:p w14:paraId="37021D66" w14:textId="77777777" w:rsidR="00CE516E" w:rsidRDefault="00CE516E" w:rsidP="00CE516E">
      <w:pPr>
        <w:pStyle w:val="RFCFigure"/>
      </w:pPr>
      <w:r>
        <w:t xml:space="preserve">    }</w:t>
      </w:r>
    </w:p>
    <w:p w14:paraId="672EB256" w14:textId="77777777" w:rsidR="00CE516E" w:rsidRDefault="00CE516E" w:rsidP="00CE516E">
      <w:pPr>
        <w:pStyle w:val="RFCFigure"/>
      </w:pPr>
      <w:r>
        <w:t xml:space="preserve">  }</w:t>
      </w:r>
    </w:p>
    <w:p w14:paraId="4A789C4B" w14:textId="057C76BF" w:rsidR="00963190" w:rsidRDefault="00CE516E" w:rsidP="00CE516E">
      <w:pPr>
        <w:pStyle w:val="RFCFigure"/>
      </w:pPr>
      <w:r>
        <w:t>}</w:t>
      </w:r>
    </w:p>
    <w:p w14:paraId="34CE94C3" w14:textId="77777777" w:rsidR="00E5134F" w:rsidRDefault="00E5134F" w:rsidP="00E5134F">
      <w:pPr>
        <w:pStyle w:val="RFCFigure"/>
        <w:rPr>
          <w:highlight w:val="cyan"/>
        </w:rPr>
      </w:pPr>
    </w:p>
    <w:p w14:paraId="4754403C" w14:textId="77777777" w:rsidR="00F47FB9" w:rsidRDefault="00F47FB9" w:rsidP="00424D01">
      <w:pPr>
        <w:pStyle w:val="RFCAppH2"/>
        <w:rPr>
          <w:lang w:val="it-IT"/>
        </w:rPr>
      </w:pPr>
      <w:bookmarkStart w:id="118" w:name="_Ref518288571"/>
      <w:bookmarkStart w:id="119" w:name="_Toc528079444"/>
      <w:r w:rsidRPr="00F92524">
        <w:rPr>
          <w:lang w:val="it-IT"/>
        </w:rPr>
        <w:t>JSON Code: mpi1-odu2-tunnel-config.json</w:t>
      </w:r>
      <w:bookmarkEnd w:id="118"/>
      <w:bookmarkEnd w:id="119"/>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1409AD" w:rsidP="005C1708">
      <w:pPr>
        <w:rPr>
          <w:highlight w:val="yellow"/>
        </w:rPr>
      </w:pPr>
      <w:hyperlink r:id="rId10"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120" w:name="_Ref518288460"/>
      <w:bookmarkStart w:id="121" w:name="_Toc528079445"/>
      <w:r>
        <w:rPr>
          <w:lang w:val="it-IT"/>
        </w:rPr>
        <w:t xml:space="preserve">JSON Code: </w:t>
      </w:r>
      <w:r w:rsidRPr="00F92524">
        <w:rPr>
          <w:lang w:val="it-IT"/>
        </w:rPr>
        <w:t>mpi1-epl-service-config.json</w:t>
      </w:r>
      <w:bookmarkEnd w:id="120"/>
      <w:bookmarkEnd w:id="121"/>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1409AD" w:rsidP="005C1708">
      <w:pPr>
        <w:rPr>
          <w:rStyle w:val="Hyperlink"/>
          <w:highlight w:val="yellow"/>
        </w:rPr>
      </w:pPr>
      <w:hyperlink r:id="rId11" w:history="1">
        <w:r w:rsidR="005C1708" w:rsidRPr="001B6115">
          <w:rPr>
            <w:rStyle w:val="Hyperlink"/>
            <w:highlight w:val="yellow"/>
          </w:rPr>
          <w:t>https://github.com/danielkinguk/transport-nbi</w:t>
        </w:r>
      </w:hyperlink>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2"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3"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r w:rsidRPr="00AB4A2F">
        <w:t>Haomian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4"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r w:rsidRPr="00AB4A2F">
        <w:t>Yunbin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5"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6"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7"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18"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9"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0"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1"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2" w:history="1">
        <w:r w:rsidR="0049058D" w:rsidRPr="0096031B">
          <w:rPr>
            <w:rStyle w:val="Hyperlink"/>
          </w:rPr>
          <w:t>ricard.vilalta@cttc.es</w:t>
        </w:r>
      </w:hyperlink>
    </w:p>
    <w:p w14:paraId="29BAC409" w14:textId="77777777" w:rsidR="002E1F5F" w:rsidRPr="001D6AB1" w:rsidRDefault="002E1F5F" w:rsidP="002E1F5F"/>
    <w:sectPr w:rsidR="002E1F5F" w:rsidRPr="001D6AB1" w:rsidSect="00900243">
      <w:headerReference w:type="default" r:id="rId23"/>
      <w:footerReference w:type="default" r:id="rId24"/>
      <w:headerReference w:type="first" r:id="rId25"/>
      <w:footerReference w:type="first" r:id="rId26"/>
      <w:type w:val="continuous"/>
      <w:pgSz w:w="12240" w:h="15840" w:code="1"/>
      <w:pgMar w:top="1440" w:right="1145" w:bottom="1202" w:left="720" w:header="1440" w:footer="120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F515F" w14:textId="77777777" w:rsidR="005D1FA4" w:rsidRDefault="005D1FA4">
      <w:r>
        <w:separator/>
      </w:r>
    </w:p>
  </w:endnote>
  <w:endnote w:type="continuationSeparator" w:id="0">
    <w:p w14:paraId="7BD41E61" w14:textId="77777777" w:rsidR="005D1FA4" w:rsidRDefault="005D1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5747E349" w:rsidR="001409AD" w:rsidRDefault="001409AD"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t>April</w:t>
    </w:r>
    <w:r>
      <w:fldChar w:fldCharType="end"/>
    </w:r>
    <w:r>
      <w:t xml:space="preserve"> </w:t>
    </w:r>
    <w:r>
      <w:fldChar w:fldCharType="begin"/>
    </w:r>
    <w:r>
      <w:instrText xml:space="preserve"> SAVEDATE  \@ "d," </w:instrText>
    </w:r>
    <w:r>
      <w:fldChar w:fldCharType="separate"/>
    </w:r>
    <w:r>
      <w:rPr>
        <w:noProof/>
      </w:rPr>
      <w:t>23,</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sidR="0045186C">
      <w:rPr>
        <w:noProof/>
      </w:rPr>
      <w:instrText>2019</w:instrText>
    </w:r>
    <w:r>
      <w:fldChar w:fldCharType="end"/>
    </w:r>
    <w:r>
      <w:instrText xml:space="preserve"> "Fail" \* MERGEFORMAT  \* MERGEFORMAT </w:instrText>
    </w:r>
    <w:r>
      <w:fldChar w:fldCharType="separate"/>
    </w:r>
    <w:r w:rsidR="0045186C">
      <w:rPr>
        <w:noProof/>
      </w:rPr>
      <w:instrText>2019</w:instrText>
    </w:r>
    <w:r>
      <w:fldChar w:fldCharType="end"/>
    </w:r>
    <w:r>
      <w:instrText xml:space="preserve"> \* MERGEFORMAT </w:instrText>
    </w:r>
    <w:r>
      <w:fldChar w:fldCharType="separate"/>
    </w:r>
    <w:r w:rsidR="0045186C">
      <w:rPr>
        <w:noProof/>
      </w:rPr>
      <w:t>2019</w:t>
    </w:r>
    <w:r>
      <w:fldChar w:fldCharType="end"/>
    </w:r>
    <w:r>
      <w:rPr>
        <w:rFonts w:cs="Times New Roman"/>
      </w:rPr>
      <w:tab/>
    </w:r>
    <w:r>
      <w:t xml:space="preserve">[Page </w:t>
    </w:r>
    <w:r>
      <w:fldChar w:fldCharType="begin"/>
    </w:r>
    <w:r>
      <w:instrText xml:space="preserve"> PAGE </w:instrText>
    </w:r>
    <w:r>
      <w:fldChar w:fldCharType="separate"/>
    </w:r>
    <w:r w:rsidR="0045186C">
      <w:rPr>
        <w:noProof/>
      </w:rPr>
      <w:t>2</w:t>
    </w:r>
    <w:r>
      <w:rPr>
        <w:noProof/>
      </w:rPr>
      <w:fldChar w:fldCharType="end"/>
    </w:r>
    <w:r>
      <w:t>]</w:t>
    </w:r>
  </w:p>
  <w:p w14:paraId="54CCB0B6" w14:textId="77777777" w:rsidR="001409AD" w:rsidRDefault="001409AD"/>
  <w:p w14:paraId="177C0C23" w14:textId="77777777" w:rsidR="001409AD" w:rsidRDefault="001409A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1409AD" w:rsidRDefault="001409AD" w:rsidP="00F410C4">
    <w:pPr>
      <w:pStyle w:val="Footer"/>
      <w:rPr>
        <w:highlight w:val="yellow"/>
      </w:rPr>
    </w:pPr>
  </w:p>
  <w:p w14:paraId="017924DD" w14:textId="77777777" w:rsidR="001409AD" w:rsidRDefault="001409AD" w:rsidP="00F410C4">
    <w:pPr>
      <w:pStyle w:val="Footer"/>
      <w:rPr>
        <w:highlight w:val="yellow"/>
      </w:rPr>
    </w:pPr>
  </w:p>
  <w:p w14:paraId="1F87E96F" w14:textId="77777777" w:rsidR="001409AD" w:rsidRDefault="001409AD" w:rsidP="00F410C4">
    <w:pPr>
      <w:pStyle w:val="Footer"/>
      <w:rPr>
        <w:highlight w:val="yellow"/>
      </w:rPr>
    </w:pPr>
  </w:p>
  <w:p w14:paraId="3C13152D" w14:textId="63CDC2E8" w:rsidR="001409AD" w:rsidRDefault="001409AD"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t>April</w:t>
    </w:r>
    <w:r>
      <w:fldChar w:fldCharType="end"/>
    </w:r>
    <w:r>
      <w:t xml:space="preserve"> </w:t>
    </w:r>
    <w:r>
      <w:fldChar w:fldCharType="begin"/>
    </w:r>
    <w:r>
      <w:instrText xml:space="preserve"> SAVEDATE  \@ "d," </w:instrText>
    </w:r>
    <w:r>
      <w:fldChar w:fldCharType="separate"/>
    </w:r>
    <w:r>
      <w:rPr>
        <w:noProof/>
      </w:rPr>
      <w:t>23,</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sidR="0045186C">
      <w:rPr>
        <w:noProof/>
      </w:rPr>
      <w:instrText>2019</w:instrText>
    </w:r>
    <w:r>
      <w:fldChar w:fldCharType="end"/>
    </w:r>
    <w:r>
      <w:instrText xml:space="preserve"> "Fail" \* MERGEFORMAT  \* MERGEFORMAT </w:instrText>
    </w:r>
    <w:r>
      <w:fldChar w:fldCharType="separate"/>
    </w:r>
    <w:r w:rsidR="0045186C">
      <w:rPr>
        <w:noProof/>
      </w:rPr>
      <w:instrText>2019</w:instrText>
    </w:r>
    <w:r>
      <w:fldChar w:fldCharType="end"/>
    </w:r>
    <w:r>
      <w:instrText xml:space="preserve"> \* MERGEFORMAT </w:instrText>
    </w:r>
    <w:r>
      <w:fldChar w:fldCharType="separate"/>
    </w:r>
    <w:r w:rsidR="0045186C">
      <w:rPr>
        <w:noProof/>
      </w:rPr>
      <w:t>2019</w:t>
    </w:r>
    <w:r>
      <w:fldChar w:fldCharType="end"/>
    </w:r>
    <w:r>
      <w:tab/>
      <w:t xml:space="preserve">[Page </w:t>
    </w:r>
    <w:r>
      <w:fldChar w:fldCharType="begin"/>
    </w:r>
    <w:r>
      <w:instrText xml:space="preserve"> PAGE </w:instrText>
    </w:r>
    <w:r>
      <w:fldChar w:fldCharType="separate"/>
    </w:r>
    <w:r w:rsidR="0045186C">
      <w:rPr>
        <w:noProof/>
      </w:rPr>
      <w:t>1</w:t>
    </w:r>
    <w:r>
      <w:rPr>
        <w:noProof/>
      </w:rPr>
      <w:fldChar w:fldCharType="end"/>
    </w:r>
    <w:r>
      <w:t>]</w:t>
    </w:r>
  </w:p>
  <w:p w14:paraId="43203A20" w14:textId="77777777" w:rsidR="001409AD" w:rsidRDefault="001409AD" w:rsidP="00F410C4">
    <w:pPr>
      <w:pStyle w:val="Footer"/>
    </w:pPr>
  </w:p>
  <w:p w14:paraId="0F6C8641" w14:textId="77777777" w:rsidR="001409AD" w:rsidRDefault="001409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9E067" w14:textId="77777777" w:rsidR="005D1FA4" w:rsidRDefault="005D1FA4">
      <w:r>
        <w:separator/>
      </w:r>
    </w:p>
  </w:footnote>
  <w:footnote w:type="continuationSeparator" w:id="0">
    <w:p w14:paraId="2B48718F" w14:textId="77777777" w:rsidR="005D1FA4" w:rsidRDefault="005D1F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2E3B407" w:rsidR="001409AD" w:rsidRDefault="001409AD"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Pr>
        <w:noProof/>
      </w:rPr>
      <w:t>October 2018</w:t>
    </w:r>
    <w:r>
      <w:rPr>
        <w:noProof/>
      </w:rPr>
      <w:fldChar w:fldCharType="end"/>
    </w:r>
  </w:p>
  <w:p w14:paraId="4A49D0FA" w14:textId="77777777" w:rsidR="001409AD" w:rsidRDefault="001409AD"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1409AD" w:rsidRDefault="001409AD" w:rsidP="00F410C4">
    <w:pPr>
      <w:pStyle w:val="Header"/>
      <w:rPr>
        <w:highlight w:val="yellow"/>
      </w:rPr>
    </w:pPr>
  </w:p>
  <w:p w14:paraId="62B8C6AD" w14:textId="77777777" w:rsidR="001409AD" w:rsidRDefault="001409AD" w:rsidP="00F410C4">
    <w:pPr>
      <w:pStyle w:val="Header"/>
      <w:rPr>
        <w:highlight w:val="yellow"/>
      </w:rPr>
    </w:pPr>
  </w:p>
  <w:p w14:paraId="65AABFA0" w14:textId="77777777" w:rsidR="001409AD" w:rsidRDefault="001409AD" w:rsidP="00F410C4">
    <w:pPr>
      <w:pStyle w:val="Header"/>
    </w:pPr>
    <w:r>
      <w:t>CCAMP Working Group</w:t>
    </w:r>
    <w:r>
      <w:tab/>
    </w:r>
    <w:r w:rsidRPr="00F410C4">
      <w:tab/>
    </w:r>
    <w:r>
      <w:t>I. Busi</w:t>
    </w:r>
  </w:p>
  <w:p w14:paraId="628642BA" w14:textId="77777777" w:rsidR="001409AD" w:rsidRDefault="001409AD" w:rsidP="00F410C4">
    <w:pPr>
      <w:pStyle w:val="Header"/>
    </w:pPr>
    <w:r>
      <w:t>Internet Draft</w:t>
    </w:r>
    <w:r>
      <w:tab/>
    </w:r>
    <w:r w:rsidRPr="00F410C4">
      <w:tab/>
    </w:r>
    <w:r>
      <w:t>Huawei</w:t>
    </w:r>
  </w:p>
  <w:p w14:paraId="53BABF19" w14:textId="77777777" w:rsidR="001409AD" w:rsidRDefault="001409AD" w:rsidP="00F410C4">
    <w:pPr>
      <w:pStyle w:val="Header"/>
    </w:pPr>
    <w:r>
      <w:t>Intended status: Informational</w:t>
    </w:r>
    <w:r>
      <w:tab/>
    </w:r>
    <w:r w:rsidRPr="00F410C4">
      <w:tab/>
    </w:r>
    <w:r>
      <w:t>D. King</w:t>
    </w:r>
  </w:p>
  <w:p w14:paraId="3E4200A4" w14:textId="77777777" w:rsidR="001409AD" w:rsidRDefault="001409AD" w:rsidP="00F410C4">
    <w:pPr>
      <w:pStyle w:val="Header"/>
    </w:pPr>
    <w:r>
      <w:tab/>
    </w:r>
    <w:r>
      <w:tab/>
    </w:r>
    <w:r w:rsidRPr="008B2AC8">
      <w:t>Lancaster University</w:t>
    </w:r>
  </w:p>
  <w:p w14:paraId="051F7643" w14:textId="77777777" w:rsidR="001409AD" w:rsidRDefault="001409AD" w:rsidP="00EB7F5F">
    <w:pPr>
      <w:pStyle w:val="Header"/>
    </w:pPr>
    <w:r>
      <w:tab/>
    </w:r>
    <w:r>
      <w:tab/>
      <w:t>H. Zheng</w:t>
    </w:r>
  </w:p>
  <w:p w14:paraId="2308A449" w14:textId="77777777" w:rsidR="001409AD" w:rsidRDefault="001409AD" w:rsidP="00EB7F5F">
    <w:pPr>
      <w:pStyle w:val="Header"/>
    </w:pPr>
    <w:r>
      <w:tab/>
    </w:r>
    <w:r>
      <w:tab/>
      <w:t>Huawei</w:t>
    </w:r>
  </w:p>
  <w:p w14:paraId="1D9343FC" w14:textId="77777777" w:rsidR="001409AD" w:rsidRDefault="001409AD" w:rsidP="00EB7F5F">
    <w:pPr>
      <w:pStyle w:val="Header"/>
    </w:pPr>
    <w:r>
      <w:tab/>
    </w:r>
    <w:r>
      <w:tab/>
      <w:t>Y. Xu</w:t>
    </w:r>
  </w:p>
  <w:p w14:paraId="35A3EE9E" w14:textId="77777777" w:rsidR="001409AD" w:rsidRDefault="001409AD" w:rsidP="00EB7F5F">
    <w:pPr>
      <w:pStyle w:val="Header"/>
    </w:pPr>
    <w:r>
      <w:tab/>
    </w:r>
    <w:r>
      <w:tab/>
      <w:t>CAICT</w:t>
    </w:r>
  </w:p>
  <w:p w14:paraId="6A01E11B" w14:textId="77777777" w:rsidR="001409AD" w:rsidRDefault="001409AD" w:rsidP="00F410C4">
    <w:pPr>
      <w:pStyle w:val="Header"/>
    </w:pPr>
  </w:p>
  <w:p w14:paraId="6525C8DC" w14:textId="19400745" w:rsidR="001409AD" w:rsidRDefault="001409AD"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instrText>April</w:instrText>
    </w:r>
    <w:r>
      <w:fldChar w:fldCharType="end"/>
    </w:r>
    <w:r>
      <w:instrText xml:space="preserve"> \* MERGEFORMAT </w:instrText>
    </w:r>
    <w:r>
      <w:fldChar w:fldCharType="separate"/>
    </w:r>
    <w:r w:rsidR="0045186C">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sidR="0045186C">
      <w:rPr>
        <w:noProof/>
      </w:rPr>
      <w:instrText>2019</w:instrText>
    </w:r>
    <w:r>
      <w:fldChar w:fldCharType="end"/>
    </w:r>
    <w:r>
      <w:instrText xml:space="preserve"> "Fail" \* MERGEFORMAT  \* MERGEFORMAT </w:instrText>
    </w:r>
    <w:r>
      <w:fldChar w:fldCharType="separate"/>
    </w:r>
    <w:r w:rsidR="0045186C">
      <w:rPr>
        <w:noProof/>
      </w:rPr>
      <w:instrText>2019</w:instrText>
    </w:r>
    <w:r>
      <w:fldChar w:fldCharType="end"/>
    </w:r>
    <w:r>
      <w:instrText xml:space="preserve"> \* MERGEFORMAT </w:instrText>
    </w:r>
    <w:r>
      <w:fldChar w:fldCharType="separate"/>
    </w:r>
    <w:r w:rsidR="0045186C">
      <w:rPr>
        <w:noProof/>
      </w:rPr>
      <w:t>2019</w:t>
    </w:r>
    <w:r>
      <w:fldChar w:fldCharType="end"/>
    </w:r>
    <w:r>
      <w:tab/>
    </w:r>
    <w:r>
      <w:tab/>
    </w:r>
    <w:r>
      <w:fldChar w:fldCharType="begin"/>
    </w:r>
    <w:r>
      <w:instrText xml:space="preserve"> SAVEDATE  \@ "MMMM d, yyyy" </w:instrText>
    </w:r>
    <w:r>
      <w:fldChar w:fldCharType="separate"/>
    </w:r>
    <w:r>
      <w:rPr>
        <w:noProof/>
      </w:rPr>
      <w:t>October 23, 2018</w:t>
    </w:r>
    <w:r>
      <w:rPr>
        <w:noProof/>
      </w:rPr>
      <w:fldChar w:fldCharType="end"/>
    </w:r>
  </w:p>
  <w:p w14:paraId="75978A04" w14:textId="77777777" w:rsidR="001409AD" w:rsidRDefault="001409AD" w:rsidP="00F410C4">
    <w:pPr>
      <w:pStyle w:val="Header"/>
    </w:pPr>
    <w:r>
      <w:tab/>
    </w:r>
  </w:p>
  <w:p w14:paraId="5196C372" w14:textId="77777777" w:rsidR="001409AD" w:rsidRDefault="001409AD" w:rsidP="004B54F1">
    <w:pPr>
      <w:pStyle w:val="Header"/>
    </w:pPr>
  </w:p>
  <w:p w14:paraId="3AB487D3" w14:textId="77777777" w:rsidR="001409AD" w:rsidRDefault="001409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AUA4BkknywAAAA="/>
  </w:docVars>
  <w:rsids>
    <w:rsidRoot w:val="00722DD3"/>
    <w:rsid w:val="000017CE"/>
    <w:rsid w:val="00013C75"/>
    <w:rsid w:val="0001519F"/>
    <w:rsid w:val="00015CA5"/>
    <w:rsid w:val="00016451"/>
    <w:rsid w:val="00017C9D"/>
    <w:rsid w:val="00042ACC"/>
    <w:rsid w:val="000440BE"/>
    <w:rsid w:val="00045659"/>
    <w:rsid w:val="00045A33"/>
    <w:rsid w:val="00047A71"/>
    <w:rsid w:val="00052D45"/>
    <w:rsid w:val="00054A56"/>
    <w:rsid w:val="00055923"/>
    <w:rsid w:val="000566F5"/>
    <w:rsid w:val="00061E5D"/>
    <w:rsid w:val="00062ECE"/>
    <w:rsid w:val="00072E31"/>
    <w:rsid w:val="00073B3B"/>
    <w:rsid w:val="0007656C"/>
    <w:rsid w:val="00087B15"/>
    <w:rsid w:val="0009151B"/>
    <w:rsid w:val="000936DF"/>
    <w:rsid w:val="00093D38"/>
    <w:rsid w:val="000960B9"/>
    <w:rsid w:val="000A3A23"/>
    <w:rsid w:val="000A700D"/>
    <w:rsid w:val="000B1845"/>
    <w:rsid w:val="000B487E"/>
    <w:rsid w:val="000D1432"/>
    <w:rsid w:val="000D2E68"/>
    <w:rsid w:val="000E2C73"/>
    <w:rsid w:val="000F2D89"/>
    <w:rsid w:val="000F334D"/>
    <w:rsid w:val="000F5FE3"/>
    <w:rsid w:val="00100BDA"/>
    <w:rsid w:val="001024B5"/>
    <w:rsid w:val="0010341A"/>
    <w:rsid w:val="0010357E"/>
    <w:rsid w:val="00104FB1"/>
    <w:rsid w:val="0010654D"/>
    <w:rsid w:val="0012314C"/>
    <w:rsid w:val="00124AB6"/>
    <w:rsid w:val="00135F4C"/>
    <w:rsid w:val="001409AD"/>
    <w:rsid w:val="00145EA7"/>
    <w:rsid w:val="00146E66"/>
    <w:rsid w:val="00147470"/>
    <w:rsid w:val="00155BE7"/>
    <w:rsid w:val="00156C7B"/>
    <w:rsid w:val="00160DC6"/>
    <w:rsid w:val="0018134A"/>
    <w:rsid w:val="00194571"/>
    <w:rsid w:val="0019497B"/>
    <w:rsid w:val="001A3789"/>
    <w:rsid w:val="001A48EF"/>
    <w:rsid w:val="001A69DB"/>
    <w:rsid w:val="001C5276"/>
    <w:rsid w:val="001C56D0"/>
    <w:rsid w:val="001D3A8D"/>
    <w:rsid w:val="001D4EF1"/>
    <w:rsid w:val="001D6AB1"/>
    <w:rsid w:val="001E2222"/>
    <w:rsid w:val="001E3DE1"/>
    <w:rsid w:val="001E3E79"/>
    <w:rsid w:val="001E430D"/>
    <w:rsid w:val="001E4340"/>
    <w:rsid w:val="001E489A"/>
    <w:rsid w:val="001F394B"/>
    <w:rsid w:val="001F50EC"/>
    <w:rsid w:val="001F6550"/>
    <w:rsid w:val="002048A0"/>
    <w:rsid w:val="00213A0A"/>
    <w:rsid w:val="00221738"/>
    <w:rsid w:val="002263B7"/>
    <w:rsid w:val="002344D0"/>
    <w:rsid w:val="00234834"/>
    <w:rsid w:val="00237595"/>
    <w:rsid w:val="00237697"/>
    <w:rsid w:val="00240916"/>
    <w:rsid w:val="00253155"/>
    <w:rsid w:val="00254FD6"/>
    <w:rsid w:val="00255FFA"/>
    <w:rsid w:val="00260298"/>
    <w:rsid w:val="00260D47"/>
    <w:rsid w:val="00275C44"/>
    <w:rsid w:val="0027759C"/>
    <w:rsid w:val="002823AF"/>
    <w:rsid w:val="0028663B"/>
    <w:rsid w:val="00291216"/>
    <w:rsid w:val="002917BD"/>
    <w:rsid w:val="0029707B"/>
    <w:rsid w:val="002A58DA"/>
    <w:rsid w:val="002A707B"/>
    <w:rsid w:val="002B1977"/>
    <w:rsid w:val="002B2163"/>
    <w:rsid w:val="002B5DE3"/>
    <w:rsid w:val="002B6872"/>
    <w:rsid w:val="002C1F42"/>
    <w:rsid w:val="002C75C8"/>
    <w:rsid w:val="002D2F11"/>
    <w:rsid w:val="002E1F5F"/>
    <w:rsid w:val="002E2943"/>
    <w:rsid w:val="002E31C9"/>
    <w:rsid w:val="002E41B0"/>
    <w:rsid w:val="002E5DA5"/>
    <w:rsid w:val="002E6FA7"/>
    <w:rsid w:val="002F361B"/>
    <w:rsid w:val="0030239C"/>
    <w:rsid w:val="00305B15"/>
    <w:rsid w:val="00316413"/>
    <w:rsid w:val="00316AC2"/>
    <w:rsid w:val="00330A1F"/>
    <w:rsid w:val="00330A6E"/>
    <w:rsid w:val="00330ACB"/>
    <w:rsid w:val="003349FE"/>
    <w:rsid w:val="00334C43"/>
    <w:rsid w:val="003362AE"/>
    <w:rsid w:val="00341091"/>
    <w:rsid w:val="00341FFA"/>
    <w:rsid w:val="00342A68"/>
    <w:rsid w:val="00343254"/>
    <w:rsid w:val="00345474"/>
    <w:rsid w:val="00353DDB"/>
    <w:rsid w:val="00356B0A"/>
    <w:rsid w:val="00357EC0"/>
    <w:rsid w:val="00360491"/>
    <w:rsid w:val="00364127"/>
    <w:rsid w:val="00364225"/>
    <w:rsid w:val="00365ABD"/>
    <w:rsid w:val="003749F5"/>
    <w:rsid w:val="003755C4"/>
    <w:rsid w:val="003801DF"/>
    <w:rsid w:val="00386D84"/>
    <w:rsid w:val="00392BB3"/>
    <w:rsid w:val="00396CDC"/>
    <w:rsid w:val="003A1329"/>
    <w:rsid w:val="003B156D"/>
    <w:rsid w:val="003B3D19"/>
    <w:rsid w:val="003C429A"/>
    <w:rsid w:val="003C7575"/>
    <w:rsid w:val="003F3F1F"/>
    <w:rsid w:val="003F7DA5"/>
    <w:rsid w:val="00401F44"/>
    <w:rsid w:val="004234B3"/>
    <w:rsid w:val="00424D01"/>
    <w:rsid w:val="00426A67"/>
    <w:rsid w:val="004359FC"/>
    <w:rsid w:val="00444B78"/>
    <w:rsid w:val="0045186C"/>
    <w:rsid w:val="004538BC"/>
    <w:rsid w:val="004538EF"/>
    <w:rsid w:val="004546DB"/>
    <w:rsid w:val="00463B4B"/>
    <w:rsid w:val="004645E0"/>
    <w:rsid w:val="004710F8"/>
    <w:rsid w:val="004741EF"/>
    <w:rsid w:val="00476D20"/>
    <w:rsid w:val="0048240F"/>
    <w:rsid w:val="00485612"/>
    <w:rsid w:val="0049058D"/>
    <w:rsid w:val="004B4A07"/>
    <w:rsid w:val="004B54F1"/>
    <w:rsid w:val="004C6110"/>
    <w:rsid w:val="004D0C44"/>
    <w:rsid w:val="004E25F7"/>
    <w:rsid w:val="004F02F6"/>
    <w:rsid w:val="004F73D6"/>
    <w:rsid w:val="005010FF"/>
    <w:rsid w:val="005038C4"/>
    <w:rsid w:val="00507FD8"/>
    <w:rsid w:val="00511103"/>
    <w:rsid w:val="00514A3B"/>
    <w:rsid w:val="00523D6B"/>
    <w:rsid w:val="0052735F"/>
    <w:rsid w:val="00541653"/>
    <w:rsid w:val="00544911"/>
    <w:rsid w:val="005613B7"/>
    <w:rsid w:val="0056412F"/>
    <w:rsid w:val="00564AA2"/>
    <w:rsid w:val="005719C7"/>
    <w:rsid w:val="0057538E"/>
    <w:rsid w:val="005802CD"/>
    <w:rsid w:val="00581197"/>
    <w:rsid w:val="00581409"/>
    <w:rsid w:val="00594C3D"/>
    <w:rsid w:val="00597ACE"/>
    <w:rsid w:val="005B1400"/>
    <w:rsid w:val="005B57D1"/>
    <w:rsid w:val="005C03FF"/>
    <w:rsid w:val="005C1708"/>
    <w:rsid w:val="005D1FA4"/>
    <w:rsid w:val="005D29A6"/>
    <w:rsid w:val="005E13F3"/>
    <w:rsid w:val="005F1D39"/>
    <w:rsid w:val="005F1E87"/>
    <w:rsid w:val="005F3A4C"/>
    <w:rsid w:val="006001FE"/>
    <w:rsid w:val="00602C6C"/>
    <w:rsid w:val="00605243"/>
    <w:rsid w:val="00606C15"/>
    <w:rsid w:val="00610654"/>
    <w:rsid w:val="00611F72"/>
    <w:rsid w:val="006148C6"/>
    <w:rsid w:val="006176D6"/>
    <w:rsid w:val="00626CDD"/>
    <w:rsid w:val="0063752C"/>
    <w:rsid w:val="0064068E"/>
    <w:rsid w:val="00642655"/>
    <w:rsid w:val="006472B9"/>
    <w:rsid w:val="006531CC"/>
    <w:rsid w:val="00657594"/>
    <w:rsid w:val="00663859"/>
    <w:rsid w:val="006677A8"/>
    <w:rsid w:val="0067093D"/>
    <w:rsid w:val="006728E6"/>
    <w:rsid w:val="00673F58"/>
    <w:rsid w:val="00675F3C"/>
    <w:rsid w:val="006832B9"/>
    <w:rsid w:val="00683FBF"/>
    <w:rsid w:val="00696527"/>
    <w:rsid w:val="006A1998"/>
    <w:rsid w:val="006A74C7"/>
    <w:rsid w:val="006B2726"/>
    <w:rsid w:val="006B28EE"/>
    <w:rsid w:val="006B6757"/>
    <w:rsid w:val="006C1872"/>
    <w:rsid w:val="006C2D4D"/>
    <w:rsid w:val="006C3558"/>
    <w:rsid w:val="006D5DE5"/>
    <w:rsid w:val="006E05F4"/>
    <w:rsid w:val="006E1129"/>
    <w:rsid w:val="006E1AC3"/>
    <w:rsid w:val="006E28E8"/>
    <w:rsid w:val="006E3627"/>
    <w:rsid w:val="006E47D5"/>
    <w:rsid w:val="006F1654"/>
    <w:rsid w:val="006F2D73"/>
    <w:rsid w:val="006F4076"/>
    <w:rsid w:val="006F6F19"/>
    <w:rsid w:val="007124AB"/>
    <w:rsid w:val="00713412"/>
    <w:rsid w:val="007134D5"/>
    <w:rsid w:val="00714BBF"/>
    <w:rsid w:val="0072225C"/>
    <w:rsid w:val="00722DD3"/>
    <w:rsid w:val="00726448"/>
    <w:rsid w:val="007407C9"/>
    <w:rsid w:val="007445AC"/>
    <w:rsid w:val="007460AA"/>
    <w:rsid w:val="00750C66"/>
    <w:rsid w:val="007535B4"/>
    <w:rsid w:val="00753DF3"/>
    <w:rsid w:val="00756310"/>
    <w:rsid w:val="00757691"/>
    <w:rsid w:val="007674E4"/>
    <w:rsid w:val="00770211"/>
    <w:rsid w:val="0077497C"/>
    <w:rsid w:val="00776578"/>
    <w:rsid w:val="00782D41"/>
    <w:rsid w:val="0078595D"/>
    <w:rsid w:val="007A01B5"/>
    <w:rsid w:val="007A1B4D"/>
    <w:rsid w:val="007A64CF"/>
    <w:rsid w:val="007B0690"/>
    <w:rsid w:val="007B7ACE"/>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3887"/>
    <w:rsid w:val="00854E72"/>
    <w:rsid w:val="0086686A"/>
    <w:rsid w:val="00870AAD"/>
    <w:rsid w:val="008710E4"/>
    <w:rsid w:val="00876585"/>
    <w:rsid w:val="00883323"/>
    <w:rsid w:val="00886F7A"/>
    <w:rsid w:val="00887C54"/>
    <w:rsid w:val="0089160A"/>
    <w:rsid w:val="00892A1A"/>
    <w:rsid w:val="00894237"/>
    <w:rsid w:val="00895FC7"/>
    <w:rsid w:val="008A122B"/>
    <w:rsid w:val="008A3CFF"/>
    <w:rsid w:val="008A3D4C"/>
    <w:rsid w:val="008A7960"/>
    <w:rsid w:val="008B1638"/>
    <w:rsid w:val="008C122A"/>
    <w:rsid w:val="008C625D"/>
    <w:rsid w:val="008C65BF"/>
    <w:rsid w:val="008C7637"/>
    <w:rsid w:val="008D50C0"/>
    <w:rsid w:val="008E44B8"/>
    <w:rsid w:val="008E5B2C"/>
    <w:rsid w:val="008E670E"/>
    <w:rsid w:val="008F2F4F"/>
    <w:rsid w:val="008F7CEA"/>
    <w:rsid w:val="00900243"/>
    <w:rsid w:val="00900561"/>
    <w:rsid w:val="009077E0"/>
    <w:rsid w:val="0091245F"/>
    <w:rsid w:val="00915D0D"/>
    <w:rsid w:val="0091607B"/>
    <w:rsid w:val="00922683"/>
    <w:rsid w:val="00924B0B"/>
    <w:rsid w:val="00926628"/>
    <w:rsid w:val="009349C3"/>
    <w:rsid w:val="00936A66"/>
    <w:rsid w:val="00937E3A"/>
    <w:rsid w:val="009439D8"/>
    <w:rsid w:val="00945E70"/>
    <w:rsid w:val="009469F1"/>
    <w:rsid w:val="009473D2"/>
    <w:rsid w:val="00950EE9"/>
    <w:rsid w:val="0095114C"/>
    <w:rsid w:val="00952334"/>
    <w:rsid w:val="009530FB"/>
    <w:rsid w:val="0095351A"/>
    <w:rsid w:val="00953AD7"/>
    <w:rsid w:val="00955E5F"/>
    <w:rsid w:val="00960BD0"/>
    <w:rsid w:val="00963190"/>
    <w:rsid w:val="00967E52"/>
    <w:rsid w:val="009812A3"/>
    <w:rsid w:val="009876A3"/>
    <w:rsid w:val="00995102"/>
    <w:rsid w:val="009A072A"/>
    <w:rsid w:val="009A0E4E"/>
    <w:rsid w:val="009A0EE2"/>
    <w:rsid w:val="009A118B"/>
    <w:rsid w:val="009A379D"/>
    <w:rsid w:val="009B0913"/>
    <w:rsid w:val="009B19B8"/>
    <w:rsid w:val="009B2D2A"/>
    <w:rsid w:val="009B5600"/>
    <w:rsid w:val="009C0E27"/>
    <w:rsid w:val="009C5F01"/>
    <w:rsid w:val="009D0796"/>
    <w:rsid w:val="009D0BF8"/>
    <w:rsid w:val="009D50BB"/>
    <w:rsid w:val="009D5F17"/>
    <w:rsid w:val="009E0865"/>
    <w:rsid w:val="009E679E"/>
    <w:rsid w:val="009E6BEB"/>
    <w:rsid w:val="009F077F"/>
    <w:rsid w:val="009F3B7C"/>
    <w:rsid w:val="009F417A"/>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17D7"/>
    <w:rsid w:val="00A5738F"/>
    <w:rsid w:val="00A6311A"/>
    <w:rsid w:val="00A65315"/>
    <w:rsid w:val="00A65A11"/>
    <w:rsid w:val="00A72213"/>
    <w:rsid w:val="00A73565"/>
    <w:rsid w:val="00A7613F"/>
    <w:rsid w:val="00A80611"/>
    <w:rsid w:val="00A8355A"/>
    <w:rsid w:val="00A87958"/>
    <w:rsid w:val="00A91C7F"/>
    <w:rsid w:val="00A95721"/>
    <w:rsid w:val="00AA6E08"/>
    <w:rsid w:val="00AB4A2F"/>
    <w:rsid w:val="00AC33EE"/>
    <w:rsid w:val="00AD114A"/>
    <w:rsid w:val="00AE009F"/>
    <w:rsid w:val="00AE0541"/>
    <w:rsid w:val="00AE084D"/>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81C57"/>
    <w:rsid w:val="00B90709"/>
    <w:rsid w:val="00B918AD"/>
    <w:rsid w:val="00B93C90"/>
    <w:rsid w:val="00B940F0"/>
    <w:rsid w:val="00B97E9B"/>
    <w:rsid w:val="00BA469F"/>
    <w:rsid w:val="00BA47FE"/>
    <w:rsid w:val="00BA6DE7"/>
    <w:rsid w:val="00BB1872"/>
    <w:rsid w:val="00BB2E88"/>
    <w:rsid w:val="00BB5A89"/>
    <w:rsid w:val="00BB7353"/>
    <w:rsid w:val="00BB7DA8"/>
    <w:rsid w:val="00BB7E7B"/>
    <w:rsid w:val="00BC00DB"/>
    <w:rsid w:val="00BC73C3"/>
    <w:rsid w:val="00BD6000"/>
    <w:rsid w:val="00BD743C"/>
    <w:rsid w:val="00BE17B8"/>
    <w:rsid w:val="00BE1F88"/>
    <w:rsid w:val="00BE2316"/>
    <w:rsid w:val="00BE53A4"/>
    <w:rsid w:val="00BE7B0B"/>
    <w:rsid w:val="00BF29A8"/>
    <w:rsid w:val="00BF35F6"/>
    <w:rsid w:val="00C0058B"/>
    <w:rsid w:val="00C00E0A"/>
    <w:rsid w:val="00C030F0"/>
    <w:rsid w:val="00C031EF"/>
    <w:rsid w:val="00C10F8A"/>
    <w:rsid w:val="00C1131F"/>
    <w:rsid w:val="00C11C80"/>
    <w:rsid w:val="00C126F8"/>
    <w:rsid w:val="00C13E4C"/>
    <w:rsid w:val="00C150E1"/>
    <w:rsid w:val="00C17E38"/>
    <w:rsid w:val="00C314F6"/>
    <w:rsid w:val="00C330BF"/>
    <w:rsid w:val="00C33FD5"/>
    <w:rsid w:val="00C36C56"/>
    <w:rsid w:val="00C37170"/>
    <w:rsid w:val="00C40595"/>
    <w:rsid w:val="00C46F76"/>
    <w:rsid w:val="00C47452"/>
    <w:rsid w:val="00C63A15"/>
    <w:rsid w:val="00C656EA"/>
    <w:rsid w:val="00C65842"/>
    <w:rsid w:val="00C67061"/>
    <w:rsid w:val="00C744E6"/>
    <w:rsid w:val="00C911AE"/>
    <w:rsid w:val="00C93CE6"/>
    <w:rsid w:val="00C94F96"/>
    <w:rsid w:val="00C95C21"/>
    <w:rsid w:val="00C963D9"/>
    <w:rsid w:val="00C97092"/>
    <w:rsid w:val="00CA0E16"/>
    <w:rsid w:val="00CA3204"/>
    <w:rsid w:val="00CA6987"/>
    <w:rsid w:val="00CB119E"/>
    <w:rsid w:val="00CB2098"/>
    <w:rsid w:val="00CB49C5"/>
    <w:rsid w:val="00CC0754"/>
    <w:rsid w:val="00CC4069"/>
    <w:rsid w:val="00CD3BC9"/>
    <w:rsid w:val="00CD3C2B"/>
    <w:rsid w:val="00CE0FA6"/>
    <w:rsid w:val="00CE150A"/>
    <w:rsid w:val="00CE516E"/>
    <w:rsid w:val="00CF0B71"/>
    <w:rsid w:val="00CF3625"/>
    <w:rsid w:val="00CF60A5"/>
    <w:rsid w:val="00CF7C74"/>
    <w:rsid w:val="00D127FF"/>
    <w:rsid w:val="00D15777"/>
    <w:rsid w:val="00D2158F"/>
    <w:rsid w:val="00D25E62"/>
    <w:rsid w:val="00D26534"/>
    <w:rsid w:val="00D27EAD"/>
    <w:rsid w:val="00D35241"/>
    <w:rsid w:val="00D37305"/>
    <w:rsid w:val="00D37D2D"/>
    <w:rsid w:val="00D41291"/>
    <w:rsid w:val="00D4322A"/>
    <w:rsid w:val="00D45E14"/>
    <w:rsid w:val="00D574B3"/>
    <w:rsid w:val="00D60B40"/>
    <w:rsid w:val="00D638F3"/>
    <w:rsid w:val="00D73EE8"/>
    <w:rsid w:val="00D84811"/>
    <w:rsid w:val="00D86611"/>
    <w:rsid w:val="00D869B4"/>
    <w:rsid w:val="00D87A26"/>
    <w:rsid w:val="00D87A92"/>
    <w:rsid w:val="00D90D8B"/>
    <w:rsid w:val="00D95463"/>
    <w:rsid w:val="00D95E8B"/>
    <w:rsid w:val="00D96499"/>
    <w:rsid w:val="00DA032C"/>
    <w:rsid w:val="00DA1B42"/>
    <w:rsid w:val="00DA4421"/>
    <w:rsid w:val="00DB0170"/>
    <w:rsid w:val="00DB1636"/>
    <w:rsid w:val="00DB2885"/>
    <w:rsid w:val="00DB6399"/>
    <w:rsid w:val="00DB6F95"/>
    <w:rsid w:val="00DC09AA"/>
    <w:rsid w:val="00DC520D"/>
    <w:rsid w:val="00DC54A1"/>
    <w:rsid w:val="00DC5824"/>
    <w:rsid w:val="00DD2E2F"/>
    <w:rsid w:val="00DD2F07"/>
    <w:rsid w:val="00DD555F"/>
    <w:rsid w:val="00DD6CB2"/>
    <w:rsid w:val="00DE12AA"/>
    <w:rsid w:val="00DF4147"/>
    <w:rsid w:val="00DF69BC"/>
    <w:rsid w:val="00DF7911"/>
    <w:rsid w:val="00E05D4B"/>
    <w:rsid w:val="00E10E61"/>
    <w:rsid w:val="00E12BDB"/>
    <w:rsid w:val="00E134C8"/>
    <w:rsid w:val="00E20CCB"/>
    <w:rsid w:val="00E254CE"/>
    <w:rsid w:val="00E25F78"/>
    <w:rsid w:val="00E326DD"/>
    <w:rsid w:val="00E336F9"/>
    <w:rsid w:val="00E347B6"/>
    <w:rsid w:val="00E3510B"/>
    <w:rsid w:val="00E42CB0"/>
    <w:rsid w:val="00E50BED"/>
    <w:rsid w:val="00E5134F"/>
    <w:rsid w:val="00E5369F"/>
    <w:rsid w:val="00E84240"/>
    <w:rsid w:val="00E843A6"/>
    <w:rsid w:val="00E85F3E"/>
    <w:rsid w:val="00E863F1"/>
    <w:rsid w:val="00E87DEC"/>
    <w:rsid w:val="00E915FE"/>
    <w:rsid w:val="00E934D1"/>
    <w:rsid w:val="00E96A9C"/>
    <w:rsid w:val="00EA6DBC"/>
    <w:rsid w:val="00EA7A99"/>
    <w:rsid w:val="00EB02A6"/>
    <w:rsid w:val="00EB308C"/>
    <w:rsid w:val="00EB3E82"/>
    <w:rsid w:val="00EB41EC"/>
    <w:rsid w:val="00EB4CEA"/>
    <w:rsid w:val="00EB7C40"/>
    <w:rsid w:val="00EB7F5F"/>
    <w:rsid w:val="00EB7FCA"/>
    <w:rsid w:val="00EC0ADF"/>
    <w:rsid w:val="00EC1E00"/>
    <w:rsid w:val="00EC570E"/>
    <w:rsid w:val="00ED2D12"/>
    <w:rsid w:val="00ED3200"/>
    <w:rsid w:val="00ED6AE4"/>
    <w:rsid w:val="00EE2C82"/>
    <w:rsid w:val="00EE3193"/>
    <w:rsid w:val="00EE3E41"/>
    <w:rsid w:val="00EE6D6D"/>
    <w:rsid w:val="00F03DA7"/>
    <w:rsid w:val="00F22914"/>
    <w:rsid w:val="00F22981"/>
    <w:rsid w:val="00F22A55"/>
    <w:rsid w:val="00F317DA"/>
    <w:rsid w:val="00F320EA"/>
    <w:rsid w:val="00F35EE7"/>
    <w:rsid w:val="00F410C4"/>
    <w:rsid w:val="00F4197B"/>
    <w:rsid w:val="00F41C0D"/>
    <w:rsid w:val="00F42134"/>
    <w:rsid w:val="00F47FB9"/>
    <w:rsid w:val="00F56B61"/>
    <w:rsid w:val="00F62C9F"/>
    <w:rsid w:val="00F65484"/>
    <w:rsid w:val="00F74AD8"/>
    <w:rsid w:val="00F8116F"/>
    <w:rsid w:val="00F837F0"/>
    <w:rsid w:val="00F91EC9"/>
    <w:rsid w:val="00F959A2"/>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marcoBruno/json-yang/" TargetMode="External"/><Relationship Id="rId13" Type="http://schemas.openxmlformats.org/officeDocument/2006/relationships/hyperlink" Target="mailto:d.king@lancaster.ac.uk" TargetMode="External"/><Relationship Id="rId18" Type="http://schemas.openxmlformats.org/officeDocument/2006/relationships/hyperlink" Target="mailto:gianmarco.bruno@ericsson.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carlo.perocchio@ericsson.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sergio.belotti@nokia.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zhaoyangyjy@chinamobile.com" TargetMode="External"/><Relationship Id="rId20" Type="http://schemas.openxmlformats.org/officeDocument/2006/relationships/hyperlink" Target="mailto:victor.lopezalvarez@telefonic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kinguk/transport-nb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xuyunbin@ritt.cn"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github.com/danielkinguk/transport-nbi" TargetMode="External"/><Relationship Id="rId19" Type="http://schemas.openxmlformats.org/officeDocument/2006/relationships/hyperlink" Target="mailto:leeyoung@huawei.com" TargetMode="External"/><Relationship Id="rId4" Type="http://schemas.openxmlformats.org/officeDocument/2006/relationships/settings" Target="settings.xml"/><Relationship Id="rId9" Type="http://schemas.openxmlformats.org/officeDocument/2006/relationships/hyperlink" Target="https://github.com/mbj4668/pyang/wiki/XmlJson" TargetMode="External"/><Relationship Id="rId14" Type="http://schemas.openxmlformats.org/officeDocument/2006/relationships/hyperlink" Target="mailto:zhenghaomian@huawei.com" TargetMode="External"/><Relationship Id="rId22" Type="http://schemas.openxmlformats.org/officeDocument/2006/relationships/hyperlink" Target="mailto:ricard.vilalta@cttc.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98F0D-90B2-4298-8426-BCF04832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27</TotalTime>
  <Pages>72</Pages>
  <Words>18335</Words>
  <Characters>104510</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122600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13</cp:revision>
  <cp:lastPrinted>2018-10-23T14:59:00Z</cp:lastPrinted>
  <dcterms:created xsi:type="dcterms:W3CDTF">2018-10-23T14:54:00Z</dcterms:created>
  <dcterms:modified xsi:type="dcterms:W3CDTF">2018-10-23T15:33:00Z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1540306389</vt:lpwstr>
  </property>
</Properties>
</file>