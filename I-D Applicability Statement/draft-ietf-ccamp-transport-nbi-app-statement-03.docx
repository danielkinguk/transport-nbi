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A2150" w14:textId="7E13559F" w:rsidR="00883323" w:rsidRPr="00883323" w:rsidRDefault="00AE0541" w:rsidP="00ED3200">
      <w:pPr>
        <w:pStyle w:val="RFCTitle"/>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r w:rsidR="005F1E87">
        <w:rPr>
          <w:lang w:val="en"/>
        </w:rPr>
        <w:t>03</w:t>
      </w:r>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3228A5E5"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8595D">
        <w:rPr>
          <w:noProof/>
        </w:rPr>
        <w:instrText>10</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78595D">
        <w:rPr>
          <w:noProof/>
        </w:rPr>
        <w:instrText>10</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8595D">
        <w:rPr>
          <w:noProof/>
        </w:rPr>
        <w:instrText>10</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8595D">
        <w:rPr>
          <w:noProof/>
        </w:rPr>
        <w:instrText>10</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8595D">
        <w:rPr>
          <w:noProof/>
        </w:rPr>
        <w:instrText>10</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8595D">
        <w:rPr>
          <w:noProof/>
        </w:rPr>
        <w:instrText>10</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8595D">
        <w:rPr>
          <w:noProof/>
        </w:rPr>
        <w:instrText>10</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8595D">
        <w:rPr>
          <w:noProof/>
        </w:rPr>
        <w:instrText>10</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8595D">
        <w:rPr>
          <w:noProof/>
        </w:rPr>
        <w:instrText>10</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8595D">
        <w:rPr>
          <w:noProof/>
        </w:rPr>
        <w:instrText>10</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12 June "Fail"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60491"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360491"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360491"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360491"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360491"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360491"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360491"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360491"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360491" w:rsidRPr="00463B4B">
        <w:rPr>
          <w:noProof/>
        </w:rPr>
        <w:instrText>April</w:instrText>
      </w:r>
      <w:r w:rsidR="00CD3BC9" w:rsidRPr="00463B4B">
        <w:fldChar w:fldCharType="end"/>
      </w:r>
      <w:r w:rsidRPr="00463B4B">
        <w:instrText xml:space="preserve"> \* MERGEFORMAT </w:instrText>
      </w:r>
      <w:r w:rsidR="00CD3BC9" w:rsidRPr="00463B4B">
        <w:fldChar w:fldCharType="separate"/>
      </w:r>
      <w:r w:rsidR="00360491" w:rsidRPr="00463B4B">
        <w:rPr>
          <w:noProof/>
        </w:rPr>
        <w:t>April</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360491">
        <w:rPr>
          <w:noProof/>
        </w:rPr>
        <w:t>22,</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8595D">
        <w:rPr>
          <w:noProof/>
        </w:rPr>
        <w:instrText>10</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926628">
        <w:rPr>
          <w:noProof/>
        </w:rPr>
        <w:instrText>2018</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8595D">
        <w:rPr>
          <w:noProof/>
        </w:rPr>
        <w:instrText>10</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78595D">
        <w:rPr>
          <w:noProof/>
        </w:rPr>
        <w:instrText>2018</w:instrText>
      </w:r>
      <w:r w:rsidR="00950EE9">
        <w:rPr>
          <w:noProof/>
        </w:rPr>
        <w:fldChar w:fldCharType="end"/>
      </w:r>
      <w:r w:rsidRPr="00463B4B">
        <w:instrText xml:space="preserve"> + 1 \* MERGEFORMAT </w:instrText>
      </w:r>
      <w:r w:rsidR="00CD3BC9" w:rsidRPr="00463B4B">
        <w:fldChar w:fldCharType="separate"/>
      </w:r>
      <w:r w:rsidR="008B1638">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78595D">
        <w:rPr>
          <w:noProof/>
        </w:rPr>
        <w:instrText>2019</w:instrText>
      </w:r>
      <w:r w:rsidR="00CD3BC9" w:rsidRPr="00463B4B">
        <w:fldChar w:fldCharType="end"/>
      </w:r>
      <w:r w:rsidRPr="00463B4B">
        <w:instrText xml:space="preserve"> \* MERGEFORMAT </w:instrText>
      </w:r>
      <w:r w:rsidR="00CD3BC9" w:rsidRPr="00463B4B">
        <w:fldChar w:fldCharType="separate"/>
      </w:r>
      <w:r w:rsidR="00360491">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t>Copyright Notice</w:t>
      </w:r>
    </w:p>
    <w:p w14:paraId="217D48F6" w14:textId="7FD41549"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78595D">
        <w:rPr>
          <w:noProof/>
        </w:rPr>
        <w:t>2018</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lastRenderedPageBreak/>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0F8CAAAF" w14:textId="79FCB432" w:rsidR="00360491" w:rsidRDefault="00CD3BC9">
      <w:pPr>
        <w:pStyle w:val="TOC1"/>
        <w:rPr>
          <w:rFonts w:asciiTheme="minorHAnsi" w:eastAsiaTheme="minorEastAsia" w:hAnsiTheme="minorHAnsi" w:cstheme="minorBidi"/>
          <w:sz w:val="22"/>
          <w:szCs w:val="22"/>
          <w:lang w:val="en-GB" w:eastAsia="en-GB"/>
        </w:rPr>
      </w:pPr>
      <w:r w:rsidRPr="003362AE">
        <w:fldChar w:fldCharType="begin"/>
      </w:r>
      <w:r w:rsidR="00581409" w:rsidRPr="003362AE">
        <w:instrText xml:space="preserve"> TOC \o \h \z \u </w:instrText>
      </w:r>
      <w:r w:rsidRPr="003362AE">
        <w:fldChar w:fldCharType="separate"/>
      </w:r>
      <w:hyperlink w:anchor="_Toc528005007" w:history="1">
        <w:r w:rsidR="00360491" w:rsidRPr="00611828">
          <w:rPr>
            <w:rStyle w:val="Hyperlink"/>
          </w:rPr>
          <w:t>1. Introduction</w:t>
        </w:r>
        <w:r w:rsidR="00360491">
          <w:rPr>
            <w:webHidden/>
          </w:rPr>
          <w:tab/>
        </w:r>
        <w:r w:rsidR="00360491">
          <w:rPr>
            <w:webHidden/>
          </w:rPr>
          <w:fldChar w:fldCharType="begin"/>
        </w:r>
        <w:r w:rsidR="00360491">
          <w:rPr>
            <w:webHidden/>
          </w:rPr>
          <w:instrText xml:space="preserve"> PAGEREF _Toc528005007 \h </w:instrText>
        </w:r>
        <w:r w:rsidR="00360491">
          <w:rPr>
            <w:webHidden/>
          </w:rPr>
        </w:r>
        <w:r w:rsidR="00360491">
          <w:rPr>
            <w:webHidden/>
          </w:rPr>
          <w:fldChar w:fldCharType="separate"/>
        </w:r>
        <w:r w:rsidR="00360491">
          <w:rPr>
            <w:webHidden/>
          </w:rPr>
          <w:t>4</w:t>
        </w:r>
        <w:r w:rsidR="00360491">
          <w:rPr>
            <w:webHidden/>
          </w:rPr>
          <w:fldChar w:fldCharType="end"/>
        </w:r>
      </w:hyperlink>
    </w:p>
    <w:p w14:paraId="227CAD7B" w14:textId="20884228" w:rsidR="00360491" w:rsidRDefault="00360491">
      <w:pPr>
        <w:pStyle w:val="TOC2"/>
        <w:rPr>
          <w:rFonts w:asciiTheme="minorHAnsi" w:eastAsiaTheme="minorEastAsia" w:hAnsiTheme="minorHAnsi" w:cstheme="minorBidi"/>
          <w:sz w:val="22"/>
          <w:szCs w:val="22"/>
          <w:lang w:val="en-GB" w:eastAsia="en-GB"/>
        </w:rPr>
      </w:pPr>
      <w:hyperlink w:anchor="_Toc528005008" w:history="1">
        <w:r w:rsidRPr="00611828">
          <w:rPr>
            <w:rStyle w:val="Hyperlink"/>
          </w:rPr>
          <w:t>1.1. The scope of this document</w:t>
        </w:r>
        <w:r>
          <w:rPr>
            <w:webHidden/>
          </w:rPr>
          <w:tab/>
        </w:r>
        <w:r>
          <w:rPr>
            <w:webHidden/>
          </w:rPr>
          <w:fldChar w:fldCharType="begin"/>
        </w:r>
        <w:r>
          <w:rPr>
            <w:webHidden/>
          </w:rPr>
          <w:instrText xml:space="preserve"> PAGEREF _Toc528005008 \h </w:instrText>
        </w:r>
        <w:r>
          <w:rPr>
            <w:webHidden/>
          </w:rPr>
        </w:r>
        <w:r>
          <w:rPr>
            <w:webHidden/>
          </w:rPr>
          <w:fldChar w:fldCharType="separate"/>
        </w:r>
        <w:r>
          <w:rPr>
            <w:webHidden/>
          </w:rPr>
          <w:t>4</w:t>
        </w:r>
        <w:r>
          <w:rPr>
            <w:webHidden/>
          </w:rPr>
          <w:fldChar w:fldCharType="end"/>
        </w:r>
      </w:hyperlink>
    </w:p>
    <w:p w14:paraId="2417FA1D" w14:textId="1B32C0CB" w:rsidR="00360491" w:rsidRDefault="00360491">
      <w:pPr>
        <w:pStyle w:val="TOC2"/>
        <w:rPr>
          <w:rFonts w:asciiTheme="minorHAnsi" w:eastAsiaTheme="minorEastAsia" w:hAnsiTheme="minorHAnsi" w:cstheme="minorBidi"/>
          <w:sz w:val="22"/>
          <w:szCs w:val="22"/>
          <w:lang w:val="en-GB" w:eastAsia="en-GB"/>
        </w:rPr>
      </w:pPr>
      <w:hyperlink w:anchor="_Toc528005009" w:history="1">
        <w:r w:rsidRPr="00611828">
          <w:rPr>
            <w:rStyle w:val="Hyperlink"/>
          </w:rPr>
          <w:t>1.2. Assumptions</w:t>
        </w:r>
        <w:r>
          <w:rPr>
            <w:webHidden/>
          </w:rPr>
          <w:tab/>
        </w:r>
        <w:r>
          <w:rPr>
            <w:webHidden/>
          </w:rPr>
          <w:fldChar w:fldCharType="begin"/>
        </w:r>
        <w:r>
          <w:rPr>
            <w:webHidden/>
          </w:rPr>
          <w:instrText xml:space="preserve"> PAGEREF _Toc528005009 \h </w:instrText>
        </w:r>
        <w:r>
          <w:rPr>
            <w:webHidden/>
          </w:rPr>
        </w:r>
        <w:r>
          <w:rPr>
            <w:webHidden/>
          </w:rPr>
          <w:fldChar w:fldCharType="separate"/>
        </w:r>
        <w:r>
          <w:rPr>
            <w:webHidden/>
          </w:rPr>
          <w:t>5</w:t>
        </w:r>
        <w:r>
          <w:rPr>
            <w:webHidden/>
          </w:rPr>
          <w:fldChar w:fldCharType="end"/>
        </w:r>
      </w:hyperlink>
    </w:p>
    <w:p w14:paraId="46E2E760" w14:textId="77142FC9" w:rsidR="00360491" w:rsidRDefault="00360491">
      <w:pPr>
        <w:pStyle w:val="TOC1"/>
        <w:rPr>
          <w:rFonts w:asciiTheme="minorHAnsi" w:eastAsiaTheme="minorEastAsia" w:hAnsiTheme="minorHAnsi" w:cstheme="minorBidi"/>
          <w:sz w:val="22"/>
          <w:szCs w:val="22"/>
          <w:lang w:val="en-GB" w:eastAsia="en-GB"/>
        </w:rPr>
      </w:pPr>
      <w:hyperlink w:anchor="_Toc528005010" w:history="1">
        <w:r w:rsidRPr="00611828">
          <w:rPr>
            <w:rStyle w:val="Hyperlink"/>
          </w:rPr>
          <w:t>2. Terminology</w:t>
        </w:r>
        <w:r>
          <w:rPr>
            <w:webHidden/>
          </w:rPr>
          <w:tab/>
        </w:r>
        <w:r>
          <w:rPr>
            <w:webHidden/>
          </w:rPr>
          <w:fldChar w:fldCharType="begin"/>
        </w:r>
        <w:r>
          <w:rPr>
            <w:webHidden/>
          </w:rPr>
          <w:instrText xml:space="preserve"> PAGEREF _Toc528005010 \h </w:instrText>
        </w:r>
        <w:r>
          <w:rPr>
            <w:webHidden/>
          </w:rPr>
        </w:r>
        <w:r>
          <w:rPr>
            <w:webHidden/>
          </w:rPr>
          <w:fldChar w:fldCharType="separate"/>
        </w:r>
        <w:r>
          <w:rPr>
            <w:webHidden/>
          </w:rPr>
          <w:t>6</w:t>
        </w:r>
        <w:r>
          <w:rPr>
            <w:webHidden/>
          </w:rPr>
          <w:fldChar w:fldCharType="end"/>
        </w:r>
      </w:hyperlink>
    </w:p>
    <w:p w14:paraId="09D33A99" w14:textId="53C66A68" w:rsidR="00360491" w:rsidRDefault="00360491">
      <w:pPr>
        <w:pStyle w:val="TOC1"/>
        <w:rPr>
          <w:rFonts w:asciiTheme="minorHAnsi" w:eastAsiaTheme="minorEastAsia" w:hAnsiTheme="minorHAnsi" w:cstheme="minorBidi"/>
          <w:sz w:val="22"/>
          <w:szCs w:val="22"/>
          <w:lang w:val="en-GB" w:eastAsia="en-GB"/>
        </w:rPr>
      </w:pPr>
      <w:hyperlink w:anchor="_Toc528005011" w:history="1">
        <w:r w:rsidRPr="00611828">
          <w:rPr>
            <w:rStyle w:val="Hyperlink"/>
          </w:rPr>
          <w:t>3. Conventions used in this document</w:t>
        </w:r>
        <w:r>
          <w:rPr>
            <w:webHidden/>
          </w:rPr>
          <w:tab/>
        </w:r>
        <w:r>
          <w:rPr>
            <w:webHidden/>
          </w:rPr>
          <w:fldChar w:fldCharType="begin"/>
        </w:r>
        <w:r>
          <w:rPr>
            <w:webHidden/>
          </w:rPr>
          <w:instrText xml:space="preserve"> PAGEREF _Toc528005011 \h </w:instrText>
        </w:r>
        <w:r>
          <w:rPr>
            <w:webHidden/>
          </w:rPr>
        </w:r>
        <w:r>
          <w:rPr>
            <w:webHidden/>
          </w:rPr>
          <w:fldChar w:fldCharType="separate"/>
        </w:r>
        <w:r>
          <w:rPr>
            <w:webHidden/>
          </w:rPr>
          <w:t>7</w:t>
        </w:r>
        <w:r>
          <w:rPr>
            <w:webHidden/>
          </w:rPr>
          <w:fldChar w:fldCharType="end"/>
        </w:r>
      </w:hyperlink>
    </w:p>
    <w:p w14:paraId="077BC891" w14:textId="062F103D" w:rsidR="00360491" w:rsidRDefault="00360491">
      <w:pPr>
        <w:pStyle w:val="TOC2"/>
        <w:rPr>
          <w:rFonts w:asciiTheme="minorHAnsi" w:eastAsiaTheme="minorEastAsia" w:hAnsiTheme="minorHAnsi" w:cstheme="minorBidi"/>
          <w:sz w:val="22"/>
          <w:szCs w:val="22"/>
          <w:lang w:val="en-GB" w:eastAsia="en-GB"/>
        </w:rPr>
      </w:pPr>
      <w:hyperlink w:anchor="_Toc528005012" w:history="1">
        <w:r w:rsidRPr="00611828">
          <w:rPr>
            <w:rStyle w:val="Hyperlink"/>
          </w:rPr>
          <w:t>3.1. Topology and traffic flow processing</w:t>
        </w:r>
        <w:r>
          <w:rPr>
            <w:webHidden/>
          </w:rPr>
          <w:tab/>
        </w:r>
        <w:r>
          <w:rPr>
            <w:webHidden/>
          </w:rPr>
          <w:fldChar w:fldCharType="begin"/>
        </w:r>
        <w:r>
          <w:rPr>
            <w:webHidden/>
          </w:rPr>
          <w:instrText xml:space="preserve"> PAGEREF _Toc528005012 \h </w:instrText>
        </w:r>
        <w:r>
          <w:rPr>
            <w:webHidden/>
          </w:rPr>
        </w:r>
        <w:r>
          <w:rPr>
            <w:webHidden/>
          </w:rPr>
          <w:fldChar w:fldCharType="separate"/>
        </w:r>
        <w:r>
          <w:rPr>
            <w:webHidden/>
          </w:rPr>
          <w:t>7</w:t>
        </w:r>
        <w:r>
          <w:rPr>
            <w:webHidden/>
          </w:rPr>
          <w:fldChar w:fldCharType="end"/>
        </w:r>
      </w:hyperlink>
    </w:p>
    <w:p w14:paraId="32CA1301" w14:textId="3AB35F06" w:rsidR="00360491" w:rsidRDefault="00360491">
      <w:pPr>
        <w:pStyle w:val="TOC2"/>
        <w:rPr>
          <w:rFonts w:asciiTheme="minorHAnsi" w:eastAsiaTheme="minorEastAsia" w:hAnsiTheme="minorHAnsi" w:cstheme="minorBidi"/>
          <w:sz w:val="22"/>
          <w:szCs w:val="22"/>
          <w:lang w:val="en-GB" w:eastAsia="en-GB"/>
        </w:rPr>
      </w:pPr>
      <w:hyperlink w:anchor="_Toc528005013" w:history="1">
        <w:r w:rsidRPr="00611828">
          <w:rPr>
            <w:rStyle w:val="Hyperlink"/>
          </w:rPr>
          <w:t>3.2. JSON code</w:t>
        </w:r>
        <w:r>
          <w:rPr>
            <w:webHidden/>
          </w:rPr>
          <w:tab/>
        </w:r>
        <w:bookmarkStart w:id="0" w:name="_GoBack"/>
        <w:bookmarkEnd w:id="0"/>
        <w:r>
          <w:rPr>
            <w:webHidden/>
          </w:rPr>
          <w:fldChar w:fldCharType="begin"/>
        </w:r>
        <w:r>
          <w:rPr>
            <w:webHidden/>
          </w:rPr>
          <w:instrText xml:space="preserve"> PAGEREF _Toc528005013 \h </w:instrText>
        </w:r>
        <w:r>
          <w:rPr>
            <w:webHidden/>
          </w:rPr>
        </w:r>
        <w:r>
          <w:rPr>
            <w:webHidden/>
          </w:rPr>
          <w:fldChar w:fldCharType="separate"/>
        </w:r>
        <w:r>
          <w:rPr>
            <w:webHidden/>
          </w:rPr>
          <w:t>7</w:t>
        </w:r>
        <w:r>
          <w:rPr>
            <w:webHidden/>
          </w:rPr>
          <w:fldChar w:fldCharType="end"/>
        </w:r>
      </w:hyperlink>
    </w:p>
    <w:p w14:paraId="0D47ED46" w14:textId="5E512AD1" w:rsidR="00360491" w:rsidRDefault="00360491">
      <w:pPr>
        <w:pStyle w:val="TOC1"/>
        <w:rPr>
          <w:rFonts w:asciiTheme="minorHAnsi" w:eastAsiaTheme="minorEastAsia" w:hAnsiTheme="minorHAnsi" w:cstheme="minorBidi"/>
          <w:sz w:val="22"/>
          <w:szCs w:val="22"/>
          <w:lang w:val="en-GB" w:eastAsia="en-GB"/>
        </w:rPr>
      </w:pPr>
      <w:hyperlink w:anchor="_Toc528005014" w:history="1">
        <w:r w:rsidRPr="00611828">
          <w:rPr>
            <w:rStyle w:val="Hyperlink"/>
          </w:rPr>
          <w:t>4. Scenarios Description</w:t>
        </w:r>
        <w:r>
          <w:rPr>
            <w:webHidden/>
          </w:rPr>
          <w:tab/>
        </w:r>
        <w:r>
          <w:rPr>
            <w:webHidden/>
          </w:rPr>
          <w:fldChar w:fldCharType="begin"/>
        </w:r>
        <w:r>
          <w:rPr>
            <w:webHidden/>
          </w:rPr>
          <w:instrText xml:space="preserve"> PAGEREF _Toc528005014 \h </w:instrText>
        </w:r>
        <w:r>
          <w:rPr>
            <w:webHidden/>
          </w:rPr>
        </w:r>
        <w:r>
          <w:rPr>
            <w:webHidden/>
          </w:rPr>
          <w:fldChar w:fldCharType="separate"/>
        </w:r>
        <w:r>
          <w:rPr>
            <w:webHidden/>
          </w:rPr>
          <w:t>9</w:t>
        </w:r>
        <w:r>
          <w:rPr>
            <w:webHidden/>
          </w:rPr>
          <w:fldChar w:fldCharType="end"/>
        </w:r>
      </w:hyperlink>
    </w:p>
    <w:p w14:paraId="1B665D17" w14:textId="57E0CF0C" w:rsidR="00360491" w:rsidRDefault="00360491">
      <w:pPr>
        <w:pStyle w:val="TOC2"/>
        <w:rPr>
          <w:rFonts w:asciiTheme="minorHAnsi" w:eastAsiaTheme="minorEastAsia" w:hAnsiTheme="minorHAnsi" w:cstheme="minorBidi"/>
          <w:sz w:val="22"/>
          <w:szCs w:val="22"/>
          <w:lang w:val="en-GB" w:eastAsia="en-GB"/>
        </w:rPr>
      </w:pPr>
      <w:hyperlink w:anchor="_Toc528005015" w:history="1">
        <w:r w:rsidRPr="00611828">
          <w:rPr>
            <w:rStyle w:val="Hyperlink"/>
          </w:rPr>
          <w:t>4.1. Reference Network</w:t>
        </w:r>
        <w:r>
          <w:rPr>
            <w:webHidden/>
          </w:rPr>
          <w:tab/>
        </w:r>
        <w:r>
          <w:rPr>
            <w:webHidden/>
          </w:rPr>
          <w:fldChar w:fldCharType="begin"/>
        </w:r>
        <w:r>
          <w:rPr>
            <w:webHidden/>
          </w:rPr>
          <w:instrText xml:space="preserve"> PAGEREF _Toc528005015 \h </w:instrText>
        </w:r>
        <w:r>
          <w:rPr>
            <w:webHidden/>
          </w:rPr>
        </w:r>
        <w:r>
          <w:rPr>
            <w:webHidden/>
          </w:rPr>
          <w:fldChar w:fldCharType="separate"/>
        </w:r>
        <w:r>
          <w:rPr>
            <w:webHidden/>
          </w:rPr>
          <w:t>9</w:t>
        </w:r>
        <w:r>
          <w:rPr>
            <w:webHidden/>
          </w:rPr>
          <w:fldChar w:fldCharType="end"/>
        </w:r>
      </w:hyperlink>
    </w:p>
    <w:p w14:paraId="410DF9D9" w14:textId="0709B810" w:rsidR="00360491" w:rsidRDefault="00360491">
      <w:pPr>
        <w:pStyle w:val="TOC3"/>
        <w:rPr>
          <w:rFonts w:asciiTheme="minorHAnsi" w:eastAsiaTheme="minorEastAsia" w:hAnsiTheme="minorHAnsi" w:cstheme="minorBidi"/>
          <w:sz w:val="22"/>
          <w:szCs w:val="22"/>
          <w:lang w:val="en-GB" w:eastAsia="en-GB"/>
        </w:rPr>
      </w:pPr>
      <w:hyperlink w:anchor="_Toc528005016" w:history="1">
        <w:r w:rsidRPr="00611828">
          <w:rPr>
            <w:rStyle w:val="Hyperlink"/>
          </w:rPr>
          <w:t>4.1.1. Single-Domain Scenario</w:t>
        </w:r>
        <w:r>
          <w:rPr>
            <w:webHidden/>
          </w:rPr>
          <w:tab/>
        </w:r>
        <w:r>
          <w:rPr>
            <w:webHidden/>
          </w:rPr>
          <w:fldChar w:fldCharType="begin"/>
        </w:r>
        <w:r>
          <w:rPr>
            <w:webHidden/>
          </w:rPr>
          <w:instrText xml:space="preserve"> PAGEREF _Toc528005016 \h </w:instrText>
        </w:r>
        <w:r>
          <w:rPr>
            <w:webHidden/>
          </w:rPr>
        </w:r>
        <w:r>
          <w:rPr>
            <w:webHidden/>
          </w:rPr>
          <w:fldChar w:fldCharType="separate"/>
        </w:r>
        <w:r>
          <w:rPr>
            <w:webHidden/>
          </w:rPr>
          <w:t>12</w:t>
        </w:r>
        <w:r>
          <w:rPr>
            <w:webHidden/>
          </w:rPr>
          <w:fldChar w:fldCharType="end"/>
        </w:r>
      </w:hyperlink>
    </w:p>
    <w:p w14:paraId="5036C00A" w14:textId="2947AF9B" w:rsidR="00360491" w:rsidRDefault="00360491">
      <w:pPr>
        <w:pStyle w:val="TOC2"/>
        <w:rPr>
          <w:rFonts w:asciiTheme="minorHAnsi" w:eastAsiaTheme="minorEastAsia" w:hAnsiTheme="minorHAnsi" w:cstheme="minorBidi"/>
          <w:sz w:val="22"/>
          <w:szCs w:val="22"/>
          <w:lang w:val="en-GB" w:eastAsia="en-GB"/>
        </w:rPr>
      </w:pPr>
      <w:hyperlink w:anchor="_Toc528005017" w:history="1">
        <w:r w:rsidRPr="00611828">
          <w:rPr>
            <w:rStyle w:val="Hyperlink"/>
          </w:rPr>
          <w:t>4.2. Topology Abstractions</w:t>
        </w:r>
        <w:r>
          <w:rPr>
            <w:webHidden/>
          </w:rPr>
          <w:tab/>
        </w:r>
        <w:r>
          <w:rPr>
            <w:webHidden/>
          </w:rPr>
          <w:fldChar w:fldCharType="begin"/>
        </w:r>
        <w:r>
          <w:rPr>
            <w:webHidden/>
          </w:rPr>
          <w:instrText xml:space="preserve"> PAGEREF _Toc528005017 \h </w:instrText>
        </w:r>
        <w:r>
          <w:rPr>
            <w:webHidden/>
          </w:rPr>
        </w:r>
        <w:r>
          <w:rPr>
            <w:webHidden/>
          </w:rPr>
          <w:fldChar w:fldCharType="separate"/>
        </w:r>
        <w:r>
          <w:rPr>
            <w:webHidden/>
          </w:rPr>
          <w:t>12</w:t>
        </w:r>
        <w:r>
          <w:rPr>
            <w:webHidden/>
          </w:rPr>
          <w:fldChar w:fldCharType="end"/>
        </w:r>
      </w:hyperlink>
    </w:p>
    <w:p w14:paraId="5F72210A" w14:textId="38E62B60" w:rsidR="00360491" w:rsidRDefault="00360491">
      <w:pPr>
        <w:pStyle w:val="TOC2"/>
        <w:rPr>
          <w:rFonts w:asciiTheme="minorHAnsi" w:eastAsiaTheme="minorEastAsia" w:hAnsiTheme="minorHAnsi" w:cstheme="minorBidi"/>
          <w:sz w:val="22"/>
          <w:szCs w:val="22"/>
          <w:lang w:val="en-GB" w:eastAsia="en-GB"/>
        </w:rPr>
      </w:pPr>
      <w:hyperlink w:anchor="_Toc528005018" w:history="1">
        <w:r w:rsidRPr="00611828">
          <w:rPr>
            <w:rStyle w:val="Hyperlink"/>
          </w:rPr>
          <w:t>4.3. Service Configuration</w:t>
        </w:r>
        <w:r>
          <w:rPr>
            <w:webHidden/>
          </w:rPr>
          <w:tab/>
        </w:r>
        <w:r>
          <w:rPr>
            <w:webHidden/>
          </w:rPr>
          <w:fldChar w:fldCharType="begin"/>
        </w:r>
        <w:r>
          <w:rPr>
            <w:webHidden/>
          </w:rPr>
          <w:instrText xml:space="preserve"> PAGEREF _Toc528005018 \h </w:instrText>
        </w:r>
        <w:r>
          <w:rPr>
            <w:webHidden/>
          </w:rPr>
        </w:r>
        <w:r>
          <w:rPr>
            <w:webHidden/>
          </w:rPr>
          <w:fldChar w:fldCharType="separate"/>
        </w:r>
        <w:r>
          <w:rPr>
            <w:webHidden/>
          </w:rPr>
          <w:t>14</w:t>
        </w:r>
        <w:r>
          <w:rPr>
            <w:webHidden/>
          </w:rPr>
          <w:fldChar w:fldCharType="end"/>
        </w:r>
      </w:hyperlink>
    </w:p>
    <w:p w14:paraId="386A5B91" w14:textId="2B07B436" w:rsidR="00360491" w:rsidRDefault="00360491">
      <w:pPr>
        <w:pStyle w:val="TOC3"/>
        <w:rPr>
          <w:rFonts w:asciiTheme="minorHAnsi" w:eastAsiaTheme="minorEastAsia" w:hAnsiTheme="minorHAnsi" w:cstheme="minorBidi"/>
          <w:sz w:val="22"/>
          <w:szCs w:val="22"/>
          <w:lang w:val="en-GB" w:eastAsia="en-GB"/>
        </w:rPr>
      </w:pPr>
      <w:hyperlink w:anchor="_Toc528005019" w:history="1">
        <w:r w:rsidRPr="00611828">
          <w:rPr>
            <w:rStyle w:val="Hyperlink"/>
          </w:rPr>
          <w:t>4.3.1. ODU Transit</w:t>
        </w:r>
        <w:r>
          <w:rPr>
            <w:webHidden/>
          </w:rPr>
          <w:tab/>
        </w:r>
        <w:r>
          <w:rPr>
            <w:webHidden/>
          </w:rPr>
          <w:fldChar w:fldCharType="begin"/>
        </w:r>
        <w:r>
          <w:rPr>
            <w:webHidden/>
          </w:rPr>
          <w:instrText xml:space="preserve"> PAGEREF _Toc528005019 \h </w:instrText>
        </w:r>
        <w:r>
          <w:rPr>
            <w:webHidden/>
          </w:rPr>
        </w:r>
        <w:r>
          <w:rPr>
            <w:webHidden/>
          </w:rPr>
          <w:fldChar w:fldCharType="separate"/>
        </w:r>
        <w:r>
          <w:rPr>
            <w:webHidden/>
          </w:rPr>
          <w:t>15</w:t>
        </w:r>
        <w:r>
          <w:rPr>
            <w:webHidden/>
          </w:rPr>
          <w:fldChar w:fldCharType="end"/>
        </w:r>
      </w:hyperlink>
    </w:p>
    <w:p w14:paraId="6347A8D5" w14:textId="4F28E0F0" w:rsidR="00360491" w:rsidRDefault="00360491">
      <w:pPr>
        <w:pStyle w:val="TOC3"/>
        <w:rPr>
          <w:rFonts w:asciiTheme="minorHAnsi" w:eastAsiaTheme="minorEastAsia" w:hAnsiTheme="minorHAnsi" w:cstheme="minorBidi"/>
          <w:sz w:val="22"/>
          <w:szCs w:val="22"/>
          <w:lang w:val="en-GB" w:eastAsia="en-GB"/>
        </w:rPr>
      </w:pPr>
      <w:hyperlink w:anchor="_Toc528005020" w:history="1">
        <w:r w:rsidRPr="00611828">
          <w:rPr>
            <w:rStyle w:val="Hyperlink"/>
          </w:rPr>
          <w:t>4.3.2. EPL over ODU</w:t>
        </w:r>
        <w:r>
          <w:rPr>
            <w:webHidden/>
          </w:rPr>
          <w:tab/>
        </w:r>
        <w:r>
          <w:rPr>
            <w:webHidden/>
          </w:rPr>
          <w:fldChar w:fldCharType="begin"/>
        </w:r>
        <w:r>
          <w:rPr>
            <w:webHidden/>
          </w:rPr>
          <w:instrText xml:space="preserve"> PAGEREF _Toc528005020 \h </w:instrText>
        </w:r>
        <w:r>
          <w:rPr>
            <w:webHidden/>
          </w:rPr>
        </w:r>
        <w:r>
          <w:rPr>
            <w:webHidden/>
          </w:rPr>
          <w:fldChar w:fldCharType="separate"/>
        </w:r>
        <w:r>
          <w:rPr>
            <w:webHidden/>
          </w:rPr>
          <w:t>16</w:t>
        </w:r>
        <w:r>
          <w:rPr>
            <w:webHidden/>
          </w:rPr>
          <w:fldChar w:fldCharType="end"/>
        </w:r>
      </w:hyperlink>
    </w:p>
    <w:p w14:paraId="4F24E771" w14:textId="3152D3AE" w:rsidR="00360491" w:rsidRDefault="00360491">
      <w:pPr>
        <w:pStyle w:val="TOC3"/>
        <w:rPr>
          <w:rFonts w:asciiTheme="minorHAnsi" w:eastAsiaTheme="minorEastAsia" w:hAnsiTheme="minorHAnsi" w:cstheme="minorBidi"/>
          <w:sz w:val="22"/>
          <w:szCs w:val="22"/>
          <w:lang w:val="en-GB" w:eastAsia="en-GB"/>
        </w:rPr>
      </w:pPr>
      <w:hyperlink w:anchor="_Toc528005021" w:history="1">
        <w:r w:rsidRPr="00611828">
          <w:rPr>
            <w:rStyle w:val="Hyperlink"/>
          </w:rPr>
          <w:t>4.3.3. Other OTN Clients Services</w:t>
        </w:r>
        <w:r>
          <w:rPr>
            <w:webHidden/>
          </w:rPr>
          <w:tab/>
        </w:r>
        <w:r>
          <w:rPr>
            <w:webHidden/>
          </w:rPr>
          <w:fldChar w:fldCharType="begin"/>
        </w:r>
        <w:r>
          <w:rPr>
            <w:webHidden/>
          </w:rPr>
          <w:instrText xml:space="preserve"> PAGEREF _Toc528005021 \h </w:instrText>
        </w:r>
        <w:r>
          <w:rPr>
            <w:webHidden/>
          </w:rPr>
        </w:r>
        <w:r>
          <w:rPr>
            <w:webHidden/>
          </w:rPr>
          <w:fldChar w:fldCharType="separate"/>
        </w:r>
        <w:r>
          <w:rPr>
            <w:webHidden/>
          </w:rPr>
          <w:t>17</w:t>
        </w:r>
        <w:r>
          <w:rPr>
            <w:webHidden/>
          </w:rPr>
          <w:fldChar w:fldCharType="end"/>
        </w:r>
      </w:hyperlink>
    </w:p>
    <w:p w14:paraId="55CFC1C0" w14:textId="08F3ADA5" w:rsidR="00360491" w:rsidRDefault="00360491">
      <w:pPr>
        <w:pStyle w:val="TOC3"/>
        <w:rPr>
          <w:rFonts w:asciiTheme="minorHAnsi" w:eastAsiaTheme="minorEastAsia" w:hAnsiTheme="minorHAnsi" w:cstheme="minorBidi"/>
          <w:sz w:val="22"/>
          <w:szCs w:val="22"/>
          <w:lang w:val="en-GB" w:eastAsia="en-GB"/>
        </w:rPr>
      </w:pPr>
      <w:hyperlink w:anchor="_Toc528005022" w:history="1">
        <w:r w:rsidRPr="00611828">
          <w:rPr>
            <w:rStyle w:val="Hyperlink"/>
          </w:rPr>
          <w:t>4.3.4. EVPL over ODU</w:t>
        </w:r>
        <w:r>
          <w:rPr>
            <w:webHidden/>
          </w:rPr>
          <w:tab/>
        </w:r>
        <w:r>
          <w:rPr>
            <w:webHidden/>
          </w:rPr>
          <w:fldChar w:fldCharType="begin"/>
        </w:r>
        <w:r>
          <w:rPr>
            <w:webHidden/>
          </w:rPr>
          <w:instrText xml:space="preserve"> PAGEREF _Toc528005022 \h </w:instrText>
        </w:r>
        <w:r>
          <w:rPr>
            <w:webHidden/>
          </w:rPr>
        </w:r>
        <w:r>
          <w:rPr>
            <w:webHidden/>
          </w:rPr>
          <w:fldChar w:fldCharType="separate"/>
        </w:r>
        <w:r>
          <w:rPr>
            <w:webHidden/>
          </w:rPr>
          <w:t>18</w:t>
        </w:r>
        <w:r>
          <w:rPr>
            <w:webHidden/>
          </w:rPr>
          <w:fldChar w:fldCharType="end"/>
        </w:r>
      </w:hyperlink>
    </w:p>
    <w:p w14:paraId="1E48CB94" w14:textId="06820D76" w:rsidR="00360491" w:rsidRDefault="00360491">
      <w:pPr>
        <w:pStyle w:val="TOC3"/>
        <w:rPr>
          <w:rFonts w:asciiTheme="minorHAnsi" w:eastAsiaTheme="minorEastAsia" w:hAnsiTheme="minorHAnsi" w:cstheme="minorBidi"/>
          <w:sz w:val="22"/>
          <w:szCs w:val="22"/>
          <w:lang w:val="en-GB" w:eastAsia="en-GB"/>
        </w:rPr>
      </w:pPr>
      <w:hyperlink w:anchor="_Toc528005023" w:history="1">
        <w:r w:rsidRPr="00611828">
          <w:rPr>
            <w:rStyle w:val="Hyperlink"/>
          </w:rPr>
          <w:t>4.3.5. EVPLAN and EVPTree Services</w:t>
        </w:r>
        <w:r>
          <w:rPr>
            <w:webHidden/>
          </w:rPr>
          <w:tab/>
        </w:r>
        <w:r>
          <w:rPr>
            <w:webHidden/>
          </w:rPr>
          <w:fldChar w:fldCharType="begin"/>
        </w:r>
        <w:r>
          <w:rPr>
            <w:webHidden/>
          </w:rPr>
          <w:instrText xml:space="preserve"> PAGEREF _Toc528005023 \h </w:instrText>
        </w:r>
        <w:r>
          <w:rPr>
            <w:webHidden/>
          </w:rPr>
        </w:r>
        <w:r>
          <w:rPr>
            <w:webHidden/>
          </w:rPr>
          <w:fldChar w:fldCharType="separate"/>
        </w:r>
        <w:r>
          <w:rPr>
            <w:webHidden/>
          </w:rPr>
          <w:t>18</w:t>
        </w:r>
        <w:r>
          <w:rPr>
            <w:webHidden/>
          </w:rPr>
          <w:fldChar w:fldCharType="end"/>
        </w:r>
      </w:hyperlink>
    </w:p>
    <w:p w14:paraId="69B6A4A9" w14:textId="4ACC4BFC" w:rsidR="00360491" w:rsidRDefault="00360491">
      <w:pPr>
        <w:pStyle w:val="TOC3"/>
        <w:rPr>
          <w:rFonts w:asciiTheme="minorHAnsi" w:eastAsiaTheme="minorEastAsia" w:hAnsiTheme="minorHAnsi" w:cstheme="minorBidi"/>
          <w:sz w:val="22"/>
          <w:szCs w:val="22"/>
          <w:lang w:val="en-GB" w:eastAsia="en-GB"/>
        </w:rPr>
      </w:pPr>
      <w:hyperlink w:anchor="_Toc528005024" w:history="1">
        <w:r w:rsidRPr="00611828">
          <w:rPr>
            <w:rStyle w:val="Hyperlink"/>
          </w:rPr>
          <w:t>4.3.6. Dynamic Service Configuration</w:t>
        </w:r>
        <w:r>
          <w:rPr>
            <w:webHidden/>
          </w:rPr>
          <w:tab/>
        </w:r>
        <w:r>
          <w:rPr>
            <w:webHidden/>
          </w:rPr>
          <w:fldChar w:fldCharType="begin"/>
        </w:r>
        <w:r>
          <w:rPr>
            <w:webHidden/>
          </w:rPr>
          <w:instrText xml:space="preserve"> PAGEREF _Toc528005024 \h </w:instrText>
        </w:r>
        <w:r>
          <w:rPr>
            <w:webHidden/>
          </w:rPr>
        </w:r>
        <w:r>
          <w:rPr>
            <w:webHidden/>
          </w:rPr>
          <w:fldChar w:fldCharType="separate"/>
        </w:r>
        <w:r>
          <w:rPr>
            <w:webHidden/>
          </w:rPr>
          <w:t>20</w:t>
        </w:r>
        <w:r>
          <w:rPr>
            <w:webHidden/>
          </w:rPr>
          <w:fldChar w:fldCharType="end"/>
        </w:r>
      </w:hyperlink>
    </w:p>
    <w:p w14:paraId="1ED7D491" w14:textId="0344CB9F" w:rsidR="00360491" w:rsidRDefault="00360491">
      <w:pPr>
        <w:pStyle w:val="TOC2"/>
        <w:rPr>
          <w:rFonts w:asciiTheme="minorHAnsi" w:eastAsiaTheme="minorEastAsia" w:hAnsiTheme="minorHAnsi" w:cstheme="minorBidi"/>
          <w:sz w:val="22"/>
          <w:szCs w:val="22"/>
          <w:lang w:val="en-GB" w:eastAsia="en-GB"/>
        </w:rPr>
      </w:pPr>
      <w:hyperlink w:anchor="_Toc528005025" w:history="1">
        <w:r w:rsidRPr="00611828">
          <w:rPr>
            <w:rStyle w:val="Hyperlink"/>
          </w:rPr>
          <w:t>4.4. Multi-function Access Links</w:t>
        </w:r>
        <w:r>
          <w:rPr>
            <w:webHidden/>
          </w:rPr>
          <w:tab/>
        </w:r>
        <w:r>
          <w:rPr>
            <w:webHidden/>
          </w:rPr>
          <w:fldChar w:fldCharType="begin"/>
        </w:r>
        <w:r>
          <w:rPr>
            <w:webHidden/>
          </w:rPr>
          <w:instrText xml:space="preserve"> PAGEREF _Toc528005025 \h </w:instrText>
        </w:r>
        <w:r>
          <w:rPr>
            <w:webHidden/>
          </w:rPr>
        </w:r>
        <w:r>
          <w:rPr>
            <w:webHidden/>
          </w:rPr>
          <w:fldChar w:fldCharType="separate"/>
        </w:r>
        <w:r>
          <w:rPr>
            <w:webHidden/>
          </w:rPr>
          <w:t>21</w:t>
        </w:r>
        <w:r>
          <w:rPr>
            <w:webHidden/>
          </w:rPr>
          <w:fldChar w:fldCharType="end"/>
        </w:r>
      </w:hyperlink>
    </w:p>
    <w:p w14:paraId="59028B1A" w14:textId="352A4E1C" w:rsidR="00360491" w:rsidRDefault="00360491">
      <w:pPr>
        <w:pStyle w:val="TOC2"/>
        <w:rPr>
          <w:rFonts w:asciiTheme="minorHAnsi" w:eastAsiaTheme="minorEastAsia" w:hAnsiTheme="minorHAnsi" w:cstheme="minorBidi"/>
          <w:sz w:val="22"/>
          <w:szCs w:val="22"/>
          <w:lang w:val="en-GB" w:eastAsia="en-GB"/>
        </w:rPr>
      </w:pPr>
      <w:hyperlink w:anchor="_Toc528005026" w:history="1">
        <w:r w:rsidRPr="00611828">
          <w:rPr>
            <w:rStyle w:val="Hyperlink"/>
          </w:rPr>
          <w:t>4.5. Protection and Restoration Configuration</w:t>
        </w:r>
        <w:r>
          <w:rPr>
            <w:webHidden/>
          </w:rPr>
          <w:tab/>
        </w:r>
        <w:r>
          <w:rPr>
            <w:webHidden/>
          </w:rPr>
          <w:fldChar w:fldCharType="begin"/>
        </w:r>
        <w:r>
          <w:rPr>
            <w:webHidden/>
          </w:rPr>
          <w:instrText xml:space="preserve"> PAGEREF _Toc528005026 \h </w:instrText>
        </w:r>
        <w:r>
          <w:rPr>
            <w:webHidden/>
          </w:rPr>
        </w:r>
        <w:r>
          <w:rPr>
            <w:webHidden/>
          </w:rPr>
          <w:fldChar w:fldCharType="separate"/>
        </w:r>
        <w:r>
          <w:rPr>
            <w:webHidden/>
          </w:rPr>
          <w:t>22</w:t>
        </w:r>
        <w:r>
          <w:rPr>
            <w:webHidden/>
          </w:rPr>
          <w:fldChar w:fldCharType="end"/>
        </w:r>
      </w:hyperlink>
    </w:p>
    <w:p w14:paraId="519F48C6" w14:textId="213023A6" w:rsidR="00360491" w:rsidRDefault="00360491">
      <w:pPr>
        <w:pStyle w:val="TOC3"/>
        <w:rPr>
          <w:rFonts w:asciiTheme="minorHAnsi" w:eastAsiaTheme="minorEastAsia" w:hAnsiTheme="minorHAnsi" w:cstheme="minorBidi"/>
          <w:sz w:val="22"/>
          <w:szCs w:val="22"/>
          <w:lang w:val="en-GB" w:eastAsia="en-GB"/>
        </w:rPr>
      </w:pPr>
      <w:hyperlink w:anchor="_Toc528005027" w:history="1">
        <w:r w:rsidRPr="00611828">
          <w:rPr>
            <w:rStyle w:val="Hyperlink"/>
          </w:rPr>
          <w:t>4.5.1. Linear Protection (end-to-end)</w:t>
        </w:r>
        <w:r>
          <w:rPr>
            <w:webHidden/>
          </w:rPr>
          <w:tab/>
        </w:r>
        <w:r>
          <w:rPr>
            <w:webHidden/>
          </w:rPr>
          <w:fldChar w:fldCharType="begin"/>
        </w:r>
        <w:r>
          <w:rPr>
            <w:webHidden/>
          </w:rPr>
          <w:instrText xml:space="preserve"> PAGEREF _Toc528005027 \h </w:instrText>
        </w:r>
        <w:r>
          <w:rPr>
            <w:webHidden/>
          </w:rPr>
        </w:r>
        <w:r>
          <w:rPr>
            <w:webHidden/>
          </w:rPr>
          <w:fldChar w:fldCharType="separate"/>
        </w:r>
        <w:r>
          <w:rPr>
            <w:webHidden/>
          </w:rPr>
          <w:t>22</w:t>
        </w:r>
        <w:r>
          <w:rPr>
            <w:webHidden/>
          </w:rPr>
          <w:fldChar w:fldCharType="end"/>
        </w:r>
      </w:hyperlink>
    </w:p>
    <w:p w14:paraId="66B7B615" w14:textId="432166ED" w:rsidR="00360491" w:rsidRDefault="00360491">
      <w:pPr>
        <w:pStyle w:val="TOC3"/>
        <w:rPr>
          <w:rFonts w:asciiTheme="minorHAnsi" w:eastAsiaTheme="minorEastAsia" w:hAnsiTheme="minorHAnsi" w:cstheme="minorBidi"/>
          <w:sz w:val="22"/>
          <w:szCs w:val="22"/>
          <w:lang w:val="en-GB" w:eastAsia="en-GB"/>
        </w:rPr>
      </w:pPr>
      <w:hyperlink w:anchor="_Toc528005028" w:history="1">
        <w:r w:rsidRPr="00611828">
          <w:rPr>
            <w:rStyle w:val="Hyperlink"/>
          </w:rPr>
          <w:t>4.5.2. Segmented Protection</w:t>
        </w:r>
        <w:r>
          <w:rPr>
            <w:webHidden/>
          </w:rPr>
          <w:tab/>
        </w:r>
        <w:r>
          <w:rPr>
            <w:webHidden/>
          </w:rPr>
          <w:fldChar w:fldCharType="begin"/>
        </w:r>
        <w:r>
          <w:rPr>
            <w:webHidden/>
          </w:rPr>
          <w:instrText xml:space="preserve"> PAGEREF _Toc528005028 \h </w:instrText>
        </w:r>
        <w:r>
          <w:rPr>
            <w:webHidden/>
          </w:rPr>
        </w:r>
        <w:r>
          <w:rPr>
            <w:webHidden/>
          </w:rPr>
          <w:fldChar w:fldCharType="separate"/>
        </w:r>
        <w:r>
          <w:rPr>
            <w:webHidden/>
          </w:rPr>
          <w:t>23</w:t>
        </w:r>
        <w:r>
          <w:rPr>
            <w:webHidden/>
          </w:rPr>
          <w:fldChar w:fldCharType="end"/>
        </w:r>
      </w:hyperlink>
    </w:p>
    <w:p w14:paraId="30D141E2" w14:textId="1F6B5B22" w:rsidR="00360491" w:rsidRDefault="00360491">
      <w:pPr>
        <w:pStyle w:val="TOC3"/>
        <w:rPr>
          <w:rFonts w:asciiTheme="minorHAnsi" w:eastAsiaTheme="minorEastAsia" w:hAnsiTheme="minorHAnsi" w:cstheme="minorBidi"/>
          <w:sz w:val="22"/>
          <w:szCs w:val="22"/>
          <w:lang w:val="en-GB" w:eastAsia="en-GB"/>
        </w:rPr>
      </w:pPr>
      <w:hyperlink w:anchor="_Toc528005029" w:history="1">
        <w:r w:rsidRPr="00611828">
          <w:rPr>
            <w:rStyle w:val="Hyperlink"/>
            <w:lang w:eastAsia="zh-CN"/>
          </w:rPr>
          <w:t>4.5.3. End-to-End Dynamic restoration</w:t>
        </w:r>
        <w:r>
          <w:rPr>
            <w:webHidden/>
          </w:rPr>
          <w:tab/>
        </w:r>
        <w:r>
          <w:rPr>
            <w:webHidden/>
          </w:rPr>
          <w:fldChar w:fldCharType="begin"/>
        </w:r>
        <w:r>
          <w:rPr>
            <w:webHidden/>
          </w:rPr>
          <w:instrText xml:space="preserve"> PAGEREF _Toc528005029 \h </w:instrText>
        </w:r>
        <w:r>
          <w:rPr>
            <w:webHidden/>
          </w:rPr>
        </w:r>
        <w:r>
          <w:rPr>
            <w:webHidden/>
          </w:rPr>
          <w:fldChar w:fldCharType="separate"/>
        </w:r>
        <w:r>
          <w:rPr>
            <w:webHidden/>
          </w:rPr>
          <w:t>24</w:t>
        </w:r>
        <w:r>
          <w:rPr>
            <w:webHidden/>
          </w:rPr>
          <w:fldChar w:fldCharType="end"/>
        </w:r>
      </w:hyperlink>
    </w:p>
    <w:p w14:paraId="66D95769" w14:textId="673908F2" w:rsidR="00360491" w:rsidRDefault="00360491">
      <w:pPr>
        <w:pStyle w:val="TOC3"/>
        <w:rPr>
          <w:rFonts w:asciiTheme="minorHAnsi" w:eastAsiaTheme="minorEastAsia" w:hAnsiTheme="minorHAnsi" w:cstheme="minorBidi"/>
          <w:sz w:val="22"/>
          <w:szCs w:val="22"/>
          <w:lang w:val="en-GB" w:eastAsia="en-GB"/>
        </w:rPr>
      </w:pPr>
      <w:hyperlink w:anchor="_Toc528005030" w:history="1">
        <w:r w:rsidRPr="00611828">
          <w:rPr>
            <w:rStyle w:val="Hyperlink"/>
            <w:lang w:eastAsia="zh-CN"/>
          </w:rPr>
          <w:t>4.5.4. Segmented Dynamic Restoration</w:t>
        </w:r>
        <w:r>
          <w:rPr>
            <w:webHidden/>
          </w:rPr>
          <w:tab/>
        </w:r>
        <w:r>
          <w:rPr>
            <w:webHidden/>
          </w:rPr>
          <w:fldChar w:fldCharType="begin"/>
        </w:r>
        <w:r>
          <w:rPr>
            <w:webHidden/>
          </w:rPr>
          <w:instrText xml:space="preserve"> PAGEREF _Toc528005030 \h </w:instrText>
        </w:r>
        <w:r>
          <w:rPr>
            <w:webHidden/>
          </w:rPr>
        </w:r>
        <w:r>
          <w:rPr>
            <w:webHidden/>
          </w:rPr>
          <w:fldChar w:fldCharType="separate"/>
        </w:r>
        <w:r>
          <w:rPr>
            <w:webHidden/>
          </w:rPr>
          <w:t>24</w:t>
        </w:r>
        <w:r>
          <w:rPr>
            <w:webHidden/>
          </w:rPr>
          <w:fldChar w:fldCharType="end"/>
        </w:r>
      </w:hyperlink>
    </w:p>
    <w:p w14:paraId="3AFB4EF5" w14:textId="66298155" w:rsidR="00360491" w:rsidRDefault="00360491">
      <w:pPr>
        <w:pStyle w:val="TOC2"/>
        <w:rPr>
          <w:rFonts w:asciiTheme="minorHAnsi" w:eastAsiaTheme="minorEastAsia" w:hAnsiTheme="minorHAnsi" w:cstheme="minorBidi"/>
          <w:sz w:val="22"/>
          <w:szCs w:val="22"/>
          <w:lang w:val="en-GB" w:eastAsia="en-GB"/>
        </w:rPr>
      </w:pPr>
      <w:hyperlink w:anchor="_Toc528005031" w:history="1">
        <w:r w:rsidRPr="00611828">
          <w:rPr>
            <w:rStyle w:val="Hyperlink"/>
          </w:rPr>
          <w:t>4.6. Service Modification and Deletion</w:t>
        </w:r>
        <w:r>
          <w:rPr>
            <w:webHidden/>
          </w:rPr>
          <w:tab/>
        </w:r>
        <w:r>
          <w:rPr>
            <w:webHidden/>
          </w:rPr>
          <w:fldChar w:fldCharType="begin"/>
        </w:r>
        <w:r>
          <w:rPr>
            <w:webHidden/>
          </w:rPr>
          <w:instrText xml:space="preserve"> PAGEREF _Toc528005031 \h </w:instrText>
        </w:r>
        <w:r>
          <w:rPr>
            <w:webHidden/>
          </w:rPr>
        </w:r>
        <w:r>
          <w:rPr>
            <w:webHidden/>
          </w:rPr>
          <w:fldChar w:fldCharType="separate"/>
        </w:r>
        <w:r>
          <w:rPr>
            <w:webHidden/>
          </w:rPr>
          <w:t>25</w:t>
        </w:r>
        <w:r>
          <w:rPr>
            <w:webHidden/>
          </w:rPr>
          <w:fldChar w:fldCharType="end"/>
        </w:r>
      </w:hyperlink>
    </w:p>
    <w:p w14:paraId="5610D17D" w14:textId="5E3CB575" w:rsidR="00360491" w:rsidRDefault="00360491">
      <w:pPr>
        <w:pStyle w:val="TOC2"/>
        <w:rPr>
          <w:rFonts w:asciiTheme="minorHAnsi" w:eastAsiaTheme="minorEastAsia" w:hAnsiTheme="minorHAnsi" w:cstheme="minorBidi"/>
          <w:sz w:val="22"/>
          <w:szCs w:val="22"/>
          <w:lang w:val="en-GB" w:eastAsia="en-GB"/>
        </w:rPr>
      </w:pPr>
      <w:hyperlink w:anchor="_Toc528005032" w:history="1">
        <w:r w:rsidRPr="00611828">
          <w:rPr>
            <w:rStyle w:val="Hyperlink"/>
            <w:lang w:eastAsia="zh-CN"/>
          </w:rPr>
          <w:t>4.7. Notification</w:t>
        </w:r>
        <w:r>
          <w:rPr>
            <w:webHidden/>
          </w:rPr>
          <w:tab/>
        </w:r>
        <w:r>
          <w:rPr>
            <w:webHidden/>
          </w:rPr>
          <w:fldChar w:fldCharType="begin"/>
        </w:r>
        <w:r>
          <w:rPr>
            <w:webHidden/>
          </w:rPr>
          <w:instrText xml:space="preserve"> PAGEREF _Toc528005032 \h </w:instrText>
        </w:r>
        <w:r>
          <w:rPr>
            <w:webHidden/>
          </w:rPr>
        </w:r>
        <w:r>
          <w:rPr>
            <w:webHidden/>
          </w:rPr>
          <w:fldChar w:fldCharType="separate"/>
        </w:r>
        <w:r>
          <w:rPr>
            <w:webHidden/>
          </w:rPr>
          <w:t>25</w:t>
        </w:r>
        <w:r>
          <w:rPr>
            <w:webHidden/>
          </w:rPr>
          <w:fldChar w:fldCharType="end"/>
        </w:r>
      </w:hyperlink>
    </w:p>
    <w:p w14:paraId="5E4182FF" w14:textId="527932F3" w:rsidR="00360491" w:rsidRDefault="00360491">
      <w:pPr>
        <w:pStyle w:val="TOC2"/>
        <w:rPr>
          <w:rFonts w:asciiTheme="minorHAnsi" w:eastAsiaTheme="minorEastAsia" w:hAnsiTheme="minorHAnsi" w:cstheme="minorBidi"/>
          <w:sz w:val="22"/>
          <w:szCs w:val="22"/>
          <w:lang w:val="en-GB" w:eastAsia="en-GB"/>
        </w:rPr>
      </w:pPr>
      <w:hyperlink w:anchor="_Toc528005033" w:history="1">
        <w:r w:rsidRPr="00611828">
          <w:rPr>
            <w:rStyle w:val="Hyperlink"/>
            <w:lang w:eastAsia="zh-CN"/>
          </w:rPr>
          <w:t>4.8. Path Computation with Constraint</w:t>
        </w:r>
        <w:r>
          <w:rPr>
            <w:webHidden/>
          </w:rPr>
          <w:tab/>
        </w:r>
        <w:r>
          <w:rPr>
            <w:webHidden/>
          </w:rPr>
          <w:fldChar w:fldCharType="begin"/>
        </w:r>
        <w:r>
          <w:rPr>
            <w:webHidden/>
          </w:rPr>
          <w:instrText xml:space="preserve"> PAGEREF _Toc528005033 \h </w:instrText>
        </w:r>
        <w:r>
          <w:rPr>
            <w:webHidden/>
          </w:rPr>
        </w:r>
        <w:r>
          <w:rPr>
            <w:webHidden/>
          </w:rPr>
          <w:fldChar w:fldCharType="separate"/>
        </w:r>
        <w:r>
          <w:rPr>
            <w:webHidden/>
          </w:rPr>
          <w:t>26</w:t>
        </w:r>
        <w:r>
          <w:rPr>
            <w:webHidden/>
          </w:rPr>
          <w:fldChar w:fldCharType="end"/>
        </w:r>
      </w:hyperlink>
    </w:p>
    <w:p w14:paraId="124B61A2" w14:textId="56A2753D" w:rsidR="00360491" w:rsidRDefault="00360491">
      <w:pPr>
        <w:pStyle w:val="TOC1"/>
        <w:rPr>
          <w:rFonts w:asciiTheme="minorHAnsi" w:eastAsiaTheme="minorEastAsia" w:hAnsiTheme="minorHAnsi" w:cstheme="minorBidi"/>
          <w:sz w:val="22"/>
          <w:szCs w:val="22"/>
          <w:lang w:val="en-GB" w:eastAsia="en-GB"/>
        </w:rPr>
      </w:pPr>
      <w:hyperlink w:anchor="_Toc528005034" w:history="1">
        <w:r w:rsidRPr="00611828">
          <w:rPr>
            <w:rStyle w:val="Hyperlink"/>
          </w:rPr>
          <w:t>5. YANG Model Analysis</w:t>
        </w:r>
        <w:r>
          <w:rPr>
            <w:webHidden/>
          </w:rPr>
          <w:tab/>
        </w:r>
        <w:r>
          <w:rPr>
            <w:webHidden/>
          </w:rPr>
          <w:fldChar w:fldCharType="begin"/>
        </w:r>
        <w:r>
          <w:rPr>
            <w:webHidden/>
          </w:rPr>
          <w:instrText xml:space="preserve"> PAGEREF _Toc528005034 \h </w:instrText>
        </w:r>
        <w:r>
          <w:rPr>
            <w:webHidden/>
          </w:rPr>
        </w:r>
        <w:r>
          <w:rPr>
            <w:webHidden/>
          </w:rPr>
          <w:fldChar w:fldCharType="separate"/>
        </w:r>
        <w:r>
          <w:rPr>
            <w:webHidden/>
          </w:rPr>
          <w:t>27</w:t>
        </w:r>
        <w:r>
          <w:rPr>
            <w:webHidden/>
          </w:rPr>
          <w:fldChar w:fldCharType="end"/>
        </w:r>
      </w:hyperlink>
    </w:p>
    <w:p w14:paraId="70ED3407" w14:textId="7A16CD5B" w:rsidR="00360491" w:rsidRDefault="00360491">
      <w:pPr>
        <w:pStyle w:val="TOC2"/>
        <w:rPr>
          <w:rFonts w:asciiTheme="minorHAnsi" w:eastAsiaTheme="minorEastAsia" w:hAnsiTheme="minorHAnsi" w:cstheme="minorBidi"/>
          <w:sz w:val="22"/>
          <w:szCs w:val="22"/>
          <w:lang w:val="en-GB" w:eastAsia="en-GB"/>
        </w:rPr>
      </w:pPr>
      <w:hyperlink w:anchor="_Toc528005035" w:history="1">
        <w:r w:rsidRPr="00611828">
          <w:rPr>
            <w:rStyle w:val="Hyperlink"/>
          </w:rPr>
          <w:t>5.1. YANG Models for Topology Abstraction</w:t>
        </w:r>
        <w:r>
          <w:rPr>
            <w:webHidden/>
          </w:rPr>
          <w:tab/>
        </w:r>
        <w:r>
          <w:rPr>
            <w:webHidden/>
          </w:rPr>
          <w:fldChar w:fldCharType="begin"/>
        </w:r>
        <w:r>
          <w:rPr>
            <w:webHidden/>
          </w:rPr>
          <w:instrText xml:space="preserve"> PAGEREF _Toc528005035 \h </w:instrText>
        </w:r>
        <w:r>
          <w:rPr>
            <w:webHidden/>
          </w:rPr>
        </w:r>
        <w:r>
          <w:rPr>
            <w:webHidden/>
          </w:rPr>
          <w:fldChar w:fldCharType="separate"/>
        </w:r>
        <w:r>
          <w:rPr>
            <w:webHidden/>
          </w:rPr>
          <w:t>27</w:t>
        </w:r>
        <w:r>
          <w:rPr>
            <w:webHidden/>
          </w:rPr>
          <w:fldChar w:fldCharType="end"/>
        </w:r>
      </w:hyperlink>
    </w:p>
    <w:p w14:paraId="56F1E8E0" w14:textId="085EF452" w:rsidR="00360491" w:rsidRDefault="00360491">
      <w:pPr>
        <w:pStyle w:val="TOC3"/>
        <w:rPr>
          <w:rFonts w:asciiTheme="minorHAnsi" w:eastAsiaTheme="minorEastAsia" w:hAnsiTheme="minorHAnsi" w:cstheme="minorBidi"/>
          <w:sz w:val="22"/>
          <w:szCs w:val="22"/>
          <w:lang w:val="en-GB" w:eastAsia="en-GB"/>
        </w:rPr>
      </w:pPr>
      <w:hyperlink w:anchor="_Toc528005036" w:history="1">
        <w:r w:rsidRPr="00611828">
          <w:rPr>
            <w:rStyle w:val="Hyperlink"/>
          </w:rPr>
          <w:t>5.1.1. Domain 1 Black Topology Abstraction</w:t>
        </w:r>
        <w:r>
          <w:rPr>
            <w:webHidden/>
          </w:rPr>
          <w:tab/>
        </w:r>
        <w:r>
          <w:rPr>
            <w:webHidden/>
          </w:rPr>
          <w:fldChar w:fldCharType="begin"/>
        </w:r>
        <w:r>
          <w:rPr>
            <w:webHidden/>
          </w:rPr>
          <w:instrText xml:space="preserve"> PAGEREF _Toc528005036 \h </w:instrText>
        </w:r>
        <w:r>
          <w:rPr>
            <w:webHidden/>
          </w:rPr>
        </w:r>
        <w:r>
          <w:rPr>
            <w:webHidden/>
          </w:rPr>
          <w:fldChar w:fldCharType="separate"/>
        </w:r>
        <w:r>
          <w:rPr>
            <w:webHidden/>
          </w:rPr>
          <w:t>28</w:t>
        </w:r>
        <w:r>
          <w:rPr>
            <w:webHidden/>
          </w:rPr>
          <w:fldChar w:fldCharType="end"/>
        </w:r>
      </w:hyperlink>
    </w:p>
    <w:p w14:paraId="197FCECA" w14:textId="60E36574" w:rsidR="00360491" w:rsidRDefault="00360491">
      <w:pPr>
        <w:pStyle w:val="TOC3"/>
        <w:rPr>
          <w:rFonts w:asciiTheme="minorHAnsi" w:eastAsiaTheme="minorEastAsia" w:hAnsiTheme="minorHAnsi" w:cstheme="minorBidi"/>
          <w:sz w:val="22"/>
          <w:szCs w:val="22"/>
          <w:lang w:val="en-GB" w:eastAsia="en-GB"/>
        </w:rPr>
      </w:pPr>
      <w:hyperlink w:anchor="_Toc528005037" w:history="1">
        <w:r w:rsidRPr="00611828">
          <w:rPr>
            <w:rStyle w:val="Hyperlink"/>
          </w:rPr>
          <w:t>5.1.2. Domain 2 Black Topology Abstraction</w:t>
        </w:r>
        <w:r>
          <w:rPr>
            <w:webHidden/>
          </w:rPr>
          <w:tab/>
        </w:r>
        <w:r>
          <w:rPr>
            <w:webHidden/>
          </w:rPr>
          <w:fldChar w:fldCharType="begin"/>
        </w:r>
        <w:r>
          <w:rPr>
            <w:webHidden/>
          </w:rPr>
          <w:instrText xml:space="preserve"> PAGEREF _Toc528005037 \h </w:instrText>
        </w:r>
        <w:r>
          <w:rPr>
            <w:webHidden/>
          </w:rPr>
        </w:r>
        <w:r>
          <w:rPr>
            <w:webHidden/>
          </w:rPr>
          <w:fldChar w:fldCharType="separate"/>
        </w:r>
        <w:r>
          <w:rPr>
            <w:webHidden/>
          </w:rPr>
          <w:t>30</w:t>
        </w:r>
        <w:r>
          <w:rPr>
            <w:webHidden/>
          </w:rPr>
          <w:fldChar w:fldCharType="end"/>
        </w:r>
      </w:hyperlink>
    </w:p>
    <w:p w14:paraId="572CE70F" w14:textId="4141C866" w:rsidR="00360491" w:rsidRDefault="00360491">
      <w:pPr>
        <w:pStyle w:val="TOC3"/>
        <w:rPr>
          <w:rFonts w:asciiTheme="minorHAnsi" w:eastAsiaTheme="minorEastAsia" w:hAnsiTheme="minorHAnsi" w:cstheme="minorBidi"/>
          <w:sz w:val="22"/>
          <w:szCs w:val="22"/>
          <w:lang w:val="en-GB" w:eastAsia="en-GB"/>
        </w:rPr>
      </w:pPr>
      <w:hyperlink w:anchor="_Toc528005038" w:history="1">
        <w:r w:rsidRPr="00611828">
          <w:rPr>
            <w:rStyle w:val="Hyperlink"/>
          </w:rPr>
          <w:t>5.1.3. Domain 3 White Topology Abstraction</w:t>
        </w:r>
        <w:r>
          <w:rPr>
            <w:webHidden/>
          </w:rPr>
          <w:tab/>
        </w:r>
        <w:r>
          <w:rPr>
            <w:webHidden/>
          </w:rPr>
          <w:fldChar w:fldCharType="begin"/>
        </w:r>
        <w:r>
          <w:rPr>
            <w:webHidden/>
          </w:rPr>
          <w:instrText xml:space="preserve"> PAGEREF _Toc528005038 \h </w:instrText>
        </w:r>
        <w:r>
          <w:rPr>
            <w:webHidden/>
          </w:rPr>
        </w:r>
        <w:r>
          <w:rPr>
            <w:webHidden/>
          </w:rPr>
          <w:fldChar w:fldCharType="separate"/>
        </w:r>
        <w:r>
          <w:rPr>
            <w:webHidden/>
          </w:rPr>
          <w:t>30</w:t>
        </w:r>
        <w:r>
          <w:rPr>
            <w:webHidden/>
          </w:rPr>
          <w:fldChar w:fldCharType="end"/>
        </w:r>
      </w:hyperlink>
    </w:p>
    <w:p w14:paraId="70A915D2" w14:textId="2673E85B" w:rsidR="00360491" w:rsidRDefault="00360491">
      <w:pPr>
        <w:pStyle w:val="TOC3"/>
        <w:rPr>
          <w:rFonts w:asciiTheme="minorHAnsi" w:eastAsiaTheme="minorEastAsia" w:hAnsiTheme="minorHAnsi" w:cstheme="minorBidi"/>
          <w:sz w:val="22"/>
          <w:szCs w:val="22"/>
          <w:lang w:val="en-GB" w:eastAsia="en-GB"/>
        </w:rPr>
      </w:pPr>
      <w:hyperlink w:anchor="_Toc528005039" w:history="1">
        <w:r w:rsidRPr="00611828">
          <w:rPr>
            <w:rStyle w:val="Hyperlink"/>
          </w:rPr>
          <w:t>5.1.4. Multi-domain Topology Stitching</w:t>
        </w:r>
        <w:r>
          <w:rPr>
            <w:webHidden/>
          </w:rPr>
          <w:tab/>
        </w:r>
        <w:r>
          <w:rPr>
            <w:webHidden/>
          </w:rPr>
          <w:fldChar w:fldCharType="begin"/>
        </w:r>
        <w:r>
          <w:rPr>
            <w:webHidden/>
          </w:rPr>
          <w:instrText xml:space="preserve"> PAGEREF _Toc528005039 \h </w:instrText>
        </w:r>
        <w:r>
          <w:rPr>
            <w:webHidden/>
          </w:rPr>
        </w:r>
        <w:r>
          <w:rPr>
            <w:webHidden/>
          </w:rPr>
          <w:fldChar w:fldCharType="separate"/>
        </w:r>
        <w:r>
          <w:rPr>
            <w:webHidden/>
          </w:rPr>
          <w:t>31</w:t>
        </w:r>
        <w:r>
          <w:rPr>
            <w:webHidden/>
          </w:rPr>
          <w:fldChar w:fldCharType="end"/>
        </w:r>
      </w:hyperlink>
    </w:p>
    <w:p w14:paraId="21B6FE4B" w14:textId="3CDBA499" w:rsidR="00360491" w:rsidRDefault="00360491">
      <w:pPr>
        <w:pStyle w:val="TOC3"/>
        <w:rPr>
          <w:rFonts w:asciiTheme="minorHAnsi" w:eastAsiaTheme="minorEastAsia" w:hAnsiTheme="minorHAnsi" w:cstheme="minorBidi"/>
          <w:sz w:val="22"/>
          <w:szCs w:val="22"/>
          <w:lang w:val="en-GB" w:eastAsia="en-GB"/>
        </w:rPr>
      </w:pPr>
      <w:hyperlink w:anchor="_Toc528005040" w:history="1">
        <w:r w:rsidRPr="00611828">
          <w:rPr>
            <w:rStyle w:val="Hyperlink"/>
            <w:lang w:eastAsia="zh-CN"/>
          </w:rPr>
          <w:t>5.1.5. Access Links</w:t>
        </w:r>
        <w:r>
          <w:rPr>
            <w:webHidden/>
          </w:rPr>
          <w:tab/>
        </w:r>
        <w:r>
          <w:rPr>
            <w:webHidden/>
          </w:rPr>
          <w:fldChar w:fldCharType="begin"/>
        </w:r>
        <w:r>
          <w:rPr>
            <w:webHidden/>
          </w:rPr>
          <w:instrText xml:space="preserve"> PAGEREF _Toc528005040 \h </w:instrText>
        </w:r>
        <w:r>
          <w:rPr>
            <w:webHidden/>
          </w:rPr>
        </w:r>
        <w:r>
          <w:rPr>
            <w:webHidden/>
          </w:rPr>
          <w:fldChar w:fldCharType="separate"/>
        </w:r>
        <w:r>
          <w:rPr>
            <w:webHidden/>
          </w:rPr>
          <w:t>33</w:t>
        </w:r>
        <w:r>
          <w:rPr>
            <w:webHidden/>
          </w:rPr>
          <w:fldChar w:fldCharType="end"/>
        </w:r>
      </w:hyperlink>
    </w:p>
    <w:p w14:paraId="04465765" w14:textId="13D1E88A" w:rsidR="00360491" w:rsidRDefault="00360491">
      <w:pPr>
        <w:pStyle w:val="TOC2"/>
        <w:rPr>
          <w:rFonts w:asciiTheme="minorHAnsi" w:eastAsiaTheme="minorEastAsia" w:hAnsiTheme="minorHAnsi" w:cstheme="minorBidi"/>
          <w:sz w:val="22"/>
          <w:szCs w:val="22"/>
          <w:lang w:val="en-GB" w:eastAsia="en-GB"/>
        </w:rPr>
      </w:pPr>
      <w:hyperlink w:anchor="_Toc528005041" w:history="1">
        <w:r w:rsidRPr="00611828">
          <w:rPr>
            <w:rStyle w:val="Hyperlink"/>
          </w:rPr>
          <w:t>5.2. YANG Models for Service Configuration</w:t>
        </w:r>
        <w:r>
          <w:rPr>
            <w:webHidden/>
          </w:rPr>
          <w:tab/>
        </w:r>
        <w:r>
          <w:rPr>
            <w:webHidden/>
          </w:rPr>
          <w:fldChar w:fldCharType="begin"/>
        </w:r>
        <w:r>
          <w:rPr>
            <w:webHidden/>
          </w:rPr>
          <w:instrText xml:space="preserve"> PAGEREF _Toc528005041 \h </w:instrText>
        </w:r>
        <w:r>
          <w:rPr>
            <w:webHidden/>
          </w:rPr>
        </w:r>
        <w:r>
          <w:rPr>
            <w:webHidden/>
          </w:rPr>
          <w:fldChar w:fldCharType="separate"/>
        </w:r>
        <w:r>
          <w:rPr>
            <w:webHidden/>
          </w:rPr>
          <w:t>35</w:t>
        </w:r>
        <w:r>
          <w:rPr>
            <w:webHidden/>
          </w:rPr>
          <w:fldChar w:fldCharType="end"/>
        </w:r>
      </w:hyperlink>
    </w:p>
    <w:p w14:paraId="1993707F" w14:textId="09FB4045" w:rsidR="00360491" w:rsidRDefault="00360491">
      <w:pPr>
        <w:pStyle w:val="TOC3"/>
        <w:rPr>
          <w:rFonts w:asciiTheme="minorHAnsi" w:eastAsiaTheme="minorEastAsia" w:hAnsiTheme="minorHAnsi" w:cstheme="minorBidi"/>
          <w:sz w:val="22"/>
          <w:szCs w:val="22"/>
          <w:lang w:val="en-GB" w:eastAsia="en-GB"/>
        </w:rPr>
      </w:pPr>
      <w:hyperlink w:anchor="_Toc528005042" w:history="1">
        <w:r w:rsidRPr="00611828">
          <w:rPr>
            <w:rStyle w:val="Hyperlink"/>
          </w:rPr>
          <w:t>5.2.1. ODU Transit Service</w:t>
        </w:r>
        <w:r>
          <w:rPr>
            <w:webHidden/>
          </w:rPr>
          <w:tab/>
        </w:r>
        <w:r>
          <w:rPr>
            <w:webHidden/>
          </w:rPr>
          <w:fldChar w:fldCharType="begin"/>
        </w:r>
        <w:r>
          <w:rPr>
            <w:webHidden/>
          </w:rPr>
          <w:instrText xml:space="preserve"> PAGEREF _Toc528005042 \h </w:instrText>
        </w:r>
        <w:r>
          <w:rPr>
            <w:webHidden/>
          </w:rPr>
        </w:r>
        <w:r>
          <w:rPr>
            <w:webHidden/>
          </w:rPr>
          <w:fldChar w:fldCharType="separate"/>
        </w:r>
        <w:r>
          <w:rPr>
            <w:webHidden/>
          </w:rPr>
          <w:t>37</w:t>
        </w:r>
        <w:r>
          <w:rPr>
            <w:webHidden/>
          </w:rPr>
          <w:fldChar w:fldCharType="end"/>
        </w:r>
      </w:hyperlink>
    </w:p>
    <w:p w14:paraId="484F7175" w14:textId="74D1AD86" w:rsidR="00360491" w:rsidRDefault="00360491">
      <w:pPr>
        <w:pStyle w:val="TOC4"/>
        <w:rPr>
          <w:rFonts w:asciiTheme="minorHAnsi" w:eastAsiaTheme="minorEastAsia" w:hAnsiTheme="minorHAnsi" w:cstheme="minorBidi"/>
          <w:noProof/>
          <w:sz w:val="22"/>
          <w:szCs w:val="22"/>
          <w:lang w:val="en-GB" w:eastAsia="en-GB"/>
        </w:rPr>
      </w:pPr>
      <w:hyperlink w:anchor="_Toc528005043" w:history="1">
        <w:r w:rsidRPr="00611828">
          <w:rPr>
            <w:rStyle w:val="Hyperlink"/>
            <w:noProof/>
          </w:rPr>
          <w:t>5.2.1.1. Single Domain Example</w:t>
        </w:r>
        <w:r>
          <w:rPr>
            <w:noProof/>
            <w:webHidden/>
          </w:rPr>
          <w:tab/>
        </w:r>
        <w:r>
          <w:rPr>
            <w:noProof/>
            <w:webHidden/>
          </w:rPr>
          <w:fldChar w:fldCharType="begin"/>
        </w:r>
        <w:r>
          <w:rPr>
            <w:noProof/>
            <w:webHidden/>
          </w:rPr>
          <w:instrText xml:space="preserve"> PAGEREF _Toc528005043 \h </w:instrText>
        </w:r>
        <w:r>
          <w:rPr>
            <w:noProof/>
            <w:webHidden/>
          </w:rPr>
        </w:r>
        <w:r>
          <w:rPr>
            <w:noProof/>
            <w:webHidden/>
          </w:rPr>
          <w:fldChar w:fldCharType="separate"/>
        </w:r>
        <w:r>
          <w:rPr>
            <w:noProof/>
            <w:webHidden/>
          </w:rPr>
          <w:t>39</w:t>
        </w:r>
        <w:r>
          <w:rPr>
            <w:noProof/>
            <w:webHidden/>
          </w:rPr>
          <w:fldChar w:fldCharType="end"/>
        </w:r>
      </w:hyperlink>
    </w:p>
    <w:p w14:paraId="2AC06D9F" w14:textId="76B5D228" w:rsidR="00360491" w:rsidRDefault="00360491">
      <w:pPr>
        <w:pStyle w:val="TOC3"/>
        <w:rPr>
          <w:rFonts w:asciiTheme="minorHAnsi" w:eastAsiaTheme="minorEastAsia" w:hAnsiTheme="minorHAnsi" w:cstheme="minorBidi"/>
          <w:sz w:val="22"/>
          <w:szCs w:val="22"/>
          <w:lang w:val="en-GB" w:eastAsia="en-GB"/>
        </w:rPr>
      </w:pPr>
      <w:hyperlink w:anchor="_Toc528005044" w:history="1">
        <w:r w:rsidRPr="00611828">
          <w:rPr>
            <w:rStyle w:val="Hyperlink"/>
          </w:rPr>
          <w:t>5.2.2. EPL over ODU Service</w:t>
        </w:r>
        <w:r>
          <w:rPr>
            <w:webHidden/>
          </w:rPr>
          <w:tab/>
        </w:r>
        <w:r>
          <w:rPr>
            <w:webHidden/>
          </w:rPr>
          <w:fldChar w:fldCharType="begin"/>
        </w:r>
        <w:r>
          <w:rPr>
            <w:webHidden/>
          </w:rPr>
          <w:instrText xml:space="preserve"> PAGEREF _Toc528005044 \h </w:instrText>
        </w:r>
        <w:r>
          <w:rPr>
            <w:webHidden/>
          </w:rPr>
        </w:r>
        <w:r>
          <w:rPr>
            <w:webHidden/>
          </w:rPr>
          <w:fldChar w:fldCharType="separate"/>
        </w:r>
        <w:r>
          <w:rPr>
            <w:webHidden/>
          </w:rPr>
          <w:t>40</w:t>
        </w:r>
        <w:r>
          <w:rPr>
            <w:webHidden/>
          </w:rPr>
          <w:fldChar w:fldCharType="end"/>
        </w:r>
      </w:hyperlink>
    </w:p>
    <w:p w14:paraId="333A379E" w14:textId="61024C74" w:rsidR="00360491" w:rsidRDefault="00360491">
      <w:pPr>
        <w:pStyle w:val="TOC3"/>
        <w:rPr>
          <w:rFonts w:asciiTheme="minorHAnsi" w:eastAsiaTheme="minorEastAsia" w:hAnsiTheme="minorHAnsi" w:cstheme="minorBidi"/>
          <w:sz w:val="22"/>
          <w:szCs w:val="22"/>
          <w:lang w:val="en-GB" w:eastAsia="en-GB"/>
        </w:rPr>
      </w:pPr>
      <w:hyperlink w:anchor="_Toc528005045" w:history="1">
        <w:r w:rsidRPr="00611828">
          <w:rPr>
            <w:rStyle w:val="Hyperlink"/>
          </w:rPr>
          <w:t>5.2.3. Other OTN Client Services</w:t>
        </w:r>
        <w:r>
          <w:rPr>
            <w:webHidden/>
          </w:rPr>
          <w:tab/>
        </w:r>
        <w:r>
          <w:rPr>
            <w:webHidden/>
          </w:rPr>
          <w:fldChar w:fldCharType="begin"/>
        </w:r>
        <w:r>
          <w:rPr>
            <w:webHidden/>
          </w:rPr>
          <w:instrText xml:space="preserve"> PAGEREF _Toc528005045 \h </w:instrText>
        </w:r>
        <w:r>
          <w:rPr>
            <w:webHidden/>
          </w:rPr>
        </w:r>
        <w:r>
          <w:rPr>
            <w:webHidden/>
          </w:rPr>
          <w:fldChar w:fldCharType="separate"/>
        </w:r>
        <w:r>
          <w:rPr>
            <w:webHidden/>
          </w:rPr>
          <w:t>42</w:t>
        </w:r>
        <w:r>
          <w:rPr>
            <w:webHidden/>
          </w:rPr>
          <w:fldChar w:fldCharType="end"/>
        </w:r>
      </w:hyperlink>
    </w:p>
    <w:p w14:paraId="5B746D7B" w14:textId="0663011F" w:rsidR="00360491" w:rsidRDefault="00360491">
      <w:pPr>
        <w:pStyle w:val="TOC3"/>
        <w:rPr>
          <w:rFonts w:asciiTheme="minorHAnsi" w:eastAsiaTheme="minorEastAsia" w:hAnsiTheme="minorHAnsi" w:cstheme="minorBidi"/>
          <w:sz w:val="22"/>
          <w:szCs w:val="22"/>
          <w:lang w:val="en-GB" w:eastAsia="en-GB"/>
        </w:rPr>
      </w:pPr>
      <w:hyperlink w:anchor="_Toc528005046" w:history="1">
        <w:r w:rsidRPr="00611828">
          <w:rPr>
            <w:rStyle w:val="Hyperlink"/>
          </w:rPr>
          <w:t>5.2.4. EVPL over ODU Service</w:t>
        </w:r>
        <w:r>
          <w:rPr>
            <w:webHidden/>
          </w:rPr>
          <w:tab/>
        </w:r>
        <w:r>
          <w:rPr>
            <w:webHidden/>
          </w:rPr>
          <w:fldChar w:fldCharType="begin"/>
        </w:r>
        <w:r>
          <w:rPr>
            <w:webHidden/>
          </w:rPr>
          <w:instrText xml:space="preserve"> PAGEREF _Toc528005046 \h </w:instrText>
        </w:r>
        <w:r>
          <w:rPr>
            <w:webHidden/>
          </w:rPr>
        </w:r>
        <w:r>
          <w:rPr>
            <w:webHidden/>
          </w:rPr>
          <w:fldChar w:fldCharType="separate"/>
        </w:r>
        <w:r>
          <w:rPr>
            <w:webHidden/>
          </w:rPr>
          <w:t>42</w:t>
        </w:r>
        <w:r>
          <w:rPr>
            <w:webHidden/>
          </w:rPr>
          <w:fldChar w:fldCharType="end"/>
        </w:r>
      </w:hyperlink>
    </w:p>
    <w:p w14:paraId="1C98F3A8" w14:textId="5EDC3B5F" w:rsidR="00360491" w:rsidRDefault="00360491">
      <w:pPr>
        <w:pStyle w:val="TOC2"/>
        <w:rPr>
          <w:rFonts w:asciiTheme="minorHAnsi" w:eastAsiaTheme="minorEastAsia" w:hAnsiTheme="minorHAnsi" w:cstheme="minorBidi"/>
          <w:sz w:val="22"/>
          <w:szCs w:val="22"/>
          <w:lang w:val="en-GB" w:eastAsia="en-GB"/>
        </w:rPr>
      </w:pPr>
      <w:hyperlink w:anchor="_Toc528005047" w:history="1">
        <w:r w:rsidRPr="00611828">
          <w:rPr>
            <w:rStyle w:val="Hyperlink"/>
          </w:rPr>
          <w:t>5.3. YANG Models for Protection Configuration</w:t>
        </w:r>
        <w:r>
          <w:rPr>
            <w:webHidden/>
          </w:rPr>
          <w:tab/>
        </w:r>
        <w:r>
          <w:rPr>
            <w:webHidden/>
          </w:rPr>
          <w:fldChar w:fldCharType="begin"/>
        </w:r>
        <w:r>
          <w:rPr>
            <w:webHidden/>
          </w:rPr>
          <w:instrText xml:space="preserve"> PAGEREF _Toc528005047 \h </w:instrText>
        </w:r>
        <w:r>
          <w:rPr>
            <w:webHidden/>
          </w:rPr>
        </w:r>
        <w:r>
          <w:rPr>
            <w:webHidden/>
          </w:rPr>
          <w:fldChar w:fldCharType="separate"/>
        </w:r>
        <w:r>
          <w:rPr>
            <w:webHidden/>
          </w:rPr>
          <w:t>43</w:t>
        </w:r>
        <w:r>
          <w:rPr>
            <w:webHidden/>
          </w:rPr>
          <w:fldChar w:fldCharType="end"/>
        </w:r>
      </w:hyperlink>
    </w:p>
    <w:p w14:paraId="32C8440E" w14:textId="14CD8FE8" w:rsidR="00360491" w:rsidRDefault="00360491">
      <w:pPr>
        <w:pStyle w:val="TOC3"/>
        <w:rPr>
          <w:rFonts w:asciiTheme="minorHAnsi" w:eastAsiaTheme="minorEastAsia" w:hAnsiTheme="minorHAnsi" w:cstheme="minorBidi"/>
          <w:sz w:val="22"/>
          <w:szCs w:val="22"/>
          <w:lang w:val="en-GB" w:eastAsia="en-GB"/>
        </w:rPr>
      </w:pPr>
      <w:hyperlink w:anchor="_Toc528005048" w:history="1">
        <w:r w:rsidRPr="00611828">
          <w:rPr>
            <w:rStyle w:val="Hyperlink"/>
          </w:rPr>
          <w:t>5.3.1. Linear Protection (end-to-end)</w:t>
        </w:r>
        <w:r>
          <w:rPr>
            <w:webHidden/>
          </w:rPr>
          <w:tab/>
        </w:r>
        <w:r>
          <w:rPr>
            <w:webHidden/>
          </w:rPr>
          <w:fldChar w:fldCharType="begin"/>
        </w:r>
        <w:r>
          <w:rPr>
            <w:webHidden/>
          </w:rPr>
          <w:instrText xml:space="preserve"> PAGEREF _Toc528005048 \h </w:instrText>
        </w:r>
        <w:r>
          <w:rPr>
            <w:webHidden/>
          </w:rPr>
        </w:r>
        <w:r>
          <w:rPr>
            <w:webHidden/>
          </w:rPr>
          <w:fldChar w:fldCharType="separate"/>
        </w:r>
        <w:r>
          <w:rPr>
            <w:webHidden/>
          </w:rPr>
          <w:t>43</w:t>
        </w:r>
        <w:r>
          <w:rPr>
            <w:webHidden/>
          </w:rPr>
          <w:fldChar w:fldCharType="end"/>
        </w:r>
      </w:hyperlink>
    </w:p>
    <w:p w14:paraId="47E7A6A0" w14:textId="534920C6" w:rsidR="00360491" w:rsidRDefault="00360491">
      <w:pPr>
        <w:pStyle w:val="TOC3"/>
        <w:rPr>
          <w:rFonts w:asciiTheme="minorHAnsi" w:eastAsiaTheme="minorEastAsia" w:hAnsiTheme="minorHAnsi" w:cstheme="minorBidi"/>
          <w:sz w:val="22"/>
          <w:szCs w:val="22"/>
          <w:lang w:val="en-GB" w:eastAsia="en-GB"/>
        </w:rPr>
      </w:pPr>
      <w:hyperlink w:anchor="_Toc528005049" w:history="1">
        <w:r w:rsidRPr="00611828">
          <w:rPr>
            <w:rStyle w:val="Hyperlink"/>
          </w:rPr>
          <w:t>5.3.2. Segmented Protection</w:t>
        </w:r>
        <w:r>
          <w:rPr>
            <w:webHidden/>
          </w:rPr>
          <w:tab/>
        </w:r>
        <w:r>
          <w:rPr>
            <w:webHidden/>
          </w:rPr>
          <w:fldChar w:fldCharType="begin"/>
        </w:r>
        <w:r>
          <w:rPr>
            <w:webHidden/>
          </w:rPr>
          <w:instrText xml:space="preserve"> PAGEREF _Toc528005049 \h </w:instrText>
        </w:r>
        <w:r>
          <w:rPr>
            <w:webHidden/>
          </w:rPr>
        </w:r>
        <w:r>
          <w:rPr>
            <w:webHidden/>
          </w:rPr>
          <w:fldChar w:fldCharType="separate"/>
        </w:r>
        <w:r>
          <w:rPr>
            <w:webHidden/>
          </w:rPr>
          <w:t>43</w:t>
        </w:r>
        <w:r>
          <w:rPr>
            <w:webHidden/>
          </w:rPr>
          <w:fldChar w:fldCharType="end"/>
        </w:r>
      </w:hyperlink>
    </w:p>
    <w:p w14:paraId="1CF0244A" w14:textId="0A116BFE" w:rsidR="00360491" w:rsidRDefault="00360491">
      <w:pPr>
        <w:pStyle w:val="TOC1"/>
        <w:rPr>
          <w:rFonts w:asciiTheme="minorHAnsi" w:eastAsiaTheme="minorEastAsia" w:hAnsiTheme="minorHAnsi" w:cstheme="minorBidi"/>
          <w:sz w:val="22"/>
          <w:szCs w:val="22"/>
          <w:lang w:val="en-GB" w:eastAsia="en-GB"/>
        </w:rPr>
      </w:pPr>
      <w:hyperlink w:anchor="_Toc528005050" w:history="1">
        <w:r w:rsidRPr="00611828">
          <w:rPr>
            <w:rStyle w:val="Hyperlink"/>
          </w:rPr>
          <w:t>6. Security Considerations</w:t>
        </w:r>
        <w:r>
          <w:rPr>
            <w:webHidden/>
          </w:rPr>
          <w:tab/>
        </w:r>
        <w:r>
          <w:rPr>
            <w:webHidden/>
          </w:rPr>
          <w:fldChar w:fldCharType="begin"/>
        </w:r>
        <w:r>
          <w:rPr>
            <w:webHidden/>
          </w:rPr>
          <w:instrText xml:space="preserve"> PAGEREF _Toc528005050 \h </w:instrText>
        </w:r>
        <w:r>
          <w:rPr>
            <w:webHidden/>
          </w:rPr>
        </w:r>
        <w:r>
          <w:rPr>
            <w:webHidden/>
          </w:rPr>
          <w:fldChar w:fldCharType="separate"/>
        </w:r>
        <w:r>
          <w:rPr>
            <w:webHidden/>
          </w:rPr>
          <w:t>44</w:t>
        </w:r>
        <w:r>
          <w:rPr>
            <w:webHidden/>
          </w:rPr>
          <w:fldChar w:fldCharType="end"/>
        </w:r>
      </w:hyperlink>
    </w:p>
    <w:p w14:paraId="43ACEE65" w14:textId="1ED0CA92" w:rsidR="00360491" w:rsidRDefault="00360491">
      <w:pPr>
        <w:pStyle w:val="TOC1"/>
        <w:rPr>
          <w:rFonts w:asciiTheme="minorHAnsi" w:eastAsiaTheme="minorEastAsia" w:hAnsiTheme="minorHAnsi" w:cstheme="minorBidi"/>
          <w:sz w:val="22"/>
          <w:szCs w:val="22"/>
          <w:lang w:val="en-GB" w:eastAsia="en-GB"/>
        </w:rPr>
      </w:pPr>
      <w:hyperlink w:anchor="_Toc528005051" w:history="1">
        <w:r w:rsidRPr="00611828">
          <w:rPr>
            <w:rStyle w:val="Hyperlink"/>
          </w:rPr>
          <w:t>7. IANA Considerations</w:t>
        </w:r>
        <w:r>
          <w:rPr>
            <w:webHidden/>
          </w:rPr>
          <w:tab/>
        </w:r>
        <w:r>
          <w:rPr>
            <w:webHidden/>
          </w:rPr>
          <w:fldChar w:fldCharType="begin"/>
        </w:r>
        <w:r>
          <w:rPr>
            <w:webHidden/>
          </w:rPr>
          <w:instrText xml:space="preserve"> PAGEREF _Toc528005051 \h </w:instrText>
        </w:r>
        <w:r>
          <w:rPr>
            <w:webHidden/>
          </w:rPr>
        </w:r>
        <w:r>
          <w:rPr>
            <w:webHidden/>
          </w:rPr>
          <w:fldChar w:fldCharType="separate"/>
        </w:r>
        <w:r>
          <w:rPr>
            <w:webHidden/>
          </w:rPr>
          <w:t>44</w:t>
        </w:r>
        <w:r>
          <w:rPr>
            <w:webHidden/>
          </w:rPr>
          <w:fldChar w:fldCharType="end"/>
        </w:r>
      </w:hyperlink>
    </w:p>
    <w:p w14:paraId="5C42656B" w14:textId="276B0419" w:rsidR="00360491" w:rsidRDefault="00360491">
      <w:pPr>
        <w:pStyle w:val="TOC1"/>
        <w:rPr>
          <w:rFonts w:asciiTheme="minorHAnsi" w:eastAsiaTheme="minorEastAsia" w:hAnsiTheme="minorHAnsi" w:cstheme="minorBidi"/>
          <w:sz w:val="22"/>
          <w:szCs w:val="22"/>
          <w:lang w:val="en-GB" w:eastAsia="en-GB"/>
        </w:rPr>
      </w:pPr>
      <w:hyperlink w:anchor="_Toc528005052" w:history="1">
        <w:r w:rsidRPr="00611828">
          <w:rPr>
            <w:rStyle w:val="Hyperlink"/>
          </w:rPr>
          <w:t>8. References</w:t>
        </w:r>
        <w:r>
          <w:rPr>
            <w:webHidden/>
          </w:rPr>
          <w:tab/>
        </w:r>
        <w:r>
          <w:rPr>
            <w:webHidden/>
          </w:rPr>
          <w:fldChar w:fldCharType="begin"/>
        </w:r>
        <w:r>
          <w:rPr>
            <w:webHidden/>
          </w:rPr>
          <w:instrText xml:space="preserve"> PAGEREF _Toc528005052 \h </w:instrText>
        </w:r>
        <w:r>
          <w:rPr>
            <w:webHidden/>
          </w:rPr>
        </w:r>
        <w:r>
          <w:rPr>
            <w:webHidden/>
          </w:rPr>
          <w:fldChar w:fldCharType="separate"/>
        </w:r>
        <w:r>
          <w:rPr>
            <w:webHidden/>
          </w:rPr>
          <w:t>44</w:t>
        </w:r>
        <w:r>
          <w:rPr>
            <w:webHidden/>
          </w:rPr>
          <w:fldChar w:fldCharType="end"/>
        </w:r>
      </w:hyperlink>
    </w:p>
    <w:p w14:paraId="7A3993B5" w14:textId="566B7ACC" w:rsidR="00360491" w:rsidRDefault="00360491">
      <w:pPr>
        <w:pStyle w:val="TOC2"/>
        <w:rPr>
          <w:rFonts w:asciiTheme="minorHAnsi" w:eastAsiaTheme="minorEastAsia" w:hAnsiTheme="minorHAnsi" w:cstheme="minorBidi"/>
          <w:sz w:val="22"/>
          <w:szCs w:val="22"/>
          <w:lang w:val="en-GB" w:eastAsia="en-GB"/>
        </w:rPr>
      </w:pPr>
      <w:hyperlink w:anchor="_Toc528005053" w:history="1">
        <w:r w:rsidRPr="00611828">
          <w:rPr>
            <w:rStyle w:val="Hyperlink"/>
          </w:rPr>
          <w:t>8.1. Normative References</w:t>
        </w:r>
        <w:r>
          <w:rPr>
            <w:webHidden/>
          </w:rPr>
          <w:tab/>
        </w:r>
        <w:r>
          <w:rPr>
            <w:webHidden/>
          </w:rPr>
          <w:fldChar w:fldCharType="begin"/>
        </w:r>
        <w:r>
          <w:rPr>
            <w:webHidden/>
          </w:rPr>
          <w:instrText xml:space="preserve"> PAGEREF _Toc528005053 \h </w:instrText>
        </w:r>
        <w:r>
          <w:rPr>
            <w:webHidden/>
          </w:rPr>
        </w:r>
        <w:r>
          <w:rPr>
            <w:webHidden/>
          </w:rPr>
          <w:fldChar w:fldCharType="separate"/>
        </w:r>
        <w:r>
          <w:rPr>
            <w:webHidden/>
          </w:rPr>
          <w:t>44</w:t>
        </w:r>
        <w:r>
          <w:rPr>
            <w:webHidden/>
          </w:rPr>
          <w:fldChar w:fldCharType="end"/>
        </w:r>
      </w:hyperlink>
    </w:p>
    <w:p w14:paraId="0DE47ECB" w14:textId="23FD9415" w:rsidR="00360491" w:rsidRDefault="00360491">
      <w:pPr>
        <w:pStyle w:val="TOC2"/>
        <w:rPr>
          <w:rFonts w:asciiTheme="minorHAnsi" w:eastAsiaTheme="minorEastAsia" w:hAnsiTheme="minorHAnsi" w:cstheme="minorBidi"/>
          <w:sz w:val="22"/>
          <w:szCs w:val="22"/>
          <w:lang w:val="en-GB" w:eastAsia="en-GB"/>
        </w:rPr>
      </w:pPr>
      <w:hyperlink w:anchor="_Toc528005054" w:history="1">
        <w:r w:rsidRPr="00611828">
          <w:rPr>
            <w:rStyle w:val="Hyperlink"/>
          </w:rPr>
          <w:t>8.2. Informative References</w:t>
        </w:r>
        <w:r>
          <w:rPr>
            <w:webHidden/>
          </w:rPr>
          <w:tab/>
        </w:r>
        <w:r>
          <w:rPr>
            <w:webHidden/>
          </w:rPr>
          <w:fldChar w:fldCharType="begin"/>
        </w:r>
        <w:r>
          <w:rPr>
            <w:webHidden/>
          </w:rPr>
          <w:instrText xml:space="preserve"> PAGEREF _Toc528005054 \h </w:instrText>
        </w:r>
        <w:r>
          <w:rPr>
            <w:webHidden/>
          </w:rPr>
        </w:r>
        <w:r>
          <w:rPr>
            <w:webHidden/>
          </w:rPr>
          <w:fldChar w:fldCharType="separate"/>
        </w:r>
        <w:r>
          <w:rPr>
            <w:webHidden/>
          </w:rPr>
          <w:t>45</w:t>
        </w:r>
        <w:r>
          <w:rPr>
            <w:webHidden/>
          </w:rPr>
          <w:fldChar w:fldCharType="end"/>
        </w:r>
      </w:hyperlink>
    </w:p>
    <w:p w14:paraId="11E0E4ED" w14:textId="319C017F" w:rsidR="00360491" w:rsidRDefault="00360491">
      <w:pPr>
        <w:pStyle w:val="TOC1"/>
        <w:rPr>
          <w:rFonts w:asciiTheme="minorHAnsi" w:eastAsiaTheme="minorEastAsia" w:hAnsiTheme="minorHAnsi" w:cstheme="minorBidi"/>
          <w:sz w:val="22"/>
          <w:szCs w:val="22"/>
          <w:lang w:val="en-GB" w:eastAsia="en-GB"/>
        </w:rPr>
      </w:pPr>
      <w:hyperlink w:anchor="_Toc528005055" w:history="1">
        <w:r w:rsidRPr="00611828">
          <w:rPr>
            <w:rStyle w:val="Hyperlink"/>
          </w:rPr>
          <w:t>9. Acknowledgments</w:t>
        </w:r>
        <w:r>
          <w:rPr>
            <w:webHidden/>
          </w:rPr>
          <w:tab/>
        </w:r>
        <w:r>
          <w:rPr>
            <w:webHidden/>
          </w:rPr>
          <w:fldChar w:fldCharType="begin"/>
        </w:r>
        <w:r>
          <w:rPr>
            <w:webHidden/>
          </w:rPr>
          <w:instrText xml:space="preserve"> PAGEREF _Toc528005055 \h </w:instrText>
        </w:r>
        <w:r>
          <w:rPr>
            <w:webHidden/>
          </w:rPr>
        </w:r>
        <w:r>
          <w:rPr>
            <w:webHidden/>
          </w:rPr>
          <w:fldChar w:fldCharType="separate"/>
        </w:r>
        <w:r>
          <w:rPr>
            <w:webHidden/>
          </w:rPr>
          <w:t>46</w:t>
        </w:r>
        <w:r>
          <w:rPr>
            <w:webHidden/>
          </w:rPr>
          <w:fldChar w:fldCharType="end"/>
        </w:r>
      </w:hyperlink>
    </w:p>
    <w:p w14:paraId="7BBB0DE5" w14:textId="0C2DFF1F" w:rsidR="00360491" w:rsidRDefault="00360491">
      <w:pPr>
        <w:pStyle w:val="TOC1"/>
        <w:tabs>
          <w:tab w:val="left" w:pos="2160"/>
        </w:tabs>
        <w:rPr>
          <w:rFonts w:asciiTheme="minorHAnsi" w:eastAsiaTheme="minorEastAsia" w:hAnsiTheme="minorHAnsi" w:cstheme="minorBidi"/>
          <w:sz w:val="22"/>
          <w:szCs w:val="22"/>
          <w:lang w:val="en-GB" w:eastAsia="en-GB"/>
        </w:rPr>
      </w:pPr>
      <w:hyperlink w:anchor="_Toc528005056" w:history="1">
        <w:r w:rsidRPr="00611828">
          <w:rPr>
            <w:rStyle w:val="Hyperlink"/>
            <w14:scene3d>
              <w14:camera w14:prst="orthographicFront"/>
              <w14:lightRig w14:rig="threePt" w14:dir="t">
                <w14:rot w14:lat="0" w14:lon="0" w14:rev="0"/>
              </w14:lightRig>
            </w14:scene3d>
          </w:rPr>
          <w:t>Appendix A</w:t>
        </w:r>
        <w:r>
          <w:rPr>
            <w:rFonts w:asciiTheme="minorHAnsi" w:eastAsiaTheme="minorEastAsia" w:hAnsiTheme="minorHAnsi" w:cstheme="minorBidi"/>
            <w:sz w:val="22"/>
            <w:szCs w:val="22"/>
            <w:lang w:val="en-GB" w:eastAsia="en-GB"/>
          </w:rPr>
          <w:tab/>
        </w:r>
        <w:r w:rsidRPr="00611828">
          <w:rPr>
            <w:rStyle w:val="Hyperlink"/>
          </w:rPr>
          <w:t>Validating a JSON fragment against a YANG Model</w:t>
        </w:r>
        <w:r>
          <w:rPr>
            <w:webHidden/>
          </w:rPr>
          <w:tab/>
        </w:r>
        <w:r>
          <w:rPr>
            <w:webHidden/>
          </w:rPr>
          <w:fldChar w:fldCharType="begin"/>
        </w:r>
        <w:r>
          <w:rPr>
            <w:webHidden/>
          </w:rPr>
          <w:instrText xml:space="preserve"> PAGEREF _Toc528005056 \h </w:instrText>
        </w:r>
        <w:r>
          <w:rPr>
            <w:webHidden/>
          </w:rPr>
        </w:r>
        <w:r>
          <w:rPr>
            <w:webHidden/>
          </w:rPr>
          <w:fldChar w:fldCharType="separate"/>
        </w:r>
        <w:r>
          <w:rPr>
            <w:webHidden/>
          </w:rPr>
          <w:t>47</w:t>
        </w:r>
        <w:r>
          <w:rPr>
            <w:webHidden/>
          </w:rPr>
          <w:fldChar w:fldCharType="end"/>
        </w:r>
      </w:hyperlink>
    </w:p>
    <w:p w14:paraId="5210F410" w14:textId="4C13FA3E" w:rsidR="00360491" w:rsidRDefault="00360491">
      <w:pPr>
        <w:pStyle w:val="TOC2"/>
        <w:rPr>
          <w:rFonts w:asciiTheme="minorHAnsi" w:eastAsiaTheme="minorEastAsia" w:hAnsiTheme="minorHAnsi" w:cstheme="minorBidi"/>
          <w:sz w:val="22"/>
          <w:szCs w:val="22"/>
          <w:lang w:val="en-GB" w:eastAsia="en-GB"/>
        </w:rPr>
      </w:pPr>
      <w:hyperlink w:anchor="_Toc528005057" w:history="1">
        <w:r w:rsidRPr="00611828">
          <w:rPr>
            <w:rStyle w:val="Hyperlink"/>
          </w:rPr>
          <w:t>A.1. Manipulation of JSON fragments</w:t>
        </w:r>
        <w:r>
          <w:rPr>
            <w:webHidden/>
          </w:rPr>
          <w:tab/>
        </w:r>
        <w:r>
          <w:rPr>
            <w:webHidden/>
          </w:rPr>
          <w:fldChar w:fldCharType="begin"/>
        </w:r>
        <w:r>
          <w:rPr>
            <w:webHidden/>
          </w:rPr>
          <w:instrText xml:space="preserve"> PAGEREF _Toc528005057 \h </w:instrText>
        </w:r>
        <w:r>
          <w:rPr>
            <w:webHidden/>
          </w:rPr>
        </w:r>
        <w:r>
          <w:rPr>
            <w:webHidden/>
          </w:rPr>
          <w:fldChar w:fldCharType="separate"/>
        </w:r>
        <w:r>
          <w:rPr>
            <w:webHidden/>
          </w:rPr>
          <w:t>47</w:t>
        </w:r>
        <w:r>
          <w:rPr>
            <w:webHidden/>
          </w:rPr>
          <w:fldChar w:fldCharType="end"/>
        </w:r>
      </w:hyperlink>
    </w:p>
    <w:p w14:paraId="6F6FFCFA" w14:textId="3D9995A1" w:rsidR="00360491" w:rsidRDefault="00360491">
      <w:pPr>
        <w:pStyle w:val="TOC2"/>
        <w:rPr>
          <w:rFonts w:asciiTheme="minorHAnsi" w:eastAsiaTheme="minorEastAsia" w:hAnsiTheme="minorHAnsi" w:cstheme="minorBidi"/>
          <w:sz w:val="22"/>
          <w:szCs w:val="22"/>
          <w:lang w:val="en-GB" w:eastAsia="en-GB"/>
        </w:rPr>
      </w:pPr>
      <w:hyperlink w:anchor="_Toc528005058" w:history="1">
        <w:r w:rsidRPr="00611828">
          <w:rPr>
            <w:rStyle w:val="Hyperlink"/>
          </w:rPr>
          <w:t>A.2. Comments in JSON fragments</w:t>
        </w:r>
        <w:r>
          <w:rPr>
            <w:webHidden/>
          </w:rPr>
          <w:tab/>
        </w:r>
        <w:r>
          <w:rPr>
            <w:webHidden/>
          </w:rPr>
          <w:fldChar w:fldCharType="begin"/>
        </w:r>
        <w:r>
          <w:rPr>
            <w:webHidden/>
          </w:rPr>
          <w:instrText xml:space="preserve"> PAGEREF _Toc528005058 \h </w:instrText>
        </w:r>
        <w:r>
          <w:rPr>
            <w:webHidden/>
          </w:rPr>
        </w:r>
        <w:r>
          <w:rPr>
            <w:webHidden/>
          </w:rPr>
          <w:fldChar w:fldCharType="separate"/>
        </w:r>
        <w:r>
          <w:rPr>
            <w:webHidden/>
          </w:rPr>
          <w:t>48</w:t>
        </w:r>
        <w:r>
          <w:rPr>
            <w:webHidden/>
          </w:rPr>
          <w:fldChar w:fldCharType="end"/>
        </w:r>
      </w:hyperlink>
    </w:p>
    <w:p w14:paraId="3648E3A1" w14:textId="5F3882D3" w:rsidR="00360491" w:rsidRDefault="00360491">
      <w:pPr>
        <w:pStyle w:val="TOC2"/>
        <w:rPr>
          <w:rFonts w:asciiTheme="minorHAnsi" w:eastAsiaTheme="minorEastAsia" w:hAnsiTheme="minorHAnsi" w:cstheme="minorBidi"/>
          <w:sz w:val="22"/>
          <w:szCs w:val="22"/>
          <w:lang w:val="en-GB" w:eastAsia="en-GB"/>
        </w:rPr>
      </w:pPr>
      <w:hyperlink w:anchor="_Toc528005059" w:history="1">
        <w:r w:rsidRPr="00611828">
          <w:rPr>
            <w:rStyle w:val="Hyperlink"/>
          </w:rPr>
          <w:t>A.3. Validation of JSON fragments: DSDL-based approach</w:t>
        </w:r>
        <w:r>
          <w:rPr>
            <w:webHidden/>
          </w:rPr>
          <w:tab/>
        </w:r>
        <w:r>
          <w:rPr>
            <w:webHidden/>
          </w:rPr>
          <w:fldChar w:fldCharType="begin"/>
        </w:r>
        <w:r>
          <w:rPr>
            <w:webHidden/>
          </w:rPr>
          <w:instrText xml:space="preserve"> PAGEREF _Toc528005059 \h </w:instrText>
        </w:r>
        <w:r>
          <w:rPr>
            <w:webHidden/>
          </w:rPr>
        </w:r>
        <w:r>
          <w:rPr>
            <w:webHidden/>
          </w:rPr>
          <w:fldChar w:fldCharType="separate"/>
        </w:r>
        <w:r>
          <w:rPr>
            <w:webHidden/>
          </w:rPr>
          <w:t>48</w:t>
        </w:r>
        <w:r>
          <w:rPr>
            <w:webHidden/>
          </w:rPr>
          <w:fldChar w:fldCharType="end"/>
        </w:r>
      </w:hyperlink>
    </w:p>
    <w:p w14:paraId="2551650B" w14:textId="113531FF" w:rsidR="00360491" w:rsidRDefault="00360491">
      <w:pPr>
        <w:pStyle w:val="TOC2"/>
        <w:rPr>
          <w:rFonts w:asciiTheme="minorHAnsi" w:eastAsiaTheme="minorEastAsia" w:hAnsiTheme="minorHAnsi" w:cstheme="minorBidi"/>
          <w:sz w:val="22"/>
          <w:szCs w:val="22"/>
          <w:lang w:val="en-GB" w:eastAsia="en-GB"/>
        </w:rPr>
      </w:pPr>
      <w:hyperlink w:anchor="_Toc528005060" w:history="1">
        <w:r w:rsidRPr="00611828">
          <w:rPr>
            <w:rStyle w:val="Hyperlink"/>
          </w:rPr>
          <w:t>A.4. Validation of JSON fragments: why not using a XSD-based approach</w:t>
        </w:r>
        <w:r>
          <w:rPr>
            <w:webHidden/>
          </w:rPr>
          <w:tab/>
        </w:r>
        <w:r>
          <w:rPr>
            <w:webHidden/>
          </w:rPr>
          <w:fldChar w:fldCharType="begin"/>
        </w:r>
        <w:r>
          <w:rPr>
            <w:webHidden/>
          </w:rPr>
          <w:instrText xml:space="preserve"> PAGEREF _Toc528005060 \h </w:instrText>
        </w:r>
        <w:r>
          <w:rPr>
            <w:webHidden/>
          </w:rPr>
        </w:r>
        <w:r>
          <w:rPr>
            <w:webHidden/>
          </w:rPr>
          <w:fldChar w:fldCharType="separate"/>
        </w:r>
        <w:r>
          <w:rPr>
            <w:webHidden/>
          </w:rPr>
          <w:t>49</w:t>
        </w:r>
        <w:r>
          <w:rPr>
            <w:webHidden/>
          </w:rPr>
          <w:fldChar w:fldCharType="end"/>
        </w:r>
      </w:hyperlink>
    </w:p>
    <w:p w14:paraId="3E9E0A66" w14:textId="61A16C30" w:rsidR="00360491" w:rsidRDefault="00360491">
      <w:pPr>
        <w:pStyle w:val="TOC1"/>
        <w:tabs>
          <w:tab w:val="left" w:pos="2160"/>
        </w:tabs>
        <w:rPr>
          <w:rFonts w:asciiTheme="minorHAnsi" w:eastAsiaTheme="minorEastAsia" w:hAnsiTheme="minorHAnsi" w:cstheme="minorBidi"/>
          <w:sz w:val="22"/>
          <w:szCs w:val="22"/>
          <w:lang w:val="en-GB" w:eastAsia="en-GB"/>
        </w:rPr>
      </w:pPr>
      <w:hyperlink w:anchor="_Toc528005061" w:history="1">
        <w:r w:rsidRPr="00611828">
          <w:rPr>
            <w:rStyle w:val="Hyperlink"/>
            <w14:scene3d>
              <w14:camera w14:prst="orthographicFront"/>
              <w14:lightRig w14:rig="threePt" w14:dir="t">
                <w14:rot w14:lat="0" w14:lon="0" w14:rev="0"/>
              </w14:lightRig>
            </w14:scene3d>
          </w:rPr>
          <w:t>Appendix B</w:t>
        </w:r>
        <w:r>
          <w:rPr>
            <w:rFonts w:asciiTheme="minorHAnsi" w:eastAsiaTheme="minorEastAsia" w:hAnsiTheme="minorHAnsi" w:cstheme="minorBidi"/>
            <w:sz w:val="22"/>
            <w:szCs w:val="22"/>
            <w:lang w:val="en-GB" w:eastAsia="en-GB"/>
          </w:rPr>
          <w:tab/>
        </w:r>
        <w:r w:rsidRPr="00611828">
          <w:rPr>
            <w:rStyle w:val="Hyperlink"/>
          </w:rPr>
          <w:t>Detailed JSON Examples</w:t>
        </w:r>
        <w:r>
          <w:rPr>
            <w:webHidden/>
          </w:rPr>
          <w:tab/>
        </w:r>
        <w:r>
          <w:rPr>
            <w:webHidden/>
          </w:rPr>
          <w:fldChar w:fldCharType="begin"/>
        </w:r>
        <w:r>
          <w:rPr>
            <w:webHidden/>
          </w:rPr>
          <w:instrText xml:space="preserve"> PAGEREF _Toc528005061 \h </w:instrText>
        </w:r>
        <w:r>
          <w:rPr>
            <w:webHidden/>
          </w:rPr>
        </w:r>
        <w:r>
          <w:rPr>
            <w:webHidden/>
          </w:rPr>
          <w:fldChar w:fldCharType="separate"/>
        </w:r>
        <w:r>
          <w:rPr>
            <w:webHidden/>
          </w:rPr>
          <w:t>50</w:t>
        </w:r>
        <w:r>
          <w:rPr>
            <w:webHidden/>
          </w:rPr>
          <w:fldChar w:fldCharType="end"/>
        </w:r>
      </w:hyperlink>
    </w:p>
    <w:p w14:paraId="5001B5C2" w14:textId="58048C37" w:rsidR="00360491" w:rsidRDefault="00360491">
      <w:pPr>
        <w:pStyle w:val="TOC2"/>
        <w:rPr>
          <w:rFonts w:asciiTheme="minorHAnsi" w:eastAsiaTheme="minorEastAsia" w:hAnsiTheme="minorHAnsi" w:cstheme="minorBidi"/>
          <w:sz w:val="22"/>
          <w:szCs w:val="22"/>
          <w:lang w:val="en-GB" w:eastAsia="en-GB"/>
        </w:rPr>
      </w:pPr>
      <w:hyperlink w:anchor="_Toc528005062" w:history="1">
        <w:r w:rsidRPr="00611828">
          <w:rPr>
            <w:rStyle w:val="Hyperlink"/>
          </w:rPr>
          <w:t>B.1. JSON Examples for Topology Abstractions</w:t>
        </w:r>
        <w:r>
          <w:rPr>
            <w:webHidden/>
          </w:rPr>
          <w:tab/>
        </w:r>
        <w:r>
          <w:rPr>
            <w:webHidden/>
          </w:rPr>
          <w:fldChar w:fldCharType="begin"/>
        </w:r>
        <w:r>
          <w:rPr>
            <w:webHidden/>
          </w:rPr>
          <w:instrText xml:space="preserve"> PAGEREF _Toc528005062 \h </w:instrText>
        </w:r>
        <w:r>
          <w:rPr>
            <w:webHidden/>
          </w:rPr>
        </w:r>
        <w:r>
          <w:rPr>
            <w:webHidden/>
          </w:rPr>
          <w:fldChar w:fldCharType="separate"/>
        </w:r>
        <w:r>
          <w:rPr>
            <w:webHidden/>
          </w:rPr>
          <w:t>50</w:t>
        </w:r>
        <w:r>
          <w:rPr>
            <w:webHidden/>
          </w:rPr>
          <w:fldChar w:fldCharType="end"/>
        </w:r>
      </w:hyperlink>
    </w:p>
    <w:p w14:paraId="6CA6B0FC" w14:textId="0191A9E9" w:rsidR="00360491" w:rsidRDefault="00360491">
      <w:pPr>
        <w:pStyle w:val="TOC3"/>
        <w:rPr>
          <w:rFonts w:asciiTheme="minorHAnsi" w:eastAsiaTheme="minorEastAsia" w:hAnsiTheme="minorHAnsi" w:cstheme="minorBidi"/>
          <w:sz w:val="22"/>
          <w:szCs w:val="22"/>
          <w:lang w:val="en-GB" w:eastAsia="en-GB"/>
        </w:rPr>
      </w:pPr>
      <w:hyperlink w:anchor="_Toc528005063" w:history="1">
        <w:r w:rsidRPr="00611828">
          <w:rPr>
            <w:rStyle w:val="Hyperlink"/>
          </w:rPr>
          <w:t>B.1.1. JSON Code: mpi1-otn-topology.json</w:t>
        </w:r>
        <w:r>
          <w:rPr>
            <w:webHidden/>
          </w:rPr>
          <w:tab/>
        </w:r>
        <w:r>
          <w:rPr>
            <w:webHidden/>
          </w:rPr>
          <w:fldChar w:fldCharType="begin"/>
        </w:r>
        <w:r>
          <w:rPr>
            <w:webHidden/>
          </w:rPr>
          <w:instrText xml:space="preserve"> PAGEREF _Toc528005063 \h </w:instrText>
        </w:r>
        <w:r>
          <w:rPr>
            <w:webHidden/>
          </w:rPr>
        </w:r>
        <w:r>
          <w:rPr>
            <w:webHidden/>
          </w:rPr>
          <w:fldChar w:fldCharType="separate"/>
        </w:r>
        <w:r>
          <w:rPr>
            <w:webHidden/>
          </w:rPr>
          <w:t>50</w:t>
        </w:r>
        <w:r>
          <w:rPr>
            <w:webHidden/>
          </w:rPr>
          <w:fldChar w:fldCharType="end"/>
        </w:r>
      </w:hyperlink>
    </w:p>
    <w:p w14:paraId="51E0A7C3" w14:textId="6659ABF0" w:rsidR="00360491" w:rsidRDefault="00360491">
      <w:pPr>
        <w:pStyle w:val="TOC2"/>
        <w:rPr>
          <w:rFonts w:asciiTheme="minorHAnsi" w:eastAsiaTheme="minorEastAsia" w:hAnsiTheme="minorHAnsi" w:cstheme="minorBidi"/>
          <w:sz w:val="22"/>
          <w:szCs w:val="22"/>
          <w:lang w:val="en-GB" w:eastAsia="en-GB"/>
        </w:rPr>
      </w:pPr>
      <w:hyperlink w:anchor="_Toc528005064" w:history="1">
        <w:r w:rsidRPr="00611828">
          <w:rPr>
            <w:rStyle w:val="Hyperlink"/>
          </w:rPr>
          <w:t>B.2. JSON Examples for Service Configuration</w:t>
        </w:r>
        <w:r>
          <w:rPr>
            <w:webHidden/>
          </w:rPr>
          <w:tab/>
        </w:r>
        <w:r>
          <w:rPr>
            <w:webHidden/>
          </w:rPr>
          <w:fldChar w:fldCharType="begin"/>
        </w:r>
        <w:r>
          <w:rPr>
            <w:webHidden/>
          </w:rPr>
          <w:instrText xml:space="preserve"> PAGEREF _Toc528005064 \h </w:instrText>
        </w:r>
        <w:r>
          <w:rPr>
            <w:webHidden/>
          </w:rPr>
        </w:r>
        <w:r>
          <w:rPr>
            <w:webHidden/>
          </w:rPr>
          <w:fldChar w:fldCharType="separate"/>
        </w:r>
        <w:r>
          <w:rPr>
            <w:webHidden/>
          </w:rPr>
          <w:t>68</w:t>
        </w:r>
        <w:r>
          <w:rPr>
            <w:webHidden/>
          </w:rPr>
          <w:fldChar w:fldCharType="end"/>
        </w:r>
      </w:hyperlink>
    </w:p>
    <w:p w14:paraId="3290B331" w14:textId="60A9A060" w:rsidR="00360491" w:rsidRDefault="00360491">
      <w:pPr>
        <w:pStyle w:val="TOC3"/>
        <w:rPr>
          <w:rFonts w:asciiTheme="minorHAnsi" w:eastAsiaTheme="minorEastAsia" w:hAnsiTheme="minorHAnsi" w:cstheme="minorBidi"/>
          <w:sz w:val="22"/>
          <w:szCs w:val="22"/>
          <w:lang w:val="en-GB" w:eastAsia="en-GB"/>
        </w:rPr>
      </w:pPr>
      <w:hyperlink w:anchor="_Toc528005065" w:history="1">
        <w:r w:rsidRPr="00611828">
          <w:rPr>
            <w:rStyle w:val="Hyperlink"/>
          </w:rPr>
          <w:t>B.2.1. JSON Code: mpi1-odu2-service-config.json</w:t>
        </w:r>
        <w:r>
          <w:rPr>
            <w:webHidden/>
          </w:rPr>
          <w:tab/>
        </w:r>
        <w:r>
          <w:rPr>
            <w:webHidden/>
          </w:rPr>
          <w:fldChar w:fldCharType="begin"/>
        </w:r>
        <w:r>
          <w:rPr>
            <w:webHidden/>
          </w:rPr>
          <w:instrText xml:space="preserve"> PAGEREF _Toc528005065 \h </w:instrText>
        </w:r>
        <w:r>
          <w:rPr>
            <w:webHidden/>
          </w:rPr>
        </w:r>
        <w:r>
          <w:rPr>
            <w:webHidden/>
          </w:rPr>
          <w:fldChar w:fldCharType="separate"/>
        </w:r>
        <w:r>
          <w:rPr>
            <w:webHidden/>
          </w:rPr>
          <w:t>68</w:t>
        </w:r>
        <w:r>
          <w:rPr>
            <w:webHidden/>
          </w:rPr>
          <w:fldChar w:fldCharType="end"/>
        </w:r>
      </w:hyperlink>
    </w:p>
    <w:p w14:paraId="74371FFC" w14:textId="021AE970" w:rsidR="00360491" w:rsidRDefault="00360491">
      <w:pPr>
        <w:pStyle w:val="TOC3"/>
        <w:rPr>
          <w:rFonts w:asciiTheme="minorHAnsi" w:eastAsiaTheme="minorEastAsia" w:hAnsiTheme="minorHAnsi" w:cstheme="minorBidi"/>
          <w:sz w:val="22"/>
          <w:szCs w:val="22"/>
          <w:lang w:val="en-GB" w:eastAsia="en-GB"/>
        </w:rPr>
      </w:pPr>
      <w:hyperlink w:anchor="_Toc528005066" w:history="1">
        <w:r w:rsidRPr="00611828">
          <w:rPr>
            <w:rStyle w:val="Hyperlink"/>
            <w:lang w:val="it-IT"/>
          </w:rPr>
          <w:t>B.2.2. JSON Code: mpi1-odu2-tunnel-config.json</w:t>
        </w:r>
        <w:r>
          <w:rPr>
            <w:webHidden/>
          </w:rPr>
          <w:tab/>
        </w:r>
        <w:r>
          <w:rPr>
            <w:webHidden/>
          </w:rPr>
          <w:fldChar w:fldCharType="begin"/>
        </w:r>
        <w:r>
          <w:rPr>
            <w:webHidden/>
          </w:rPr>
          <w:instrText xml:space="preserve"> PAGEREF _Toc528005066 \h </w:instrText>
        </w:r>
        <w:r>
          <w:rPr>
            <w:webHidden/>
          </w:rPr>
        </w:r>
        <w:r>
          <w:rPr>
            <w:webHidden/>
          </w:rPr>
          <w:fldChar w:fldCharType="separate"/>
        </w:r>
        <w:r>
          <w:rPr>
            <w:webHidden/>
          </w:rPr>
          <w:t>72</w:t>
        </w:r>
        <w:r>
          <w:rPr>
            <w:webHidden/>
          </w:rPr>
          <w:fldChar w:fldCharType="end"/>
        </w:r>
      </w:hyperlink>
    </w:p>
    <w:p w14:paraId="01D307CD" w14:textId="3040467A" w:rsidR="00360491" w:rsidRDefault="00360491">
      <w:pPr>
        <w:pStyle w:val="TOC3"/>
        <w:rPr>
          <w:rFonts w:asciiTheme="minorHAnsi" w:eastAsiaTheme="minorEastAsia" w:hAnsiTheme="minorHAnsi" w:cstheme="minorBidi"/>
          <w:sz w:val="22"/>
          <w:szCs w:val="22"/>
          <w:lang w:val="en-GB" w:eastAsia="en-GB"/>
        </w:rPr>
      </w:pPr>
      <w:hyperlink w:anchor="_Toc528005067" w:history="1">
        <w:r w:rsidRPr="00611828">
          <w:rPr>
            <w:rStyle w:val="Hyperlink"/>
            <w:lang w:val="it-IT"/>
          </w:rPr>
          <w:t>B.2.3. JSON Code: mpi1-epl-service-config.json</w:t>
        </w:r>
        <w:r>
          <w:rPr>
            <w:webHidden/>
          </w:rPr>
          <w:tab/>
        </w:r>
        <w:r>
          <w:rPr>
            <w:webHidden/>
          </w:rPr>
          <w:fldChar w:fldCharType="begin"/>
        </w:r>
        <w:r>
          <w:rPr>
            <w:webHidden/>
          </w:rPr>
          <w:instrText xml:space="preserve"> PAGEREF _Toc528005067 \h </w:instrText>
        </w:r>
        <w:r>
          <w:rPr>
            <w:webHidden/>
          </w:rPr>
        </w:r>
        <w:r>
          <w:rPr>
            <w:webHidden/>
          </w:rPr>
          <w:fldChar w:fldCharType="separate"/>
        </w:r>
        <w:r>
          <w:rPr>
            <w:webHidden/>
          </w:rPr>
          <w:t>72</w:t>
        </w:r>
        <w:r>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1" w:name="_Toc528005007"/>
      <w:r w:rsidRPr="00045659">
        <w:t>Introduction</w:t>
      </w:r>
      <w:bookmarkEnd w:id="1"/>
    </w:p>
    <w:p w14:paraId="03FD179E" w14:textId="74882878" w:rsidR="00045659" w:rsidRDefault="00045659" w:rsidP="00045659">
      <w:r>
        <w:t xml:space="preserve">Transport of packet services are critical for a wide-range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Services. These services are typically setup using stovepipe NMS and EMS platforms, often requiring propriety management platforms and legacy management interfaces. A clear goal of operators will be to automate </w:t>
      </w:r>
      <w:r w:rsidR="006531CC">
        <w:t xml:space="preserve">the </w:t>
      </w:r>
      <w:r w:rsidRPr="006531CC">
        <w:rPr>
          <w:noProof/>
        </w:rPr>
        <w:t>setup</w:t>
      </w:r>
      <w:r>
        <w:t xml:space="preserve"> of transport services across multiple transport technology domains.    </w:t>
      </w:r>
    </w:p>
    <w:p w14:paraId="1F7FB283" w14:textId="4F46AD16" w:rsidR="00045659" w:rsidRDefault="00045659" w:rsidP="00045659">
      <w:r>
        <w:t xml:space="preserve">A common open interface (API) to each domain controller and or management system is pre-requisite for network operators to control multi-vendor and multi-domain networks and </w:t>
      </w:r>
      <w:r w:rsidR="006531CC">
        <w:rPr>
          <w:noProof/>
        </w:rPr>
        <w:t>also enable</w:t>
      </w:r>
      <w:r>
        <w:t xml:space="preserve"> service provisioning coordination/automation. This can be achieved by using standardized YANG models, used together with an appropriate protocol (e.g., [RESTCONF]).</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2DD7FE4" w:rsidR="00F4197B" w:rsidRDefault="006531CC" w:rsidP="00F4197B">
      <w:pPr>
        <w:pStyle w:val="Heading2"/>
      </w:pPr>
      <w:bookmarkStart w:id="2" w:name="_Toc496630295"/>
      <w:bookmarkStart w:id="3" w:name="_Toc528005008"/>
      <w:r>
        <w:rPr>
          <w:noProof/>
        </w:rPr>
        <w:t>The s</w:t>
      </w:r>
      <w:r w:rsidR="00F4197B" w:rsidRPr="006531CC">
        <w:rPr>
          <w:noProof/>
        </w:rPr>
        <w:t>cope</w:t>
      </w:r>
      <w:r w:rsidR="00F4197B">
        <w:t xml:space="preserve"> of this document</w:t>
      </w:r>
      <w:bookmarkEnd w:id="2"/>
      <w:bookmarkEnd w:id="3"/>
    </w:p>
    <w:p w14:paraId="7BCFBDA1" w14:textId="0B2C6A3B" w:rsidR="00F4197B" w:rsidRDefault="00F4197B" w:rsidP="00F4197B">
      <w:r>
        <w:t>This document assumes a reference architecture, including interfaces, based on the Abstraction and Control of Traffic-Engineered Networks (ACTN), defined in [ACTN-Frame]</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98F0C37" w:rsidR="004234B3" w:rsidRDefault="004234B3" w:rsidP="000D1432">
      <w:r>
        <w:t>It is worth noting that the same MPI analyzed in this document could be used between hierarchical MDSC controllers</w:t>
      </w:r>
      <w:r w:rsidR="0091245F">
        <w:t>,</w:t>
      </w:r>
      <w:r>
        <w:t xml:space="preserve"> as shown in Figure 4 of [ACTN-Frame].</w:t>
      </w:r>
    </w:p>
    <w:p w14:paraId="2E27F7DC" w14:textId="45B41332"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14:paraId="0E9FF444" w14:textId="2851368A" w:rsidR="00F4197B" w:rsidRDefault="00F4197B" w:rsidP="00F4197B">
      <w:r>
        <w:lastRenderedPageBreak/>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14:paraId="06548472" w14:textId="0E0C2AAD" w:rsidR="0091245F" w:rsidRPr="00F41C0D" w:rsidRDefault="0091245F" w:rsidP="00F4197B">
      <w:pPr>
        <w:rPr>
          <w:i/>
        </w:rPr>
      </w:pPr>
      <w:r w:rsidRPr="00F41C0D">
        <w:rPr>
          <w:i/>
          <w:highlight w:val="yellow"/>
        </w:rPr>
        <w:t>[</w:t>
      </w:r>
      <w:r w:rsidRPr="00F41C0D">
        <w:rPr>
          <w:b/>
          <w:i/>
          <w:highlight w:val="yellow"/>
        </w:rPr>
        <w:t>Editors’ note</w:t>
      </w:r>
      <w:r w:rsidRPr="00F41C0D">
        <w:rPr>
          <w:i/>
          <w:highlight w:val="yellow"/>
        </w:rPr>
        <w:t>:] Add information about the additional models which are needed for service configuration.</w:t>
      </w:r>
    </w:p>
    <w:p w14:paraId="38C66CB4" w14:textId="7E7E2FB8" w:rsidR="00F4197B" w:rsidRDefault="00F4197B" w:rsidP="00F4197B">
      <w:r w:rsidRPr="0086686A">
        <w:t>The ONF Technical Recommendations for Functional Requirements for the transport API in [ONF TR-527]</w:t>
      </w:r>
      <w:bookmarkStart w:id="4" w:name="_Hlk492386031"/>
      <w:r w:rsidRPr="0086686A">
        <w:t xml:space="preserve"> and the ONF transport API multi-</w:t>
      </w:r>
      <w:r w:rsidR="00C330BF" w:rsidRPr="0086686A">
        <w:t>domain</w:t>
      </w:r>
      <w:r w:rsidRPr="0086686A">
        <w:t xml:space="preserve"> examples </w:t>
      </w:r>
      <w:bookmarkEnd w:id="4"/>
      <w:r w:rsidRPr="0086686A">
        <w:t xml:space="preserve">in [ONF GitHub]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5" w:name="_Toc497144530"/>
      <w:bookmarkStart w:id="6" w:name="_Ref500430671"/>
      <w:bookmarkStart w:id="7" w:name="_Toc528005009"/>
      <w:r>
        <w:t>Assumptions</w:t>
      </w:r>
      <w:bookmarkEnd w:id="5"/>
      <w:bookmarkEnd w:id="6"/>
      <w:bookmarkEnd w:id="7"/>
    </w:p>
    <w:p w14:paraId="0812945A" w14:textId="77777777" w:rsidR="000D1432" w:rsidRDefault="000D1432" w:rsidP="000D1432">
      <w:bookmarkStart w:id="8" w:name="_Ref486345367"/>
      <w:r>
        <w:t>This document is making the following assumptions, still to be validated with TEAS WG:</w:t>
      </w:r>
    </w:p>
    <w:p w14:paraId="4BD1E2A3" w14:textId="2202A514"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r w:rsidRPr="009571A5">
        <w:t>src-tp-id</w:t>
      </w:r>
      <w:r>
        <w:t xml:space="preserve"> and </w:t>
      </w:r>
      <w:r w:rsidRPr="009571A5">
        <w:t>dst-tp-id</w:t>
      </w:r>
      <w:r>
        <w:t xml:space="preserve"> attributes empty) </w:t>
      </w:r>
      <w:r w:rsidR="00EC0ADF">
        <w:t xml:space="preserve">for the tunnel </w:t>
      </w:r>
      <w:r>
        <w:t xml:space="preserve">and it would use the </w:t>
      </w:r>
      <w:r w:rsidRPr="005F1E87">
        <w:t>explicit-route-object</w:t>
      </w:r>
      <w:r w:rsidR="00EC0ADF" w:rsidRPr="005F1E87">
        <w:t>/</w:t>
      </w:r>
      <w:r w:rsidR="00EC0ADF" w:rsidRPr="00EC0ADF">
        <w:t>route-object-include-exclude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8"/>
    </w:p>
    <w:p w14:paraId="4DF06BEB" w14:textId="7DDACCA4" w:rsidR="00F4197B" w:rsidRDefault="0091245F" w:rsidP="00F4197B">
      <w:pPr>
        <w:pStyle w:val="RFCListNumbered"/>
      </w:pPr>
      <w:bookmarkStart w:id="9"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9"/>
      <w:r w:rsidR="00F4197B">
        <w:t xml:space="preserve"> The TE Topology YANG model in [TE-TOPO] is being updated to report the label set information.</w:t>
      </w:r>
    </w:p>
    <w:p w14:paraId="0AF520C3" w14:textId="25A1A36B" w:rsidR="00C94F96" w:rsidRPr="00F41C0D" w:rsidRDefault="00C94F96" w:rsidP="00C94F96">
      <w:pPr>
        <w:rPr>
          <w:i/>
        </w:rPr>
      </w:pPr>
      <w:r w:rsidRPr="00F41C0D">
        <w:rPr>
          <w:i/>
          <w:highlight w:val="yellow"/>
        </w:rPr>
        <w:t>[</w:t>
      </w:r>
      <w:r w:rsidR="00CB2098">
        <w:rPr>
          <w:b/>
          <w:i/>
          <w:highlight w:val="yellow"/>
        </w:rPr>
        <w:t>Editors’ note</w:t>
      </w:r>
      <w:r w:rsidRPr="00F41C0D">
        <w:rPr>
          <w:i/>
          <w:highlight w:val="yellow"/>
        </w:rPr>
        <w:t xml:space="preserve">:] </w:t>
      </w:r>
      <w:r w:rsidR="00386D84">
        <w:rPr>
          <w:i/>
          <w:highlight w:val="yellow"/>
        </w:rPr>
        <w:t>T</w:t>
      </w:r>
      <w:r>
        <w:rPr>
          <w:i/>
          <w:highlight w:val="yellow"/>
        </w:rPr>
        <w:t>hese assumptions should be described in the TE Tutorial and removed from this section (need to check the TE Tutorial document)</w:t>
      </w:r>
      <w:r w:rsidRPr="00F41C0D">
        <w:rPr>
          <w:i/>
          <w:highlight w:val="yellow"/>
        </w:rPr>
        <w:t>.</w:t>
      </w:r>
    </w:p>
    <w:p w14:paraId="1B68F502" w14:textId="77777777" w:rsidR="00F4197B" w:rsidRDefault="00F4197B" w:rsidP="00F4197B">
      <w:r>
        <w:t>This document is also making the following assumptions, still to be validated with CCAMP WG:</w:t>
      </w:r>
    </w:p>
    <w:p w14:paraId="292B812E" w14:textId="1D5E64DE" w:rsidR="00255FFA" w:rsidRPr="00364127" w:rsidRDefault="00255FFA" w:rsidP="005F1E87">
      <w:pPr>
        <w:pStyle w:val="RFCListNumbered"/>
        <w:numPr>
          <w:ilvl w:val="0"/>
          <w:numId w:val="48"/>
        </w:numPr>
      </w:pPr>
      <w:r w:rsidRPr="00364127">
        <w:t xml:space="preserve">The topology information for the Ethernet access links </w:t>
      </w:r>
      <w:r w:rsidR="006531CC">
        <w:rPr>
          <w:noProof/>
        </w:rPr>
        <w:t>is</w:t>
      </w:r>
      <w:r w:rsidRPr="00364127">
        <w:t xml:space="preserve"> modelled using the YANG model defined in [Client-Topo].</w:t>
      </w:r>
    </w:p>
    <w:p w14:paraId="0CC52FDC" w14:textId="4D875BB5" w:rsidR="00255FFA" w:rsidRDefault="00255FFA" w:rsidP="005F1E87">
      <w:pPr>
        <w:pStyle w:val="RFCListNumbered"/>
        <w:numPr>
          <w:ilvl w:val="0"/>
          <w:numId w:val="48"/>
        </w:numPr>
      </w:pPr>
      <w:r>
        <w:lastRenderedPageBreak/>
        <w:t>The service information for Ethernet and other OTN client layer services are modelled using the YANG model defined in [Client-Signal].</w:t>
      </w:r>
    </w:p>
    <w:p w14:paraId="5CD61854" w14:textId="6DAFD4AD"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r>
        <w:t xml:space="preserve">document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622EB902" w14:textId="77777777" w:rsidR="003362AE" w:rsidRDefault="003362AE" w:rsidP="00237595">
      <w:pPr>
        <w:pStyle w:val="Heading1"/>
      </w:pPr>
      <w:bookmarkStart w:id="10" w:name="_Toc528005010"/>
      <w:r w:rsidRPr="003362AE">
        <w:t>Terminology</w:t>
      </w:r>
      <w:bookmarkEnd w:id="10"/>
    </w:p>
    <w:p w14:paraId="25513A13" w14:textId="1DEC723D" w:rsidR="007C50DE" w:rsidRDefault="007C50DE" w:rsidP="003362AE">
      <w:r w:rsidRPr="007C50DE">
        <w:t xml:space="preserve">Domain: </w:t>
      </w:r>
      <w:r w:rsidR="00BE17B8">
        <w:t>defined as</w:t>
      </w:r>
      <w:r w:rsidR="00BE17B8" w:rsidRPr="007C50DE">
        <w:t xml:space="preserve"> </w:t>
      </w:r>
      <w:r w:rsidR="00BE17B8">
        <w:t>a</w:t>
      </w:r>
      <w:r w:rsidR="00BE17B8" w:rsidRPr="007C50DE">
        <w:t xml:space="preserve"> </w:t>
      </w:r>
      <w:r w:rsidRPr="007C50DE">
        <w:t>collection of network elements within a common realm of address space or path computation responsibility [RFC5151]</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28F42274" w14:textId="7195F7D4" w:rsidR="007C50DE" w:rsidRDefault="007C50DE" w:rsidP="007C50DE">
      <w:r w:rsidRPr="00F41C0D">
        <w:rPr>
          <w:highlight w:val="yellow"/>
        </w:rPr>
        <w:t>MAC Bridging: Virtual LANs (VLANs) on IEEE 802.3 Ethernet network</w:t>
      </w:r>
    </w:p>
    <w:p w14:paraId="1D3B7C67" w14:textId="1F627BCB" w:rsidR="00B201D2" w:rsidRPr="00F41C0D" w:rsidRDefault="00B201D2" w:rsidP="007C50DE">
      <w:pPr>
        <w:rPr>
          <w:i/>
        </w:rPr>
      </w:pPr>
      <w:r w:rsidRPr="00F41C0D">
        <w:rPr>
          <w:i/>
          <w:highlight w:val="yellow"/>
        </w:rPr>
        <w:t>[</w:t>
      </w:r>
      <w:r w:rsidRPr="00F41C0D">
        <w:rPr>
          <w:b/>
          <w:i/>
          <w:highlight w:val="yellow"/>
        </w:rPr>
        <w:t>Editors’ note</w:t>
      </w:r>
      <w:r w:rsidRPr="00F41C0D">
        <w:rPr>
          <w:i/>
          <w:highlight w:val="yellow"/>
        </w:rPr>
        <w:t>:] Add terminology for end-to-end data plane connection, data plane segment connection</w:t>
      </w:r>
      <w:r w:rsidR="006531CC">
        <w:rPr>
          <w:i/>
          <w:highlight w:val="yellow"/>
        </w:rPr>
        <w:t>.</w:t>
      </w:r>
    </w:p>
    <w:p w14:paraId="6C96AB14" w14:textId="77777777" w:rsidR="00C330BF" w:rsidRDefault="00C17E38" w:rsidP="00C330BF">
      <w:pPr>
        <w:pStyle w:val="Heading1"/>
      </w:pPr>
      <w:bookmarkStart w:id="11" w:name="_Ref508188386"/>
      <w:bookmarkStart w:id="12" w:name="_Toc528005011"/>
      <w:r w:rsidRPr="00C330BF">
        <w:lastRenderedPageBreak/>
        <w:t>Conventions used in this document</w:t>
      </w:r>
      <w:bookmarkStart w:id="13" w:name="_Ref500169258"/>
      <w:bookmarkEnd w:id="11"/>
      <w:bookmarkEnd w:id="12"/>
    </w:p>
    <w:p w14:paraId="6B2E182C" w14:textId="77777777" w:rsidR="00C330BF" w:rsidRDefault="00C330BF" w:rsidP="00C330BF">
      <w:pPr>
        <w:pStyle w:val="Heading2"/>
      </w:pPr>
      <w:bookmarkStart w:id="14" w:name="_Toc496630298"/>
      <w:bookmarkStart w:id="15" w:name="_Toc528005012"/>
      <w:r>
        <w:t>Topology and traffic flow processing</w:t>
      </w:r>
      <w:bookmarkEnd w:id="14"/>
      <w:bookmarkEnd w:id="15"/>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A9C5840" w:rsidR="000D1432" w:rsidRPr="0091245F" w:rsidRDefault="000D1432" w:rsidP="000D1432">
      <w:pPr>
        <w:ind w:left="864"/>
      </w:pPr>
      <w:r w:rsidRPr="00F41C0D">
        <w:rPr>
          <w:highlight w:val="yellow"/>
        </w:rPr>
        <w:t>&lt;node&gt; (&lt;processing&gt;){, &lt;node&gt; (&lt;processing&gt;)}</w:t>
      </w:r>
    </w:p>
    <w:p w14:paraId="3F0985EA" w14:textId="77777777" w:rsidR="00C330BF" w:rsidRDefault="00C330BF" w:rsidP="00C330BF">
      <w:r>
        <w:t>The order represents the order of traffic flow being forwarded through the network.</w:t>
      </w:r>
    </w:p>
    <w:p w14:paraId="6B633D45" w14:textId="77777777" w:rsidR="00C330BF" w:rsidRDefault="00C330BF" w:rsidP="00C330BF">
      <w:r>
        <w:t>The processing can be either an adaptation of a client layer into a server layer "(client -&gt; server)" or switching at a given layer "([switching])". Multi-layer switching is indicated by two layer switching with client/server adaptation: "([client] -&gt; [server])".</w:t>
      </w:r>
    </w:p>
    <w:p w14:paraId="5932630C" w14:textId="77777777" w:rsidR="00C330BF" w:rsidRDefault="00C330BF" w:rsidP="00C330BF">
      <w:r>
        <w:t>For example, the following traffic flow:</w:t>
      </w:r>
    </w:p>
    <w:p w14:paraId="7D0E9B3F" w14:textId="4D5B2B3E" w:rsidR="00C330BF" w:rsidRDefault="00C330BF" w:rsidP="00C330BF">
      <w:pPr>
        <w:ind w:left="864"/>
      </w:pPr>
      <w:r>
        <w:t xml:space="preserve">R1 ([PKT] -&gt; ODU2), S3 ([ODU2]), S5 ([ODU2]), S6 ([ODU2]), </w:t>
      </w:r>
      <w:r>
        <w:br/>
        <w:t>R3 (ODU2 -&gt; [PKT])</w:t>
      </w:r>
    </w:p>
    <w:p w14:paraId="3466C290" w14:textId="386A2262" w:rsidR="00C330BF" w:rsidRDefault="00C330BF" w:rsidP="00C330BF">
      <w:r>
        <w:t>Node R1 is switching at the packet (PKT) layer and mapping packets into a</w:t>
      </w:r>
      <w:r w:rsidR="0091245F">
        <w:t>n</w:t>
      </w:r>
      <w:r>
        <w:t xml:space="preserve"> ODU2 before transmission to node S3. Nodes S3, S5 and </w:t>
      </w:r>
      <w:r w:rsidRPr="006531CC">
        <w:rPr>
          <w:noProof/>
        </w:rPr>
        <w:t>S6</w:t>
      </w:r>
      <w:r>
        <w:t xml:space="preserve"> are switching at the ODU2 layer: S3 sends the ODU2 traffic to S5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&lt;node&gt; {, &lt;node&gt;}</w:t>
      </w:r>
    </w:p>
    <w:p w14:paraId="760C4ABD" w14:textId="77777777" w:rsidR="00C330BF" w:rsidRDefault="00C330BF" w:rsidP="00C330BF">
      <w:r>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16" w:name="_Toc528005013"/>
      <w:r w:rsidRPr="00C330BF">
        <w:t>JSON code</w:t>
      </w:r>
      <w:bookmarkEnd w:id="16"/>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lastRenderedPageBreak/>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8C12880" w:rsidR="00C330BF" w:rsidRDefault="00C330BF" w:rsidP="00C330BF">
      <w:r w:rsidRPr="00F5301C">
        <w:t xml:space="preserve">JSON language does not support the insertion of comments that have been instead found to be useful when writing the examples. This document </w:t>
      </w:r>
      <w:r w:rsidR="006531CC">
        <w:t xml:space="preserve">will </w:t>
      </w:r>
      <w:r w:rsidRPr="006531CC">
        <w:rPr>
          <w:noProof/>
        </w:rPr>
        <w:t>insert</w:t>
      </w:r>
      <w:r w:rsidRPr="00F5301C">
        <w:t xml:space="preserve">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360491">
        <w:t>Appendix A</w:t>
      </w:r>
      <w:r>
        <w:rPr>
          <w:highlight w:val="yellow"/>
        </w:rPr>
        <w:fldChar w:fldCharType="end"/>
      </w:r>
      <w:r>
        <w:t>, which would not consider the comments.</w:t>
      </w:r>
    </w:p>
    <w:p w14:paraId="3F0D4287" w14:textId="4674E1BC"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 xml:space="preserve">JSON name/value </w:t>
      </w:r>
      <w:r w:rsidRPr="006531CC">
        <w:rPr>
          <w:noProof/>
        </w:rPr>
        <w:t>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te-node-id": "S3-NODE-ID",</w:t>
      </w:r>
    </w:p>
    <w:p w14:paraId="69AC75FE" w14:textId="77777777" w:rsidR="00C330BF" w:rsidRDefault="00C330BF" w:rsidP="00C330BF">
      <w:r>
        <w:t xml:space="preserve">   </w:t>
      </w:r>
      <w:r w:rsidRPr="0087196F">
        <w:t>"te-node-id": "10.0.0.3",</w:t>
      </w:r>
    </w:p>
    <w:p w14:paraId="18378CFC" w14:textId="34C8D5EE"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17" w:name="_Ref500417417"/>
      <w:bookmarkStart w:id="18" w:name="_Toc528005014"/>
      <w:r w:rsidRPr="00C330BF">
        <w:lastRenderedPageBreak/>
        <w:t>Scenarios Description</w:t>
      </w:r>
      <w:bookmarkEnd w:id="13"/>
      <w:bookmarkEnd w:id="17"/>
      <w:bookmarkEnd w:id="18"/>
    </w:p>
    <w:p w14:paraId="73620638" w14:textId="77777777" w:rsidR="006F6F19" w:rsidRDefault="003362AE" w:rsidP="00B01DFE">
      <w:pPr>
        <w:pStyle w:val="Heading2"/>
      </w:pPr>
      <w:bookmarkStart w:id="19" w:name="_Ref517959052"/>
      <w:bookmarkStart w:id="20" w:name="_Toc528005015"/>
      <w:r w:rsidRPr="00C330BF">
        <w:t>Reference Network</w:t>
      </w:r>
      <w:bookmarkEnd w:id="19"/>
      <w:bookmarkEnd w:id="20"/>
    </w:p>
    <w:p w14:paraId="0FC7AF2A" w14:textId="35189D67"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360491">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C330BF" w:rsidRPr="00B07223">
        <w:t xml:space="preserve">providing transport 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BF35F6">
      <w:pPr>
        <w:pStyle w:val="RFCFigure"/>
        <w:rPr>
          <w:lang w:val="en-AU"/>
        </w:rPr>
      </w:pPr>
      <w:r w:rsidRPr="00AE0542">
        <w:rPr>
          <w:lang w:val="en-AU"/>
        </w:rPr>
        <w:t xml:space="preserve">             ........................</w:t>
      </w:r>
    </w:p>
    <w:p w14:paraId="22F853E5" w14:textId="77777777" w:rsidR="00BF35F6" w:rsidRPr="00AE0542" w:rsidRDefault="00BF35F6" w:rsidP="00BF35F6">
      <w:pPr>
        <w:pStyle w:val="RFCFigure"/>
        <w:rPr>
          <w:lang w:val="en-AU"/>
        </w:rPr>
      </w:pPr>
      <w:r w:rsidRPr="00AE0542">
        <w:rPr>
          <w:lang w:val="en-AU"/>
        </w:rPr>
        <w:t>..........   :                      :</w:t>
      </w:r>
    </w:p>
    <w:p w14:paraId="2BB73B1B" w14:textId="66A058CE" w:rsidR="00BF35F6" w:rsidRPr="00AE0542" w:rsidRDefault="007445AC" w:rsidP="00BF35F6">
      <w:pPr>
        <w:pStyle w:val="RFCFigure"/>
        <w:rPr>
          <w:lang w:val="en-AU"/>
        </w:rPr>
      </w:pPr>
      <w:r>
        <w:rPr>
          <w:lang w:val="en-AU"/>
        </w:rPr>
        <w:t xml:space="preserve"> </w:t>
      </w:r>
      <w:r w:rsidR="00BF35F6" w:rsidRPr="00AE0542">
        <w:rPr>
          <w:lang w:val="en-AU"/>
        </w:rPr>
        <w:t xml:space="preserve">        :   :   Network domain 1   :   </w:t>
      </w:r>
      <w:r w:rsidR="00BF35F6" w:rsidRPr="00610654">
        <w:rPr>
          <w:noProof/>
          <w:lang w:val="en-AU"/>
        </w:rPr>
        <w:t>.............</w:t>
      </w:r>
    </w:p>
    <w:p w14:paraId="2F633627" w14:textId="307BBBC4" w:rsidR="00BF35F6" w:rsidRPr="00AE0542" w:rsidRDefault="00BF35F6" w:rsidP="00F41C0D">
      <w:pPr>
        <w:pStyle w:val="RFCFigure"/>
        <w:ind w:firstLineChars="50" w:firstLine="120"/>
        <w:rPr>
          <w:lang w:val="en-AU"/>
        </w:rPr>
      </w:pPr>
      <w:r w:rsidRPr="00AE0542">
        <w:rPr>
          <w:lang w:val="en-AU"/>
        </w:rPr>
        <w:t>Customer:   :                      :   :           :</w:t>
      </w:r>
    </w:p>
    <w:p w14:paraId="0C214A9E" w14:textId="2B2A3587" w:rsidR="00BF35F6" w:rsidRPr="00AE0542" w:rsidRDefault="007445AC" w:rsidP="00F41C0D">
      <w:pPr>
        <w:pStyle w:val="RFCFigure"/>
        <w:ind w:firstLineChars="50" w:firstLine="120"/>
        <w:rPr>
          <w:lang w:val="en-AU"/>
        </w:rPr>
      </w:pPr>
      <w:r>
        <w:rPr>
          <w:lang w:val="en-AU"/>
        </w:rPr>
        <w:t xml:space="preserve"> </w:t>
      </w:r>
      <w:r w:rsidR="00BF35F6" w:rsidRPr="00AE0542">
        <w:rPr>
          <w:lang w:val="en-AU"/>
        </w:rPr>
        <w:t>domain :   :     S1 -------+      :   :  Network  :</w:t>
      </w:r>
    </w:p>
    <w:p w14:paraId="743837B5" w14:textId="0D5434FE"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   :  domain 3 :   ..........</w:t>
      </w:r>
    </w:p>
    <w:p w14:paraId="2BBE1051" w14:textId="4573C96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R1 ------- S3 ----- S4    \    :   :           :   :        </w:t>
      </w:r>
      <w:r>
        <w:rPr>
          <w:lang w:val="en-AU"/>
        </w:rPr>
        <w:t xml:space="preserve"> </w:t>
      </w:r>
    </w:p>
    <w:p w14:paraId="3584CD1E" w14:textId="7030C70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S2 --------+        :   :Customer</w:t>
      </w:r>
      <w:r>
        <w:rPr>
          <w:lang w:val="en-AU"/>
        </w:rPr>
        <w:t xml:space="preserve"> </w:t>
      </w:r>
    </w:p>
    <w:p w14:paraId="42BDBBA2" w14:textId="740E2C62"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  :   :   \       :   :</w:t>
      </w:r>
      <w:r>
        <w:rPr>
          <w:lang w:val="en-AU"/>
        </w:rPr>
        <w:t xml:space="preserve"> </w:t>
      </w:r>
      <w:r w:rsidR="00BF35F6" w:rsidRPr="00AE0542">
        <w:rPr>
          <w:lang w:val="en-AU"/>
        </w:rPr>
        <w:t>domain</w:t>
      </w:r>
      <w:r>
        <w:rPr>
          <w:lang w:val="en-AU"/>
        </w:rPr>
        <w:t xml:space="preserve">  </w:t>
      </w:r>
    </w:p>
    <w:p w14:paraId="03D4177D" w14:textId="76BD3304"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S5       \   |  :   :    \      :   :        </w:t>
      </w:r>
      <w:r>
        <w:rPr>
          <w:lang w:val="en-AU"/>
        </w:rPr>
        <w:t xml:space="preserve"> </w:t>
      </w:r>
    </w:p>
    <w:p w14:paraId="7A95BD85" w14:textId="7A2E908B"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R2 ------+    /  \       \  |  :   :    S31 --------- R7  </w:t>
      </w:r>
      <w:r>
        <w:rPr>
          <w:lang w:val="en-AU"/>
        </w:rPr>
        <w:t xml:space="preserve"> </w:t>
      </w:r>
    </w:p>
    <w:p w14:paraId="5D949079" w14:textId="556C85B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  /    \       \ |  :   :   /   \   :   :        </w:t>
      </w:r>
      <w:r>
        <w:rPr>
          <w:lang w:val="en-AU"/>
        </w:rPr>
        <w:t xml:space="preserve"> </w:t>
      </w:r>
    </w:p>
    <w:p w14:paraId="27776739" w14:textId="676C2B97"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S6 ---- S7 ---- S8 ------ S32   S33 ------ R8  </w:t>
      </w:r>
      <w:r>
        <w:rPr>
          <w:lang w:val="en-AU"/>
        </w:rPr>
        <w:t xml:space="preserve"> </w:t>
      </w:r>
    </w:p>
    <w:p w14:paraId="2ABFB373" w14:textId="060F93CD"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14:paraId="17541008" w14:textId="3BD12CE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R3 ------+         |       |   :   :/   S34    :</w:t>
      </w:r>
      <w:r>
        <w:rPr>
          <w:lang w:val="en-AU"/>
        </w:rPr>
        <w:t xml:space="preserve">          </w:t>
      </w:r>
      <w:r w:rsidRPr="00AE0542">
        <w:rPr>
          <w:lang w:val="en-AU"/>
        </w:rPr>
        <w:t>:</w:t>
      </w:r>
    </w:p>
    <w:p w14:paraId="0EF7C0CD" w14:textId="5AEDE233"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    /      :</w:t>
      </w:r>
      <w:r>
        <w:rPr>
          <w:lang w:val="en-AU"/>
        </w:rPr>
        <w:t xml:space="preserve">          </w:t>
      </w:r>
      <w:r w:rsidRPr="00AE0542">
        <w:rPr>
          <w:lang w:val="en-AU"/>
        </w:rPr>
        <w:t>:</w:t>
      </w:r>
    </w:p>
    <w:p w14:paraId="51AC2D4C" w14:textId="730B937E"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w:t>
      </w:r>
      <w:r>
        <w:rPr>
          <w:lang w:val="en-AU"/>
        </w:rPr>
        <w:t xml:space="preserve">          </w:t>
      </w:r>
      <w:r w:rsidRPr="00AE0542">
        <w:rPr>
          <w:lang w:val="en-AU"/>
        </w:rPr>
        <w:t>:</w:t>
      </w:r>
    </w:p>
    <w:p w14:paraId="5552989F" w14:textId="5ED3AA9E" w:rsidR="00BF35F6" w:rsidRPr="00F41C0D" w:rsidRDefault="00BF35F6" w:rsidP="00BF35F6">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14:paraId="5CB5E7B3" w14:textId="74FF24D5" w:rsidR="00BF35F6" w:rsidRPr="00AE0542" w:rsidRDefault="00BF35F6" w:rsidP="00BF35F6">
      <w:pPr>
        <w:pStyle w:val="RFCFigure"/>
        <w:rPr>
          <w:lang w:val="en-AU"/>
        </w:rPr>
      </w:pPr>
      <w:r w:rsidRPr="00AE0542">
        <w:rPr>
          <w:lang w:val="en-AU"/>
        </w:rPr>
        <w:t xml:space="preserve">             ...........|.......|..../..../...</w:t>
      </w:r>
      <w:r w:rsidR="007445AC">
        <w:rPr>
          <w:lang w:val="en-AU"/>
        </w:rPr>
        <w:t xml:space="preserve">                 </w:t>
      </w:r>
      <w:r w:rsidR="007445AC" w:rsidRPr="00AE0542">
        <w:rPr>
          <w:lang w:val="en-AU"/>
        </w:rPr>
        <w:t>:</w:t>
      </w:r>
    </w:p>
    <w:p w14:paraId="498692FF" w14:textId="65B8AFC4"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14:paraId="4AC219BA" w14:textId="1E26483B"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r w:rsidR="007445AC">
        <w:rPr>
          <w:lang w:val="en-AU"/>
        </w:rPr>
        <w:t xml:space="preserve"> </w:t>
      </w:r>
    </w:p>
    <w:p w14:paraId="1361CD4A" w14:textId="3DADB1DC" w:rsidR="00BF35F6" w:rsidRPr="00AE0542" w:rsidRDefault="00BF35F6" w:rsidP="00BF35F6">
      <w:pPr>
        <w:pStyle w:val="RFCFigure"/>
        <w:rPr>
          <w:lang w:val="en-AU"/>
        </w:rPr>
      </w:pPr>
      <w:r w:rsidRPr="00AE0542">
        <w:rPr>
          <w:lang w:val="en-AU"/>
        </w:rPr>
        <w:t xml:space="preserve">             : domain 2 |       | /    /     :    :Customer</w:t>
      </w:r>
    </w:p>
    <w:p w14:paraId="2A0D45C2" w14:textId="0149405A" w:rsidR="00BF35F6" w:rsidRPr="00AE0542" w:rsidRDefault="00BF35F6" w:rsidP="00BF35F6">
      <w:pPr>
        <w:pStyle w:val="RFCFigure"/>
        <w:rPr>
          <w:lang w:val="en-AU"/>
        </w:rPr>
      </w:pPr>
      <w:r w:rsidRPr="00AE0542">
        <w:rPr>
          <w:lang w:val="en-AU"/>
        </w:rPr>
        <w:t xml:space="preserve">             :         S11 ---- S12   /      :    :</w:t>
      </w:r>
      <w:r w:rsidR="007445AC">
        <w:rPr>
          <w:lang w:val="en-AU"/>
        </w:rPr>
        <w:t xml:space="preserve"> </w:t>
      </w:r>
      <w:r w:rsidRPr="00AE0542">
        <w:rPr>
          <w:lang w:val="en-AU"/>
        </w:rPr>
        <w:t xml:space="preserve">domain </w:t>
      </w:r>
    </w:p>
    <w:p w14:paraId="5A39EDF4" w14:textId="72365F4F" w:rsidR="00BF35F6" w:rsidRPr="00AE0542" w:rsidRDefault="00BF35F6" w:rsidP="00BF35F6">
      <w:pPr>
        <w:pStyle w:val="RFCFigure"/>
        <w:rPr>
          <w:lang w:val="en-AU"/>
        </w:rPr>
      </w:pPr>
      <w:r w:rsidRPr="00AE0542">
        <w:rPr>
          <w:lang w:val="en-AU"/>
        </w:rPr>
        <w:t xml:space="preserve">             :        /          | \ /       :    :        </w:t>
      </w:r>
    </w:p>
    <w:p w14:paraId="7B6A989B" w14:textId="62B3723A" w:rsidR="00BF35F6" w:rsidRPr="00AE0542" w:rsidRDefault="00BF35F6" w:rsidP="00BF35F6">
      <w:pPr>
        <w:pStyle w:val="RFCFigure"/>
        <w:rPr>
          <w:lang w:val="en-AU"/>
        </w:rPr>
      </w:pPr>
      <w:r w:rsidRPr="00AE0542">
        <w:rPr>
          <w:lang w:val="en-AU"/>
        </w:rPr>
        <w:t xml:space="preserve">             :     S13     S14   | S15 ------------- R4  </w:t>
      </w:r>
    </w:p>
    <w:p w14:paraId="436D72E3" w14:textId="545415A2" w:rsidR="00BF35F6" w:rsidRPr="00AE0542" w:rsidRDefault="00BF35F6" w:rsidP="00BF35F6">
      <w:pPr>
        <w:pStyle w:val="RFCFigure"/>
        <w:rPr>
          <w:lang w:val="en-AU"/>
        </w:rPr>
      </w:pPr>
      <w:r w:rsidRPr="00AE0542">
        <w:rPr>
          <w:lang w:val="en-AU"/>
        </w:rPr>
        <w:t xml:space="preserve">             :     |  \   /   \  |    \      :    :        </w:t>
      </w:r>
    </w:p>
    <w:p w14:paraId="58DD3C9D" w14:textId="38CEDACB" w:rsidR="00BF35F6" w:rsidRPr="00AE0542" w:rsidRDefault="00BF35F6" w:rsidP="00BF35F6">
      <w:pPr>
        <w:pStyle w:val="RFCFigure"/>
        <w:rPr>
          <w:lang w:val="en-AU"/>
        </w:rPr>
      </w:pPr>
      <w:r w:rsidRPr="00AE0542">
        <w:rPr>
          <w:lang w:val="en-AU"/>
        </w:rPr>
        <w:t xml:space="preserve">             :     |   S16     \ |     \     :    :        </w:t>
      </w:r>
    </w:p>
    <w:p w14:paraId="3A6B3E2F" w14:textId="193207A5" w:rsidR="00BF35F6" w:rsidRPr="00AE0542" w:rsidRDefault="00BF35F6" w:rsidP="00BF35F6">
      <w:pPr>
        <w:pStyle w:val="RFCFigure"/>
        <w:rPr>
          <w:lang w:val="en-AU"/>
        </w:rPr>
      </w:pPr>
      <w:r w:rsidRPr="00AE0542">
        <w:rPr>
          <w:lang w:val="en-AU"/>
        </w:rPr>
        <w:t xml:space="preserve">             :     |  /         S17 -- S18 --------- R5  </w:t>
      </w:r>
    </w:p>
    <w:p w14:paraId="3F3D612C" w14:textId="5B5DDF38" w:rsidR="00BF35F6" w:rsidRPr="00AE0542" w:rsidRDefault="00BF35F6" w:rsidP="00BF35F6">
      <w:pPr>
        <w:pStyle w:val="RFCFigure"/>
        <w:rPr>
          <w:lang w:val="en-AU"/>
        </w:rPr>
      </w:pPr>
      <w:r w:rsidRPr="00AE0542">
        <w:rPr>
          <w:lang w:val="en-AU"/>
        </w:rPr>
        <w:t xml:space="preserve">             :     | /             \   /     :    :        </w:t>
      </w:r>
    </w:p>
    <w:p w14:paraId="30C5B57E" w14:textId="2F5BFFFC" w:rsidR="00BF35F6" w:rsidRPr="00AE0542" w:rsidRDefault="00BF35F6" w:rsidP="00BF35F6">
      <w:pPr>
        <w:pStyle w:val="RFCFigure"/>
        <w:rPr>
          <w:lang w:val="en-AU"/>
        </w:rPr>
      </w:pPr>
      <w:r w:rsidRPr="00AE0542">
        <w:rPr>
          <w:lang w:val="en-AU"/>
        </w:rPr>
        <w:t xml:space="preserve">             :    S19 ---- S20 ---- S21 ------------ R6  </w:t>
      </w:r>
    </w:p>
    <w:p w14:paraId="2BD07AD1" w14:textId="04287BD2" w:rsidR="00BF35F6" w:rsidRPr="00AE0542" w:rsidRDefault="00BF35F6" w:rsidP="00BF35F6">
      <w:pPr>
        <w:pStyle w:val="RFCFigure"/>
        <w:rPr>
          <w:lang w:val="en-AU"/>
        </w:rPr>
      </w:pPr>
      <w:r w:rsidRPr="00AE0542">
        <w:rPr>
          <w:lang w:val="en-AU"/>
        </w:rPr>
        <w:t xml:space="preserve">             :                               :    :        </w:t>
      </w:r>
    </w:p>
    <w:p w14:paraId="780467CF" w14:textId="2022CF87" w:rsidR="00BF35F6" w:rsidRDefault="00BF35F6" w:rsidP="00BF35F6">
      <w:pPr>
        <w:pStyle w:val="RFCFigure"/>
        <w:rPr>
          <w:lang w:val="en-AU"/>
        </w:rPr>
      </w:pPr>
      <w:r w:rsidRPr="00AE0542">
        <w:rPr>
          <w:lang w:val="en-AU"/>
        </w:rPr>
        <w:t xml:space="preserve">             :...............................:    :........</w:t>
      </w:r>
      <w:r w:rsidR="007445AC" w:rsidRPr="00AE0542">
        <w:rPr>
          <w:lang w:val="en-AU"/>
        </w:rPr>
        <w:t>.</w:t>
      </w:r>
      <w:r w:rsidR="007445AC">
        <w:rPr>
          <w:lang w:val="en-AU"/>
        </w:rPr>
        <w:t>....</w:t>
      </w:r>
    </w:p>
    <w:p w14:paraId="5C0F5FC4" w14:textId="77777777" w:rsidR="00BF35F6" w:rsidRDefault="00BF35F6" w:rsidP="00BF35F6">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21" w:name="_Ref492484562"/>
      <w:bookmarkStart w:id="22" w:name="_Ref488931691"/>
      <w:r>
        <w:t xml:space="preserve">- </w:t>
      </w:r>
      <w:r w:rsidR="00BF35F6" w:rsidRPr="00F67F6C">
        <w:t>Reference network</w:t>
      </w:r>
      <w:bookmarkEnd w:id="21"/>
    </w:p>
    <w:bookmarkEnd w:id="22"/>
    <w:p w14:paraId="2070B745" w14:textId="691F993D" w:rsidR="00260D47" w:rsidRDefault="00260D47" w:rsidP="00BF35F6">
      <w:r>
        <w:lastRenderedPageBreak/>
        <w:t xml:space="preserve">This document assumes that all the transport network switching nodes Si are OTN switching nodes capable </w:t>
      </w:r>
      <w:r w:rsidR="006531CC">
        <w:rPr>
          <w:noProof/>
        </w:rPr>
        <w:t>of switching</w:t>
      </w:r>
      <w:r>
        <w:t xml:space="preserve"> in the electrical domain (ODU switching) and that all the Si-Sj OTN links within the transport network (intra-domain or inter-domain) are 100G links while the access Ri-Sj links are 10G links. Different technologies can be used at the access links (e.g., Ethernet, STM-n, OTN).</w:t>
      </w:r>
    </w:p>
    <w:p w14:paraId="44396F86" w14:textId="42D5DA85"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Si-Sj OTN links (up to the OTU4 trail),</w:t>
      </w:r>
      <w:r w:rsidR="00C40595" w:rsidRPr="006E05F4">
        <w:t xml:space="preserve"> are pre-configured </w:t>
      </w:r>
      <w:r w:rsidRPr="006E05F4">
        <w:t>using mechanisms which are 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3D48C27D" w14:textId="2416BAAE"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360491">
        <w:t>Figure 2</w:t>
      </w:r>
      <w:r>
        <w:fldChar w:fldCharType="end"/>
      </w:r>
      <w:r w:rsidR="00602C6C">
        <w:t>,</w:t>
      </w:r>
      <w:r>
        <w:t xml:space="preserve"> follows the ACTN architecture and framework document [ACTN-Frame], and functional components: </w:t>
      </w:r>
    </w:p>
    <w:p w14:paraId="2B5A1013" w14:textId="77777777" w:rsidR="00602C6C" w:rsidRPr="00AE0542" w:rsidRDefault="00602C6C" w:rsidP="00602C6C">
      <w:pPr>
        <w:pStyle w:val="RFCFigure"/>
        <w:rPr>
          <w:lang w:val="en-AU"/>
        </w:rPr>
      </w:pPr>
      <w:r w:rsidRPr="00AE0542">
        <w:rPr>
          <w:lang w:val="en-AU"/>
        </w:rPr>
        <w:lastRenderedPageBreak/>
        <w:t xml:space="preserve">                        --------------</w:t>
      </w:r>
    </w:p>
    <w:p w14:paraId="39277A80"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02C6C">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02C6C">
      <w:pPr>
        <w:pStyle w:val="RFCFigure"/>
        <w:rPr>
          <w:lang w:val="en-AU"/>
        </w:rPr>
      </w:pPr>
      <w:r w:rsidRPr="00AE0542">
        <w:rPr>
          <w:lang w:val="en-AU"/>
        </w:rPr>
        <w:t xml:space="preserve">                              |</w:t>
      </w:r>
    </w:p>
    <w:p w14:paraId="4A26C732" w14:textId="77777777" w:rsidR="00602C6C" w:rsidRPr="00AE0542" w:rsidRDefault="00602C6C" w:rsidP="00602C6C">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02C6C">
      <w:pPr>
        <w:pStyle w:val="RFCFigure"/>
        <w:rPr>
          <w:lang w:val="en-AU"/>
        </w:rPr>
      </w:pPr>
      <w:r w:rsidRPr="00AE0542">
        <w:rPr>
          <w:lang w:val="en-AU"/>
        </w:rPr>
        <w:t xml:space="preserve">                              |</w:t>
      </w:r>
    </w:p>
    <w:p w14:paraId="47CA3B73" w14:textId="77777777" w:rsidR="00602C6C" w:rsidRPr="00AE0542" w:rsidRDefault="00602C6C" w:rsidP="00602C6C">
      <w:pPr>
        <w:pStyle w:val="RFCFigure"/>
        <w:rPr>
          <w:lang w:val="en-AU"/>
        </w:rPr>
      </w:pPr>
      <w:r w:rsidRPr="00AE0542">
        <w:rPr>
          <w:lang w:val="en-AU"/>
        </w:rPr>
        <w:t xml:space="preserve">                       ----------------</w:t>
      </w:r>
    </w:p>
    <w:p w14:paraId="34579028" w14:textId="77777777" w:rsidR="00602C6C" w:rsidRPr="00AE0542" w:rsidRDefault="00602C6C" w:rsidP="00602C6C">
      <w:pPr>
        <w:pStyle w:val="RFCFigure"/>
        <w:rPr>
          <w:lang w:val="en-AU"/>
        </w:rPr>
      </w:pPr>
      <w:r w:rsidRPr="00AE0542">
        <w:rPr>
          <w:lang w:val="en-AU"/>
        </w:rPr>
        <w:t xml:space="preserve">                      |                |</w:t>
      </w:r>
    </w:p>
    <w:p w14:paraId="1E421F28" w14:textId="77777777" w:rsidR="00602C6C" w:rsidRPr="00AE0542" w:rsidRDefault="00602C6C" w:rsidP="00602C6C">
      <w:pPr>
        <w:pStyle w:val="RFCFigure"/>
        <w:rPr>
          <w:lang w:val="en-AU"/>
        </w:rPr>
      </w:pPr>
      <w:r w:rsidRPr="00AE0542">
        <w:rPr>
          <w:lang w:val="en-AU"/>
        </w:rPr>
        <w:t xml:space="preserve">                      |      MDSC      |</w:t>
      </w:r>
    </w:p>
    <w:p w14:paraId="69B20617" w14:textId="77777777" w:rsidR="00602C6C" w:rsidRPr="00AE0542" w:rsidRDefault="00602C6C" w:rsidP="00602C6C">
      <w:pPr>
        <w:pStyle w:val="RFCFigure"/>
        <w:rPr>
          <w:lang w:val="en-AU"/>
        </w:rPr>
      </w:pPr>
      <w:r w:rsidRPr="00AE0542">
        <w:rPr>
          <w:lang w:val="en-AU"/>
        </w:rPr>
        <w:t xml:space="preserve">                      |                |</w:t>
      </w:r>
    </w:p>
    <w:p w14:paraId="6DA081E9" w14:textId="77777777" w:rsidR="00602C6C" w:rsidRPr="00AE0542" w:rsidRDefault="00602C6C" w:rsidP="00602C6C">
      <w:pPr>
        <w:pStyle w:val="RFCFigure"/>
        <w:rPr>
          <w:lang w:val="en-AU"/>
        </w:rPr>
      </w:pPr>
      <w:r w:rsidRPr="00AE0542">
        <w:rPr>
          <w:lang w:val="en-AU"/>
        </w:rPr>
        <w:t xml:space="preserve">                       ----------------</w:t>
      </w:r>
    </w:p>
    <w:p w14:paraId="41A4B484" w14:textId="77777777" w:rsidR="00602C6C" w:rsidRPr="00AE0542" w:rsidRDefault="00602C6C" w:rsidP="00602C6C">
      <w:pPr>
        <w:pStyle w:val="RFCFigure"/>
        <w:rPr>
          <w:lang w:val="en-AU"/>
        </w:rPr>
      </w:pPr>
      <w:r w:rsidRPr="00AE0542">
        <w:rPr>
          <w:lang w:val="en-AU"/>
        </w:rPr>
        <w:t xml:space="preserve">                         /   |    \</w:t>
      </w:r>
    </w:p>
    <w:p w14:paraId="66AE02F1" w14:textId="77777777" w:rsidR="00602C6C" w:rsidRPr="00AE0542" w:rsidRDefault="00602C6C" w:rsidP="00602C6C">
      <w:pPr>
        <w:pStyle w:val="RFCFigure"/>
        <w:rPr>
          <w:lang w:val="en-AU"/>
        </w:rPr>
      </w:pPr>
      <w:r w:rsidRPr="00AE0542">
        <w:rPr>
          <w:lang w:val="en-AU"/>
        </w:rPr>
        <w:t xml:space="preserve">                        /    |     \</w:t>
      </w:r>
    </w:p>
    <w:p w14:paraId="3CB3D355" w14:textId="77777777" w:rsidR="00602C6C" w:rsidRPr="00AE0542" w:rsidRDefault="00602C6C" w:rsidP="00602C6C">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02C6C">
      <w:pPr>
        <w:pStyle w:val="RFCFigure"/>
        <w:rPr>
          <w:lang w:val="en-AU"/>
        </w:rPr>
      </w:pPr>
      <w:r w:rsidRPr="00AE0542">
        <w:rPr>
          <w:lang w:val="en-AU"/>
        </w:rPr>
        <w:t xml:space="preserve">                      /      |       \</w:t>
      </w:r>
    </w:p>
    <w:p w14:paraId="191708DD" w14:textId="77777777" w:rsidR="00602C6C" w:rsidRPr="00AE0542" w:rsidRDefault="00602C6C" w:rsidP="00602C6C">
      <w:pPr>
        <w:pStyle w:val="RFCFigure"/>
        <w:rPr>
          <w:lang w:val="en-AU"/>
        </w:rPr>
      </w:pPr>
      <w:r w:rsidRPr="00AE0542">
        <w:rPr>
          <w:lang w:val="en-AU"/>
        </w:rPr>
        <w:t xml:space="preserve">                     /   ----------   \</w:t>
      </w:r>
    </w:p>
    <w:p w14:paraId="23BBBE69" w14:textId="77777777" w:rsidR="00602C6C" w:rsidRPr="00AE0542" w:rsidRDefault="00602C6C" w:rsidP="00602C6C">
      <w:pPr>
        <w:pStyle w:val="RFCFigure"/>
        <w:rPr>
          <w:lang w:val="en-AU"/>
        </w:rPr>
      </w:pPr>
      <w:r w:rsidRPr="00AE0542">
        <w:rPr>
          <w:lang w:val="en-AU"/>
        </w:rPr>
        <w:t xml:space="preserve">                    /   |   PNC2   |   \</w:t>
      </w:r>
    </w:p>
    <w:p w14:paraId="7484777E" w14:textId="77777777" w:rsidR="00602C6C" w:rsidRPr="00AE0542" w:rsidRDefault="00602C6C" w:rsidP="00602C6C">
      <w:pPr>
        <w:pStyle w:val="RFCFigure"/>
        <w:rPr>
          <w:lang w:val="en-AU"/>
        </w:rPr>
      </w:pPr>
      <w:r w:rsidRPr="00AE0542">
        <w:rPr>
          <w:lang w:val="en-AU"/>
        </w:rPr>
        <w:t xml:space="preserve">                   /     ----------     \</w:t>
      </w:r>
    </w:p>
    <w:p w14:paraId="18E90334" w14:textId="77777777" w:rsidR="00602C6C" w:rsidRPr="00AE0542" w:rsidRDefault="00602C6C" w:rsidP="00602C6C">
      <w:pPr>
        <w:pStyle w:val="RFCFigure"/>
        <w:rPr>
          <w:lang w:val="en-AU"/>
        </w:rPr>
      </w:pPr>
      <w:r w:rsidRPr="00AE0542">
        <w:rPr>
          <w:lang w:val="en-AU"/>
        </w:rPr>
        <w:t xml:space="preserve">          ----------         |           \</w:t>
      </w:r>
    </w:p>
    <w:p w14:paraId="3E2CA10E" w14:textId="77777777" w:rsidR="00602C6C" w:rsidRPr="00AE0542" w:rsidRDefault="00602C6C" w:rsidP="00602C6C">
      <w:pPr>
        <w:pStyle w:val="RFCFigure"/>
        <w:rPr>
          <w:lang w:val="en-AU"/>
        </w:rPr>
      </w:pPr>
      <w:r w:rsidRPr="00AE0542">
        <w:rPr>
          <w:lang w:val="en-AU"/>
        </w:rPr>
        <w:t xml:space="preserve">         |   PNC1   |      -----          \</w:t>
      </w:r>
    </w:p>
    <w:p w14:paraId="512B74A5" w14:textId="77777777" w:rsidR="00602C6C" w:rsidRPr="00AE0542" w:rsidRDefault="00602C6C" w:rsidP="00602C6C">
      <w:pPr>
        <w:pStyle w:val="RFCFigure"/>
        <w:rPr>
          <w:lang w:val="en-AU"/>
        </w:rPr>
      </w:pPr>
      <w:r w:rsidRPr="00AE0542">
        <w:rPr>
          <w:lang w:val="en-AU"/>
        </w:rPr>
        <w:t xml:space="preserve">          ----------     (       )      ----------</w:t>
      </w:r>
    </w:p>
    <w:p w14:paraId="0B26C0A0" w14:textId="77777777" w:rsidR="00602C6C" w:rsidRPr="00AE0542" w:rsidRDefault="00602C6C" w:rsidP="00602C6C">
      <w:pPr>
        <w:pStyle w:val="RFCFigure"/>
        <w:rPr>
          <w:lang w:val="en-AU"/>
        </w:rPr>
      </w:pPr>
      <w:r w:rsidRPr="00AE0542">
        <w:rPr>
          <w:lang w:val="en-AU"/>
        </w:rPr>
        <w:t xml:space="preserve">              |         (         )    |   PNC3   |</w:t>
      </w:r>
    </w:p>
    <w:p w14:paraId="68B87611" w14:textId="77777777" w:rsidR="00602C6C" w:rsidRPr="00AE0542" w:rsidRDefault="00602C6C" w:rsidP="00602C6C">
      <w:pPr>
        <w:pStyle w:val="RFCFigure"/>
        <w:rPr>
          <w:lang w:val="en-AU"/>
        </w:rPr>
      </w:pPr>
      <w:r w:rsidRPr="00AE0542">
        <w:rPr>
          <w:lang w:val="en-AU"/>
        </w:rPr>
        <w:t xml:space="preserve">            -----      (  Network  )    ----------</w:t>
      </w:r>
    </w:p>
    <w:p w14:paraId="07965002" w14:textId="77777777" w:rsidR="00602C6C" w:rsidRPr="00AE0542" w:rsidRDefault="00602C6C" w:rsidP="00602C6C">
      <w:pPr>
        <w:pStyle w:val="RFCFigure"/>
        <w:rPr>
          <w:lang w:val="en-AU"/>
        </w:rPr>
      </w:pPr>
      <w:r w:rsidRPr="00AE0542">
        <w:rPr>
          <w:lang w:val="en-AU"/>
        </w:rPr>
        <w:t xml:space="preserve">          (       )    (  Domain 2 )        |</w:t>
      </w:r>
    </w:p>
    <w:p w14:paraId="2C880A6F" w14:textId="77777777" w:rsidR="00602C6C" w:rsidRPr="00AE0542" w:rsidRDefault="00602C6C" w:rsidP="00602C6C">
      <w:pPr>
        <w:pStyle w:val="RFCFigure"/>
        <w:rPr>
          <w:lang w:val="en-AU"/>
        </w:rPr>
      </w:pPr>
      <w:r w:rsidRPr="00AE0542">
        <w:rPr>
          <w:lang w:val="en-AU"/>
        </w:rPr>
        <w:t xml:space="preserve">         (         )    (         )       -----</w:t>
      </w:r>
    </w:p>
    <w:p w14:paraId="7A051684" w14:textId="77777777" w:rsidR="00602C6C" w:rsidRPr="00AE0542" w:rsidRDefault="00602C6C" w:rsidP="00602C6C">
      <w:pPr>
        <w:pStyle w:val="RFCFigure"/>
        <w:rPr>
          <w:lang w:val="en-AU"/>
        </w:rPr>
      </w:pPr>
      <w:r w:rsidRPr="00AE0542">
        <w:rPr>
          <w:lang w:val="en-AU"/>
        </w:rPr>
        <w:t xml:space="preserve">        (  Network  )    (       )      (       )</w:t>
      </w:r>
    </w:p>
    <w:p w14:paraId="303DD01F" w14:textId="77777777" w:rsidR="00602C6C" w:rsidRPr="00AE0542" w:rsidRDefault="00602C6C" w:rsidP="00602C6C">
      <w:pPr>
        <w:pStyle w:val="RFCFigure"/>
        <w:rPr>
          <w:lang w:val="en-AU"/>
        </w:rPr>
      </w:pPr>
      <w:r w:rsidRPr="00AE0542">
        <w:rPr>
          <w:lang w:val="en-AU"/>
        </w:rPr>
        <w:t xml:space="preserve">        (  Domain 1 )      -----       (         )</w:t>
      </w:r>
    </w:p>
    <w:p w14:paraId="4E660D01" w14:textId="77777777" w:rsidR="00602C6C" w:rsidRPr="00AE0542" w:rsidRDefault="00602C6C" w:rsidP="00602C6C">
      <w:pPr>
        <w:pStyle w:val="RFCFigure"/>
        <w:rPr>
          <w:lang w:val="en-AU"/>
        </w:rPr>
      </w:pPr>
      <w:r w:rsidRPr="00AE0542">
        <w:rPr>
          <w:lang w:val="en-AU"/>
        </w:rPr>
        <w:t xml:space="preserve">         (         )                  (  Network  )</w:t>
      </w:r>
    </w:p>
    <w:p w14:paraId="3C0DADBD" w14:textId="77777777" w:rsidR="00602C6C" w:rsidRPr="00AE0542" w:rsidRDefault="00602C6C" w:rsidP="00602C6C">
      <w:pPr>
        <w:pStyle w:val="RFCFigure"/>
        <w:rPr>
          <w:lang w:val="en-AU"/>
        </w:rPr>
      </w:pPr>
      <w:r w:rsidRPr="00AE0542">
        <w:rPr>
          <w:lang w:val="en-AU"/>
        </w:rPr>
        <w:t xml:space="preserve">          (       )                   (  Domain 3 )</w:t>
      </w:r>
    </w:p>
    <w:p w14:paraId="73CF0559" w14:textId="77777777" w:rsidR="00602C6C" w:rsidRPr="00AE0542" w:rsidRDefault="00602C6C" w:rsidP="00602C6C">
      <w:pPr>
        <w:pStyle w:val="RFCFigure"/>
        <w:rPr>
          <w:lang w:val="en-AU"/>
        </w:rPr>
      </w:pPr>
      <w:r w:rsidRPr="00AE0542">
        <w:rPr>
          <w:lang w:val="en-AU"/>
        </w:rPr>
        <w:t xml:space="preserve">            -----                      (         )</w:t>
      </w:r>
    </w:p>
    <w:p w14:paraId="680D116E" w14:textId="77777777" w:rsidR="00602C6C" w:rsidRPr="00AE0542" w:rsidRDefault="00602C6C" w:rsidP="00602C6C">
      <w:pPr>
        <w:pStyle w:val="RFCFigure"/>
        <w:rPr>
          <w:lang w:val="en-AU"/>
        </w:rPr>
      </w:pPr>
      <w:r w:rsidRPr="00AE0542">
        <w:rPr>
          <w:lang w:val="en-AU"/>
        </w:rPr>
        <w:t xml:space="preserve">                                        (       )</w:t>
      </w:r>
    </w:p>
    <w:p w14:paraId="58628A97" w14:textId="77777777" w:rsidR="00602C6C" w:rsidRDefault="00602C6C" w:rsidP="00602C6C">
      <w:pPr>
        <w:pStyle w:val="RFCFigure"/>
        <w:rPr>
          <w:lang w:val="en-AU"/>
        </w:rPr>
      </w:pPr>
      <w:r w:rsidRPr="00AE0542">
        <w:rPr>
          <w:lang w:val="en-AU"/>
        </w:rPr>
        <w:t xml:space="preserve">                                          -----</w:t>
      </w:r>
    </w:p>
    <w:p w14:paraId="576BB6B2" w14:textId="77777777" w:rsidR="00602C6C" w:rsidRDefault="00602C6C" w:rsidP="00602C6C">
      <w:pPr>
        <w:pStyle w:val="RFCFigure"/>
        <w:rPr>
          <w:lang w:val="en-AU"/>
        </w:rPr>
      </w:pPr>
    </w:p>
    <w:p w14:paraId="5A4C9D75" w14:textId="7B7F07F4" w:rsidR="00602C6C" w:rsidRPr="00BF35F6" w:rsidRDefault="008B1638" w:rsidP="00602C6C">
      <w:pPr>
        <w:pStyle w:val="Caption"/>
        <w:rPr>
          <w:lang w:val="en-AU"/>
        </w:rPr>
      </w:pPr>
      <w:bookmarkStart w:id="23" w:name="_Ref492484585"/>
      <w:r>
        <w:t xml:space="preserve">- </w:t>
      </w:r>
      <w:r w:rsidR="00602C6C" w:rsidRPr="00F52EE9">
        <w:t>Controlling Hierarchy</w:t>
      </w:r>
      <w:bookmarkEnd w:id="23"/>
    </w:p>
    <w:p w14:paraId="484186B1" w14:textId="35BB78D7" w:rsidR="00BF35F6" w:rsidRDefault="00BF35F6" w:rsidP="00BF35F6">
      <w:r>
        <w:t xml:space="preserve">The ACTN framework facilitates the detachment of the network and service control from the underlying technology and </w:t>
      </w:r>
      <w:r w:rsidRPr="006531CC">
        <w:rPr>
          <w:noProof/>
        </w:rPr>
        <w:t>help</w:t>
      </w:r>
      <w:r w:rsidR="006531CC">
        <w:rPr>
          <w:noProof/>
        </w:rPr>
        <w:t>s</w:t>
      </w:r>
      <w:r>
        <w:t xml:space="preserve"> the customer express the network as desired by business needs. Therefore, care must be taken to keep </w:t>
      </w:r>
      <w:r w:rsidR="006531CC">
        <w:t xml:space="preserve">a </w:t>
      </w:r>
      <w:r w:rsidRPr="006531CC">
        <w:rPr>
          <w:noProof/>
        </w:rPr>
        <w:t>minimal</w:t>
      </w:r>
      <w:r>
        <w:t xml:space="preserve"> dependency on the CMI (or no dependency at all) with respect to the network domain technologies. The MPI instead requires some specialization according to the domain technology.</w:t>
      </w:r>
    </w:p>
    <w:p w14:paraId="14D91171" w14:textId="5022772F" w:rsidR="009B2D2A" w:rsidRDefault="00853887" w:rsidP="009B2D2A">
      <w:r w:rsidRPr="0078595D">
        <w:rPr>
          <w:highlight w:val="yellow"/>
        </w:rPr>
        <w:lastRenderedPageBreak/>
        <w:t>This</w:t>
      </w:r>
      <w:r w:rsidR="009B2D2A" w:rsidRPr="0078595D">
        <w:rPr>
          <w:highlight w:val="yellow"/>
        </w:rPr>
        <w:t xml:space="preserve"> document </w:t>
      </w:r>
      <w:r w:rsidRPr="0078595D">
        <w:rPr>
          <w:highlight w:val="yellow"/>
        </w:rPr>
        <w:t xml:space="preserve">assumes that </w:t>
      </w:r>
      <w:r w:rsidR="009B2D2A" w:rsidRPr="0078595D">
        <w:rPr>
          <w:highlight w:val="yellow"/>
        </w:rPr>
        <w:t>the CNC controls the customer IP network</w:t>
      </w:r>
      <w:r w:rsidR="009B2D2A">
        <w:t xml:space="preserve"> and requests, at the CMI, transport connectivity </w:t>
      </w:r>
      <w:r w:rsidR="00B755E3">
        <w:t xml:space="preserve">between </w:t>
      </w:r>
      <w:r w:rsidR="009B2D2A">
        <w:t>IP routers</w:t>
      </w:r>
      <w:r>
        <w:t>.</w:t>
      </w:r>
      <w:r w:rsidR="009B2D2A">
        <w:t xml:space="preserve"> </w:t>
      </w:r>
      <w:r>
        <w:t xml:space="preserve">The </w:t>
      </w:r>
      <w:r w:rsidR="009B2D2A">
        <w:t>MDSC coordinates, via three MPIs, the control of a multi-domain transport network through three PNCs.</w:t>
      </w:r>
    </w:p>
    <w:p w14:paraId="3B211A36" w14:textId="7223C3FA" w:rsidR="00BE17B8" w:rsidRDefault="00BE17B8" w:rsidP="00BE17B8">
      <w:r w:rsidRPr="00EC53D3">
        <w:t xml:space="preserve">The </w:t>
      </w:r>
      <w:r w:rsidR="00853887">
        <w:t xml:space="preserve">control </w:t>
      </w:r>
      <w:r w:rsidRPr="00EC53D3">
        <w:t>interface</w:t>
      </w:r>
      <w:r>
        <w:t>s</w:t>
      </w:r>
      <w:r w:rsidRPr="00EC53D3">
        <w:t xml:space="preserve"> within</w:t>
      </w:r>
      <w:r>
        <w:t xml:space="preserve"> </w:t>
      </w:r>
      <w:r w:rsidR="006531CC">
        <w:t xml:space="preserve">the </w:t>
      </w:r>
      <w:r w:rsidRPr="006531CC">
        <w:rPr>
          <w:noProof/>
        </w:rPr>
        <w:t>scope</w:t>
      </w:r>
      <w:r w:rsidRPr="00EC53D3">
        <w:t xml:space="preserve"> of this document </w:t>
      </w:r>
      <w:r>
        <w:t xml:space="preserve">are the three </w:t>
      </w:r>
      <w:r w:rsidRPr="00EC53D3">
        <w:t>MPI</w:t>
      </w:r>
      <w:r>
        <w:t>s,</w:t>
      </w:r>
      <w:r w:rsidRPr="00EC53D3">
        <w:t xml:space="preserve"> </w:t>
      </w:r>
      <w:r w:rsidRPr="00330A1F">
        <w:rPr>
          <w:highlight w:val="yellow"/>
        </w:rPr>
        <w:t xml:space="preserve">while the </w:t>
      </w:r>
      <w:r w:rsidR="00853887" w:rsidRPr="00330A1F">
        <w:rPr>
          <w:highlight w:val="yellow"/>
        </w:rPr>
        <w:t xml:space="preserve">control </w:t>
      </w:r>
      <w:r w:rsidRPr="00330A1F">
        <w:rPr>
          <w:highlight w:val="yellow"/>
        </w:rPr>
        <w:t>interface</w:t>
      </w:r>
      <w:r w:rsidR="00853887" w:rsidRPr="00330A1F">
        <w:rPr>
          <w:highlight w:val="yellow"/>
        </w:rPr>
        <w:t>(s)</w:t>
      </w:r>
      <w:r w:rsidRPr="00330A1F">
        <w:rPr>
          <w:highlight w:val="yellow"/>
        </w:rPr>
        <w:t xml:space="preserve"> between the CNC and the IP routers is out</w:t>
      </w:r>
      <w:r w:rsidR="00853887" w:rsidRPr="00330A1F">
        <w:rPr>
          <w:highlight w:val="yellow"/>
        </w:rPr>
        <w:t>side the</w:t>
      </w:r>
      <w:r w:rsidRPr="00330A1F">
        <w:rPr>
          <w:highlight w:val="yellow"/>
        </w:rPr>
        <w:t xml:space="preserve"> scope</w:t>
      </w:r>
      <w:r w:rsidRPr="005F1E87">
        <w:rPr>
          <w:highlight w:val="yellow"/>
        </w:rPr>
        <w:t xml:space="preserve"> of this document</w:t>
      </w:r>
      <w:r>
        <w:t xml:space="preserve">. It is also assumed that the CMI allows the CNC to provide all the information that is required by the MDSC </w:t>
      </w:r>
      <w:r w:rsidRPr="006531CC">
        <w:rPr>
          <w:noProof/>
        </w:rPr>
        <w:t>to properly configure the transport connectivity requested by the customer</w:t>
      </w:r>
      <w:r>
        <w:t>.</w:t>
      </w:r>
    </w:p>
    <w:p w14:paraId="50AE9B42" w14:textId="77777777" w:rsidR="008B1638" w:rsidRDefault="008B1638" w:rsidP="00BE17B8">
      <w:pPr>
        <w:rPr>
          <w:highlight w:val="yellow"/>
        </w:rPr>
      </w:pPr>
      <w:r w:rsidRPr="00CF311B">
        <w:rPr>
          <w:i/>
          <w:highlight w:val="yellow"/>
        </w:rPr>
        <w:t>[</w:t>
      </w:r>
      <w:r w:rsidRPr="00CF311B">
        <w:rPr>
          <w:b/>
          <w:i/>
          <w:highlight w:val="yellow"/>
        </w:rPr>
        <w:t>Editors’ note</w:t>
      </w:r>
      <w:r w:rsidRPr="00CF311B">
        <w:rPr>
          <w:i/>
          <w:highlight w:val="yellow"/>
        </w:rPr>
        <w:t xml:space="preserve">:] </w:t>
      </w:r>
      <w:r w:rsidRPr="0075368B">
        <w:rPr>
          <w:highlight w:val="yellow"/>
        </w:rPr>
        <w:t>Check the assumption above with the latest version of the ACTN framework: it is the CNC or "something" above the CNC which controls the customer IP network</w:t>
      </w:r>
    </w:p>
    <w:p w14:paraId="43116426" w14:textId="6DAEF4A8" w:rsidR="008B1638" w:rsidRDefault="008B1638" w:rsidP="008B1638">
      <w:r w:rsidRPr="009B2D2A">
        <w:t>In case the CNC requests transport connectivity bet</w:t>
      </w:r>
      <w:r>
        <w:t xml:space="preserve">ween IP routers attached to different </w:t>
      </w:r>
      <w:r w:rsidRPr="009B2D2A">
        <w:t>transport domain</w:t>
      </w:r>
      <w:r>
        <w:t>s (e.g., between R1 and R5)</w:t>
      </w:r>
      <w:r w:rsidRPr="009B2D2A">
        <w:t xml:space="preserve">, the MDSC </w:t>
      </w:r>
      <w:r>
        <w:t>coordinates the setup of a multi-domain end-to-end OTN connection across</w:t>
      </w:r>
      <w:r w:rsidRPr="00853887">
        <w:t xml:space="preserve"> multiple PNCs (</w:t>
      </w:r>
      <w:r>
        <w:t xml:space="preserve">e.g., </w:t>
      </w:r>
      <w:r w:rsidRPr="00853887">
        <w:t>PNC1</w:t>
      </w:r>
      <w:r>
        <w:t>,</w:t>
      </w:r>
      <w:r w:rsidRPr="00853887">
        <w:t xml:space="preserve"> PNC2 </w:t>
      </w:r>
      <w:r>
        <w:t xml:space="preserve">and PNC3 </w:t>
      </w:r>
      <w:r w:rsidRPr="00853887">
        <w:t xml:space="preserve">in </w:t>
      </w:r>
      <w:r>
        <w:t xml:space="preserve">in </w:t>
      </w:r>
      <w:r>
        <w:fldChar w:fldCharType="begin"/>
      </w:r>
      <w:r>
        <w:instrText xml:space="preserve"> REF _Ref492484585 \r \h </w:instrText>
      </w:r>
      <w:r>
        <w:fldChar w:fldCharType="separate"/>
      </w:r>
      <w:r w:rsidR="00360491">
        <w:t>Figure 2</w:t>
      </w:r>
      <w:r>
        <w:fldChar w:fldCharType="end"/>
      </w:r>
      <w:r w:rsidRPr="00853887">
        <w:t xml:space="preserve">) </w:t>
      </w:r>
      <w:r>
        <w:t xml:space="preserve">as well as the configuration of the client signal mapping at the PNCs controlling the edge domains (e.g., PNC1 and PNC2 in </w:t>
      </w:r>
      <w:r>
        <w:fldChar w:fldCharType="begin"/>
      </w:r>
      <w:r>
        <w:instrText xml:space="preserve"> REF _Ref492484585 \r \h </w:instrText>
      </w:r>
      <w:r>
        <w:fldChar w:fldCharType="separate"/>
      </w:r>
      <w:r w:rsidR="00360491">
        <w:t>Figure 2</w:t>
      </w:r>
      <w:r>
        <w:fldChar w:fldCharType="end"/>
      </w:r>
      <w:r>
        <w:t>).</w:t>
      </w:r>
    </w:p>
    <w:p w14:paraId="28A76E55" w14:textId="58E1A8AA" w:rsidR="009D0BF8" w:rsidRPr="009B2D2A" w:rsidRDefault="003362AE" w:rsidP="005010FF">
      <w:pPr>
        <w:pStyle w:val="Heading3"/>
      </w:pPr>
      <w:bookmarkStart w:id="24" w:name="_Toc528005016"/>
      <w:r w:rsidRPr="009B2D2A">
        <w:t>Single-Domain Scenario</w:t>
      </w:r>
      <w:bookmarkEnd w:id="24"/>
    </w:p>
    <w:p w14:paraId="1E50177C" w14:textId="15739F7D" w:rsidR="0012314C" w:rsidRDefault="009B2D2A" w:rsidP="003362AE">
      <w:r w:rsidRPr="009B2D2A">
        <w:t>In case the CNC requests transport connectivity between IP routers attached to the same transport domain</w:t>
      </w:r>
      <w:r>
        <w:t xml:space="preserve"> (e.g., between R1 and R3</w:t>
      </w:r>
      <w:r w:rsidR="00853887">
        <w:t xml:space="preserve"> in </w:t>
      </w:r>
      <w:r w:rsidR="00853887">
        <w:fldChar w:fldCharType="begin"/>
      </w:r>
      <w:r w:rsidR="00853887">
        <w:instrText xml:space="preserve"> REF _Ref492484562 \r \h </w:instrText>
      </w:r>
      <w:r w:rsidR="00853887">
        <w:fldChar w:fldCharType="separate"/>
      </w:r>
      <w:r w:rsidR="00360491">
        <w:t>Figure 1</w:t>
      </w:r>
      <w:r w:rsidR="00853887">
        <w:fldChar w:fldCharType="end"/>
      </w:r>
      <w:r>
        <w:t>)</w:t>
      </w:r>
      <w:r w:rsidRPr="009B2D2A">
        <w:t xml:space="preserve">, the MDSC can </w:t>
      </w:r>
      <w:r>
        <w:t xml:space="preserve">request the PNC </w:t>
      </w:r>
      <w:r w:rsidR="00853887">
        <w:t xml:space="preserve">controlling that </w:t>
      </w:r>
      <w:r w:rsidR="00B755E3">
        <w:t xml:space="preserve">domain </w:t>
      </w:r>
      <w:r>
        <w:t>(e.g., PNC1</w:t>
      </w:r>
      <w:r w:rsidR="00853887">
        <w:t xml:space="preserve"> in </w:t>
      </w:r>
      <w:r w:rsidR="00853887">
        <w:fldChar w:fldCharType="begin"/>
      </w:r>
      <w:r w:rsidR="00853887">
        <w:instrText xml:space="preserve"> REF _Ref492484585 \r \h </w:instrText>
      </w:r>
      <w:r w:rsidR="00853887">
        <w:fldChar w:fldCharType="separate"/>
      </w:r>
      <w:r w:rsidR="00360491">
        <w:t>Figure 2</w:t>
      </w:r>
      <w:r w:rsidR="00853887">
        <w:fldChar w:fldCharType="end"/>
      </w:r>
      <w:r>
        <w:t xml:space="preserve">) </w:t>
      </w:r>
      <w:r w:rsidR="0012314C">
        <w:t>to setup an intra-domain end-to-end OTN connection and configure the client signal mapping.</w:t>
      </w:r>
    </w:p>
    <w:p w14:paraId="545E5A53" w14:textId="1431A273" w:rsidR="009B2D2A" w:rsidRDefault="0012314C" w:rsidP="003362AE">
      <w:r>
        <w:t xml:space="preserve">Alternatively, the MDSC can just configure the client signal mapping </w:t>
      </w:r>
      <w:r w:rsidR="009B2D2A">
        <w:t>and let the PNC take decisions about how to implement the service</w:t>
      </w:r>
      <w:r w:rsidR="00853887">
        <w:t xml:space="preserve"> (e.g., </w:t>
      </w:r>
      <w:r w:rsidR="00EC0ADF">
        <w:t xml:space="preserve">setting up the intra-domain end-to-end </w:t>
      </w:r>
      <w:r w:rsidR="00853887">
        <w:t>OTN connection)</w:t>
      </w:r>
      <w:r w:rsidR="009B2D2A">
        <w:t>.</w:t>
      </w:r>
    </w:p>
    <w:p w14:paraId="42BBFC37" w14:textId="77777777" w:rsidR="003362AE" w:rsidRPr="00D87A26" w:rsidRDefault="003362AE" w:rsidP="003362AE">
      <w:pPr>
        <w:pStyle w:val="Heading2"/>
      </w:pPr>
      <w:bookmarkStart w:id="25" w:name="_Ref500419268"/>
      <w:bookmarkStart w:id="26" w:name="_Ref500428446"/>
      <w:bookmarkStart w:id="27" w:name="_Ref508187878"/>
      <w:bookmarkStart w:id="28" w:name="_Toc528005017"/>
      <w:r w:rsidRPr="00D87A26">
        <w:t>Topology Abstractions</w:t>
      </w:r>
      <w:bookmarkEnd w:id="25"/>
      <w:bookmarkEnd w:id="26"/>
      <w:bookmarkEnd w:id="27"/>
      <w:bookmarkEnd w:id="28"/>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w:t>
      </w:r>
      <w:r>
        <w:lastRenderedPageBreak/>
        <w:t>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2BDFF998" w:rsidR="00BF35F6" w:rsidRDefault="00BE17B8" w:rsidP="00BF35F6">
      <w:r w:rsidRPr="00CA3204">
        <w:t>[ACTN-Frame]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[ACTN-Frame],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59CEED03" w14:textId="02EA3233" w:rsidR="00D87A26" w:rsidRDefault="00D87A26" w:rsidP="00D87A26">
      <w:r>
        <w:t xml:space="preserve">Each PNC should provide the MDSC </w:t>
      </w:r>
      <w:r w:rsidR="006531CC">
        <w:t xml:space="preserve">with </w:t>
      </w:r>
      <w:r w:rsidRPr="006531CC">
        <w:rPr>
          <w:noProof/>
        </w:rPr>
        <w:t>a</w:t>
      </w:r>
      <w:r>
        <w:t xml:space="preserve"> topology abstraction of the domain’s network topology.</w:t>
      </w:r>
    </w:p>
    <w:p w14:paraId="726776A3" w14:textId="0A959A87" w:rsidR="00D87A26" w:rsidRDefault="00D87A26" w:rsidP="00D87A26">
      <w:r>
        <w:t>Each PNC provides topology abstraction of its own domain topology independently from each other</w:t>
      </w:r>
      <w:r w:rsidR="006531CC">
        <w:t>,</w:t>
      </w:r>
      <w:r>
        <w:t xml:space="preserve"> </w:t>
      </w:r>
      <w:r w:rsidRPr="006531CC">
        <w:rPr>
          <w:noProof/>
        </w:rPr>
        <w:t>and</w:t>
      </w:r>
      <w:r>
        <w:t xml:space="preserve"> therefore it is possible that different PNCs provide different types of topology abstractions.</w:t>
      </w:r>
    </w:p>
    <w:p w14:paraId="188E9CDF" w14:textId="7C677AE2" w:rsidR="007445AC" w:rsidRDefault="007445AC" w:rsidP="00D87A26">
      <w:r>
        <w:t xml:space="preserve">The MPI operates on the abstract topology regardless </w:t>
      </w:r>
      <w:r w:rsidR="00B81C57">
        <w:t xml:space="preserve">of, and independently from, </w:t>
      </w:r>
      <w:r>
        <w:t>the type of abstraction provided by the PNC.</w:t>
      </w:r>
    </w:p>
    <w:p w14:paraId="063F304C" w14:textId="0387E35E" w:rsidR="00D87A26" w:rsidRDefault="00A032F2" w:rsidP="00D87A26">
      <w:r>
        <w:lastRenderedPageBreak/>
        <w:t>To</w:t>
      </w:r>
      <w:r w:rsidR="007445AC">
        <w:t xml:space="preserve"> </w:t>
      </w:r>
      <w:r w:rsidR="0091245F">
        <w:t>analyze</w:t>
      </w:r>
      <w:r w:rsidR="007445AC">
        <w:t xml:space="preserve"> how the MPI operates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4EB27A0A" w:rsidR="00D87A26" w:rsidRPr="001C5276" w:rsidRDefault="00D87A26" w:rsidP="00D87A26">
      <w:pPr>
        <w:pStyle w:val="RFCListBullet"/>
      </w:pPr>
      <w:r w:rsidRPr="001C5276">
        <w:t xml:space="preserve">PNC1 provides a </w:t>
      </w:r>
      <w:r w:rsidR="001C5276">
        <w:t>black</w:t>
      </w:r>
      <w:r w:rsidR="006728E6" w:rsidRPr="001C5276">
        <w:t xml:space="preserve"> </w:t>
      </w:r>
      <w:r w:rsidRPr="001C5276">
        <w:t xml:space="preserve">topology abstraction </w:t>
      </w:r>
      <w:r w:rsidR="007445AC" w:rsidRPr="001C5276">
        <w:t>which exposes at MPI</w:t>
      </w:r>
      <w:r w:rsidR="00260D47" w:rsidRPr="001C5276">
        <w:t>1</w:t>
      </w:r>
      <w:r w:rsidR="007445AC" w:rsidRPr="001C5276">
        <w:t xml:space="preserve">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1C5276">
        <w:t>).</w:t>
      </w:r>
    </w:p>
    <w:p w14:paraId="647AE656" w14:textId="27D2AF32" w:rsidR="000D1432" w:rsidRDefault="000D1432" w:rsidP="000D1432">
      <w:pPr>
        <w:pStyle w:val="RFCListBullet"/>
      </w:pPr>
      <w:r w:rsidRPr="009F417A">
        <w:t>PNC2</w:t>
      </w:r>
      <w:r>
        <w:t xml:space="preserve"> provides a </w:t>
      </w:r>
      <w:r w:rsidR="006728E6">
        <w:t xml:space="preserve">black </w:t>
      </w:r>
      <w:r>
        <w:t>topology abstraction</w:t>
      </w:r>
      <w:r w:rsidR="007445AC">
        <w:t xml:space="preserve"> which exposes at MPI</w:t>
      </w:r>
      <w:r w:rsidR="00260D47">
        <w:t>2</w:t>
      </w:r>
      <w:r w:rsidR="007445AC">
        <w:t xml:space="preserve"> </w:t>
      </w:r>
      <w:r w:rsidR="009F417A">
        <w:t xml:space="preserve">a single </w:t>
      </w:r>
      <w:r w:rsidR="001C5276">
        <w:t>virtual</w:t>
      </w:r>
      <w:r w:rsidR="009F417A">
        <w:t xml:space="preserve"> node (</w:t>
      </w:r>
      <w:r w:rsidR="001C5276">
        <w:t xml:space="preserve">representing </w:t>
      </w:r>
      <w:r w:rsidR="009F417A">
        <w:t xml:space="preserve">the whole network domain </w:t>
      </w:r>
      <w:r w:rsidR="00C33FD5">
        <w:t>2</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1998DB38" w14:textId="75675B0C" w:rsidR="001C5276" w:rsidRPr="0078595D" w:rsidRDefault="001C5276" w:rsidP="001C5276">
      <w:pPr>
        <w:rPr>
          <w:i/>
          <w:highlight w:val="yellow"/>
        </w:rPr>
      </w:pPr>
      <w:r w:rsidRPr="0078595D">
        <w:rPr>
          <w:b/>
          <w:i/>
          <w:highlight w:val="yellow"/>
        </w:rPr>
        <w:t>[Editors’ note:]</w:t>
      </w:r>
      <w:r w:rsidRPr="0078595D">
        <w:rPr>
          <w:i/>
          <w:highlight w:val="yellow"/>
        </w:rPr>
        <w:t xml:space="preserve"> Evaluate whether to change the description of the PNC2 abstraction to provide an example of a grey topology abstraction (pending discussion about grey topology abstraction)</w:t>
      </w:r>
    </w:p>
    <w:p w14:paraId="625F85B6" w14:textId="3B5475C2" w:rsidR="00A032F2" w:rsidRDefault="00A032F2" w:rsidP="00A032F2">
      <w:r>
        <w:t xml:space="preserve">The MDSC should be capable </w:t>
      </w:r>
      <w:r w:rsidR="006531CC">
        <w:rPr>
          <w:noProof/>
        </w:rPr>
        <w:t>of stitching</w:t>
      </w:r>
      <w:r>
        <w:t xml:space="preserve"> together each abstracted topology to build its own view of the multi-domain network topology. </w:t>
      </w:r>
      <w:r w:rsidRPr="006832B9">
        <w:rPr>
          <w:highlight w:val="yellow"/>
        </w:rPr>
        <w:t xml:space="preserve">The process may require suitable oversight, including administrative configuration and trust models, </w:t>
      </w:r>
      <w:r w:rsidRPr="0078595D">
        <w:rPr>
          <w:highlight w:val="yellow"/>
        </w:rPr>
        <w:t>but this is out of scope for this document.</w:t>
      </w:r>
    </w:p>
    <w:p w14:paraId="0599954D" w14:textId="3129A68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p>
    <w:p w14:paraId="64EDE0B0" w14:textId="77777777" w:rsidR="003362AE" w:rsidRPr="00D87A26" w:rsidRDefault="003362AE" w:rsidP="003362AE">
      <w:pPr>
        <w:pStyle w:val="Heading2"/>
      </w:pPr>
      <w:bookmarkStart w:id="29" w:name="_Ref500415983"/>
      <w:bookmarkStart w:id="30" w:name="_Ref500416429"/>
      <w:bookmarkStart w:id="31" w:name="_Ref500419007"/>
      <w:bookmarkStart w:id="32" w:name="_Ref500429287"/>
      <w:bookmarkStart w:id="33" w:name="_Toc528005018"/>
      <w:r w:rsidRPr="00D87A26">
        <w:t>Service Configuration</w:t>
      </w:r>
      <w:bookmarkEnd w:id="29"/>
      <w:bookmarkEnd w:id="30"/>
      <w:bookmarkEnd w:id="31"/>
      <w:bookmarkEnd w:id="32"/>
      <w:bookmarkEnd w:id="33"/>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Ri (PKT -&gt; foo) and Rj (foo -&gt; PKT), are assumed to be performed by means that are not under the control of, and not visible to, the </w:t>
      </w:r>
      <w:r w:rsidRPr="0086686A">
        <w:t>MDSC nor to the PNCs</w:t>
      </w:r>
      <w:r>
        <w:t>. Therefore, these mechanisms are outside the scope of this document.</w:t>
      </w:r>
    </w:p>
    <w:p w14:paraId="4325F421" w14:textId="573C8715" w:rsidR="00D87A26" w:rsidRPr="009A379D" w:rsidRDefault="00D87A26" w:rsidP="00D87A26">
      <w:r w:rsidRPr="009A379D">
        <w:lastRenderedPageBreak/>
        <w:t xml:space="preserve">It is </w:t>
      </w:r>
      <w:r w:rsidR="009A379D" w:rsidRPr="009A379D">
        <w:t xml:space="preserve">just </w:t>
      </w:r>
      <w:r w:rsidRPr="009A379D">
        <w:t xml:space="preserve">assumed that the CNC is capable </w:t>
      </w:r>
      <w:r w:rsidR="006531CC">
        <w:rPr>
          <w:noProof/>
        </w:rPr>
        <w:t>of requesting</w:t>
      </w:r>
      <w:r w:rsidRPr="009A379D">
        <w:t xml:space="preserve"> the proper configuration of the different adaptation functions inside the customer’s IP routers, by means which are outside the scope of this document.</w:t>
      </w:r>
    </w:p>
    <w:p w14:paraId="22136437" w14:textId="77777777" w:rsidR="00D87A26" w:rsidRDefault="00D87A26" w:rsidP="00D87A26">
      <w:pPr>
        <w:pStyle w:val="Heading3"/>
      </w:pPr>
      <w:bookmarkStart w:id="34" w:name="_Ref500411426"/>
      <w:bookmarkStart w:id="35" w:name="_Toc528005019"/>
      <w:r>
        <w:t>ODU Transit</w:t>
      </w:r>
      <w:bookmarkEnd w:id="34"/>
      <w:bookmarkEnd w:id="35"/>
    </w:p>
    <w:p w14:paraId="5CF85DBB" w14:textId="3523F9AA" w:rsidR="00854E72"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854E72" w:rsidRPr="006E05F4" w:rsidDel="00E80B33">
        <w:t xml:space="preserve"> </w:t>
      </w:r>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 xml:space="preserve">pre-configured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67061">
        <w:t xml:space="preserve"> For simplicity of the description, it is also assumed that these interfaces are not channelized (i.e., they can only support one ODU2).</w:t>
      </w:r>
    </w:p>
    <w:p w14:paraId="4C737B50" w14:textId="524AF264" w:rsidR="00D87A26" w:rsidRDefault="00A032F2" w:rsidP="00F959A2">
      <w:r>
        <w:t>To</w:t>
      </w:r>
      <w:r w:rsidR="00D87A26">
        <w:t xml:space="preserve"> setup a 10Gb IP link between R1 and R5, an ODU2 end-to-end connection needs be created </w:t>
      </w:r>
      <w:r w:rsidR="002C75C8">
        <w:t xml:space="preserve">in the data plane </w:t>
      </w:r>
      <w:r w:rsidR="00D87A26">
        <w:t xml:space="preserve">between R1 and R5, </w:t>
      </w:r>
      <w:r w:rsidR="002C75C8">
        <w:t xml:space="preserve">through </w:t>
      </w:r>
      <w:r w:rsidR="00D87A26">
        <w:t>transport nodes S3, S1, S2, S31, S33, S34, S15 and S18 which belong to different PNC domains</w:t>
      </w:r>
      <w:r w:rsidR="00F959A2">
        <w:t xml:space="preserve"> (multi-domain service request)</w:t>
      </w:r>
      <w:r w:rsidR="00D87A26">
        <w:t>:</w:t>
      </w:r>
    </w:p>
    <w:p w14:paraId="054E8096" w14:textId="291FA11A" w:rsidR="00D87A26" w:rsidRDefault="00D87A26" w:rsidP="00D87A26">
      <w:pPr>
        <w:ind w:left="864"/>
      </w:pPr>
      <w:r>
        <w:t>R1 ([PKT] -&gt; ODU2), S3 ([ODU2]), S1 ([ODU2]), S2 ([ODU2]),</w:t>
      </w:r>
      <w:r>
        <w:br/>
        <w:t>S31 ([ODU2]), S33 ([ODU2]), S34 ([ODU2]),</w:t>
      </w:r>
      <w:r>
        <w:br/>
        <w:t>S15 ([ODU2]), S18 ([ODU2]), R5 (ODU2 -&gt; [PKT])</w:t>
      </w:r>
    </w:p>
    <w:p w14:paraId="2FA7A9C6" w14:textId="701642EA" w:rsidR="00541653" w:rsidRDefault="00A3074C" w:rsidP="00F959A2">
      <w:r>
        <w:t>I</w:t>
      </w:r>
      <w:r w:rsidR="00854E72">
        <w:t>t is assumed that</w:t>
      </w:r>
      <w:r w:rsidR="00D86611">
        <w:t>, at the CMI,</w:t>
      </w:r>
      <w:r w:rsidR="00854E72">
        <w:t xml:space="preserve"> the CNC </w:t>
      </w:r>
      <w:r w:rsidR="00D95E8B">
        <w:t>requests</w:t>
      </w:r>
      <w:r w:rsidR="00A72213">
        <w:t xml:space="preserve">, </w:t>
      </w:r>
      <w:r w:rsidR="00D86611">
        <w:t>using mechanisms which are outside the scope of this document</w:t>
      </w:r>
      <w:r w:rsidR="00A72213">
        <w:t xml:space="preserve">, the </w:t>
      </w:r>
      <w:r w:rsidR="00D86611">
        <w:t xml:space="preserve">MDSC to </w:t>
      </w:r>
      <w:r w:rsidR="00A72213">
        <w:t>setup of an ODU2 transit service</w:t>
      </w:r>
      <w:r w:rsidR="00D86611">
        <w:t xml:space="preserve"> between the access links on S3 and S8</w:t>
      </w:r>
      <w:r w:rsidR="00F959A2">
        <w:t xml:space="preserve"> and that the MDSC understand</w:t>
      </w:r>
      <w:r w:rsidR="002B5DE3">
        <w:t>s</w:t>
      </w:r>
      <w:r w:rsidR="00F959A2">
        <w:t xml:space="preserve"> that it </w:t>
      </w:r>
      <w:r w:rsidR="00852397">
        <w:t xml:space="preserve">shall </w:t>
      </w:r>
      <w:r w:rsidR="00541653">
        <w:t xml:space="preserve">setup </w:t>
      </w:r>
      <w:r w:rsidR="002C75C8">
        <w:t>an</w:t>
      </w:r>
      <w:r w:rsidR="00541653">
        <w:t xml:space="preserve"> ODU2 segment connection between </w:t>
      </w:r>
      <w:r w:rsidR="002C75C8">
        <w:t xml:space="preserve">the access links on </w:t>
      </w:r>
      <w:r w:rsidR="00541653">
        <w:t>S3 and S18</w:t>
      </w:r>
      <w:r w:rsidR="002C75C8">
        <w:t>, which belongs to different PNC domains (multi-domain service request)</w:t>
      </w:r>
      <w:r w:rsidR="00541653">
        <w:t>.</w:t>
      </w:r>
    </w:p>
    <w:p w14:paraId="4E28DC02" w14:textId="05965D6B" w:rsidR="00854E72" w:rsidRPr="00D95E8B" w:rsidRDefault="00F959A2" w:rsidP="00854E72">
      <w:r>
        <w:t>To</w:t>
      </w:r>
      <w:r w:rsidR="00854E72" w:rsidRPr="00D95E8B">
        <w:t xml:space="preserve"> setup of a 10Gb IP link between R1 and R3</w:t>
      </w:r>
      <w:r>
        <w:t xml:space="preserve">, an ODU2 end-to-end connection needs </w:t>
      </w:r>
      <w:r w:rsidR="006531CC">
        <w:rPr>
          <w:noProof/>
        </w:rPr>
        <w:t>ar</w:t>
      </w:r>
      <w:r w:rsidRPr="006531CC">
        <w:rPr>
          <w:noProof/>
        </w:rPr>
        <w:t>e</w:t>
      </w:r>
      <w:r>
        <w:t xml:space="preserve"> created in the data plane between R1 and R3, through transport nodes S3, S5 and S6 which belong to the same PNC domain</w:t>
      </w:r>
      <w:r w:rsidR="0009151B" w:rsidRPr="00D95E8B">
        <w:t xml:space="preserve"> (single-domain service request)</w:t>
      </w:r>
      <w:r w:rsidR="00854E72" w:rsidRPr="00D95E8B">
        <w:t>:</w:t>
      </w:r>
    </w:p>
    <w:p w14:paraId="108D12B8" w14:textId="19BB4F80" w:rsidR="00854E72" w:rsidRPr="00D95E8B" w:rsidRDefault="00854E72" w:rsidP="00854E72">
      <w:pPr>
        <w:ind w:left="864"/>
      </w:pPr>
      <w:r w:rsidRPr="00D95E8B">
        <w:t xml:space="preserve">R1 ([PKT] -&gt; ODU2), S3 ([ODU2]), S5 ([ODU2]), S6 ([ODU2]), </w:t>
      </w:r>
      <w:r w:rsidRPr="00D95E8B">
        <w:br/>
        <w:t>R3 (ODU2 -&gt; [PKT])</w:t>
      </w:r>
    </w:p>
    <w:p w14:paraId="0F13D618" w14:textId="69BD2FED" w:rsidR="00852397" w:rsidRDefault="00852397" w:rsidP="00852397">
      <w:r>
        <w:t xml:space="preserve">Since the CNC is </w:t>
      </w:r>
      <w:r w:rsidR="002C75C8">
        <w:t xml:space="preserve">not aware </w:t>
      </w:r>
      <w:r>
        <w:t xml:space="preserve">of the transport network </w:t>
      </w:r>
      <w:r w:rsidR="00F959A2">
        <w:t>controlling hierarchy</w:t>
      </w:r>
      <w:r>
        <w:t xml:space="preserve">, </w:t>
      </w:r>
      <w:r w:rsidR="002C75C8">
        <w:t xml:space="preserve">the </w:t>
      </w:r>
      <w:r w:rsidR="00F959A2">
        <w:t xml:space="preserve">mechanisms </w:t>
      </w:r>
      <w:r w:rsidR="002B5DE3">
        <w:t xml:space="preserve">used </w:t>
      </w:r>
      <w:r w:rsidR="00124AB6">
        <w:t xml:space="preserve">by the CNC </w:t>
      </w:r>
      <w:r w:rsidR="002B5DE3">
        <w:t xml:space="preserve">to </w:t>
      </w:r>
      <w:r>
        <w:t xml:space="preserve">request </w:t>
      </w:r>
      <w:r w:rsidR="00124AB6">
        <w:t xml:space="preserve">at the CMI </w:t>
      </w:r>
      <w:r>
        <w:t xml:space="preserve">the </w:t>
      </w:r>
      <w:r w:rsidR="002B5DE3">
        <w:t xml:space="preserve">MDSC to </w:t>
      </w:r>
      <w:r>
        <w:t xml:space="preserve">setup an ODU2 transit service </w:t>
      </w:r>
      <w:r w:rsidR="00124AB6">
        <w:t xml:space="preserve">are </w:t>
      </w:r>
      <w:r w:rsidR="002B5DE3">
        <w:t xml:space="preserve">independent on whether the service request is </w:t>
      </w:r>
      <w:r w:rsidRPr="00253155">
        <w:t xml:space="preserve">single-domain </w:t>
      </w:r>
      <w:r w:rsidR="002B5DE3">
        <w:t>or</w:t>
      </w:r>
      <w:r w:rsidR="00124AB6">
        <w:t xml:space="preserve"> </w:t>
      </w:r>
      <w:r w:rsidR="002B5DE3">
        <w:t>multi-domain</w:t>
      </w:r>
      <w:r>
        <w:t>.</w:t>
      </w:r>
    </w:p>
    <w:p w14:paraId="7F8B80D6" w14:textId="4D9EAB25" w:rsidR="00852397" w:rsidRPr="00D95E8B" w:rsidRDefault="002C75C8" w:rsidP="002B5DE3">
      <w:r>
        <w:lastRenderedPageBreak/>
        <w:t xml:space="preserve">Based on the assumption above, the MDSC understands that it shall setup an ODU2 segment connection between the access links on S3 and S6, which belong to the same PNC domain </w:t>
      </w:r>
      <w:r w:rsidR="002B5DE3">
        <w:t xml:space="preserve">(single-domain service request) and it can </w:t>
      </w:r>
      <w:r w:rsidR="00852397" w:rsidRPr="00D95E8B">
        <w:t xml:space="preserve">just </w:t>
      </w:r>
      <w:r w:rsidR="002B5DE3">
        <w:t xml:space="preserve">pass the </w:t>
      </w:r>
      <w:r w:rsidR="00852397" w:rsidRPr="00D95E8B">
        <w:t xml:space="preserve">request </w:t>
      </w:r>
      <w:r w:rsidR="002B5DE3">
        <w:t xml:space="preserve">at the MPI to </w:t>
      </w:r>
      <w:r w:rsidR="00852397" w:rsidRPr="00D95E8B">
        <w:t xml:space="preserve">PNC1 to setup a single-domain ODU2 segment connection between </w:t>
      </w:r>
      <w:r w:rsidR="002B5DE3">
        <w:t>its</w:t>
      </w:r>
      <w:r w:rsidR="00D86611">
        <w:t xml:space="preserve"> access links on </w:t>
      </w:r>
      <w:r w:rsidR="00852397" w:rsidRPr="00D95E8B">
        <w:t>S3 and S6.</w:t>
      </w:r>
    </w:p>
    <w:p w14:paraId="25DA7CD1" w14:textId="77777777" w:rsidR="00D87A26" w:rsidRDefault="00D87A26" w:rsidP="00D87A26">
      <w:pPr>
        <w:pStyle w:val="Heading3"/>
      </w:pPr>
      <w:bookmarkStart w:id="36" w:name="_Ref500347772"/>
      <w:bookmarkStart w:id="37" w:name="_Toc528005020"/>
      <w:r>
        <w:t>EPL over ODU</w:t>
      </w:r>
      <w:bookmarkEnd w:id="36"/>
      <w:bookmarkEnd w:id="37"/>
    </w:p>
    <w:p w14:paraId="07857155" w14:textId="009A099F"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Ethernet </w:t>
      </w:r>
      <w:r w:rsidR="009B5600">
        <w:t xml:space="preserve">physical </w:t>
      </w:r>
      <w:r w:rsidR="00854E72">
        <w:t>links</w:t>
      </w:r>
      <w:r w:rsidR="002823AF" w:rsidRPr="006E05F4">
        <w:t>.</w:t>
      </w:r>
    </w:p>
    <w:p w14:paraId="4423360A" w14:textId="78B5E3C2" w:rsidR="00D87A26" w:rsidRDefault="00A032F2" w:rsidP="00D87A26">
      <w:r>
        <w:t>To</w:t>
      </w:r>
      <w:r w:rsidR="00D87A26">
        <w:t xml:space="preserve"> setup a 10Gb IP link between R1 and R5, an EPL service needs to be created between R1 and R5, supported by an ODU2 end-to-end connection </w:t>
      </w:r>
      <w:r w:rsidR="00D86611">
        <w:t xml:space="preserve">in the data plane </w:t>
      </w:r>
      <w:r w:rsidR="00D87A26">
        <w:t xml:space="preserve">between transport nodes S3 and S18, </w:t>
      </w:r>
      <w:r w:rsidR="00D86611">
        <w:t xml:space="preserve">through </w:t>
      </w:r>
      <w:r w:rsidR="00D87A26">
        <w:t>transport nodes S1, S2, S31, S33, S34 and S15</w:t>
      </w:r>
      <w:r w:rsidR="00D86611">
        <w:t>,</w:t>
      </w:r>
      <w:r w:rsidR="00D87A26">
        <w:t xml:space="preserve"> which belong to different PNC domains</w:t>
      </w:r>
      <w:r w:rsidR="00D86611">
        <w:t xml:space="preserve"> (multi-domain service request</w:t>
      </w:r>
      <w:r w:rsidR="00D87A26">
        <w:t>:</w:t>
      </w:r>
    </w:p>
    <w:p w14:paraId="15DCE56B" w14:textId="69FAF845" w:rsidR="00D87A26" w:rsidRDefault="00D87A26" w:rsidP="00D87A26">
      <w:pPr>
        <w:ind w:left="864"/>
      </w:pPr>
      <w:r>
        <w:t>R1 ([PKT] -&gt; ETH), S3 (ETH -&gt; [ODU2]), S1 ([ODU2]),</w:t>
      </w:r>
      <w:r>
        <w:br/>
        <w:t>S2 ([ODU2]), S31 ([ODU2]), S33 ([ODU2]), S34 ([ODU2]),</w:t>
      </w:r>
      <w:r>
        <w:br/>
        <w:t>S15 ([ODU2]), S18 ([ODU2] -&gt; ETH), R5 (ETH -&gt; [PKT])</w:t>
      </w:r>
    </w:p>
    <w:p w14:paraId="5659EDCC" w14:textId="793A738B" w:rsidR="00A72213" w:rsidRDefault="002B5DE3" w:rsidP="00124AB6">
      <w:r>
        <w:t xml:space="preserve">Based on the assumptions described in section </w:t>
      </w:r>
      <w:r>
        <w:fldChar w:fldCharType="begin"/>
      </w:r>
      <w:r>
        <w:instrText xml:space="preserve"> REF _Ref500411426 \r \h \t </w:instrText>
      </w:r>
      <w:r>
        <w:fldChar w:fldCharType="separate"/>
      </w:r>
      <w:r w:rsidR="00360491">
        <w:t>4.3.1</w:t>
      </w:r>
      <w:r>
        <w:fldChar w:fldCharType="end"/>
      </w:r>
      <w:r>
        <w:t>, the CNC request</w:t>
      </w:r>
      <w:r w:rsidR="00C11C80">
        <w:t>s</w:t>
      </w:r>
      <w:r>
        <w:t xml:space="preserve"> at the CMI the MDSC to setup an EPL service between the access links on S</w:t>
      </w:r>
      <w:r w:rsidR="00124AB6">
        <w:t xml:space="preserve">3 and S8 and the MDSC understands that it shall setup an ODU2 end-to-end connection between </w:t>
      </w:r>
      <w:r w:rsidR="00A72213">
        <w:t>nodes S3 and S18</w:t>
      </w:r>
      <w:r w:rsidR="00124AB6">
        <w:t>, which belongs to different PNC domains (multi-domain service request).</w:t>
      </w:r>
      <w:r w:rsidR="00A72213">
        <w:t xml:space="preserve"> </w:t>
      </w:r>
      <w:r w:rsidR="00124AB6">
        <w:t xml:space="preserve">The MDSC also understands how </w:t>
      </w:r>
      <w:r w:rsidR="00A72213">
        <w:t>the adaptation functions inside nodes S3 and S18</w:t>
      </w:r>
      <w:r w:rsidR="00124AB6">
        <w:t xml:space="preserve"> (i.e., </w:t>
      </w:r>
      <w:r w:rsidR="00A72213">
        <w:t>S3 (ETH -&gt; [ODU2]), S18 ([ODU2] -&gt; ETH), S18 (ETH -&gt; [ODU2]) and S3 ([ODU2] -&gt; ETH)</w:t>
      </w:r>
      <w:r w:rsidR="00124AB6">
        <w:t>) should be configured</w:t>
      </w:r>
      <w:r w:rsidR="00A72213">
        <w:t>.</w:t>
      </w:r>
    </w:p>
    <w:p w14:paraId="5304803A" w14:textId="4781C223" w:rsidR="00852397" w:rsidRPr="00D95E8B" w:rsidRDefault="00124AB6" w:rsidP="00852397">
      <w:r>
        <w:t>To</w:t>
      </w:r>
      <w:r w:rsidR="00852397" w:rsidRPr="00D95E8B">
        <w:t xml:space="preserve"> setup a 10Gb IP link between R1 and R3</w:t>
      </w:r>
      <w:r w:rsidR="00C11C80">
        <w:t>,</w:t>
      </w:r>
      <w:r w:rsidR="00852397" w:rsidRPr="00D95E8B">
        <w:t xml:space="preserve"> </w:t>
      </w:r>
      <w:r>
        <w:t xml:space="preserve">an EPL service needs to be created between R1 and R3, supported by an ODU2 end-to-end connection in the data plane between transport nodes S3 and S6, through the transport node S5, which belong to the same PNC domain </w:t>
      </w:r>
      <w:r w:rsidR="00852397" w:rsidRPr="00D95E8B">
        <w:t>(single-domain service request):</w:t>
      </w:r>
    </w:p>
    <w:p w14:paraId="6EB81818" w14:textId="58D35E08" w:rsidR="00253155" w:rsidRDefault="00253155" w:rsidP="00253155">
      <w:pPr>
        <w:ind w:left="864"/>
      </w:pPr>
      <w:r>
        <w:t xml:space="preserve">R1 ([PKT] -&gt; ETH), S3 (ETH -&gt; [ODU2]), S5 ([ODU2]), </w:t>
      </w:r>
      <w:r>
        <w:br/>
        <w:t>S6 ([ODU2] -&gt; ETH), R3 (ETH-&gt; [PKT])</w:t>
      </w:r>
    </w:p>
    <w:p w14:paraId="2781478F" w14:textId="1B95D7BB" w:rsidR="00852397" w:rsidRDefault="00852397" w:rsidP="008710E4">
      <w:r>
        <w:t xml:space="preserve">As described in section </w:t>
      </w:r>
      <w:r>
        <w:fldChar w:fldCharType="begin"/>
      </w:r>
      <w:r>
        <w:instrText xml:space="preserve"> REF _Ref500411426 \r \h \t </w:instrText>
      </w:r>
      <w:r>
        <w:fldChar w:fldCharType="separate"/>
      </w:r>
      <w:r w:rsidR="00360491">
        <w:t>4.3.1</w:t>
      </w:r>
      <w:r>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25A2EFB9" w14:textId="74E40BAD" w:rsidR="008710E4" w:rsidRDefault="00124AB6" w:rsidP="008710E4">
      <w:r>
        <w:lastRenderedPageBreak/>
        <w:t xml:space="preserve">Based on the assumption above, the </w:t>
      </w:r>
      <w:r w:rsidR="008C65BF" w:rsidRPr="00D95E8B">
        <w:t xml:space="preserve">MDSC </w:t>
      </w:r>
      <w:r>
        <w:t xml:space="preserve">understands that it shall setup an EPL service between the access links on S3 and S6, which belong to the same PNC domain (single-domain service request) and it can </w:t>
      </w:r>
      <w:r w:rsidR="008C65BF" w:rsidRPr="00D95E8B">
        <w:t xml:space="preserve">just </w:t>
      </w:r>
      <w:r w:rsidR="00C11C80">
        <w:t xml:space="preserve">pass the </w:t>
      </w:r>
      <w:r w:rsidR="008C65BF" w:rsidRPr="00D95E8B">
        <w:t xml:space="preserve">request </w:t>
      </w:r>
      <w:r w:rsidR="00C11C80">
        <w:t xml:space="preserve">at the MPI to </w:t>
      </w:r>
      <w:r w:rsidR="008C65BF" w:rsidRPr="00D95E8B">
        <w:t xml:space="preserve">PNC1 to setup a single-domain </w:t>
      </w:r>
      <w:r w:rsidR="008C65BF" w:rsidRPr="00253155">
        <w:t xml:space="preserve">EPL service </w:t>
      </w:r>
      <w:r w:rsidR="00C11C80">
        <w:t xml:space="preserve">its access links on </w:t>
      </w:r>
      <w:r w:rsidR="008C65BF" w:rsidRPr="00D95E8B">
        <w:t>S3 and S6.</w:t>
      </w:r>
      <w:r w:rsidR="008C65BF">
        <w:t xml:space="preserve"> </w:t>
      </w:r>
      <w:r w:rsidR="00C11C80">
        <w:t xml:space="preserve">In this case, </w:t>
      </w:r>
      <w:r w:rsidR="008710E4">
        <w:t xml:space="preserve">PNC1 can take care of setting up the single-domain ODU2 end-to-end connection between nodes S3 and S6 as well as of configuring the adaptation functions </w:t>
      </w:r>
      <w:r w:rsidR="008C65BF">
        <w:t>on these edge nodes</w:t>
      </w:r>
      <w:r w:rsidR="008710E4">
        <w:t>.</w:t>
      </w:r>
    </w:p>
    <w:p w14:paraId="76D35D93" w14:textId="77777777" w:rsidR="00D87A26" w:rsidRPr="0009151B" w:rsidRDefault="00D87A26" w:rsidP="00D87A26">
      <w:pPr>
        <w:pStyle w:val="Heading3"/>
      </w:pPr>
      <w:bookmarkStart w:id="38" w:name="_Ref500432768"/>
      <w:bookmarkStart w:id="39" w:name="_Toc528005021"/>
      <w:r w:rsidRPr="0009151B">
        <w:t>Other OTN Clients Services</w:t>
      </w:r>
      <w:bookmarkEnd w:id="38"/>
      <w:bookmarkEnd w:id="39"/>
    </w:p>
    <w:p w14:paraId="25B9DAA6" w14:textId="7FBB347C" w:rsidR="004D0C44" w:rsidRDefault="00594C3D" w:rsidP="0009151B">
      <w:r>
        <w:t>[ITU-T G.709] defines mappings of different client layers into   ODU. Most of them are used to provide Private Line services over    an OTN transport network supporting a variety of types of physical access links (e.g., Ethernet, SDH STM-N, Fibre Channel, InfiniBand, etc.</w:t>
      </w:r>
      <w:r w:rsidR="0009151B">
        <w:t>).</w:t>
      </w:r>
    </w:p>
    <w:p w14:paraId="6605CAB9" w14:textId="77777777" w:rsidR="004D0C44" w:rsidRDefault="004D0C44" w:rsidP="004D0C44">
      <w:r>
        <w:t>The physical links interconnecting the IP routers and the transport network can be any of these types.</w:t>
      </w:r>
    </w:p>
    <w:p w14:paraId="19C0CBB1" w14:textId="017273E1" w:rsidR="00D87A26" w:rsidRDefault="00D87A26" w:rsidP="00C11C80">
      <w:r w:rsidRPr="00CA3204">
        <w:t>In order to</w:t>
      </w:r>
      <w:r w:rsidRPr="005719C7">
        <w:t xml:space="preserve"> setup a 10Gb IP link between R1 and R5 using, for example SDH physical links between the IP routers and the transport network, an STM-64 Private Line service needs to be created between R1 and R5, supported by </w:t>
      </w:r>
      <w:r w:rsidR="00C11C80">
        <w:t xml:space="preserve">an </w:t>
      </w:r>
      <w:r w:rsidRPr="005719C7">
        <w:t>ODU2 end-to-end connection</w:t>
      </w:r>
      <w:r w:rsidR="00C11C80">
        <w:t xml:space="preserve"> in the data plane</w:t>
      </w:r>
      <w:r w:rsidRPr="005719C7">
        <w:t xml:space="preserve"> between transport nodes S3 and S18, </w:t>
      </w:r>
      <w:r w:rsidR="00C11C80">
        <w:t>through</w:t>
      </w:r>
      <w:r w:rsidR="00C11C80" w:rsidRPr="005719C7">
        <w:t xml:space="preserve"> </w:t>
      </w:r>
      <w:r w:rsidRPr="005719C7">
        <w:t>transport nodes S1, S2, S31, S33, S34 and S15</w:t>
      </w:r>
      <w:r w:rsidR="00C11C80">
        <w:t>,</w:t>
      </w:r>
      <w:r w:rsidRPr="005719C7">
        <w:t xml:space="preserve"> which belong to different PNC domains</w:t>
      </w:r>
      <w:r w:rsidR="00C11C80">
        <w:t xml:space="preserve"> (multi-domain service request)</w:t>
      </w:r>
      <w:r>
        <w:t>:</w:t>
      </w:r>
    </w:p>
    <w:p w14:paraId="145305E4" w14:textId="2C06100C" w:rsidR="00D87A26" w:rsidRDefault="00D87A26" w:rsidP="00D87A26">
      <w:pPr>
        <w:ind w:left="864"/>
      </w:pPr>
      <w:r>
        <w:t>R1 ([PKT] -&gt; STM-64), S3 (STM-64 -&gt; [ODU2]), S1 ([ODU2]),</w:t>
      </w:r>
      <w:r>
        <w:br/>
        <w:t>S2 ([ODU2]), S31 ([ODU2]), S33 ([ODU2]), S34 ([ODU2]),</w:t>
      </w:r>
      <w:r>
        <w:br/>
        <w:t>S15 ([ODU2]), S18 ([ODU2] -&gt; STM-64), R5 (STM-64 -&gt; [PKT])</w:t>
      </w:r>
    </w:p>
    <w:p w14:paraId="5015C555" w14:textId="5344BD19" w:rsidR="00594C3D" w:rsidRDefault="00C11C80" w:rsidP="00C11C80">
      <w:r>
        <w:t>Based on the assumptions described</w:t>
      </w:r>
      <w:r w:rsidR="00594C3D">
        <w:t xml:space="preserve"> in section </w:t>
      </w:r>
      <w:r>
        <w:fldChar w:fldCharType="begin"/>
      </w:r>
      <w:r>
        <w:instrText xml:space="preserve"> REF _Ref500411426 \r \h \t </w:instrText>
      </w:r>
      <w:r>
        <w:fldChar w:fldCharType="separate"/>
      </w:r>
      <w:r w:rsidR="00360491">
        <w:t>4.3.1</w:t>
      </w:r>
      <w:r>
        <w:fldChar w:fldCharType="end"/>
      </w:r>
      <w:r w:rsidR="00594C3D">
        <w:t xml:space="preserve">, </w:t>
      </w:r>
      <w:r w:rsidR="0009151B">
        <w:t xml:space="preserve">the CNC </w:t>
      </w:r>
      <w:r>
        <w:t xml:space="preserve">requests </w:t>
      </w:r>
      <w:r w:rsidR="0009151B">
        <w:t xml:space="preserve">the CMI </w:t>
      </w:r>
      <w:r>
        <w:t xml:space="preserve">the MDSC </w:t>
      </w:r>
      <w:r w:rsidR="0009151B">
        <w:t>to setup an STM-64 Private Line service</w:t>
      </w:r>
      <w:r w:rsidRPr="00C11C80">
        <w:t xml:space="preserve"> </w:t>
      </w:r>
      <w:r>
        <w:t xml:space="preserve">between the access links on S3 and S8 and the MDSC understands what to do as described in section </w:t>
      </w:r>
      <w:r>
        <w:fldChar w:fldCharType="begin"/>
      </w:r>
      <w:r>
        <w:instrText xml:space="preserve"> REF _Ref500347772 \r \h \t </w:instrText>
      </w:r>
      <w:r>
        <w:fldChar w:fldCharType="separate"/>
      </w:r>
      <w:r w:rsidR="00360491">
        <w:t>4.3.2</w:t>
      </w:r>
      <w:r>
        <w:fldChar w:fldCharType="end"/>
      </w:r>
      <w:r>
        <w:t xml:space="preserve"> (multi-domain service request)</w:t>
      </w:r>
      <w:r w:rsidR="0009151B">
        <w:t>.</w:t>
      </w:r>
    </w:p>
    <w:p w14:paraId="6E402EFC" w14:textId="3FE5F2AC" w:rsidR="00253155" w:rsidRDefault="00C11C80" w:rsidP="00253155">
      <w:r>
        <w:t xml:space="preserve">To setup a </w:t>
      </w:r>
      <w:r w:rsidR="00253155">
        <w:t xml:space="preserve">10Gb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BF164A4" w:rsidR="00253155" w:rsidRDefault="00253155" w:rsidP="00253155">
      <w:pPr>
        <w:ind w:left="864"/>
      </w:pPr>
      <w:r w:rsidRPr="006417A3">
        <w:t>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R3 (STM-64 -&gt; </w:t>
      </w:r>
      <w:r>
        <w:t>[</w:t>
      </w:r>
      <w:r w:rsidRPr="006417A3">
        <w:t>PKT</w:t>
      </w:r>
      <w:r>
        <w:t>]</w:t>
      </w:r>
      <w:r w:rsidRPr="006417A3">
        <w:t>)</w:t>
      </w:r>
    </w:p>
    <w:p w14:paraId="467CB3D0" w14:textId="0AB327A0" w:rsidR="008C65BF" w:rsidRDefault="008C65BF" w:rsidP="008C65BF">
      <w:r>
        <w:lastRenderedPageBreak/>
        <w:t xml:space="preserve">As described in section </w:t>
      </w:r>
      <w:r>
        <w:fldChar w:fldCharType="begin"/>
      </w:r>
      <w:r>
        <w:instrText xml:space="preserve"> REF _Ref500411426 \r \h \t </w:instrText>
      </w:r>
      <w:r>
        <w:fldChar w:fldCharType="separate"/>
      </w:r>
      <w:r w:rsidR="00360491">
        <w:t>4.3.1</w:t>
      </w:r>
      <w:r>
        <w:fldChar w:fldCharType="end"/>
      </w:r>
      <w:r>
        <w:t xml:space="preserve">, the </w:t>
      </w:r>
      <w:r w:rsidR="009B5600">
        <w:t xml:space="preserve">mechanisms used by the </w:t>
      </w:r>
      <w:r>
        <w:t xml:space="preserve">CNC </w:t>
      </w:r>
      <w:r w:rsidR="009B5600">
        <w:t xml:space="preserve">at the CMI are independent on whether the service request is </w:t>
      </w:r>
      <w:r>
        <w:t xml:space="preserve">single-domain </w:t>
      </w:r>
      <w:r w:rsidR="009B5600">
        <w:t>or multi-domain</w:t>
      </w:r>
      <w:r>
        <w:t>.</w:t>
      </w:r>
    </w:p>
    <w:p w14:paraId="390B05BC" w14:textId="2CAD7CB7" w:rsidR="0009151B" w:rsidRDefault="0009151B" w:rsidP="0009151B">
      <w:r>
        <w:t xml:space="preserve">As described in section </w:t>
      </w:r>
      <w:r>
        <w:fldChar w:fldCharType="begin"/>
      </w:r>
      <w:r>
        <w:instrText xml:space="preserve"> REF _Ref500347772 \r \h \t </w:instrText>
      </w:r>
      <w:r>
        <w:fldChar w:fldCharType="separate"/>
      </w:r>
      <w:r w:rsidR="00360491">
        <w:t>4.3.2</w:t>
      </w:r>
      <w:r>
        <w:fldChar w:fldCharType="end"/>
      </w:r>
      <w:r>
        <w:t xml:space="preserve">, the MDSC </w:t>
      </w:r>
      <w:r w:rsidR="009B5600">
        <w:t xml:space="preserve">can </w:t>
      </w:r>
      <w:r>
        <w:t xml:space="preserve">just </w:t>
      </w:r>
      <w:r w:rsidR="009B5600">
        <w:t xml:space="preserve">pass the </w:t>
      </w:r>
      <w:r>
        <w:t xml:space="preserve">request </w:t>
      </w:r>
      <w:r w:rsidR="009B5600">
        <w:t xml:space="preserve">at the MPI to </w:t>
      </w:r>
      <w:r>
        <w:t xml:space="preserve">PNC1 to setup a single-domain STM-64 Private Line service between </w:t>
      </w:r>
      <w:r w:rsidR="009B5600">
        <w:t xml:space="preserve">it access links on </w:t>
      </w:r>
      <w:r>
        <w:t>S3 and S6.</w:t>
      </w:r>
    </w:p>
    <w:p w14:paraId="76E7C899" w14:textId="77777777" w:rsidR="00D87A26" w:rsidRPr="004D0C44" w:rsidRDefault="00D87A26" w:rsidP="00D87A26">
      <w:pPr>
        <w:pStyle w:val="Heading3"/>
      </w:pPr>
      <w:bookmarkStart w:id="40" w:name="_Ref500412190"/>
      <w:bookmarkStart w:id="41" w:name="_Toc528005022"/>
      <w:r w:rsidRPr="004D0C44">
        <w:t>EVPL over ODU</w:t>
      </w:r>
      <w:bookmarkEnd w:id="40"/>
      <w:bookmarkEnd w:id="41"/>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7C720F90" w14:textId="447ABCCC" w:rsidR="00D87A26" w:rsidRDefault="00A032F2" w:rsidP="00D87A26">
      <w:r>
        <w:t>To</w:t>
      </w:r>
      <w:r w:rsidR="00D87A26">
        <w:t xml:space="preserve"> setup two 1Gb IP links between R1 to R3 and between R1 and R5, two EVPL services need to be created, supported by two ODU0 end-to-end connections </w:t>
      </w:r>
      <w:r w:rsidR="009B5600">
        <w:t xml:space="preserve">in the data plane </w:t>
      </w:r>
      <w:r w:rsidR="00D87A26">
        <w:t xml:space="preserve">respectively between </w:t>
      </w:r>
      <w:r w:rsidR="009B5600">
        <w:t xml:space="preserve">transport nodes </w:t>
      </w:r>
      <w:r w:rsidR="00D87A26">
        <w:t xml:space="preserve">S3 and S6, </w:t>
      </w:r>
      <w:r w:rsidR="009B5600">
        <w:t xml:space="preserve">through </w:t>
      </w:r>
      <w:r w:rsidR="00D87A26">
        <w:t xml:space="preserve">transport node S5, </w:t>
      </w:r>
      <w:r w:rsidR="009B5600">
        <w:t xml:space="preserve">which belong ot the same PNC domain (single-domain service request) </w:t>
      </w:r>
      <w:r w:rsidR="00D87A26">
        <w:t xml:space="preserve">and between </w:t>
      </w:r>
      <w:r w:rsidR="009B5600">
        <w:t xml:space="preserve">transport nodes </w:t>
      </w:r>
      <w:r w:rsidR="00D87A26">
        <w:t xml:space="preserve">S3 and S18, </w:t>
      </w:r>
      <w:r w:rsidR="009B5600">
        <w:t xml:space="preserve">through </w:t>
      </w:r>
      <w:r w:rsidR="00D87A26">
        <w:t>transport nodes S1, S2, S31, S33, S34 and S15</w:t>
      </w:r>
      <w:r w:rsidR="009B5600">
        <w:t>,</w:t>
      </w:r>
      <w:r w:rsidR="00D87A26">
        <w:t xml:space="preserve"> which belong to different PNC domains</w:t>
      </w:r>
      <w:r w:rsidR="009B5600">
        <w:t xml:space="preserve"> (multi-domain service request):</w:t>
      </w:r>
    </w:p>
    <w:p w14:paraId="734CE04C" w14:textId="2AADA287" w:rsidR="00213A0A" w:rsidRDefault="00213A0A" w:rsidP="00213A0A">
      <w:pPr>
        <w:ind w:left="864"/>
      </w:pPr>
      <w:r>
        <w:t>R1 ([PKT] -&gt; VLAN), S3 (VLAN -&gt; [ODU0]), S1 ([ODU0]),</w:t>
      </w:r>
      <w:r>
        <w:br/>
        <w:t>S2 ([ODU0]), S31 ([ODU0]), S33 ([ODU0]), S34 ([ODU0]),</w:t>
      </w:r>
      <w:r>
        <w:br/>
        <w:t>S15 ([ODU0]), S18 ([ODU0] -&gt; VLAN), R5 (VLAN -&gt; [PKT])</w:t>
      </w:r>
    </w:p>
    <w:p w14:paraId="779035AC" w14:textId="12E63061" w:rsidR="008C65BF" w:rsidRDefault="008C65BF" w:rsidP="008C65BF">
      <w:pPr>
        <w:ind w:left="864"/>
      </w:pPr>
      <w:r>
        <w:t xml:space="preserve">R1 ([PKT] -&gt; VLAN), S3 (VLAN -&gt; [ODU0]), S5 ([ODU0]), </w:t>
      </w:r>
      <w:r>
        <w:br/>
        <w:t>S6 ([ODU0] -&gt; VLAN), R3 (VLAN -&gt; [PKT])</w:t>
      </w:r>
    </w:p>
    <w:p w14:paraId="501E3C95" w14:textId="77777777" w:rsidR="009B5600" w:rsidRDefault="009B5600" w:rsidP="009B5600">
      <w:r>
        <w:t>Since the two EVPL services are sharing the same Ethernet physical link between R1 and S3, different VLAN IDs are associated with different EVPL services: for example, VLAN IDs 10 and 20 respectively.</w:t>
      </w:r>
    </w:p>
    <w:p w14:paraId="2874B78D" w14:textId="5F7467EB" w:rsidR="009B5600" w:rsidRDefault="009B5600" w:rsidP="00213A0A">
      <w:r>
        <w:t xml:space="preserve">Based on the assumptions described in section </w:t>
      </w:r>
      <w:r>
        <w:fldChar w:fldCharType="begin"/>
      </w:r>
      <w:r>
        <w:instrText xml:space="preserve"> REF _Ref500411426 \r \h \t </w:instrText>
      </w:r>
      <w:r>
        <w:fldChar w:fldCharType="separate"/>
      </w:r>
      <w:r w:rsidR="00360491">
        <w:t>4.3.1</w:t>
      </w:r>
      <w:r>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what to do as described in section </w:t>
      </w:r>
      <w:r>
        <w:fldChar w:fldCharType="begin"/>
      </w:r>
      <w:r>
        <w:instrText xml:space="preserve"> REF _Ref500347772 \r \h \t </w:instrText>
      </w:r>
      <w:r>
        <w:fldChar w:fldCharType="separate"/>
      </w:r>
      <w:r w:rsidR="00360491">
        <w:t>4.3.2</w:t>
      </w:r>
      <w:r>
        <w:fldChar w:fldCharType="end"/>
      </w:r>
      <w:r>
        <w:t>.</w:t>
      </w:r>
    </w:p>
    <w:p w14:paraId="1B52243E" w14:textId="77777777" w:rsidR="00D87A26" w:rsidRPr="009F3B7C" w:rsidRDefault="00D87A26" w:rsidP="00D87A26">
      <w:pPr>
        <w:pStyle w:val="Heading3"/>
      </w:pPr>
      <w:bookmarkStart w:id="42" w:name="_Toc490666712"/>
      <w:bookmarkStart w:id="43" w:name="_Toc496630324"/>
      <w:bookmarkStart w:id="44" w:name="_Toc528005023"/>
      <w:r w:rsidRPr="009F3B7C">
        <w:t>EVPLAN and EVPTree Services</w:t>
      </w:r>
      <w:bookmarkEnd w:id="42"/>
      <w:bookmarkEnd w:id="43"/>
      <w:bookmarkEnd w:id="44"/>
    </w:p>
    <w:p w14:paraId="39451E96" w14:textId="0BDEB479" w:rsidR="008C65BF" w:rsidRDefault="008C65BF" w:rsidP="009530FB">
      <w:r>
        <w:t xml:space="preserve">When the physical links interconnecting the IP routers and the transport network are Ethernet links, </w:t>
      </w:r>
      <w:r w:rsidR="009530FB">
        <w:t>multipoint Ethernet services (</w:t>
      </w:r>
      <w:r w:rsidR="009530FB" w:rsidRPr="00610654">
        <w:rPr>
          <w:noProof/>
        </w:rPr>
        <w:t>e.g</w:t>
      </w:r>
      <w:r w:rsidR="00610654">
        <w:rPr>
          <w:noProof/>
        </w:rPr>
        <w:t>.</w:t>
      </w:r>
      <w:r w:rsidR="009530FB">
        <w:t xml:space="preserve">, EPLAN and EPTree) </w:t>
      </w:r>
      <w:r w:rsidR="00953AD7">
        <w:t xml:space="preserve">can also be supported. It is also possible </w:t>
      </w:r>
      <w:r w:rsidR="009530FB">
        <w:lastRenderedPageBreak/>
        <w:t>that multiple</w:t>
      </w:r>
      <w:r>
        <w:t xml:space="preserve"> Ethernet services (</w:t>
      </w:r>
      <w:r w:rsidRPr="00610654">
        <w:rPr>
          <w:noProof/>
        </w:rPr>
        <w:t>e.g</w:t>
      </w:r>
      <w:r w:rsidR="00610654">
        <w:rPr>
          <w:noProof/>
        </w:rPr>
        <w:t>.</w:t>
      </w:r>
      <w:r>
        <w:t>, EVPL, EVPLAN and EVPTree) share the same physical link using different VLANs.</w:t>
      </w:r>
    </w:p>
    <w:p w14:paraId="2BB345F2" w14:textId="77777777" w:rsidR="009530FB" w:rsidRDefault="009530FB" w:rsidP="009530FB">
      <w:r>
        <w:t>Note – it is assumed that EPLAN and EPTree services can be supported by configuring EVPLAN and EVPTree with port mapping.</w:t>
      </w:r>
    </w:p>
    <w:p w14:paraId="178F2C82" w14:textId="5C863280" w:rsidR="00B45CF2" w:rsidRDefault="00B45CF2" w:rsidP="00B45CF2">
      <w:r>
        <w:t xml:space="preserve">Since this EVPLAN/EVPTree service can share the same Ethernet physical links between IP routers and transport nodes (e.g., with the EVPL services described in section </w:t>
      </w:r>
      <w:r>
        <w:fldChar w:fldCharType="begin"/>
      </w:r>
      <w:r>
        <w:instrText xml:space="preserve"> REF _Ref500412190 \r \h \t </w:instrText>
      </w:r>
      <w:r>
        <w:fldChar w:fldCharType="separate"/>
      </w:r>
      <w:r w:rsidR="00360491">
        <w:t>4.3.4</w:t>
      </w:r>
      <w:r>
        <w:fldChar w:fldCharType="end"/>
      </w:r>
      <w:r>
        <w:t>), a different VLAN ID (e.g., 30) can be associated with this EVPLAN/EVPTree service.</w:t>
      </w:r>
    </w:p>
    <w:p w14:paraId="6AAB37AA" w14:textId="168507D3" w:rsidR="00D87A26" w:rsidRDefault="00D87A26" w:rsidP="00D87A26">
      <w:r>
        <w:t xml:space="preserve">In order to setup an IP subnet between R1, R2, R3 and </w:t>
      </w:r>
      <w:r w:rsidRPr="00953AD7">
        <w:t>R</w:t>
      </w:r>
      <w:r w:rsidR="00953AD7" w:rsidRPr="00953AD7">
        <w:t>5</w:t>
      </w:r>
      <w:r>
        <w:t>, an EVPLAN/EVPTree service needs to be created, supported by two ODUflex end-to-end connections respectively between S3 and S6, crossing transport node S5, and between S3 and S18, crossing transport nodes S1, S2, S31, S33, S34 and S15 which belong to different PNC domains.</w:t>
      </w:r>
    </w:p>
    <w:p w14:paraId="458356B0" w14:textId="23B10640" w:rsidR="007B0690" w:rsidRDefault="00B45CF2" w:rsidP="007B0690">
      <w:r>
        <w:t>S</w:t>
      </w:r>
      <w:r w:rsidR="007B0690">
        <w:t xml:space="preserve">ome MAC Bridging capabilities are </w:t>
      </w:r>
      <w:r>
        <w:t xml:space="preserve">also </w:t>
      </w:r>
      <w:r w:rsidR="007B0690">
        <w:t xml:space="preserve">required on some nodes at the edge of the transport network: for </w:t>
      </w:r>
      <w:r w:rsidR="007B0690" w:rsidRPr="00610654">
        <w:rPr>
          <w:noProof/>
        </w:rPr>
        <w:t>example</w:t>
      </w:r>
      <w:r w:rsidR="00610654">
        <w:rPr>
          <w:noProof/>
        </w:rPr>
        <w:t>,</w:t>
      </w:r>
      <w:r w:rsidR="007B0690">
        <w:t xml:space="preserve"> Ethernet Bridging capabilities can be configured in nodes S3 and S6:</w:t>
      </w:r>
    </w:p>
    <w:p w14:paraId="5AA18749" w14:textId="0889D471" w:rsidR="007B0690" w:rsidRDefault="007B0690" w:rsidP="007B0690">
      <w:pPr>
        <w:pStyle w:val="RFCListBullet"/>
      </w:pPr>
      <w:r>
        <w:t xml:space="preserve">MAC Bridging in node S3 is needed to select, based on the MAC Destination Address, whether </w:t>
      </w:r>
      <w:r w:rsidR="00B45CF2">
        <w:t xml:space="preserve">received </w:t>
      </w:r>
      <w:r>
        <w:t xml:space="preserve">Ethernet frames </w:t>
      </w:r>
      <w:r w:rsidR="00B45CF2">
        <w:t xml:space="preserve">should be forwarded to </w:t>
      </w:r>
      <w:r>
        <w:t>R1</w:t>
      </w:r>
      <w:r w:rsidR="00B45CF2">
        <w:t xml:space="preserve"> or </w:t>
      </w:r>
      <w:r>
        <w:t>to the ODUflex terminating on node S6 or to the other ODUflex terminating on node S</w:t>
      </w:r>
      <w:r w:rsidR="00B45CF2">
        <w:t>18;</w:t>
      </w:r>
    </w:p>
    <w:p w14:paraId="01CFE433" w14:textId="7B0B8D77" w:rsidR="007B0690" w:rsidRDefault="007B0690" w:rsidP="007B0690">
      <w:pPr>
        <w:pStyle w:val="RFCListBullet"/>
      </w:pPr>
      <w:r>
        <w:t xml:space="preserve">MAC bridging function in node S6 is needed to select, based on the MAC Destination Address, whether </w:t>
      </w:r>
      <w:r w:rsidR="00B45CF2">
        <w:t>received</w:t>
      </w:r>
      <w:r>
        <w:t xml:space="preserve"> Ethernet frames should be se</w:t>
      </w:r>
      <w:r w:rsidR="00B45CF2">
        <w:t>n</w:t>
      </w:r>
      <w:r>
        <w:t xml:space="preserve">t to R2 or </w:t>
      </w:r>
      <w:r w:rsidR="00B45CF2">
        <w:t xml:space="preserve">to </w:t>
      </w:r>
      <w:r>
        <w:t>R3</w:t>
      </w:r>
      <w:r w:rsidR="00B45CF2">
        <w:t xml:space="preserve"> or to the ODUflex terminating on node S3</w:t>
      </w:r>
      <w:r>
        <w:t>.</w:t>
      </w:r>
    </w:p>
    <w:p w14:paraId="1F72227D" w14:textId="77777777" w:rsidR="00B45CF2" w:rsidRDefault="00B45CF2" w:rsidP="00B45CF2">
      <w:r>
        <w:t>In order to support an EVPTree service instead of an EVPLAN, additional configuration of the Ethernet Bridging capabilities on the nodes at the edge of the transport network is required.</w:t>
      </w:r>
    </w:p>
    <w:p w14:paraId="78A1E475" w14:textId="74B38DA1" w:rsidR="00B45CF2" w:rsidRDefault="00B45CF2" w:rsidP="00B45CF2">
      <w:r>
        <w:t>The traffic flows between R1 and R3, between R3 and R5 and between R1 and R5 can be summarized as:</w:t>
      </w:r>
    </w:p>
    <w:p w14:paraId="75C6658B" w14:textId="596BDB9B" w:rsidR="00B45CF2" w:rsidRDefault="00B45CF2" w:rsidP="00B45CF2">
      <w:pPr>
        <w:ind w:left="864"/>
      </w:pPr>
      <w:r>
        <w:t xml:space="preserve">R1 ([PKT] -&gt; VLAN), </w:t>
      </w:r>
      <w:r w:rsidRPr="00AD0B22">
        <w:rPr>
          <w:highlight w:val="yellow"/>
        </w:rPr>
        <w:t>S3 (VLAN -&gt; [M</w:t>
      </w:r>
      <w:r w:rsidR="007445AC">
        <w:rPr>
          <w:highlight w:val="yellow"/>
        </w:rPr>
        <w:t>A</w:t>
      </w:r>
      <w:r w:rsidRPr="00AD0B22">
        <w:rPr>
          <w:highlight w:val="yellow"/>
        </w:rPr>
        <w:t>C] -&gt; [ODUflex])</w:t>
      </w:r>
      <w:r>
        <w:t>,</w:t>
      </w:r>
      <w:r>
        <w:br/>
        <w:t xml:space="preserve">S5 ([ODUflex]), </w:t>
      </w:r>
      <w:r w:rsidRPr="00AD0B22">
        <w:rPr>
          <w:highlight w:val="yellow"/>
        </w:rPr>
        <w:t>S6 ([ODUflex] -&gt; [MAC] -&gt; VLAN),</w:t>
      </w:r>
      <w:r>
        <w:br/>
        <w:t>R3 (VLAN -&gt; [PKT])</w:t>
      </w:r>
    </w:p>
    <w:p w14:paraId="57328E3D" w14:textId="0C9AE4F5" w:rsidR="00B45CF2" w:rsidRDefault="00B45CF2" w:rsidP="00B45CF2">
      <w:pPr>
        <w:ind w:left="864"/>
      </w:pPr>
      <w:r>
        <w:t xml:space="preserve">R3 ([PKT] -&gt; VLAN), </w:t>
      </w:r>
      <w:r w:rsidRPr="00111169">
        <w:rPr>
          <w:highlight w:val="yellow"/>
        </w:rPr>
        <w:t>S6 (VLAN -&gt; [MAC] -&gt; [ODUflex]),</w:t>
      </w:r>
      <w:r>
        <w:br/>
        <w:t xml:space="preserve">S5 ([ODUflex]), </w:t>
      </w:r>
      <w:r w:rsidRPr="00111169">
        <w:rPr>
          <w:highlight w:val="yellow"/>
        </w:rPr>
        <w:t>S3 ([ODUflex] -&gt; [MAC] -&gt; [ODUflex]),</w:t>
      </w:r>
      <w:r>
        <w:br/>
      </w:r>
      <w:r w:rsidR="007445AC">
        <w:t>S1 ([ODUflex]), S2 ([ODUflex]), S31 ([ODUflex]),</w:t>
      </w:r>
      <w:r w:rsidR="007445AC">
        <w:br/>
      </w:r>
      <w:r>
        <w:lastRenderedPageBreak/>
        <w:t>S33 ([ODUflex]), S34 ([ODUflex]),</w:t>
      </w:r>
      <w:r>
        <w:br/>
        <w:t>S15 ([ODUflex]), S18 ([ODUflex] -&gt; VLAN), R5 (VLAN -&gt; [PKT])</w:t>
      </w:r>
    </w:p>
    <w:p w14:paraId="4987A708" w14:textId="2BF6BAEB" w:rsidR="00D87A26" w:rsidRDefault="00D87A26" w:rsidP="00D87A26">
      <w:pPr>
        <w:ind w:left="864"/>
      </w:pPr>
      <w:r>
        <w:t xml:space="preserve">R1 ([PKT] -&gt; VLAN), </w:t>
      </w:r>
      <w:r w:rsidRPr="006035C2">
        <w:rPr>
          <w:highlight w:val="yellow"/>
        </w:rPr>
        <w:t>S3 (VLAN -&gt; [MAC] -&gt; [ODUflex]),</w:t>
      </w:r>
      <w:r>
        <w:br/>
        <w:t>S1 ([ODUflex]), S2 ([ODUflex]), S31 ([ODUflex]),</w:t>
      </w:r>
      <w:r>
        <w:br/>
        <w:t>S33 ([ODUflex]), S34 ([ODUflex]),</w:t>
      </w:r>
      <w:r>
        <w:br/>
        <w:t>S15 ([ODUflex]), S18 ([ODUflex] -&gt; VLAN), R5 (VLAN -&gt; [PKT])</w:t>
      </w:r>
    </w:p>
    <w:p w14:paraId="44B3A27B" w14:textId="3DBB1F33" w:rsidR="007445AC" w:rsidRDefault="007445AC" w:rsidP="007445AC">
      <w:r>
        <w:t xml:space="preserve">As described in section </w:t>
      </w:r>
      <w:r>
        <w:fldChar w:fldCharType="begin"/>
      </w:r>
      <w:r>
        <w:instrText xml:space="preserve"> REF _Ref500347772 \r \h \t </w:instrText>
      </w:r>
      <w:r>
        <w:fldChar w:fldCharType="separate"/>
      </w:r>
      <w:r w:rsidR="00360491">
        <w:t>4.3.2</w:t>
      </w:r>
      <w:r>
        <w:fldChar w:fldCharType="end"/>
      </w:r>
      <w:r>
        <w:t>, it is assumed that the CNC is capable, via the CMI, to request the setup of this EVPLAN/EVPTree service, providing all the information that the MDSC needs to understand that it need to request PNC1 to setup an ODUflex connection between nodes S3 and S6 (single-domain service request) and it also needs to coordinate the setup of a multi-domain ODUflex connection between nodes S3 and S16 as well as the MAC bridging and the adaptation functions on these edge nodes.</w:t>
      </w:r>
    </w:p>
    <w:p w14:paraId="1CE35E72" w14:textId="0F530A73" w:rsidR="0091245F" w:rsidRDefault="0091245F" w:rsidP="0091245F">
      <w:r w:rsidRPr="00D95E8B">
        <w:t xml:space="preserve">In case the CNC needs the setup of </w:t>
      </w:r>
      <w:r>
        <w:t xml:space="preserve">an EVPLAN/EVPTree service only between </w:t>
      </w:r>
      <w:r w:rsidR="00FF5399">
        <w:t>R</w:t>
      </w:r>
      <w:r>
        <w:t xml:space="preserve">1, </w:t>
      </w:r>
      <w:r w:rsidR="00FF5399">
        <w:t>R</w:t>
      </w:r>
      <w:r>
        <w:t xml:space="preserve">2 and </w:t>
      </w:r>
      <w:r w:rsidR="00FF5399">
        <w:t>R</w:t>
      </w:r>
      <w:r>
        <w:t>3 (</w:t>
      </w:r>
      <w:r w:rsidRPr="00D95E8B">
        <w:t xml:space="preserve">single-domain service request), </w:t>
      </w:r>
      <w:r>
        <w:t>it would request the setup of this service in the same way as before and the information provided at the CMI is sufficient for the MDSC to understand that this is a single-domain service request.</w:t>
      </w:r>
    </w:p>
    <w:p w14:paraId="59AB012C" w14:textId="108175D5" w:rsidR="0091245F" w:rsidRDefault="0091245F" w:rsidP="0091245F">
      <w:r>
        <w:t>T</w:t>
      </w:r>
      <w:r w:rsidRPr="00D95E8B">
        <w:t xml:space="preserve">he MDSC can </w:t>
      </w:r>
      <w:r>
        <w:t xml:space="preserve">then </w:t>
      </w:r>
      <w:r w:rsidRPr="00D95E8B">
        <w:t xml:space="preserve">just request PNC1 to setup a single-domain </w:t>
      </w:r>
      <w:r>
        <w:t xml:space="preserve">EVPLAN/EVPTree service </w:t>
      </w:r>
      <w:r w:rsidRPr="00D95E8B">
        <w:t xml:space="preserve">between </w:t>
      </w:r>
      <w:r>
        <w:t xml:space="preserve">nodes </w:t>
      </w:r>
      <w:r w:rsidRPr="00D95E8B">
        <w:t>S3 and S6.</w:t>
      </w:r>
      <w:r>
        <w:t xml:space="preserve"> PNC1 can take care of setting up the single-domain ODUflex end-to-end connection between nodes S3 and S6 as well as of configuring the MAC bridging and the adaptation functions on these edge nodes.</w:t>
      </w:r>
    </w:p>
    <w:p w14:paraId="2DAD69F0" w14:textId="77777777" w:rsidR="00CC0754" w:rsidRPr="00F41C0D" w:rsidRDefault="00CC0754" w:rsidP="00F41C0D">
      <w:pPr>
        <w:pStyle w:val="Heading3"/>
      </w:pPr>
      <w:bookmarkStart w:id="45" w:name="_Ref500419020"/>
      <w:bookmarkStart w:id="46" w:name="_Toc528005024"/>
      <w:r w:rsidRPr="00F41C0D">
        <w:t>Dynamic Service Configuration</w:t>
      </w:r>
      <w:bookmarkEnd w:id="46"/>
    </w:p>
    <w:p w14:paraId="70C5FA98" w14:textId="13C6E4B6" w:rsidR="00CC0754" w:rsidRDefault="00CC0754" w:rsidP="00CC0754">
      <w:pPr>
        <w:pStyle w:val="CommentText"/>
        <w:rPr>
          <w:rFonts w:eastAsiaTheme="minorEastAsia"/>
          <w:lang w:eastAsia="zh-CN"/>
        </w:rPr>
      </w:pPr>
      <w:r>
        <w:rPr>
          <w:rFonts w:eastAsiaTheme="minorEastAsia" w:hint="eastAsia"/>
          <w:lang w:eastAsia="zh-CN"/>
        </w:rPr>
        <w:t xml:space="preserve">Given the service established in the previous sections, there is a demand for </w:t>
      </w:r>
      <w:r>
        <w:rPr>
          <w:rFonts w:eastAsiaTheme="minorEastAsia"/>
          <w:lang w:eastAsia="zh-CN"/>
        </w:rPr>
        <w:t>an update</w:t>
      </w:r>
      <w:r>
        <w:rPr>
          <w:rFonts w:eastAsiaTheme="minorEastAsia" w:hint="eastAsia"/>
          <w:lang w:eastAsia="zh-CN"/>
        </w:rPr>
        <w:t xml:space="preserve"> of some service characteristics. </w:t>
      </w:r>
      <w:r>
        <w:rPr>
          <w:rFonts w:eastAsiaTheme="minorEastAsia"/>
          <w:lang w:eastAsia="zh-CN"/>
        </w:rPr>
        <w:t xml:space="preserve">A straightforward approach would be terminate the current service and replace with a new one. Another more advanced approach would be </w:t>
      </w:r>
      <w:r w:rsidR="00610654">
        <w:rPr>
          <w:rFonts w:eastAsiaTheme="minorEastAsia"/>
          <w:lang w:eastAsia="zh-CN"/>
        </w:rPr>
        <w:t xml:space="preserve">a </w:t>
      </w:r>
      <w:r w:rsidRPr="00610654">
        <w:rPr>
          <w:rFonts w:eastAsiaTheme="minorEastAsia"/>
          <w:noProof/>
          <w:lang w:eastAsia="zh-CN"/>
        </w:rPr>
        <w:t>dynamic</w:t>
      </w:r>
      <w:r>
        <w:rPr>
          <w:rFonts w:eastAsiaTheme="minorEastAsia"/>
          <w:lang w:eastAsia="zh-CN"/>
        </w:rPr>
        <w:t xml:space="preserve"> configuration, in which case there will be no interruption for the connection.</w:t>
      </w:r>
    </w:p>
    <w:p w14:paraId="762B9453" w14:textId="3AB5E8D4" w:rsidR="00CC0754" w:rsidRDefault="00CC0754" w:rsidP="00F41C0D">
      <w:pPr>
        <w:pStyle w:val="CommentText"/>
        <w:rPr>
          <w:i/>
          <w:iCs/>
          <w:highlight w:val="yellow"/>
        </w:rPr>
      </w:pPr>
      <w:r>
        <w:rPr>
          <w:rFonts w:eastAsiaTheme="minorEastAsia"/>
          <w:lang w:eastAsia="zh-CN"/>
        </w:rPr>
        <w:t xml:space="preserve">An example application would be updating the SLA information for a certain connection. For example, an ODU transit connection is set up according to section </w:t>
      </w:r>
      <w:r>
        <w:rPr>
          <w:rFonts w:eastAsiaTheme="minorEastAsia"/>
          <w:lang w:eastAsia="zh-CN"/>
        </w:rPr>
        <w:fldChar w:fldCharType="begin"/>
      </w:r>
      <w:r>
        <w:rPr>
          <w:rFonts w:eastAsiaTheme="minorEastAsia"/>
          <w:lang w:eastAsia="zh-CN"/>
        </w:rPr>
        <w:instrText xml:space="preserve"> REF _Ref500411426 \r \h \t </w:instrText>
      </w:r>
      <w:r>
        <w:rPr>
          <w:rFonts w:eastAsiaTheme="minorEastAsia"/>
          <w:lang w:eastAsia="zh-CN"/>
        </w:rPr>
      </w:r>
      <w:r>
        <w:rPr>
          <w:rFonts w:eastAsiaTheme="minorEastAsia"/>
          <w:lang w:eastAsia="zh-CN"/>
        </w:rPr>
        <w:fldChar w:fldCharType="separate"/>
      </w:r>
      <w:r w:rsidR="00360491">
        <w:rPr>
          <w:rFonts w:eastAsiaTheme="minorEastAsia"/>
          <w:lang w:eastAsia="zh-CN"/>
        </w:rPr>
        <w:t>4.3.1</w:t>
      </w:r>
      <w:r>
        <w:rPr>
          <w:rFonts w:eastAsiaTheme="minorEastAsia"/>
          <w:lang w:eastAsia="zh-CN"/>
        </w:rPr>
        <w:fldChar w:fldCharType="end"/>
      </w:r>
      <w:r>
        <w:rPr>
          <w:rFonts w:eastAsiaTheme="minorEastAsia"/>
          <w:lang w:eastAsia="zh-CN"/>
        </w:rPr>
        <w:t xml:space="preserve">, with the corresponding SLA level of ‘no protection’. After the establishment of this connection, the user would like to enhance this service by providing a restoration after potential failure, and a request is generated on the CMI. In this case, after receiving the request, the MDSC would need to send an </w:t>
      </w:r>
      <w:r>
        <w:rPr>
          <w:rFonts w:eastAsiaTheme="minorEastAsia"/>
          <w:lang w:eastAsia="zh-CN"/>
        </w:rPr>
        <w:lastRenderedPageBreak/>
        <w:t xml:space="preserve">update message to the PNC, changing the SLA parameters in TE Tunnel model. Then the connection characteristic would be changed by PNC, and a notification would be sent to MDSC for acknowledgement. </w:t>
      </w:r>
    </w:p>
    <w:p w14:paraId="732AB32D" w14:textId="77777777" w:rsidR="003362AE" w:rsidRPr="00D87A26" w:rsidRDefault="003362AE" w:rsidP="003362AE">
      <w:pPr>
        <w:pStyle w:val="Heading2"/>
      </w:pPr>
      <w:bookmarkStart w:id="47" w:name="_Toc528005025"/>
      <w:r w:rsidRPr="00D87A26">
        <w:t>Multi-function Access Links</w:t>
      </w:r>
      <w:bookmarkEnd w:id="45"/>
      <w:bookmarkEnd w:id="47"/>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0ADA6BB5" w:rsidR="009F3B7C" w:rsidRDefault="009F3B7C" w:rsidP="009F3B7C">
      <w:r>
        <w:t xml:space="preserve">This configuration can be done a-priori by means outside the scope of this document. In this case, these links will appear at the MPI either as an ODU Link or as </w:t>
      </w:r>
      <w:r w:rsidRPr="00610654">
        <w:rPr>
          <w:noProof/>
        </w:rPr>
        <w:t>a</w:t>
      </w:r>
      <w:r w:rsidR="00610654">
        <w:rPr>
          <w:noProof/>
        </w:rPr>
        <w:t>n</w:t>
      </w:r>
      <w:r w:rsidRPr="00610654">
        <w:rPr>
          <w:noProof/>
        </w:rPr>
        <w:t xml:space="preserve"> STM-64</w:t>
      </w:r>
      <w:r>
        <w:t xml:space="preserve"> Link or as a 10GE Link (depending on the a-priori configuration) and will be controlled at the MPI as discussed in section </w:t>
      </w:r>
      <w:r>
        <w:fldChar w:fldCharType="begin"/>
      </w:r>
      <w:r>
        <w:instrText xml:space="preserve"> REF _Ref500415983 \r \h \t </w:instrText>
      </w:r>
      <w:r>
        <w:fldChar w:fldCharType="separate"/>
      </w:r>
      <w:r w:rsidR="00360491">
        <w:t>4.3</w:t>
      </w:r>
      <w:r>
        <w:fldChar w:fldCharType="end"/>
      </w:r>
      <w:r>
        <w:t>.</w:t>
      </w:r>
    </w:p>
    <w:p w14:paraId="2A7C7557" w14:textId="77777777" w:rsidR="009F3B7C" w:rsidRDefault="009F3B7C" w:rsidP="009F3B7C">
      <w:r>
        <w:t>It is also possible not to configure these links a-priori and give the control to the MPI to decide, based on the service configuration, how to configure it.</w:t>
      </w:r>
    </w:p>
    <w:p w14:paraId="03AE43A1" w14:textId="49B2994A" w:rsidR="00D87A26" w:rsidRDefault="00D87A26" w:rsidP="00D87A26">
      <w:r>
        <w:t xml:space="preserve">For example, if the physical link between </w:t>
      </w:r>
      <w:r w:rsidR="00FF5399">
        <w:t>R</w:t>
      </w:r>
      <w:r>
        <w:t xml:space="preserve">1 and S3 is a multi-functional access link while the physical links between </w:t>
      </w:r>
      <w:r w:rsidR="00FF5399">
        <w:t>R</w:t>
      </w:r>
      <w:r>
        <w:t xml:space="preserve">7 and S31 and between </w:t>
      </w:r>
      <w:r w:rsidR="00FF5399">
        <w:t>R</w:t>
      </w:r>
      <w:r>
        <w:t xml:space="preserve">5 and S18 are STM-64 and 10GE physical links respectively, it is possible to configure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5.</w:t>
      </w:r>
    </w:p>
    <w:p w14:paraId="4F6533BB" w14:textId="6289BAC5" w:rsidR="00D87A26" w:rsidRDefault="00D87A26" w:rsidP="00D87A26">
      <w:r>
        <w:t xml:space="preserve">The traffic flow between </w:t>
      </w:r>
      <w:r w:rsidR="00FF5399">
        <w:t>R</w:t>
      </w:r>
      <w:r>
        <w:t xml:space="preserve">1 and </w:t>
      </w:r>
      <w:r w:rsidR="00FF5399">
        <w:t>R</w:t>
      </w:r>
      <w:r>
        <w:t>7 can be summarized as:</w:t>
      </w:r>
    </w:p>
    <w:p w14:paraId="787E6845" w14:textId="18DE9420" w:rsidR="00D87A26" w:rsidRDefault="00FF5399" w:rsidP="00D87A26">
      <w:pPr>
        <w:ind w:left="864"/>
      </w:pPr>
      <w:r>
        <w:t>R</w:t>
      </w:r>
      <w:r w:rsidR="00D87A26">
        <w:t xml:space="preserve">1 ([PKT] -&gt; STM-64), S3 (STM-64 -&gt; [ODU2]), S1 ([ODU2]), </w:t>
      </w:r>
      <w:r w:rsidR="00D87A26">
        <w:br/>
        <w:t xml:space="preserve">S2 ([ODU2]), S31 ([ODU2] -&gt; STM-64), </w:t>
      </w:r>
      <w:r>
        <w:t>R</w:t>
      </w:r>
      <w:r w:rsidR="00D87A26">
        <w:t>3 (STM-64 -&gt; [PKT])</w:t>
      </w:r>
    </w:p>
    <w:p w14:paraId="24730904" w14:textId="500F8553" w:rsidR="00D87A26" w:rsidRDefault="00D87A26" w:rsidP="00D87A26">
      <w:r>
        <w:t xml:space="preserve">The traffic flow between </w:t>
      </w:r>
      <w:r w:rsidR="00FF5399">
        <w:t>R</w:t>
      </w:r>
      <w:r>
        <w:t xml:space="preserve">1 and </w:t>
      </w:r>
      <w:r w:rsidR="00FF5399">
        <w:t>R</w:t>
      </w:r>
      <w:r>
        <w:t>5 can be summarized as:</w:t>
      </w:r>
    </w:p>
    <w:p w14:paraId="6C2DB24C" w14:textId="3EC728E5" w:rsidR="00D87A26" w:rsidRDefault="00FF5399" w:rsidP="00D87A26">
      <w:pPr>
        <w:ind w:left="864"/>
      </w:pPr>
      <w:r>
        <w:t>R</w:t>
      </w:r>
      <w:r w:rsidR="00D87A26">
        <w:t>1 ([PKT] -&gt; ETH), S3 (ETH -&gt; [ODU2]), S1 ([ODU2]),</w:t>
      </w:r>
      <w:r w:rsidR="00D87A26">
        <w:br/>
        <w:t>S2 ([ODU2]), S31 ([ODU2]), S33 ([ODU2]), S34 ([ODU2]),</w:t>
      </w:r>
      <w:r w:rsidR="00D87A26">
        <w:br/>
        <w:t xml:space="preserve">S15 ([ODU2]), S18 ([ODU2] -&gt; ETH), </w:t>
      </w:r>
      <w:r>
        <w:t>R</w:t>
      </w:r>
      <w:r w:rsidR="00D87A26">
        <w:t>5 (ETH -&gt; [PKT])</w:t>
      </w:r>
    </w:p>
    <w:p w14:paraId="0B66F869" w14:textId="7DA70FBD" w:rsidR="007445AC" w:rsidRDefault="007445AC" w:rsidP="007445AC">
      <w:r>
        <w:t xml:space="preserve">As described in section </w:t>
      </w:r>
      <w:r>
        <w:fldChar w:fldCharType="begin"/>
      </w:r>
      <w:r>
        <w:instrText xml:space="preserve"> REF _Ref500347772 \r \h \t </w:instrText>
      </w:r>
      <w:r>
        <w:fldChar w:fldCharType="separate"/>
      </w:r>
      <w:r w:rsidR="00360491">
        <w:t>4.3.2</w:t>
      </w:r>
      <w:r>
        <w:fldChar w:fldCharType="end"/>
      </w:r>
      <w:r>
        <w:t xml:space="preserve">, it is assumed that the CNC is capable, via the CMI, to request the setup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 xml:space="preserve">5, providing all the information that the MDSC needs to understand that it </w:t>
      </w:r>
      <w:r w:rsidRPr="00610654">
        <w:rPr>
          <w:noProof/>
        </w:rPr>
        <w:t>need</w:t>
      </w:r>
      <w:r w:rsidR="00610654">
        <w:rPr>
          <w:noProof/>
        </w:rPr>
        <w:t>s</w:t>
      </w:r>
      <w:r>
        <w:t xml:space="preserve"> to coordinate the setup of a multi-domain ODU2 connection, either between nodes S3 and S31, or between nodes S3 and S18, as well as the adaptation functions on these edge nodes, and in </w:t>
      </w:r>
      <w:r>
        <w:lastRenderedPageBreak/>
        <w:t xml:space="preserve">particular whether the multi-function access link on between </w:t>
      </w:r>
      <w:r w:rsidR="00FF5399">
        <w:t>R</w:t>
      </w:r>
      <w:r>
        <w:t>1 and S3 should operate as an STM-64 or as a 10GE link.</w:t>
      </w:r>
    </w:p>
    <w:p w14:paraId="07BD87A9" w14:textId="058DD8C4" w:rsidR="003362AE" w:rsidRPr="00D87A26" w:rsidRDefault="000A3A23" w:rsidP="003362AE">
      <w:pPr>
        <w:pStyle w:val="Heading2"/>
      </w:pPr>
      <w:bookmarkStart w:id="48" w:name="_Toc500168645"/>
      <w:bookmarkStart w:id="49" w:name="_Toc528005026"/>
      <w:r w:rsidRPr="00D87A26">
        <w:t xml:space="preserve">Protection </w:t>
      </w:r>
      <w:r>
        <w:t xml:space="preserve">and Restoration </w:t>
      </w:r>
      <w:r w:rsidRPr="00D87A26">
        <w:t>Configuration</w:t>
      </w:r>
      <w:bookmarkEnd w:id="48"/>
      <w:bookmarkEnd w:id="49"/>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6766C80C"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27352685" w:rsidR="000A3A23" w:rsidRDefault="000A3A23" w:rsidP="000A3A23">
      <w:r>
        <w:t xml:space="preserve">This section describes only services which are protected with linear protection and with dynamic restoration. </w:t>
      </w:r>
    </w:p>
    <w:p w14:paraId="19F5EC87" w14:textId="4BB9F419" w:rsidR="00D87A26" w:rsidRDefault="00D87A26" w:rsidP="00D87A26">
      <w:r>
        <w:t xml:space="preserve">The MDSC needs to be capable </w:t>
      </w:r>
      <w:r w:rsidR="00610654">
        <w:rPr>
          <w:noProof/>
        </w:rPr>
        <w:t>of coordinating</w:t>
      </w:r>
      <w:r>
        <w:t xml:space="preserve"> different PNCs to configure protection switching when requesting the setup of </w:t>
      </w:r>
      <w:r w:rsidR="004710F8">
        <w:t xml:space="preserve">the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360491">
        <w:t>4.3</w:t>
      </w:r>
      <w:r w:rsidR="004710F8">
        <w:fldChar w:fldCharType="end"/>
      </w:r>
      <w:r>
        <w:t>.</w:t>
      </w:r>
    </w:p>
    <w:p w14:paraId="0A7FA43A" w14:textId="22D54A28"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r w:rsidR="00610654">
        <w:rPr>
          <w:noProof/>
        </w:rPr>
        <w:t>. A</w:t>
      </w:r>
      <w:r w:rsidRPr="00610654">
        <w:rPr>
          <w:noProof/>
        </w:rPr>
        <w:t>lso</w:t>
      </w:r>
      <w:r>
        <w:t xml:space="preserve"> protection switching within the transport network domain can only be provided at the OTN ODU layer.</w:t>
      </w:r>
    </w:p>
    <w:p w14:paraId="5DCC0CDA" w14:textId="77777777" w:rsidR="00D87A26" w:rsidRPr="00D87A26" w:rsidRDefault="00D87A26" w:rsidP="00D87A26">
      <w:pPr>
        <w:pStyle w:val="Heading3"/>
      </w:pPr>
      <w:bookmarkStart w:id="50" w:name="_Toc528005027"/>
      <w:r w:rsidRPr="00D87A26">
        <w:t>Linear Protection (end-to-end)</w:t>
      </w:r>
      <w:bookmarkEnd w:id="50"/>
    </w:p>
    <w:p w14:paraId="7815E17B" w14:textId="33617F16"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360491">
        <w:t>4.3</w:t>
      </w:r>
      <w:r w:rsidR="008E44B8">
        <w:fldChar w:fldCharType="end"/>
      </w:r>
      <w:r>
        <w:t xml:space="preserve"> from failures within the OTN multi-domain transport network, the MDSC should be capable </w:t>
      </w:r>
      <w:r w:rsidR="00610654">
        <w:rPr>
          <w:noProof/>
        </w:rPr>
        <w:t>of coordinating</w:t>
      </w:r>
      <w:r>
        <w:t xml:space="preserve"> different PNCs to configure and control OTN </w:t>
      </w:r>
      <w:r w:rsidRPr="00C50CF6">
        <w:t xml:space="preserve">linear protection </w:t>
      </w:r>
      <w:r>
        <w:t>in the data plane between nodes S3 and node S18.</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lastRenderedPageBreak/>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51" w:name="_Toc528005028"/>
      <w:r w:rsidRPr="00D87A26">
        <w:t>Segmented Protection</w:t>
      </w:r>
      <w:bookmarkEnd w:id="51"/>
    </w:p>
    <w:p w14:paraId="4708D63C" w14:textId="65C1689D" w:rsidR="00D87A26" w:rsidRDefault="00A032F2" w:rsidP="00D87A26">
      <w:r>
        <w:t>To</w:t>
      </w:r>
      <w:r w:rsidR="00D87A26">
        <w:t xml:space="preserve">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360491">
        <w:t>4.3</w:t>
      </w:r>
      <w:r w:rsidR="008E44B8">
        <w:fldChar w:fldCharType="end"/>
      </w:r>
      <w:r w:rsidR="00D87A26">
        <w:t xml:space="preserve"> from failures within the OTN multi-domain transport network, the MDSC should be capable </w:t>
      </w:r>
      <w:r w:rsidR="00610654">
        <w:rPr>
          <w:noProof/>
        </w:rPr>
        <w:t>of requesting</w:t>
      </w:r>
      <w:r w:rsidR="00D87A26">
        <w:t xml:space="preserve"> each PNC to configure OTN intra-domain protection when requesting the setup of the ODU2 </w:t>
      </w:r>
      <w:r w:rsidR="00D87A26" w:rsidRPr="00F41C0D">
        <w:rPr>
          <w:highlight w:val="yellow"/>
        </w:rPr>
        <w:t>data plane connection segment</w:t>
      </w:r>
      <w:r w:rsidR="00D87A26">
        <w:t>.</w:t>
      </w:r>
    </w:p>
    <w:p w14:paraId="390FA0E0" w14:textId="77777777" w:rsidR="00D87A26" w:rsidRDefault="00D87A26" w:rsidP="00D87A26">
      <w:r>
        <w:t>If PNC1 provides linear protection, the working and protection transport entities could be:</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77777777" w:rsidR="00D87A26" w:rsidRDefault="00D87A26" w:rsidP="00D87A26">
      <w:r>
        <w:lastRenderedPageBreak/>
        <w:t>If PNC2 provides linear protection, the working and protection transport entities could be:</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77777777" w:rsidR="00D87A26" w:rsidRDefault="00D87A26" w:rsidP="00D87A26">
      <w:r>
        <w:t>If PNC3 provides linear protection, the working and protection transport entities could be:</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3D1AFBB" w14:textId="77777777" w:rsidR="000A3A23" w:rsidRDefault="000A3A23" w:rsidP="00F41C0D">
      <w:pPr>
        <w:pStyle w:val="Heading3"/>
        <w:rPr>
          <w:lang w:eastAsia="zh-CN"/>
        </w:rPr>
      </w:pPr>
      <w:bookmarkStart w:id="52" w:name="_Toc528005029"/>
      <w:r>
        <w:rPr>
          <w:lang w:eastAsia="zh-CN"/>
        </w:rPr>
        <w:t xml:space="preserve">End-to-End </w:t>
      </w:r>
      <w:r>
        <w:rPr>
          <w:rFonts w:hint="eastAsia"/>
          <w:lang w:eastAsia="zh-CN"/>
        </w:rPr>
        <w:t>Dynamic</w:t>
      </w:r>
      <w:r>
        <w:rPr>
          <w:lang w:eastAsia="zh-CN"/>
        </w:rPr>
        <w:t xml:space="preserve"> restoration</w:t>
      </w:r>
      <w:bookmarkEnd w:id="52"/>
    </w:p>
    <w:p w14:paraId="5E4F6369" w14:textId="2752E800" w:rsidR="000A3A23" w:rsidRDefault="00A032F2" w:rsidP="00F41C0D">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360491">
        <w:t>4.3</w:t>
      </w:r>
      <w:r w:rsidR="000A3A23">
        <w:fldChar w:fldCharType="end"/>
      </w:r>
      <w:r w:rsidR="000A3A23">
        <w:t xml:space="preserve"> from failures within the OTN multi-domain transport network, the MDSC should be capable </w:t>
      </w:r>
      <w:r w:rsidR="00610654">
        <w:rPr>
          <w:noProof/>
        </w:rPr>
        <w:t>of coordinating</w:t>
      </w:r>
      <w:r w:rsidR="000A3A23">
        <w:t xml:space="preserve"> different PNCs to configure and control OTN end-to-end dynamic Restoration</w:t>
      </w:r>
      <w:r w:rsidR="000A3A23" w:rsidRPr="00C50CF6">
        <w:t xml:space="preserve"> </w:t>
      </w:r>
      <w:r w:rsidR="000A3A23">
        <w:t xml:space="preserve">in the data plane between nodes S3 and node S18. For example, the MDSC can request the PNC1, PNC2 and PNC3 to create a service with no-protection, MDSC set the end-to-end service with the dynamic restoration. </w:t>
      </w:r>
    </w:p>
    <w:p w14:paraId="26A5A21D"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3B490CC0" w14:textId="77777777" w:rsidR="000A3A23" w:rsidRDefault="000A3A23" w:rsidP="00F41C0D">
      <w:pPr>
        <w:rPr>
          <w:rFonts w:eastAsiaTheme="minorEastAsia"/>
          <w:lang w:eastAsia="zh-CN"/>
        </w:rPr>
      </w:pPr>
      <w:r>
        <w:rPr>
          <w:rFonts w:eastAsiaTheme="minorEastAsia"/>
          <w:lang w:eastAsia="zh-CN"/>
        </w:rPr>
        <w:t>When a link failure between S1 and s2 occurred in network domain 1, PNC1 does not restore the tunnel and send the alarm notification to the MDSC, MDSC will perform the end-to-end restoration.</w:t>
      </w:r>
    </w:p>
    <w:p w14:paraId="7C7AEFE6" w14:textId="2DDB9C56"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3E30AA3" w14:textId="7802F840" w:rsidR="000A3A23" w:rsidRDefault="000A3A23" w:rsidP="00F41C0D">
      <w:pPr>
        <w:pStyle w:val="Heading3"/>
        <w:rPr>
          <w:rFonts w:eastAsiaTheme="minorEastAsia"/>
          <w:lang w:eastAsia="zh-CN"/>
        </w:rPr>
      </w:pPr>
      <w:bookmarkStart w:id="53" w:name="_Toc507866122"/>
      <w:bookmarkStart w:id="54" w:name="_Toc528005030"/>
      <w:bookmarkEnd w:id="53"/>
      <w:r>
        <w:rPr>
          <w:rFonts w:eastAsiaTheme="minorEastAsia"/>
          <w:lang w:eastAsia="zh-CN"/>
        </w:rPr>
        <w:t>S</w:t>
      </w:r>
      <w:r>
        <w:rPr>
          <w:rFonts w:eastAsiaTheme="minorEastAsia" w:hint="eastAsia"/>
          <w:lang w:eastAsia="zh-CN"/>
        </w:rPr>
        <w:t xml:space="preserve">egmented </w:t>
      </w:r>
      <w:r w:rsidR="00A032F2">
        <w:rPr>
          <w:rFonts w:eastAsiaTheme="minorEastAsia"/>
          <w:lang w:eastAsia="zh-CN"/>
        </w:rPr>
        <w:t>D</w:t>
      </w:r>
      <w:r>
        <w:rPr>
          <w:rFonts w:eastAsiaTheme="minorEastAsia"/>
          <w:lang w:eastAsia="zh-CN"/>
        </w:rPr>
        <w:t xml:space="preserve">ynamic </w:t>
      </w:r>
      <w:r w:rsidR="00A032F2">
        <w:rPr>
          <w:rFonts w:eastAsiaTheme="minorEastAsia"/>
          <w:lang w:eastAsia="zh-CN"/>
        </w:rPr>
        <w:t>R</w:t>
      </w:r>
      <w:r>
        <w:rPr>
          <w:rFonts w:eastAsiaTheme="minorEastAsia"/>
          <w:lang w:eastAsia="zh-CN"/>
        </w:rPr>
        <w:t>estoration</w:t>
      </w:r>
      <w:bookmarkEnd w:id="54"/>
    </w:p>
    <w:p w14:paraId="481BFDA9" w14:textId="03B8EEEE" w:rsidR="000A3A23" w:rsidRDefault="00A032F2" w:rsidP="000A3A23">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360491">
        <w:t>4.3</w:t>
      </w:r>
      <w:r w:rsidR="000A3A23">
        <w:fldChar w:fldCharType="end"/>
      </w:r>
      <w:r w:rsidR="000A3A23">
        <w:t xml:space="preserve"> from failures within the OTN multi-domain transport network, the MDSC should be capable </w:t>
      </w:r>
      <w:r w:rsidR="00610654">
        <w:rPr>
          <w:noProof/>
        </w:rPr>
        <w:t>of coordinating</w:t>
      </w:r>
      <w:r w:rsidR="000A3A23">
        <w:t xml:space="preserve"> different PNCs to configure and control OTN segmented dynamic Restoration</w:t>
      </w:r>
      <w:r w:rsidR="000A3A23" w:rsidRPr="00C50CF6">
        <w:t xml:space="preserve"> </w:t>
      </w:r>
      <w:r w:rsidR="000A3A23">
        <w:t xml:space="preserve">in the data plane between nodes S3 and node S18. </w:t>
      </w:r>
    </w:p>
    <w:p w14:paraId="74DF0C31" w14:textId="77777777" w:rsidR="000A3A23" w:rsidRDefault="000A3A23" w:rsidP="000A3A23">
      <w:pPr>
        <w:ind w:left="1296"/>
      </w:pPr>
      <w:r>
        <w:lastRenderedPageBreak/>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BE39ECD" w14:textId="77777777" w:rsidR="000A3A23" w:rsidRDefault="000A3A23" w:rsidP="000A3A23">
      <w:pPr>
        <w:rPr>
          <w:rFonts w:eastAsiaTheme="minorEastAsia"/>
          <w:lang w:eastAsia="zh-CN"/>
        </w:rPr>
      </w:pPr>
      <w:r>
        <w:rPr>
          <w:rFonts w:eastAsiaTheme="minorEastAsia"/>
          <w:lang w:eastAsia="zh-CN"/>
        </w:rPr>
        <w:t>When a link failure between S1 and s2 occurred in network domain 1, PNC1 will restore the tunnel and send the alarm or tunnel update notification to the MDSC, MDSC will update the restored tunnel.</w:t>
      </w:r>
    </w:p>
    <w:p w14:paraId="564FE0A2" w14:textId="77777777" w:rsidR="000A3A23" w:rsidRDefault="000A3A23" w:rsidP="000A3A23">
      <w:pPr>
        <w:tabs>
          <w:tab w:val="clear" w:pos="6912"/>
          <w:tab w:val="clear" w:pos="7344"/>
          <w:tab w:val="left" w:pos="6792"/>
        </w:tabs>
        <w:ind w:left="1296"/>
      </w:pPr>
      <w:r>
        <w:t>Restored transport entity:</w:t>
      </w:r>
      <w:r>
        <w:tab/>
      </w:r>
      <w:r>
        <w:tab/>
        <w:t>S3, S4, S8,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51698F9A" w14:textId="77777777" w:rsidR="000A3A23" w:rsidRDefault="000A3A23" w:rsidP="000A3A23">
      <w:pPr>
        <w:rPr>
          <w:rFonts w:eastAsiaTheme="minorEastAsia"/>
          <w:lang w:eastAsia="zh-CN"/>
        </w:rPr>
      </w:pPr>
      <w:r>
        <w:rPr>
          <w:rFonts w:eastAsiaTheme="minorEastAsia"/>
          <w:lang w:eastAsia="zh-CN"/>
        </w:rPr>
        <w:t>When a link failure between network domain 1 and network domain 2 occurred, PNC1 and PNC2 will send the alarm notification to the MDSC, MDSC will update the restored tunnel.</w:t>
      </w:r>
    </w:p>
    <w:p w14:paraId="59B6DE3C" w14:textId="49064ADC"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7789516" w14:textId="77777777" w:rsidR="000A3A23" w:rsidRPr="00BE6117" w:rsidRDefault="000A3A23" w:rsidP="000A3A23">
      <w:pPr>
        <w:rPr>
          <w:rFonts w:eastAsiaTheme="minorEastAsia"/>
          <w:lang w:eastAsia="zh-CN"/>
        </w:rPr>
      </w:pPr>
      <w:r w:rsidRPr="00231472">
        <w:rPr>
          <w:rFonts w:eastAsiaTheme="minorEastAsia" w:hint="eastAsia"/>
          <w:lang w:eastAsia="zh-CN"/>
        </w:rPr>
        <w:t xml:space="preserve">In order to improve the efficiency of recovery, the controller can establish a recovery path in a concurrent way. When the </w:t>
      </w:r>
      <w:r w:rsidRPr="00231472">
        <w:rPr>
          <w:rFonts w:eastAsiaTheme="minorEastAsia"/>
          <w:lang w:eastAsia="zh-CN"/>
        </w:rPr>
        <w:t>recovery fails in one domain or one network element, the rollback operation should be supported.</w:t>
      </w:r>
    </w:p>
    <w:p w14:paraId="47FC5F68" w14:textId="77777777" w:rsidR="000A3A23" w:rsidRPr="00F41C0D" w:rsidRDefault="000A3A23" w:rsidP="00F41C0D">
      <w:pPr>
        <w:rPr>
          <w:rFonts w:eastAsiaTheme="minorEastAsia"/>
          <w:lang w:eastAsia="zh-CN"/>
        </w:rPr>
      </w:pPr>
      <w:r w:rsidRPr="00231472">
        <w:rPr>
          <w:rFonts w:eastAsiaTheme="minorEastAsia"/>
          <w:lang w:eastAsia="zh-CN"/>
        </w:rPr>
        <w:t>The creation of the recovery path by the controller can use the method of “make-before-break”, in order to reduce the impact of the recovery operation on the services.</w:t>
      </w:r>
    </w:p>
    <w:p w14:paraId="32E15727" w14:textId="6F749DC2" w:rsidR="00B940F0" w:rsidRDefault="00B940F0" w:rsidP="00F41C0D">
      <w:pPr>
        <w:pStyle w:val="Heading2"/>
      </w:pPr>
      <w:bookmarkStart w:id="55" w:name="_Toc528005031"/>
      <w:r>
        <w:rPr>
          <w:rFonts w:hint="eastAsia"/>
        </w:rPr>
        <w:t>S</w:t>
      </w:r>
      <w:r>
        <w:t>ervice Modification and Deletion</w:t>
      </w:r>
      <w:bookmarkEnd w:id="55"/>
    </w:p>
    <w:p w14:paraId="16837EA7" w14:textId="77777777" w:rsidR="00B940F0" w:rsidRPr="00F41C0D" w:rsidRDefault="00B940F0" w:rsidP="00B940F0">
      <w:pPr>
        <w:rPr>
          <w:i/>
          <w:highlight w:val="yellow"/>
        </w:rPr>
      </w:pPr>
      <w:r w:rsidRPr="00F41C0D">
        <w:rPr>
          <w:i/>
          <w:highlight w:val="yellow"/>
        </w:rPr>
        <w:t>[</w:t>
      </w:r>
      <w:r w:rsidRPr="00F41C0D">
        <w:rPr>
          <w:b/>
          <w:i/>
          <w:highlight w:val="yellow"/>
        </w:rPr>
        <w:t>Editors’ Note</w:t>
      </w:r>
      <w:r w:rsidRPr="00F41C0D">
        <w:rPr>
          <w:i/>
          <w:highlight w:val="yellow"/>
        </w:rPr>
        <w:t>:] The service configuration include service creation, modification and deletion.</w:t>
      </w:r>
    </w:p>
    <w:p w14:paraId="6A947F0B" w14:textId="6F7636F7" w:rsidR="00B940F0" w:rsidRPr="00F41C0D" w:rsidRDefault="00B940F0" w:rsidP="00F41C0D">
      <w:pPr>
        <w:rPr>
          <w:i/>
        </w:rPr>
      </w:pPr>
      <w:r w:rsidRPr="00F41C0D">
        <w:rPr>
          <w:i/>
          <w:highlight w:val="yellow"/>
        </w:rPr>
        <w:t xml:space="preserve">For example, the service modification </w:t>
      </w:r>
      <w:r w:rsidRPr="00523D6B">
        <w:rPr>
          <w:i/>
          <w:noProof/>
          <w:highlight w:val="yellow"/>
        </w:rPr>
        <w:t>include</w:t>
      </w:r>
      <w:r w:rsidR="00523D6B">
        <w:rPr>
          <w:i/>
          <w:noProof/>
          <w:highlight w:val="yellow"/>
        </w:rPr>
        <w:t>s</w:t>
      </w:r>
      <w:r w:rsidRPr="00F41C0D">
        <w:rPr>
          <w:i/>
          <w:highlight w:val="yellow"/>
        </w:rPr>
        <w:t xml:space="preserve"> the service bandwidth modification and service SLA level upgrade and degrade, such as service protection type changed from no protection to 1+1 protection.</w:t>
      </w:r>
    </w:p>
    <w:p w14:paraId="0ECA27CB" w14:textId="6B10D631" w:rsidR="00B940F0" w:rsidRPr="00B940F0" w:rsidRDefault="00B940F0" w:rsidP="00F41C0D">
      <w:r w:rsidRPr="00CA3204">
        <w:t xml:space="preserve">To be </w:t>
      </w:r>
      <w:r w:rsidR="00A032F2" w:rsidRPr="005719C7">
        <w:t>discussed in future versions of this document.</w:t>
      </w:r>
    </w:p>
    <w:p w14:paraId="4D393E65" w14:textId="77777777" w:rsidR="000A3A23" w:rsidRDefault="000A3A23" w:rsidP="00F41C0D">
      <w:pPr>
        <w:pStyle w:val="Heading2"/>
        <w:rPr>
          <w:rFonts w:eastAsiaTheme="minorEastAsia"/>
          <w:lang w:eastAsia="zh-CN"/>
        </w:rPr>
      </w:pPr>
      <w:bookmarkStart w:id="56" w:name="_Toc528005032"/>
      <w:r>
        <w:rPr>
          <w:rFonts w:eastAsiaTheme="minorEastAsia"/>
          <w:lang w:eastAsia="zh-CN"/>
        </w:rPr>
        <w:t>N</w:t>
      </w:r>
      <w:r>
        <w:rPr>
          <w:rFonts w:eastAsiaTheme="minorEastAsia" w:hint="eastAsia"/>
          <w:lang w:eastAsia="zh-CN"/>
        </w:rPr>
        <w:t>otification</w:t>
      </w:r>
      <w:bookmarkEnd w:id="56"/>
    </w:p>
    <w:p w14:paraId="281B8348" w14:textId="61676159"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lastRenderedPageBreak/>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2E122007"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360491">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Default="000A3A23" w:rsidP="00F41C0D">
      <w:pPr>
        <w:pStyle w:val="Heading2"/>
        <w:rPr>
          <w:rFonts w:eastAsiaTheme="minorEastAsia"/>
          <w:lang w:eastAsia="zh-CN"/>
        </w:rPr>
      </w:pPr>
      <w:bookmarkStart w:id="57" w:name="_Toc528005033"/>
      <w:r>
        <w:rPr>
          <w:rFonts w:eastAsiaTheme="minorEastAsia"/>
          <w:lang w:eastAsia="zh-CN"/>
        </w:rPr>
        <w:t>Path Computation with Constraint</w:t>
      </w:r>
      <w:bookmarkEnd w:id="57"/>
    </w:p>
    <w:p w14:paraId="22AF3C33" w14:textId="69CBB5F1" w:rsidR="000A3A23" w:rsidRDefault="000A3A23" w:rsidP="00F41C0D">
      <w:pPr>
        <w:rPr>
          <w:rFonts w:eastAsiaTheme="minorEastAsia"/>
          <w:lang w:eastAsia="zh-CN"/>
        </w:rPr>
      </w:pPr>
      <w:r>
        <w:rPr>
          <w:rFonts w:eastAsiaTheme="minorEastAsia" w:hint="eastAsia"/>
          <w:lang w:eastAsia="zh-CN"/>
        </w:rPr>
        <w:t>It is possible to have constraint during path computation</w:t>
      </w:r>
      <w:r>
        <w:rPr>
          <w:rFonts w:eastAsiaTheme="minorEastAsia"/>
          <w:lang w:eastAsia="zh-CN"/>
        </w:rPr>
        <w:t xml:space="preserve"> procedure</w:t>
      </w:r>
      <w:r w:rsidR="00523D6B">
        <w:rPr>
          <w:rFonts w:eastAsiaTheme="minorEastAsia"/>
          <w:noProof/>
          <w:lang w:eastAsia="zh-CN"/>
        </w:rPr>
        <w:t>;</w:t>
      </w:r>
      <w:r w:rsidRPr="00523D6B">
        <w:rPr>
          <w:rFonts w:eastAsiaTheme="minorEastAsia"/>
          <w:noProof/>
          <w:lang w:eastAsia="zh-CN"/>
        </w:rPr>
        <w:t xml:space="preserve"> typical</w:t>
      </w:r>
      <w:r>
        <w:rPr>
          <w:rFonts w:eastAsiaTheme="minorEastAsia"/>
          <w:lang w:eastAsia="zh-CN"/>
        </w:rPr>
        <w:t xml:space="preserve"> cases include IRO/XRO and so on. This information is carried in the TE Tunnel model and used when there is a request with constraint. Consider the example in section </w:t>
      </w:r>
      <w:r w:rsidR="00F320EA">
        <w:rPr>
          <w:rFonts w:eastAsiaTheme="minorEastAsia"/>
          <w:lang w:eastAsia="zh-CN"/>
        </w:rPr>
        <w:fldChar w:fldCharType="begin"/>
      </w:r>
      <w:r w:rsidR="00F320EA">
        <w:rPr>
          <w:rFonts w:eastAsiaTheme="minorEastAsia"/>
          <w:lang w:eastAsia="zh-CN"/>
        </w:rPr>
        <w:instrText xml:space="preserve"> REF _Ref500411426 \r \h </w:instrText>
      </w:r>
      <w:r w:rsidR="00F320EA">
        <w:rPr>
          <w:rFonts w:eastAsiaTheme="minorEastAsia"/>
          <w:lang w:eastAsia="zh-CN"/>
        </w:rPr>
      </w:r>
      <w:r w:rsidR="00F320EA">
        <w:rPr>
          <w:rFonts w:eastAsiaTheme="minorEastAsia"/>
          <w:lang w:eastAsia="zh-CN"/>
        </w:rPr>
        <w:fldChar w:fldCharType="separate"/>
      </w:r>
      <w:r w:rsidR="00360491">
        <w:rPr>
          <w:rFonts w:eastAsiaTheme="minorEastAsia"/>
          <w:lang w:eastAsia="zh-CN"/>
        </w:rPr>
        <w:t xml:space="preserve">4.3.1. </w:t>
      </w:r>
      <w:r w:rsidR="00F320EA">
        <w:rPr>
          <w:rFonts w:eastAsiaTheme="minorEastAsia"/>
          <w:lang w:eastAsia="zh-CN"/>
        </w:rPr>
        <w:fldChar w:fldCharType="end"/>
      </w:r>
      <w:r>
        <w:rPr>
          <w:rFonts w:eastAsiaTheme="minorEastAsia"/>
          <w:lang w:eastAsia="zh-CN"/>
        </w:rPr>
        <w:t xml:space="preserve">, the request can be a Tunnel from </w:t>
      </w:r>
      <w:r w:rsidR="00FF5399">
        <w:rPr>
          <w:rFonts w:eastAsiaTheme="minorEastAsia"/>
          <w:lang w:eastAsia="zh-CN"/>
        </w:rPr>
        <w:t>R</w:t>
      </w:r>
      <w:r>
        <w:rPr>
          <w:rFonts w:eastAsiaTheme="minorEastAsia"/>
          <w:lang w:eastAsia="zh-CN"/>
        </w:rPr>
        <w:t xml:space="preserve">1 to </w:t>
      </w:r>
      <w:r w:rsidR="00FF5399">
        <w:rPr>
          <w:rFonts w:eastAsiaTheme="minorEastAsia"/>
          <w:lang w:eastAsia="zh-CN"/>
        </w:rPr>
        <w:t>R</w:t>
      </w:r>
      <w:r>
        <w:rPr>
          <w:rFonts w:eastAsiaTheme="minorEastAsia"/>
          <w:lang w:eastAsia="zh-CN"/>
        </w:rPr>
        <w:t xml:space="preserve">5 with an IRO from S2 to S31, then </w:t>
      </w:r>
      <w:r w:rsidRPr="00523D6B">
        <w:rPr>
          <w:rFonts w:eastAsiaTheme="minorEastAsia"/>
          <w:noProof/>
          <w:lang w:eastAsia="zh-CN"/>
        </w:rPr>
        <w:t>qualified</w:t>
      </w:r>
      <w:r>
        <w:rPr>
          <w:rFonts w:eastAsiaTheme="minorEastAsia"/>
          <w:lang w:eastAsia="zh-CN"/>
        </w:rPr>
        <w:t xml:space="preserve"> feedback would become: </w:t>
      </w:r>
    </w:p>
    <w:p w14:paraId="37A544AC" w14:textId="5E872454" w:rsidR="000A3A23" w:rsidRPr="00F41C0D" w:rsidRDefault="00FF5399" w:rsidP="00F41C0D">
      <w:pPr>
        <w:rPr>
          <w:rFonts w:eastAsiaTheme="minorEastAsia"/>
          <w:lang w:eastAsia="zh-CN"/>
        </w:rPr>
      </w:pPr>
      <w:r>
        <w:rPr>
          <w:rFonts w:eastAsiaTheme="minorEastAsia"/>
          <w:lang w:eastAsia="zh-CN"/>
        </w:rPr>
        <w:t>R</w:t>
      </w:r>
      <w:r w:rsidR="000A3A23" w:rsidRPr="00F41C0D">
        <w:rPr>
          <w:rFonts w:eastAsiaTheme="minorEastAsia"/>
          <w:lang w:eastAsia="zh-CN"/>
        </w:rPr>
        <w:t>1 ([PKT] -&gt; ODU2), S3 ([ODU2]), S1 ([ODU2]), S2 ([ODU2]),</w:t>
      </w:r>
      <w:r w:rsidR="000A3A23" w:rsidRPr="00F41C0D">
        <w:rPr>
          <w:rFonts w:eastAsiaTheme="minorEastAsia"/>
          <w:lang w:eastAsia="zh-CN"/>
        </w:rPr>
        <w:br/>
        <w:t>S31 ([ODU2]), S33 ([ODU2]), S34 ([ODU2]),</w:t>
      </w:r>
      <w:r w:rsidR="000A3A23" w:rsidRPr="00F41C0D">
        <w:rPr>
          <w:rFonts w:eastAsiaTheme="minorEastAsia"/>
          <w:lang w:eastAsia="zh-CN"/>
        </w:rPr>
        <w:br/>
        <w:t xml:space="preserve">S15 ([ODU2]), S18 ([ODU2]), </w:t>
      </w:r>
      <w:r>
        <w:rPr>
          <w:rFonts w:eastAsiaTheme="minorEastAsia"/>
          <w:lang w:eastAsia="zh-CN"/>
        </w:rPr>
        <w:t>R</w:t>
      </w:r>
      <w:r w:rsidR="000A3A23" w:rsidRPr="00F41C0D">
        <w:rPr>
          <w:rFonts w:eastAsiaTheme="minorEastAsia"/>
          <w:lang w:eastAsia="zh-CN"/>
        </w:rPr>
        <w:t>5 (ODU2 -&gt; [PKT])</w:t>
      </w:r>
    </w:p>
    <w:p w14:paraId="5A4853A6" w14:textId="77777777" w:rsidR="000A3A23" w:rsidRDefault="000A3A23" w:rsidP="00F41C0D">
      <w:pPr>
        <w:rPr>
          <w:rFonts w:eastAsiaTheme="minorEastAsia"/>
          <w:lang w:eastAsia="zh-CN"/>
        </w:rPr>
      </w:pPr>
      <w:r w:rsidRPr="00F41C0D">
        <w:rPr>
          <w:rFonts w:eastAsiaTheme="minorEastAsia"/>
          <w:lang w:eastAsia="zh-CN"/>
        </w:rPr>
        <w:t xml:space="preserve">If the request covers the IRO from S8 to S12, then the above path would not be qualified, while a possible computation result may be: </w:t>
      </w:r>
    </w:p>
    <w:p w14:paraId="23BDE6FD" w14:textId="16ACA5F2" w:rsidR="000A3A23" w:rsidRPr="00F41C0D" w:rsidRDefault="00FF5399" w:rsidP="00F41C0D">
      <w:pPr>
        <w:rPr>
          <w:rFonts w:eastAsiaTheme="minorEastAsia"/>
          <w:lang w:eastAsia="zh-CN"/>
        </w:rPr>
      </w:pPr>
      <w:r>
        <w:rPr>
          <w:rFonts w:eastAsiaTheme="minorEastAsia"/>
          <w:lang w:eastAsia="zh-CN"/>
        </w:rPr>
        <w:t>R</w:t>
      </w:r>
      <w:r w:rsidR="000A3A23" w:rsidRPr="00F41C0D">
        <w:rPr>
          <w:rFonts w:eastAsiaTheme="minorEastAsia"/>
          <w:lang w:eastAsia="zh-CN"/>
        </w:rPr>
        <w:t>1 ([PKT] -&gt; ODU2), S3 ([ODU2]), S1 ([ODU2]), S2 ([ODU2]),</w:t>
      </w:r>
      <w:r w:rsidR="000A3A23" w:rsidRPr="00F41C0D">
        <w:rPr>
          <w:rFonts w:eastAsiaTheme="minorEastAsia"/>
          <w:lang w:eastAsia="zh-CN"/>
        </w:rPr>
        <w:br/>
        <w:t xml:space="preserve">S8 ([ODU2]), S12 ([ODU2]), S15 ([ODU2]), S18 ([ODU2]), </w:t>
      </w:r>
      <w:r>
        <w:rPr>
          <w:rFonts w:eastAsiaTheme="minorEastAsia"/>
          <w:lang w:eastAsia="zh-CN"/>
        </w:rPr>
        <w:t>R</w:t>
      </w:r>
      <w:r w:rsidR="000A3A23" w:rsidRPr="00F41C0D">
        <w:rPr>
          <w:rFonts w:eastAsiaTheme="minorEastAsia"/>
          <w:lang w:eastAsia="zh-CN"/>
        </w:rPr>
        <w:t>5 (ODU2 -&gt; [PKT])</w:t>
      </w:r>
    </w:p>
    <w:p w14:paraId="47535007" w14:textId="1E104B39" w:rsidR="000A3A23" w:rsidRPr="00F41C0D" w:rsidRDefault="000A3A23" w:rsidP="00F41C0D">
      <w:pPr>
        <w:rPr>
          <w:rFonts w:eastAsiaTheme="minorEastAsia"/>
          <w:lang w:eastAsia="zh-CN"/>
        </w:rPr>
      </w:pPr>
      <w:r w:rsidRPr="00F41C0D">
        <w:rPr>
          <w:rFonts w:eastAsiaTheme="minorEastAsia"/>
          <w:lang w:eastAsia="zh-CN"/>
        </w:rPr>
        <w:t xml:space="preserve">Similarly, the XRO can be represented by </w:t>
      </w:r>
      <w:r w:rsidR="00523D6B">
        <w:rPr>
          <w:rFonts w:eastAsiaTheme="minorEastAsia"/>
          <w:lang w:eastAsia="zh-CN"/>
        </w:rPr>
        <w:t xml:space="preserve">the </w:t>
      </w:r>
      <w:r w:rsidRPr="00523D6B">
        <w:rPr>
          <w:rFonts w:eastAsiaTheme="minorEastAsia"/>
          <w:noProof/>
          <w:lang w:eastAsia="zh-CN"/>
        </w:rPr>
        <w:t>TE</w:t>
      </w:r>
      <w:r w:rsidRPr="00F41C0D">
        <w:rPr>
          <w:rFonts w:eastAsiaTheme="minorEastAsia"/>
          <w:lang w:eastAsia="zh-CN"/>
        </w:rPr>
        <w:t xml:space="preserve"> tunnel model as well. </w:t>
      </w:r>
    </w:p>
    <w:p w14:paraId="6231E765" w14:textId="500CDA6C" w:rsidR="000A3A23" w:rsidRPr="00F41C0D" w:rsidRDefault="000A3A23" w:rsidP="00F41C0D">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sidR="00523D6B">
        <w:rPr>
          <w:rFonts w:eastAsiaTheme="minorEastAsia"/>
          <w:noProof/>
          <w:lang w:eastAsia="zh-CN"/>
        </w:rPr>
        <w:t>.</w:t>
      </w:r>
      <w:r w:rsidRPr="00F41C0D">
        <w:rPr>
          <w:rFonts w:eastAsiaTheme="minorEastAsia"/>
          <w:lang w:eastAsia="zh-CN"/>
        </w:rPr>
        <w:t>, OTN), the corresponding technology (OTN) model should also be used to specify the tunnel information on MPI, with the constraint included in TE Tunnel model.</w:t>
      </w:r>
    </w:p>
    <w:p w14:paraId="419DFC94" w14:textId="77777777" w:rsidR="006F6F19" w:rsidRPr="003362AE" w:rsidRDefault="003362AE" w:rsidP="00237595">
      <w:pPr>
        <w:pStyle w:val="Heading1"/>
      </w:pPr>
      <w:bookmarkStart w:id="58" w:name="_Toc528005034"/>
      <w:r>
        <w:lastRenderedPageBreak/>
        <w:t>YANG Model Analysis</w:t>
      </w:r>
      <w:bookmarkEnd w:id="58"/>
    </w:p>
    <w:p w14:paraId="54A590E3" w14:textId="41BFBEE3"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rsidR="00360491">
        <w:t>4</w:t>
      </w:r>
      <w:r>
        <w:fldChar w:fldCharType="end"/>
      </w:r>
      <w:r>
        <w:t>.</w:t>
      </w:r>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360491">
        <w:t>5.1</w:t>
      </w:r>
      <w:r w:rsidR="007F6BD4">
        <w:fldChar w:fldCharType="end"/>
      </w:r>
      <w:r>
        <w:t xml:space="preserve"> describes the different topology abstractions provided to the MDSC by each PNC</w:t>
      </w:r>
      <w:r w:rsidRPr="005E4EEA">
        <w:t xml:space="preserve"> </w:t>
      </w:r>
      <w:r>
        <w:t>via its own MPI.</w:t>
      </w:r>
    </w:p>
    <w:p w14:paraId="0FF7084E" w14:textId="61CBB795"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360491">
        <w:t>5.2</w:t>
      </w:r>
      <w:r w:rsidR="00EC0ADF">
        <w:fldChar w:fldCharType="end"/>
      </w:r>
      <w:r w:rsidRPr="007F6BD4">
        <w:t xml:space="preserve"> </w:t>
      </w:r>
      <w:r>
        <w:t xml:space="preserve">describes how the MDSC can coordinate different requests to different PNCs, via their own MPIs,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360491">
        <w:t>4.3</w:t>
      </w:r>
      <w:r>
        <w:fldChar w:fldCharType="end"/>
      </w:r>
      <w:r>
        <w:t>.</w:t>
      </w:r>
    </w:p>
    <w:p w14:paraId="13065FE5" w14:textId="6CA2EAFD" w:rsidR="007F6BD4" w:rsidRDefault="007F6BD4" w:rsidP="007F6BD4">
      <w:r>
        <w:t xml:space="preserve">Section </w:t>
      </w:r>
      <w:r>
        <w:fldChar w:fldCharType="begin"/>
      </w:r>
      <w:r>
        <w:instrText xml:space="preserve"> REF _Ref500419166 \r \h \t </w:instrText>
      </w:r>
      <w:r>
        <w:fldChar w:fldCharType="separate"/>
      </w:r>
      <w:r w:rsidR="00360491">
        <w:t>5.3</w:t>
      </w:r>
      <w:r>
        <w:fldChar w:fldCharType="end"/>
      </w:r>
      <w:r>
        <w:t xml:space="preserve"> describes how the protection scenarios can be deployed, including end-to-end protection and segment protection, for both intra-domain and inter-domain scenario. </w:t>
      </w:r>
    </w:p>
    <w:p w14:paraId="76999992" w14:textId="77777777" w:rsidR="003362AE" w:rsidRPr="00A07622" w:rsidRDefault="003362AE" w:rsidP="003362AE">
      <w:pPr>
        <w:pStyle w:val="Heading2"/>
      </w:pPr>
      <w:bookmarkStart w:id="59" w:name="_Ref500417451"/>
      <w:bookmarkStart w:id="60" w:name="_Ref500418942"/>
      <w:bookmarkStart w:id="61" w:name="_Ref500430602"/>
      <w:bookmarkStart w:id="62" w:name="_Toc528005035"/>
      <w:r w:rsidRPr="00A07622">
        <w:t>YANG Models for Topology Abstraction</w:t>
      </w:r>
      <w:bookmarkEnd w:id="59"/>
      <w:bookmarkEnd w:id="60"/>
      <w:bookmarkEnd w:id="61"/>
      <w:bookmarkEnd w:id="62"/>
    </w:p>
    <w:p w14:paraId="50DB2D14" w14:textId="32FDD176" w:rsidR="007F6BD4" w:rsidRDefault="007F6BD4" w:rsidP="007F6BD4">
      <w:bookmarkStart w:id="63" w:name="_Ref500418984"/>
      <w:r>
        <w:t xml:space="preserve">Each PNC reports its respective </w:t>
      </w:r>
      <w:r w:rsidR="0091245F">
        <w:t xml:space="preserve">abstract </w:t>
      </w:r>
      <w:r>
        <w:t>topology to the MDSC, as described in section</w:t>
      </w:r>
      <w:r w:rsidR="00C1131F">
        <w:t xml:space="preserve"> </w:t>
      </w:r>
      <w:r w:rsidR="00C1131F">
        <w:fldChar w:fldCharType="begin"/>
      </w:r>
      <w:r w:rsidR="00C1131F">
        <w:instrText xml:space="preserve"> REF _Ref508187878 \r \h \t </w:instrText>
      </w:r>
      <w:r w:rsidR="00C1131F">
        <w:fldChar w:fldCharType="separate"/>
      </w:r>
      <w:r w:rsidR="00360491">
        <w:t>4.2</w:t>
      </w:r>
      <w:r w:rsidR="00C1131F">
        <w:fldChar w:fldCharType="end"/>
      </w:r>
      <w:r>
        <w:t>.</w:t>
      </w:r>
    </w:p>
    <w:p w14:paraId="035D3A5A" w14:textId="27780126" w:rsidR="007F6BD4" w:rsidRPr="001C5276" w:rsidRDefault="007F6BD4" w:rsidP="007F6BD4">
      <w:pPr>
        <w:pStyle w:val="Heading3"/>
      </w:pPr>
      <w:bookmarkStart w:id="64" w:name="_Ref500432575"/>
      <w:bookmarkStart w:id="65" w:name="_Toc528005036"/>
      <w:r w:rsidRPr="001C5276">
        <w:lastRenderedPageBreak/>
        <w:t xml:space="preserve">Domain 1 </w:t>
      </w:r>
      <w:r w:rsidR="001C5276" w:rsidRPr="0078595D">
        <w:t>Black</w:t>
      </w:r>
      <w:r w:rsidR="00E20CCB" w:rsidRPr="001C5276">
        <w:t xml:space="preserve"> </w:t>
      </w:r>
      <w:r w:rsidRPr="001C5276">
        <w:t>Topology Abstraction</w:t>
      </w:r>
      <w:bookmarkEnd w:id="64"/>
      <w:bookmarkEnd w:id="65"/>
    </w:p>
    <w:p w14:paraId="2A943942" w14:textId="5D6A1AFE" w:rsidR="007F6BD4" w:rsidRDefault="00CB49C5" w:rsidP="00F320EA">
      <w:pPr>
        <w:pStyle w:val="RFCFigure"/>
      </w:pPr>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360491">
        <w:t>4.2</w:t>
      </w:r>
      <w:r w:rsidR="00876585">
        <w:fldChar w:fldCharType="end"/>
      </w:r>
      <w:r w:rsidR="00876585">
        <w:t>,</w:t>
      </w:r>
      <w:r>
        <w:t xml:space="preserve"> </w:t>
      </w:r>
      <w:r w:rsidR="0091245F">
        <w:t xml:space="preserve">to </w:t>
      </w:r>
      <w:r>
        <w:t>expose</w:t>
      </w:r>
      <w:r w:rsidR="0091245F">
        <w:t xml:space="preserve"> </w:t>
      </w:r>
      <w:r w:rsidR="00E20CCB">
        <w:t xml:space="preserve">to the MDSC, </w:t>
      </w:r>
      <w:r w:rsidR="0091245F">
        <w:t>at MPI</w:t>
      </w:r>
      <w:r w:rsidR="00AE3943">
        <w:t>1</w:t>
      </w:r>
      <w:r w:rsidR="002A58DA">
        <w:t>,</w:t>
      </w:r>
      <w:r>
        <w:t xml:space="preserve"> </w:t>
      </w:r>
      <w:r w:rsidR="007F6BD4">
        <w:t>one TE Topology instance for the ODU layer (</w:t>
      </w:r>
      <w:r>
        <w:t xml:space="preserve">MPI1 </w:t>
      </w:r>
      <w:r w:rsidR="001C5276">
        <w:t>OTN</w:t>
      </w:r>
      <w:r w:rsidR="001C5276" w:rsidRPr="00AD373D">
        <w:t xml:space="preserve"> </w:t>
      </w:r>
      <w:r w:rsidR="007F6BD4" w:rsidRPr="00AD373D">
        <w:t>Topology</w:t>
      </w:r>
      <w:r w:rsidR="007F6BD4">
        <w:t>)</w:t>
      </w:r>
      <w:r>
        <w:t xml:space="preserve"> </w:t>
      </w:r>
      <w:r w:rsidR="007F6BD4">
        <w:t xml:space="preserve">containing </w:t>
      </w:r>
      <w:r w:rsidR="00876585">
        <w:t xml:space="preserve">only </w:t>
      </w:r>
      <w:r w:rsidR="001C5276">
        <w:t>one</w:t>
      </w:r>
      <w:r w:rsidR="00876585">
        <w:t xml:space="preserve"> abstract </w:t>
      </w:r>
      <w:r w:rsidR="00AE3943">
        <w:t xml:space="preserve">TE </w:t>
      </w:r>
      <w:r w:rsidR="00876585">
        <w:t xml:space="preserve">node (i.e., </w:t>
      </w:r>
      <w:r w:rsidR="001C5276">
        <w:t>AN1</w:t>
      </w:r>
      <w:r w:rsidR="00876585">
        <w:t xml:space="preserve">) and </w:t>
      </w:r>
      <w:r w:rsidR="001C5276">
        <w:t xml:space="preserve">only inter-domain and access </w:t>
      </w:r>
      <w:r w:rsidR="00876585">
        <w:t xml:space="preserve">abstract </w:t>
      </w:r>
      <w:r w:rsidR="00AE3943">
        <w:t xml:space="preserve">TE </w:t>
      </w:r>
      <w:r w:rsidR="00876585">
        <w:t>links (</w:t>
      </w:r>
      <w:r w:rsidR="001C5276">
        <w:t xml:space="preserve">which </w:t>
      </w:r>
      <w:r w:rsidR="00386D84">
        <w:t>represent</w:t>
      </w:r>
      <w:r w:rsidR="001C5276">
        <w:t xml:space="preserve"> the inter-domain and access physical links</w:t>
      </w:r>
      <w:r w:rsidR="00876585">
        <w:t>)</w:t>
      </w:r>
      <w:r w:rsidR="007F6BD4" w:rsidRPr="00C314F6">
        <w:t xml:space="preserve">, 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360491">
        <w:t>Figure 3</w:t>
      </w:r>
      <w:r w:rsidR="00544911" w:rsidRPr="00876585">
        <w:rPr>
          <w:highlight w:val="yellow"/>
        </w:rPr>
        <w:fldChar w:fldCharType="end"/>
      </w:r>
      <w:r w:rsidR="007F6BD4" w:rsidRPr="00C314F6">
        <w:t xml:space="preserve"> below</w:t>
      </w:r>
      <w:r w:rsidR="007F6BD4">
        <w:t>.</w:t>
      </w:r>
    </w:p>
    <w:p w14:paraId="2F31189B" w14:textId="77777777" w:rsidR="00DC54A1" w:rsidRPr="00DC54A1" w:rsidRDefault="00DC54A1" w:rsidP="00DC54A1">
      <w:pPr>
        <w:pStyle w:val="RFCFigure"/>
        <w:rPr>
          <w:lang w:val="en-AU"/>
        </w:rPr>
      </w:pPr>
    </w:p>
    <w:p w14:paraId="0989B4B3" w14:textId="77777777" w:rsidR="00DC54A1" w:rsidRPr="00DC54A1" w:rsidRDefault="00DC54A1" w:rsidP="00DC54A1">
      <w:pPr>
        <w:pStyle w:val="RFCFigure"/>
        <w:rPr>
          <w:lang w:val="en-AU"/>
        </w:rPr>
      </w:pPr>
      <w:r w:rsidRPr="00DC54A1">
        <w:rPr>
          <w:lang w:val="en-AU"/>
        </w:rPr>
        <w:t xml:space="preserve">                ...................................</w:t>
      </w:r>
    </w:p>
    <w:p w14:paraId="02E5E7F6" w14:textId="77777777" w:rsidR="00DC54A1" w:rsidRPr="00DC54A1" w:rsidRDefault="00DC54A1" w:rsidP="00DC54A1">
      <w:pPr>
        <w:pStyle w:val="RFCFigure"/>
        <w:rPr>
          <w:lang w:val="en-AU"/>
        </w:rPr>
      </w:pPr>
      <w:r w:rsidRPr="00DC54A1">
        <w:rPr>
          <w:lang w:val="en-AU"/>
        </w:rPr>
        <w:t xml:space="preserve">                :                                 :</w:t>
      </w:r>
    </w:p>
    <w:p w14:paraId="49006CEF" w14:textId="77777777" w:rsidR="00DC54A1" w:rsidRPr="00DC54A1" w:rsidRDefault="00DC54A1" w:rsidP="00DC54A1">
      <w:pPr>
        <w:pStyle w:val="RFCFigure"/>
        <w:rPr>
          <w:lang w:val="en-AU"/>
        </w:rPr>
      </w:pPr>
      <w:r w:rsidRPr="00DC54A1">
        <w:rPr>
          <w:lang w:val="en-AU"/>
        </w:rPr>
        <w:t xml:space="preserve">                :       +-----------------+       :</w:t>
      </w:r>
    </w:p>
    <w:p w14:paraId="305FD8E1" w14:textId="77777777" w:rsidR="00DC54A1" w:rsidRPr="00DC54A1" w:rsidRDefault="00DC54A1" w:rsidP="00DC54A1">
      <w:pPr>
        <w:pStyle w:val="RFCFigure"/>
        <w:rPr>
          <w:lang w:val="en-AU"/>
        </w:rPr>
      </w:pPr>
      <w:r w:rsidRPr="00DC54A1">
        <w:rPr>
          <w:lang w:val="en-AU"/>
        </w:rPr>
        <w:t xml:space="preserve">                :       |                 |       :</w:t>
      </w:r>
    </w:p>
    <w:p w14:paraId="6810083A" w14:textId="77777777" w:rsidR="00DC54A1" w:rsidRPr="00DC54A1" w:rsidRDefault="00DC54A1" w:rsidP="00DC54A1">
      <w:pPr>
        <w:pStyle w:val="RFCFigure"/>
        <w:rPr>
          <w:lang w:val="en-AU"/>
        </w:rPr>
      </w:pPr>
      <w:r w:rsidRPr="00DC54A1">
        <w:rPr>
          <w:lang w:val="en-AU"/>
        </w:rPr>
        <w:t xml:space="preserve">        (R1)- - --------|                 |-------- - -(S31)</w:t>
      </w:r>
    </w:p>
    <w:p w14:paraId="4A1886C4" w14:textId="77777777" w:rsidR="00DC54A1" w:rsidRPr="00DC54A1" w:rsidRDefault="00DC54A1" w:rsidP="00DC54A1">
      <w:pPr>
        <w:pStyle w:val="RFCFigure"/>
        <w:rPr>
          <w:lang w:val="en-AU"/>
        </w:rPr>
      </w:pPr>
      <w:r w:rsidRPr="00DC54A1">
        <w:rPr>
          <w:lang w:val="en-AU"/>
        </w:rPr>
        <w:t xml:space="preserve">                : AN1-1 |                 | AN1-2 :</w:t>
      </w:r>
    </w:p>
    <w:p w14:paraId="29F6E40C" w14:textId="77777777" w:rsidR="00DC54A1" w:rsidRPr="00DC54A1" w:rsidRDefault="00DC54A1" w:rsidP="00DC54A1">
      <w:pPr>
        <w:pStyle w:val="RFCFigure"/>
        <w:rPr>
          <w:lang w:val="en-AU"/>
        </w:rPr>
      </w:pPr>
      <w:r w:rsidRPr="00DC54A1">
        <w:rPr>
          <w:lang w:val="en-AU"/>
        </w:rPr>
        <w:t xml:space="preserve">                :       |                 |       :</w:t>
      </w:r>
    </w:p>
    <w:p w14:paraId="7F9767D6" w14:textId="77777777" w:rsidR="00DC54A1" w:rsidRPr="00DC54A1" w:rsidRDefault="00DC54A1" w:rsidP="00DC54A1">
      <w:pPr>
        <w:pStyle w:val="RFCFigure"/>
        <w:rPr>
          <w:lang w:val="en-AU"/>
        </w:rPr>
      </w:pPr>
      <w:r w:rsidRPr="00DC54A1">
        <w:rPr>
          <w:lang w:val="en-AU"/>
        </w:rPr>
        <w:t xml:space="preserve">        (R2)- - --------|                 |       :</w:t>
      </w:r>
    </w:p>
    <w:p w14:paraId="6E7787E2" w14:textId="77777777" w:rsidR="00DC54A1" w:rsidRPr="00DC54A1" w:rsidRDefault="00DC54A1" w:rsidP="00DC54A1">
      <w:pPr>
        <w:pStyle w:val="RFCFigure"/>
        <w:rPr>
          <w:lang w:val="en-AU"/>
        </w:rPr>
      </w:pPr>
      <w:r w:rsidRPr="00DC54A1">
        <w:rPr>
          <w:lang w:val="en-AU"/>
        </w:rPr>
        <w:t xml:space="preserve">                : AN1-3 |       AN1       |       :</w:t>
      </w:r>
    </w:p>
    <w:p w14:paraId="7AA4CEC7" w14:textId="77777777" w:rsidR="00DC54A1" w:rsidRPr="00DC54A1" w:rsidRDefault="00DC54A1" w:rsidP="00DC54A1">
      <w:pPr>
        <w:pStyle w:val="RFCFigure"/>
        <w:rPr>
          <w:lang w:val="en-AU"/>
        </w:rPr>
      </w:pPr>
      <w:r w:rsidRPr="00DC54A1">
        <w:rPr>
          <w:lang w:val="en-AU"/>
        </w:rPr>
        <w:t xml:space="preserve">                :       |                 |       :</w:t>
      </w:r>
    </w:p>
    <w:p w14:paraId="1F9D94DE" w14:textId="77777777" w:rsidR="00DC54A1" w:rsidRPr="00DC54A1" w:rsidRDefault="00DC54A1" w:rsidP="00DC54A1">
      <w:pPr>
        <w:pStyle w:val="RFCFigure"/>
        <w:rPr>
          <w:lang w:val="en-AU"/>
        </w:rPr>
      </w:pPr>
      <w:r w:rsidRPr="00DC54A1">
        <w:rPr>
          <w:lang w:val="en-AU"/>
        </w:rPr>
        <w:t xml:space="preserve">        (R3)- - --------|                 |-------- - -(S32)</w:t>
      </w:r>
    </w:p>
    <w:p w14:paraId="7B64C3C3" w14:textId="77777777" w:rsidR="00DC54A1" w:rsidRPr="00DC54A1" w:rsidRDefault="00DC54A1" w:rsidP="00DC54A1">
      <w:pPr>
        <w:pStyle w:val="RFCFigure"/>
        <w:rPr>
          <w:lang w:val="en-AU"/>
        </w:rPr>
      </w:pPr>
      <w:r w:rsidRPr="00DC54A1">
        <w:rPr>
          <w:lang w:val="en-AU"/>
        </w:rPr>
        <w:t xml:space="preserve">                : AN1-7 |                 | AN1-4 :</w:t>
      </w:r>
    </w:p>
    <w:p w14:paraId="63B71C1B" w14:textId="77777777" w:rsidR="00DC54A1" w:rsidRPr="00DC54A1" w:rsidRDefault="00DC54A1" w:rsidP="00DC54A1">
      <w:pPr>
        <w:pStyle w:val="RFCFigure"/>
        <w:rPr>
          <w:lang w:val="en-AU"/>
        </w:rPr>
      </w:pPr>
      <w:r w:rsidRPr="00DC54A1">
        <w:rPr>
          <w:lang w:val="en-AU"/>
        </w:rPr>
        <w:t xml:space="preserve">                :       |                 |       :</w:t>
      </w:r>
    </w:p>
    <w:p w14:paraId="02BE12DA" w14:textId="77777777" w:rsidR="00DC54A1" w:rsidRPr="00DC54A1" w:rsidRDefault="00DC54A1" w:rsidP="00DC54A1">
      <w:pPr>
        <w:pStyle w:val="RFCFigure"/>
        <w:rPr>
          <w:lang w:val="en-AU"/>
        </w:rPr>
      </w:pPr>
      <w:r w:rsidRPr="00DC54A1">
        <w:rPr>
          <w:lang w:val="en-AU"/>
        </w:rPr>
        <w:t xml:space="preserve">                :       +-----------------+       :</w:t>
      </w:r>
    </w:p>
    <w:p w14:paraId="50E5DCE8" w14:textId="77777777" w:rsidR="00DC54A1" w:rsidRPr="00DC54A1" w:rsidRDefault="00DC54A1" w:rsidP="00DC54A1">
      <w:pPr>
        <w:pStyle w:val="RFCFigure"/>
        <w:rPr>
          <w:lang w:val="en-AU"/>
        </w:rPr>
      </w:pPr>
      <w:r w:rsidRPr="00DC54A1">
        <w:rPr>
          <w:lang w:val="en-AU"/>
        </w:rPr>
        <w:t xml:space="preserve">                :          |          |           :</w:t>
      </w:r>
    </w:p>
    <w:p w14:paraId="1D589477" w14:textId="77777777" w:rsidR="00DC54A1" w:rsidRPr="00DC54A1" w:rsidRDefault="00DC54A1" w:rsidP="00DC54A1">
      <w:pPr>
        <w:pStyle w:val="RFCFigure"/>
        <w:rPr>
          <w:lang w:val="en-AU"/>
        </w:rPr>
      </w:pPr>
      <w:r w:rsidRPr="00DC54A1">
        <w:rPr>
          <w:lang w:val="en-AU"/>
        </w:rPr>
        <w:t xml:space="preserve">                :    AN1-6 |          | AN1-5     :</w:t>
      </w:r>
    </w:p>
    <w:p w14:paraId="6A445E16" w14:textId="77777777" w:rsidR="00DC54A1" w:rsidRPr="00DC54A1" w:rsidRDefault="00DC54A1" w:rsidP="00DC54A1">
      <w:pPr>
        <w:pStyle w:val="RFCFigure"/>
        <w:rPr>
          <w:lang w:val="en-AU"/>
        </w:rPr>
      </w:pPr>
      <w:r w:rsidRPr="00DC54A1">
        <w:rPr>
          <w:lang w:val="en-AU"/>
        </w:rPr>
        <w:t xml:space="preserve">                :..........|..........|...........:</w:t>
      </w:r>
    </w:p>
    <w:p w14:paraId="5BDA6F6C" w14:textId="77777777" w:rsidR="00DC54A1" w:rsidRPr="00DC54A1" w:rsidRDefault="00DC54A1" w:rsidP="00DC54A1">
      <w:pPr>
        <w:pStyle w:val="RFCFigure"/>
        <w:rPr>
          <w:lang w:val="en-AU"/>
        </w:rPr>
      </w:pPr>
    </w:p>
    <w:p w14:paraId="65F15E9E" w14:textId="77777777" w:rsidR="00DC54A1" w:rsidRPr="00DC54A1" w:rsidRDefault="00DC54A1" w:rsidP="00DC54A1">
      <w:pPr>
        <w:pStyle w:val="RFCFigure"/>
        <w:rPr>
          <w:lang w:val="en-AU"/>
        </w:rPr>
      </w:pPr>
      <w:r w:rsidRPr="00DC54A1">
        <w:rPr>
          <w:lang w:val="en-AU"/>
        </w:rPr>
        <w:t xml:space="preserve">                           |          |</w:t>
      </w:r>
    </w:p>
    <w:p w14:paraId="47D6EF13" w14:textId="77777777" w:rsidR="00DC54A1" w:rsidRDefault="00DC54A1" w:rsidP="00DC54A1">
      <w:pPr>
        <w:pStyle w:val="RFCFigure"/>
        <w:rPr>
          <w:lang w:val="en-AU"/>
        </w:rPr>
      </w:pPr>
      <w:r w:rsidRPr="00DC54A1">
        <w:rPr>
          <w:lang w:val="en-AU"/>
        </w:rPr>
        <w:t xml:space="preserve">                         (S11)      (S12)</w:t>
      </w:r>
    </w:p>
    <w:p w14:paraId="2BAB99A1" w14:textId="77777777" w:rsidR="00DC54A1" w:rsidRDefault="00DC54A1" w:rsidP="00DC54A1">
      <w:pPr>
        <w:pStyle w:val="RFCFigure"/>
        <w:rPr>
          <w:lang w:val="en-AU"/>
        </w:rPr>
      </w:pPr>
    </w:p>
    <w:p w14:paraId="604AE934" w14:textId="3175A8CA" w:rsidR="007F6BD4" w:rsidRPr="005E4EEA" w:rsidRDefault="006832B9" w:rsidP="007F6BD4">
      <w:pPr>
        <w:pStyle w:val="Caption"/>
      </w:pPr>
      <w:bookmarkStart w:id="66" w:name="_Ref508189687"/>
      <w:r>
        <w:t xml:space="preserve">- </w:t>
      </w:r>
      <w:r w:rsidR="0091245F">
        <w:t xml:space="preserve">Abstract Topology exposed at MPI1 (MPI1 </w:t>
      </w:r>
      <w:r w:rsidR="001C5276">
        <w:t xml:space="preserve">OTN </w:t>
      </w:r>
      <w:r w:rsidR="0091245F">
        <w:t>Topology)</w:t>
      </w:r>
      <w:bookmarkEnd w:id="66"/>
    </w:p>
    <w:p w14:paraId="63CA50C2" w14:textId="75873D93" w:rsidR="00876585" w:rsidRPr="0078595D" w:rsidRDefault="00876585" w:rsidP="007F6BD4">
      <w:pPr>
        <w:rPr>
          <w:i/>
          <w:highlight w:val="yellow"/>
        </w:rPr>
      </w:pPr>
      <w:r w:rsidRPr="0078595D">
        <w:rPr>
          <w:b/>
          <w:i/>
          <w:highlight w:val="yellow"/>
        </w:rPr>
        <w:t>[Editors’ note:]</w:t>
      </w:r>
      <w:r w:rsidRPr="0078595D">
        <w:rPr>
          <w:i/>
          <w:highlight w:val="yellow"/>
        </w:rPr>
        <w:t xml:space="preserve"> Update figure 3 to match with the new topology abstraction</w:t>
      </w:r>
    </w:p>
    <w:p w14:paraId="5129A9A6" w14:textId="77777777" w:rsidR="00087B15" w:rsidRDefault="00087B15" w:rsidP="007F6BD4"/>
    <w:p w14:paraId="429F938E" w14:textId="1E6DBA7A" w:rsidR="007F6BD4" w:rsidRDefault="007F6BD4" w:rsidP="007F6BD4">
      <w:r>
        <w:t xml:space="preserve">As described in section </w:t>
      </w:r>
      <w:r w:rsidR="00C1131F">
        <w:fldChar w:fldCharType="begin"/>
      </w:r>
      <w:r w:rsidR="00C1131F">
        <w:instrText xml:space="preserve"> REF _Ref517959052 \r \h \t </w:instrText>
      </w:r>
      <w:r w:rsidR="00C1131F">
        <w:fldChar w:fldCharType="separate"/>
      </w:r>
      <w:r w:rsidR="00360491">
        <w:t>4.1</w:t>
      </w:r>
      <w:r w:rsidR="00C1131F">
        <w:fldChar w:fldCharType="end"/>
      </w:r>
      <w:r>
        <w:t xml:space="preserve">, it is assumed that the physical links between the physical nodes are pre-configured </w:t>
      </w:r>
      <w:r w:rsidR="00C1131F">
        <w:t xml:space="preserve">and therefore </w:t>
      </w:r>
      <w:r>
        <w:t>PNC</w:t>
      </w:r>
      <w:r w:rsidR="0091245F">
        <w:t>1</w:t>
      </w:r>
      <w:r>
        <w:t xml:space="preserve"> exports </w:t>
      </w:r>
      <w:r w:rsidR="0091245F">
        <w:t xml:space="preserve">at MPI1 </w:t>
      </w:r>
      <w:r>
        <w:t xml:space="preserve">one </w:t>
      </w:r>
      <w:r w:rsidR="00AE3943">
        <w:t xml:space="preserve">abstract </w:t>
      </w:r>
      <w:r>
        <w:t>TE Link</w:t>
      </w:r>
      <w:r w:rsidR="00AE3943">
        <w:t xml:space="preserve">, within the MPI1 </w:t>
      </w:r>
      <w:r w:rsidR="008A7960">
        <w:t>OTN</w:t>
      </w:r>
      <w:r w:rsidR="00AE3943">
        <w:t xml:space="preserve"> topology, </w:t>
      </w:r>
      <w:r>
        <w:t xml:space="preserve">for each </w:t>
      </w:r>
      <w:r w:rsidR="00E20CCB">
        <w:t xml:space="preserve">OTU2 or </w:t>
      </w:r>
      <w:r w:rsidR="0091245F">
        <w:t>OTU4 trail</w:t>
      </w:r>
      <w:r w:rsidR="00876585">
        <w:t xml:space="preserve"> which support </w:t>
      </w:r>
      <w:r w:rsidR="00AE3943">
        <w:t xml:space="preserve">an abstract </w:t>
      </w:r>
      <w:r w:rsidR="00E20CCB">
        <w:t xml:space="preserve">TE </w:t>
      </w:r>
      <w:r w:rsidR="00AE3943">
        <w:t xml:space="preserve">link </w:t>
      </w:r>
      <w:r w:rsidR="00E20CCB">
        <w:t>in the MPI1 ODU Topology</w:t>
      </w:r>
      <w:r>
        <w:t>.</w:t>
      </w:r>
    </w:p>
    <w:p w14:paraId="7131734D" w14:textId="54F6DD15" w:rsidR="00DC54A1" w:rsidRPr="0078595D" w:rsidRDefault="00DC54A1" w:rsidP="007F6BD4">
      <w:pPr>
        <w:rPr>
          <w:i/>
        </w:rPr>
      </w:pPr>
      <w:r w:rsidRPr="0078595D">
        <w:rPr>
          <w:i/>
          <w:highlight w:val="yellow"/>
        </w:rPr>
        <w:t>[</w:t>
      </w:r>
      <w:r w:rsidRPr="0078595D">
        <w:rPr>
          <w:b/>
          <w:i/>
          <w:highlight w:val="yellow"/>
        </w:rPr>
        <w:t>Editors’ note:</w:t>
      </w:r>
      <w:r w:rsidRPr="0078595D">
        <w:rPr>
          <w:i/>
          <w:highlight w:val="yellow"/>
        </w:rPr>
        <w:t>] Add some description about the relationship between the abstract and the physical topology within the PNC1 “</w:t>
      </w:r>
      <w:r w:rsidRPr="00523D6B">
        <w:rPr>
          <w:i/>
          <w:noProof/>
          <w:highlight w:val="yellow"/>
        </w:rPr>
        <w:t>brain</w:t>
      </w:r>
      <w:r w:rsidR="00523D6B">
        <w:rPr>
          <w:i/>
          <w:noProof/>
          <w:highlight w:val="yellow"/>
        </w:rPr>
        <w:t>.</w:t>
      </w:r>
      <w:r w:rsidRPr="0078595D">
        <w:rPr>
          <w:i/>
          <w:highlight w:val="yellow"/>
        </w:rPr>
        <w:t>”</w:t>
      </w:r>
    </w:p>
    <w:p w14:paraId="1B3B2C6A" w14:textId="77777777" w:rsidR="00DC54A1" w:rsidRDefault="00DC54A1" w:rsidP="00DC54A1">
      <w:pPr>
        <w:pStyle w:val="RFCFigure"/>
        <w:rPr>
          <w:lang w:val="en-AU"/>
        </w:rPr>
      </w:pPr>
    </w:p>
    <w:p w14:paraId="2E37834F" w14:textId="77777777" w:rsidR="00DC54A1" w:rsidRPr="00DC54A1" w:rsidRDefault="00DC54A1" w:rsidP="00DC54A1">
      <w:pPr>
        <w:pStyle w:val="RFCFigure"/>
        <w:rPr>
          <w:lang w:val="en-AU"/>
        </w:rPr>
      </w:pPr>
      <w:r w:rsidRPr="00DC54A1">
        <w:rPr>
          <w:lang w:val="en-AU"/>
        </w:rPr>
        <w:t xml:space="preserve">               ..................................</w:t>
      </w:r>
    </w:p>
    <w:p w14:paraId="22B52A05" w14:textId="77777777" w:rsidR="00DC54A1" w:rsidRPr="00DC54A1" w:rsidRDefault="00DC54A1" w:rsidP="00DC54A1">
      <w:pPr>
        <w:pStyle w:val="RFCFigure"/>
        <w:rPr>
          <w:lang w:val="en-AU"/>
        </w:rPr>
      </w:pPr>
      <w:r w:rsidRPr="00DC54A1">
        <w:rPr>
          <w:lang w:val="en-AU"/>
        </w:rPr>
        <w:t xml:space="preserve">               :                                :</w:t>
      </w:r>
    </w:p>
    <w:p w14:paraId="1B19BDC3" w14:textId="77777777" w:rsidR="00DC54A1" w:rsidRPr="00DC54A1" w:rsidRDefault="00DC54A1" w:rsidP="00DC54A1">
      <w:pPr>
        <w:pStyle w:val="RFCFigure"/>
        <w:rPr>
          <w:lang w:val="en-AU"/>
        </w:rPr>
      </w:pPr>
      <w:r w:rsidRPr="00DC54A1">
        <w:rPr>
          <w:lang w:val="en-AU"/>
        </w:rPr>
        <w:t xml:space="preserve">               :   ODU Abstract Topology @ MPI  :</w:t>
      </w:r>
    </w:p>
    <w:p w14:paraId="4591A14E" w14:textId="77777777" w:rsidR="00DC54A1" w:rsidRPr="00DC54A1" w:rsidRDefault="00DC54A1" w:rsidP="00DC54A1">
      <w:pPr>
        <w:pStyle w:val="RFCFigure"/>
        <w:rPr>
          <w:lang w:val="en-AU"/>
        </w:rPr>
      </w:pPr>
      <w:r w:rsidRPr="00DC54A1">
        <w:rPr>
          <w:lang w:val="en-AU"/>
        </w:rPr>
        <w:t xml:space="preserve">               :        Gotham City Area        :</w:t>
      </w:r>
    </w:p>
    <w:p w14:paraId="7EE60167" w14:textId="77777777" w:rsidR="00DC54A1" w:rsidRPr="00DC54A1" w:rsidRDefault="00DC54A1" w:rsidP="00DC54A1">
      <w:pPr>
        <w:pStyle w:val="RFCFigure"/>
        <w:rPr>
          <w:lang w:val="en-AU"/>
        </w:rPr>
      </w:pPr>
      <w:r w:rsidRPr="00DC54A1">
        <w:rPr>
          <w:lang w:val="en-AU"/>
        </w:rPr>
        <w:t xml:space="preserve">               :     Metro Transport Network    :</w:t>
      </w:r>
    </w:p>
    <w:p w14:paraId="58D0C4FA" w14:textId="77777777" w:rsidR="00DC54A1" w:rsidRPr="00DC54A1" w:rsidRDefault="00DC54A1" w:rsidP="00DC54A1">
      <w:pPr>
        <w:pStyle w:val="RFCFigure"/>
        <w:rPr>
          <w:lang w:val="en-AU"/>
        </w:rPr>
      </w:pPr>
      <w:r w:rsidRPr="00DC54A1">
        <w:rPr>
          <w:lang w:val="en-AU"/>
        </w:rPr>
        <w:t xml:space="preserve">               :                                :</w:t>
      </w:r>
    </w:p>
    <w:p w14:paraId="5C218EB3" w14:textId="77777777" w:rsidR="00DC54A1" w:rsidRPr="00DC54A1" w:rsidRDefault="00DC54A1" w:rsidP="00DC54A1">
      <w:pPr>
        <w:pStyle w:val="RFCFigure"/>
        <w:rPr>
          <w:lang w:val="en-AU"/>
        </w:rPr>
      </w:pPr>
      <w:r w:rsidRPr="00DC54A1">
        <w:rPr>
          <w:lang w:val="en-AU"/>
        </w:rPr>
        <w:t xml:space="preserve">               :        +----+        +----+    :</w:t>
      </w:r>
    </w:p>
    <w:p w14:paraId="0E6C47BD" w14:textId="77777777" w:rsidR="00DC54A1" w:rsidRPr="00DC54A1" w:rsidRDefault="00DC54A1" w:rsidP="00DC54A1">
      <w:pPr>
        <w:pStyle w:val="RFCFigure"/>
        <w:rPr>
          <w:lang w:val="en-AU"/>
        </w:rPr>
      </w:pPr>
      <w:r w:rsidRPr="00DC54A1">
        <w:rPr>
          <w:lang w:val="en-AU"/>
        </w:rPr>
        <w:t xml:space="preserve">               :        |    |S1-1    |    |S2-1:</w:t>
      </w:r>
    </w:p>
    <w:p w14:paraId="6B08E7E9" w14:textId="77777777" w:rsidR="00DC54A1" w:rsidRPr="00DC54A1" w:rsidRDefault="00DC54A1" w:rsidP="00DC54A1">
      <w:pPr>
        <w:pStyle w:val="RFCFigure"/>
        <w:rPr>
          <w:lang w:val="en-AU"/>
        </w:rPr>
      </w:pPr>
      <w:r w:rsidRPr="00DC54A1">
        <w:rPr>
          <w:lang w:val="en-AU"/>
        </w:rPr>
        <w:t xml:space="preserve">               :        | S1 |--------| S2 |----- - -(S31)</w:t>
      </w:r>
    </w:p>
    <w:p w14:paraId="4FB5D612" w14:textId="77777777" w:rsidR="00DC54A1" w:rsidRPr="00DC54A1" w:rsidRDefault="00DC54A1" w:rsidP="00DC54A1">
      <w:pPr>
        <w:pStyle w:val="RFCFigure"/>
        <w:rPr>
          <w:lang w:val="en-AU"/>
        </w:rPr>
      </w:pPr>
      <w:r w:rsidRPr="00DC54A1">
        <w:rPr>
          <w:lang w:val="en-AU"/>
        </w:rPr>
        <w:t xml:space="preserve">               :        +----+    S2-2+----+    :</w:t>
      </w:r>
    </w:p>
    <w:p w14:paraId="0DE25745" w14:textId="77777777" w:rsidR="00DC54A1" w:rsidRPr="00DC54A1" w:rsidRDefault="00DC54A1" w:rsidP="00DC54A1">
      <w:pPr>
        <w:pStyle w:val="RFCFigure"/>
        <w:rPr>
          <w:lang w:val="en-AU"/>
        </w:rPr>
      </w:pPr>
      <w:r w:rsidRPr="00DC54A1">
        <w:rPr>
          <w:lang w:val="en-AU"/>
        </w:rPr>
        <w:t xml:space="preserve">               :     S1-2/               |S2-3  :</w:t>
      </w:r>
    </w:p>
    <w:p w14:paraId="3F3AA6AB" w14:textId="77777777" w:rsidR="00DC54A1" w:rsidRPr="00DC54A1" w:rsidRDefault="00DC54A1" w:rsidP="00DC54A1">
      <w:pPr>
        <w:pStyle w:val="RFCFigure"/>
        <w:rPr>
          <w:lang w:val="en-AU"/>
        </w:rPr>
      </w:pPr>
      <w:r w:rsidRPr="00DC54A1">
        <w:rPr>
          <w:lang w:val="en-AU"/>
        </w:rPr>
        <w:t xml:space="preserve">               :    S3-2/ Robinson Park  |      :</w:t>
      </w:r>
    </w:p>
    <w:p w14:paraId="4818B53A" w14:textId="77777777" w:rsidR="00DC54A1" w:rsidRPr="00DC54A1" w:rsidRDefault="00DC54A1" w:rsidP="00DC54A1">
      <w:pPr>
        <w:pStyle w:val="RFCFigure"/>
        <w:rPr>
          <w:lang w:val="en-AU"/>
        </w:rPr>
      </w:pPr>
      <w:r w:rsidRPr="00DC54A1">
        <w:rPr>
          <w:lang w:val="en-AU"/>
        </w:rPr>
        <w:t xml:space="preserve">               :    +----+   +----+      |      :</w:t>
      </w:r>
    </w:p>
    <w:p w14:paraId="76ED5A5E" w14:textId="77777777" w:rsidR="00DC54A1" w:rsidRPr="00DC54A1" w:rsidRDefault="00DC54A1" w:rsidP="00DC54A1">
      <w:pPr>
        <w:pStyle w:val="RFCFigure"/>
        <w:rPr>
          <w:lang w:val="en-AU"/>
        </w:rPr>
      </w:pPr>
      <w:r w:rsidRPr="00DC54A1">
        <w:rPr>
          <w:lang w:val="en-AU"/>
        </w:rPr>
        <w:t xml:space="preserve">               :    |    |3 1|    |      |      :</w:t>
      </w:r>
    </w:p>
    <w:p w14:paraId="0AB0C25C" w14:textId="77777777" w:rsidR="00DC54A1" w:rsidRPr="00DC54A1" w:rsidRDefault="00DC54A1" w:rsidP="00DC54A1">
      <w:pPr>
        <w:pStyle w:val="RFCFigure"/>
        <w:rPr>
          <w:lang w:val="en-AU"/>
        </w:rPr>
      </w:pPr>
      <w:r w:rsidRPr="00DC54A1">
        <w:rPr>
          <w:lang w:val="en-AU"/>
        </w:rPr>
        <w:t xml:space="preserve">       (R1)- - -----| S3 |---| S4 |      |      :</w:t>
      </w:r>
    </w:p>
    <w:p w14:paraId="3A1D00CA" w14:textId="77777777" w:rsidR="00DC54A1" w:rsidRPr="00DC54A1" w:rsidRDefault="00DC54A1" w:rsidP="00DC54A1">
      <w:pPr>
        <w:pStyle w:val="RFCFigure"/>
        <w:rPr>
          <w:lang w:val="en-AU"/>
        </w:rPr>
      </w:pPr>
      <w:r w:rsidRPr="00DC54A1">
        <w:rPr>
          <w:lang w:val="en-AU"/>
        </w:rPr>
        <w:t xml:space="preserve">               :S3-1+----+   +----+      |      :</w:t>
      </w:r>
    </w:p>
    <w:p w14:paraId="05B41629" w14:textId="77777777" w:rsidR="00DC54A1" w:rsidRPr="00DC54A1" w:rsidRDefault="00DC54A1" w:rsidP="00DC54A1">
      <w:pPr>
        <w:pStyle w:val="RFCFigure"/>
        <w:rPr>
          <w:lang w:val="en-AU"/>
        </w:rPr>
      </w:pPr>
      <w:r w:rsidRPr="00DC54A1">
        <w:rPr>
          <w:lang w:val="en-AU"/>
        </w:rPr>
        <w:t xml:space="preserve">               :   S3-4 \        \S4-2   |      :</w:t>
      </w:r>
    </w:p>
    <w:p w14:paraId="68C2CF06" w14:textId="77777777" w:rsidR="00DC54A1" w:rsidRPr="00DC54A1" w:rsidRDefault="00DC54A1" w:rsidP="00DC54A1">
      <w:pPr>
        <w:pStyle w:val="RFCFigure"/>
        <w:rPr>
          <w:lang w:val="en-AU"/>
        </w:rPr>
      </w:pPr>
      <w:r w:rsidRPr="00DC54A1">
        <w:rPr>
          <w:lang w:val="en-AU"/>
        </w:rPr>
        <w:t xml:space="preserve">               :         \S5-1    \      |      :</w:t>
      </w:r>
    </w:p>
    <w:p w14:paraId="148D18DC" w14:textId="77777777" w:rsidR="00DC54A1" w:rsidRPr="00DC54A1" w:rsidRDefault="00DC54A1" w:rsidP="00DC54A1">
      <w:pPr>
        <w:pStyle w:val="RFCFigure"/>
        <w:rPr>
          <w:lang w:val="en-AU"/>
        </w:rPr>
      </w:pPr>
      <w:r w:rsidRPr="00DC54A1">
        <w:rPr>
          <w:lang w:val="en-AU"/>
        </w:rPr>
        <w:t xml:space="preserve">               :        +----+     \     |      :</w:t>
      </w:r>
    </w:p>
    <w:p w14:paraId="03FF772F" w14:textId="77777777" w:rsidR="00DC54A1" w:rsidRPr="00DC54A1" w:rsidRDefault="00DC54A1" w:rsidP="00DC54A1">
      <w:pPr>
        <w:pStyle w:val="RFCFigure"/>
        <w:rPr>
          <w:lang w:val="en-AU"/>
        </w:rPr>
      </w:pPr>
      <w:r w:rsidRPr="00DC54A1">
        <w:rPr>
          <w:lang w:val="en-AU"/>
        </w:rPr>
        <w:t xml:space="preserve">               :        |    |      \S8-3|      :</w:t>
      </w:r>
    </w:p>
    <w:p w14:paraId="7A8BEF95" w14:textId="77777777" w:rsidR="00DC54A1" w:rsidRPr="00DC54A1" w:rsidRDefault="00DC54A1" w:rsidP="00DC54A1">
      <w:pPr>
        <w:pStyle w:val="RFCFigure"/>
        <w:rPr>
          <w:lang w:val="en-AU"/>
        </w:rPr>
      </w:pPr>
      <w:r w:rsidRPr="00DC54A1">
        <w:rPr>
          <w:lang w:val="en-AU"/>
        </w:rPr>
        <w:t xml:space="preserve">               :        | S5 |       \   |      :</w:t>
      </w:r>
    </w:p>
    <w:p w14:paraId="65731918" w14:textId="77777777" w:rsidR="00DC54A1" w:rsidRPr="0078595D" w:rsidRDefault="00DC54A1" w:rsidP="00DC54A1">
      <w:pPr>
        <w:pStyle w:val="RFCFigure"/>
      </w:pPr>
      <w:r w:rsidRPr="00DC54A1">
        <w:rPr>
          <w:lang w:val="en-AU"/>
        </w:rPr>
        <w:t xml:space="preserve">               </w:t>
      </w:r>
      <w:r w:rsidRPr="0078595D">
        <w:t>:        +----+ Metro  \  |S8-2  :</w:t>
      </w:r>
    </w:p>
    <w:p w14:paraId="0B969233" w14:textId="77777777" w:rsidR="00DC54A1" w:rsidRPr="0078595D" w:rsidRDefault="00DC54A1" w:rsidP="00DC54A1">
      <w:pPr>
        <w:pStyle w:val="RFCFigure"/>
      </w:pPr>
      <w:r w:rsidRPr="0078595D">
        <w:t xml:space="preserve">       (R2)- - ------  2/ E  \3 Main   \ |      :</w:t>
      </w:r>
    </w:p>
    <w:p w14:paraId="2A737842" w14:textId="77777777" w:rsidR="00DC54A1" w:rsidRPr="00DC54A1" w:rsidRDefault="00DC54A1" w:rsidP="00DC54A1">
      <w:pPr>
        <w:pStyle w:val="RFCFigure"/>
        <w:rPr>
          <w:lang w:val="en-AU"/>
        </w:rPr>
      </w:pPr>
      <w:r w:rsidRPr="0078595D">
        <w:t xml:space="preserve">               </w:t>
      </w:r>
      <w:r w:rsidRPr="00DC54A1">
        <w:rPr>
          <w:lang w:val="en-AU"/>
        </w:rPr>
        <w:t>:S6-1 \ /3 a E \1 Ring   \|      :</w:t>
      </w:r>
    </w:p>
    <w:p w14:paraId="2AD94BA1" w14:textId="77777777" w:rsidR="00DC54A1" w:rsidRPr="00DC54A1" w:rsidRDefault="00DC54A1" w:rsidP="00DC54A1">
      <w:pPr>
        <w:pStyle w:val="RFCFigure"/>
        <w:rPr>
          <w:lang w:val="en-AU"/>
        </w:rPr>
      </w:pPr>
      <w:r w:rsidRPr="00DC54A1">
        <w:rPr>
          <w:lang w:val="en-AU"/>
        </w:rPr>
        <w:t xml:space="preserve">               :    +----+s-n+----+   +----+    :</w:t>
      </w:r>
    </w:p>
    <w:p w14:paraId="6D37162F" w14:textId="77777777" w:rsidR="00DC54A1" w:rsidRPr="00DC54A1" w:rsidRDefault="00DC54A1" w:rsidP="00DC54A1">
      <w:pPr>
        <w:pStyle w:val="RFCFigure"/>
        <w:rPr>
          <w:lang w:val="en-AU"/>
        </w:rPr>
      </w:pPr>
      <w:r w:rsidRPr="00DC54A1">
        <w:rPr>
          <w:lang w:val="en-AU"/>
        </w:rPr>
        <w:t xml:space="preserve">               :    |    |t d|    |   |    |S8-1:</w:t>
      </w:r>
    </w:p>
    <w:p w14:paraId="755AF9D7" w14:textId="77777777" w:rsidR="00DC54A1" w:rsidRPr="00DC54A1" w:rsidRDefault="00DC54A1" w:rsidP="00DC54A1">
      <w:pPr>
        <w:pStyle w:val="RFCFigure"/>
        <w:rPr>
          <w:lang w:val="en-AU"/>
        </w:rPr>
      </w:pPr>
      <w:r w:rsidRPr="00DC54A1">
        <w:rPr>
          <w:lang w:val="en-AU"/>
        </w:rPr>
        <w:t xml:space="preserve">               :    | S6 |---| S7 |---| S8 |----- - -(S32)</w:t>
      </w:r>
    </w:p>
    <w:p w14:paraId="3E2F952E" w14:textId="77777777" w:rsidR="00DC54A1" w:rsidRPr="00DC54A1" w:rsidRDefault="00DC54A1" w:rsidP="00DC54A1">
      <w:pPr>
        <w:pStyle w:val="RFCFigure"/>
        <w:rPr>
          <w:lang w:val="en-AU"/>
        </w:rPr>
      </w:pPr>
      <w:r w:rsidRPr="00DC54A1">
        <w:rPr>
          <w:lang w:val="en-AU"/>
        </w:rPr>
        <w:t xml:space="preserve">               :    +----+4 2+----+3 4+----+    :</w:t>
      </w:r>
    </w:p>
    <w:p w14:paraId="427AEB17" w14:textId="77777777" w:rsidR="00DC54A1" w:rsidRPr="00DC54A1" w:rsidRDefault="00DC54A1" w:rsidP="00DC54A1">
      <w:pPr>
        <w:pStyle w:val="RFCFigure"/>
        <w:rPr>
          <w:lang w:val="en-AU"/>
        </w:rPr>
      </w:pPr>
      <w:r w:rsidRPr="00DC54A1">
        <w:rPr>
          <w:lang w:val="en-AU"/>
        </w:rPr>
        <w:t xml:space="preserve">               :     /         |        |       :</w:t>
      </w:r>
    </w:p>
    <w:p w14:paraId="0099A1FC" w14:textId="77777777" w:rsidR="00DC54A1" w:rsidRPr="00DC54A1" w:rsidRDefault="00DC54A1" w:rsidP="00DC54A1">
      <w:pPr>
        <w:pStyle w:val="RFCFigure"/>
        <w:rPr>
          <w:lang w:val="en-AU"/>
        </w:rPr>
      </w:pPr>
      <w:r w:rsidRPr="00DC54A1">
        <w:rPr>
          <w:lang w:val="en-AU"/>
        </w:rPr>
        <w:t xml:space="preserve">       (R3)- - ------     S7-4 |        | S8-5  :</w:t>
      </w:r>
    </w:p>
    <w:p w14:paraId="20E7DEBF" w14:textId="77777777" w:rsidR="00DC54A1" w:rsidRPr="00DC54A1" w:rsidRDefault="00DC54A1" w:rsidP="00DC54A1">
      <w:pPr>
        <w:pStyle w:val="RFCFigure"/>
        <w:rPr>
          <w:lang w:val="en-AU"/>
        </w:rPr>
      </w:pPr>
      <w:r w:rsidRPr="00DC54A1">
        <w:rPr>
          <w:lang w:val="en-AU"/>
        </w:rPr>
        <w:t xml:space="preserve">               :S6-2           |        |       :</w:t>
      </w:r>
    </w:p>
    <w:p w14:paraId="7A590094" w14:textId="77777777" w:rsidR="00DC54A1" w:rsidRPr="00DC54A1" w:rsidRDefault="00DC54A1" w:rsidP="00DC54A1">
      <w:pPr>
        <w:pStyle w:val="RFCFigure"/>
        <w:rPr>
          <w:lang w:val="en-AU"/>
        </w:rPr>
      </w:pPr>
      <w:r w:rsidRPr="00DC54A1">
        <w:rPr>
          <w:lang w:val="en-AU"/>
        </w:rPr>
        <w:t xml:space="preserve">               :...............|........|.......:</w:t>
      </w:r>
    </w:p>
    <w:p w14:paraId="43782623" w14:textId="77777777" w:rsidR="00DC54A1" w:rsidRPr="00DC54A1" w:rsidRDefault="00DC54A1" w:rsidP="00DC54A1">
      <w:pPr>
        <w:pStyle w:val="RFCFigure"/>
        <w:rPr>
          <w:lang w:val="en-AU"/>
        </w:rPr>
      </w:pPr>
    </w:p>
    <w:p w14:paraId="735BF264" w14:textId="77777777" w:rsidR="00DC54A1" w:rsidRPr="00DC54A1" w:rsidRDefault="00DC54A1" w:rsidP="00DC54A1">
      <w:pPr>
        <w:pStyle w:val="RFCFigure"/>
        <w:rPr>
          <w:lang w:val="en-AU"/>
        </w:rPr>
      </w:pPr>
      <w:r w:rsidRPr="00DC54A1">
        <w:rPr>
          <w:lang w:val="en-AU"/>
        </w:rPr>
        <w:t xml:space="preserve">                               |        |</w:t>
      </w:r>
    </w:p>
    <w:p w14:paraId="07E7597E" w14:textId="296ED2D3" w:rsidR="00DC54A1" w:rsidRDefault="00DC54A1" w:rsidP="00DC54A1">
      <w:pPr>
        <w:pStyle w:val="RFCFigure"/>
        <w:rPr>
          <w:lang w:val="en-AU"/>
        </w:rPr>
      </w:pPr>
      <w:r w:rsidRPr="00DC54A1">
        <w:rPr>
          <w:lang w:val="en-AU"/>
        </w:rPr>
        <w:t xml:space="preserve">                             (S11)    (S12)</w:t>
      </w:r>
    </w:p>
    <w:p w14:paraId="1B9AC318" w14:textId="77777777" w:rsidR="00DC54A1" w:rsidRDefault="00DC54A1" w:rsidP="00DC54A1">
      <w:pPr>
        <w:pStyle w:val="RFCFigure"/>
        <w:rPr>
          <w:lang w:val="en-AU"/>
        </w:rPr>
      </w:pPr>
    </w:p>
    <w:p w14:paraId="34D6E3F6" w14:textId="3D477B18" w:rsidR="00DC54A1" w:rsidRDefault="00DC54A1" w:rsidP="0078595D">
      <w:pPr>
        <w:pStyle w:val="Caption"/>
      </w:pPr>
      <w:r>
        <w:t xml:space="preserve">- Physical Topology </w:t>
      </w:r>
      <w:r w:rsidRPr="0078595D">
        <w:rPr>
          <w:highlight w:val="yellow"/>
        </w:rPr>
        <w:t>discovered</w:t>
      </w:r>
      <w:r>
        <w:t xml:space="preserve"> by PNC1</w:t>
      </w:r>
    </w:p>
    <w:p w14:paraId="0D5646BE" w14:textId="7D1E6E9B" w:rsidR="00054A56" w:rsidRPr="0078595D" w:rsidRDefault="00054A56" w:rsidP="007F6BD4">
      <w:pPr>
        <w:rPr>
          <w:highlight w:val="yellow"/>
        </w:rPr>
      </w:pPr>
      <w:r w:rsidRPr="0078595D">
        <w:rPr>
          <w:highlight w:val="yellow"/>
        </w:rPr>
        <w:t>LTP mapping table:</w:t>
      </w:r>
    </w:p>
    <w:p w14:paraId="5BBE24D4" w14:textId="77777777" w:rsidR="00054A56" w:rsidRPr="0078595D" w:rsidRDefault="00054A56" w:rsidP="00054A56">
      <w:pPr>
        <w:rPr>
          <w:highlight w:val="yellow"/>
        </w:rPr>
      </w:pPr>
      <w:r w:rsidRPr="0078595D">
        <w:rPr>
          <w:highlight w:val="yellow"/>
        </w:rPr>
        <w:t>AN1-1 -&gt; S3-1</w:t>
      </w:r>
    </w:p>
    <w:p w14:paraId="2897BA80" w14:textId="77777777" w:rsidR="00054A56" w:rsidRPr="0078595D" w:rsidRDefault="00054A56" w:rsidP="00054A56">
      <w:pPr>
        <w:rPr>
          <w:highlight w:val="yellow"/>
        </w:rPr>
      </w:pPr>
      <w:r w:rsidRPr="0078595D">
        <w:rPr>
          <w:highlight w:val="yellow"/>
        </w:rPr>
        <w:t>AN1-2 -&gt; S2-1</w:t>
      </w:r>
    </w:p>
    <w:p w14:paraId="5FDA800A" w14:textId="77777777" w:rsidR="00054A56" w:rsidRPr="0078595D" w:rsidRDefault="00054A56" w:rsidP="00054A56">
      <w:pPr>
        <w:rPr>
          <w:highlight w:val="yellow"/>
        </w:rPr>
      </w:pPr>
      <w:r w:rsidRPr="0078595D">
        <w:rPr>
          <w:highlight w:val="yellow"/>
        </w:rPr>
        <w:lastRenderedPageBreak/>
        <w:t xml:space="preserve">AN1-3 -&gt; S6-1 </w:t>
      </w:r>
    </w:p>
    <w:p w14:paraId="5C6EDAAB" w14:textId="77777777" w:rsidR="00054A56" w:rsidRPr="0078595D" w:rsidRDefault="00054A56" w:rsidP="00054A56">
      <w:pPr>
        <w:rPr>
          <w:highlight w:val="yellow"/>
        </w:rPr>
      </w:pPr>
      <w:r w:rsidRPr="0078595D">
        <w:rPr>
          <w:highlight w:val="yellow"/>
        </w:rPr>
        <w:t>AN1-4 -&gt; S8-1</w:t>
      </w:r>
    </w:p>
    <w:p w14:paraId="23C7C690" w14:textId="77777777" w:rsidR="00054A56" w:rsidRPr="0078595D" w:rsidRDefault="00054A56" w:rsidP="00054A56">
      <w:pPr>
        <w:rPr>
          <w:highlight w:val="yellow"/>
        </w:rPr>
      </w:pPr>
      <w:r w:rsidRPr="0078595D">
        <w:rPr>
          <w:highlight w:val="yellow"/>
        </w:rPr>
        <w:t>AN1-5 -&gt; S8-5</w:t>
      </w:r>
    </w:p>
    <w:p w14:paraId="42194021" w14:textId="77777777" w:rsidR="00054A56" w:rsidRPr="0078595D" w:rsidRDefault="00054A56" w:rsidP="00054A56">
      <w:pPr>
        <w:rPr>
          <w:highlight w:val="yellow"/>
        </w:rPr>
      </w:pPr>
      <w:r w:rsidRPr="0078595D">
        <w:rPr>
          <w:highlight w:val="yellow"/>
        </w:rPr>
        <w:t>AN1-6 -&gt; S7-4</w:t>
      </w:r>
    </w:p>
    <w:p w14:paraId="41E4AF1B" w14:textId="5DBE0635" w:rsidR="00054A56" w:rsidRDefault="00054A56" w:rsidP="00054A56">
      <w:r w:rsidRPr="0078595D">
        <w:rPr>
          <w:highlight w:val="yellow"/>
        </w:rPr>
        <w:t>AN1-7 -&gt; S6-2</w:t>
      </w:r>
    </w:p>
    <w:p w14:paraId="265CB424" w14:textId="3E38597A"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360491">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Pr="00AD373D">
        <w:t>this ODU Topology</w:t>
      </w:r>
      <w:r>
        <w:t xml:space="preserve"> is reported by the PNC</w:t>
      </w:r>
      <w:r w:rsidRPr="00AD373D">
        <w:t>, using the [TE-TOPO] and [OTN-TOPO] YANG models</w:t>
      </w:r>
      <w:r>
        <w:t xml:space="preserve"> at MPI1</w:t>
      </w:r>
      <w:r>
        <w:rPr>
          <w:lang w:val="en"/>
        </w:rPr>
        <w:t>.</w:t>
      </w:r>
    </w:p>
    <w:p w14:paraId="137B7890" w14:textId="77777777" w:rsidR="00A6311A" w:rsidRDefault="00A6311A" w:rsidP="007F6BD4">
      <w:pPr>
        <w:rPr>
          <w:lang w:val="en"/>
        </w:rPr>
      </w:pPr>
      <w:r>
        <w:rPr>
          <w:lang w:val="en"/>
        </w:rPr>
        <w:t>It is worth noting that this JSON code example does not provide all the attributes defined in the relevant YANG models:</w:t>
      </w:r>
    </w:p>
    <w:p w14:paraId="44F09C5E" w14:textId="388599F7" w:rsidR="00A6311A" w:rsidRDefault="00A6311A" w:rsidP="0078595D">
      <w:pPr>
        <w:pStyle w:val="RFCListBullet"/>
        <w:rPr>
          <w:lang w:val="en"/>
        </w:rPr>
      </w:pPr>
      <w:r>
        <w:rPr>
          <w:lang w:val="en"/>
        </w:rPr>
        <w:t>YANG attributes which are outside the scope of this document are not shown</w:t>
      </w:r>
    </w:p>
    <w:p w14:paraId="7240BC52" w14:textId="78705C16" w:rsidR="00A6311A" w:rsidRDefault="00A6311A" w:rsidP="0078595D">
      <w:pPr>
        <w:pStyle w:val="RFCListBullet"/>
        <w:rPr>
          <w:lang w:val="en"/>
        </w:rPr>
      </w:pPr>
      <w:r>
        <w:rPr>
          <w:lang w:val="en"/>
        </w:rPr>
        <w:t>The attributes describing the label restrictions are also not shown to simplify the JSON code example</w:t>
      </w:r>
    </w:p>
    <w:p w14:paraId="73BFBB53" w14:textId="03D86F2E"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__COMMENT__</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p>
    <w:p w14:paraId="7EEC740A" w14:textId="31C10F7B" w:rsidR="007F6BD4" w:rsidRDefault="007F6BD4" w:rsidP="007F6BD4">
      <w:pPr>
        <w:pStyle w:val="Heading3"/>
      </w:pPr>
      <w:bookmarkStart w:id="67" w:name="_Toc528005037"/>
      <w:r>
        <w:t xml:space="preserve">Domain 2 </w:t>
      </w:r>
      <w:r w:rsidR="00E20CCB">
        <w:t xml:space="preserve">Black </w:t>
      </w:r>
      <w:r>
        <w:t>Topology Abstraction</w:t>
      </w:r>
      <w:bookmarkEnd w:id="67"/>
    </w:p>
    <w:p w14:paraId="3471C6A6" w14:textId="6D72C7CF" w:rsidR="0091245F"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360491">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one TE Topology instance for the ODU layer (MPI2 </w:t>
      </w:r>
      <w:r w:rsidR="001C5276">
        <w:t>OTN</w:t>
      </w:r>
      <w:r w:rsidR="00AE3943" w:rsidRPr="00AD373D">
        <w:t xml:space="preserve"> Topology</w:t>
      </w:r>
      <w:r w:rsidR="00AE3943">
        <w:t>)</w:t>
      </w:r>
      <w:r w:rsidR="00E20CCB" w:rsidRPr="00E20CCB">
        <w:t xml:space="preserve"> </w:t>
      </w:r>
      <w:r w:rsidR="00E20CCB">
        <w:t>containing only one abstract node (i.e., AN2) and only inter-domain and access abstract TE links</w:t>
      </w:r>
      <w:r w:rsidR="001C5276">
        <w:t xml:space="preserve"> (</w:t>
      </w:r>
      <w:r w:rsidR="00E20CCB">
        <w:t xml:space="preserve">which </w:t>
      </w:r>
      <w:r w:rsidR="00386D84">
        <w:t>represent</w:t>
      </w:r>
      <w:r w:rsidR="00E20CCB">
        <w:t xml:space="preserve"> the inter-domain and access physical links</w:t>
      </w:r>
      <w:r w:rsidR="001C5276">
        <w:t>)</w:t>
      </w:r>
      <w:r>
        <w:t>.</w:t>
      </w:r>
    </w:p>
    <w:p w14:paraId="5DC6A158" w14:textId="63A68FDD" w:rsidR="007F6BD4" w:rsidRDefault="007F6BD4" w:rsidP="007F6BD4">
      <w:pPr>
        <w:pStyle w:val="Heading3"/>
      </w:pPr>
      <w:bookmarkStart w:id="68" w:name="_Toc528005038"/>
      <w:r>
        <w:t xml:space="preserve">Domain 3 </w:t>
      </w:r>
      <w:r w:rsidR="00E20CCB">
        <w:t xml:space="preserve">White </w:t>
      </w:r>
      <w:r>
        <w:t>Topology Abstraction</w:t>
      </w:r>
      <w:bookmarkEnd w:id="68"/>
    </w:p>
    <w:p w14:paraId="28289652" w14:textId="24CDB49A" w:rsidR="007F6BD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360491">
        <w:t>4.2</w:t>
      </w:r>
      <w:r w:rsidR="00AE3943">
        <w:fldChar w:fldCharType="end"/>
      </w:r>
      <w:r w:rsidR="00AE3943">
        <w:t xml:space="preserve">, </w:t>
      </w:r>
      <w:r w:rsidR="0091245F">
        <w:t xml:space="preserve"> to expose </w:t>
      </w:r>
      <w:r w:rsidR="00E20CCB">
        <w:t xml:space="preserve">to the MDSC, </w:t>
      </w:r>
      <w:r w:rsidR="0091245F">
        <w:t>at MPI</w:t>
      </w:r>
      <w:r w:rsidR="002A58DA">
        <w:t>3,</w:t>
      </w:r>
      <w:r w:rsidR="0091245F">
        <w:t xml:space="preserve"> </w:t>
      </w:r>
      <w:r w:rsidR="002A58DA">
        <w:t xml:space="preserve">one TE Topology instance for the ODU layer (MPI3 </w:t>
      </w:r>
      <w:r w:rsidR="008A7960">
        <w:t>OTN</w:t>
      </w:r>
      <w:r w:rsidR="002A58DA" w:rsidRPr="00AD373D">
        <w:t xml:space="preserve"> Topology</w:t>
      </w:r>
      <w:r w:rsidR="002A58DA">
        <w:t>)</w:t>
      </w:r>
      <w:r w:rsidR="00E20CCB">
        <w:t xml:space="preserve"> containing one abstract TE node for each physical node and one abstract TE link for </w:t>
      </w:r>
      <w:r w:rsidR="00E20CCB">
        <w:lastRenderedPageBreak/>
        <w:t>each physical link (internal links, inter-domain links or access links)</w:t>
      </w:r>
      <w:r>
        <w:t>.</w:t>
      </w:r>
    </w:p>
    <w:p w14:paraId="381B8A1A" w14:textId="77777777" w:rsidR="007F6BD4" w:rsidRPr="007F6BD4" w:rsidRDefault="007F6BD4" w:rsidP="007F6BD4">
      <w:pPr>
        <w:pStyle w:val="Heading3"/>
      </w:pPr>
      <w:bookmarkStart w:id="69" w:name="_Ref500429624"/>
      <w:bookmarkStart w:id="70" w:name="_Toc528005039"/>
      <w:r>
        <w:t>Multi-domain Topology Stitching</w:t>
      </w:r>
      <w:bookmarkEnd w:id="69"/>
      <w:bookmarkEnd w:id="70"/>
    </w:p>
    <w:p w14:paraId="138DD7C5" w14:textId="2013E1BE"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75CA1781"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the multi-domain topology and obtain the full map of 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[ACTN-Fwk]</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MUST 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 xml:space="preserve">One possibility is to use the plug-id information, defined in [TE-TOPO]: two inter-domain links reporting the same plug-id value can be merged as a single intra-domain link within any MDSC native topology. The value of the reported plug-id information can be </w:t>
      </w:r>
      <w:r w:rsidRPr="00523D6B">
        <w:rPr>
          <w:rFonts w:eastAsiaTheme="minorEastAsia"/>
          <w:noProof/>
          <w:lang w:eastAsia="zh-CN"/>
        </w:rPr>
        <w:t>either assigned by a central network authority, and configured within the two PNC domains, or</w:t>
      </w:r>
      <w:r>
        <w:rPr>
          <w:rFonts w:eastAsiaTheme="minorEastAsia"/>
          <w:lang w:eastAsia="zh-CN"/>
        </w:rPr>
        <w:t xml:space="preserve">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77777777"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w:t>
      </w:r>
      <w:r>
        <w:rPr>
          <w:rFonts w:eastAsiaTheme="minorEastAsia"/>
          <w:lang w:eastAsia="zh-CN"/>
        </w:rPr>
        <w:lastRenderedPageBreak/>
        <w:t>even different automatic discovery mechanisms), it is RECOMMENDED that the plug-id namespace is partitioned to avoid that different sources assign the same plug-id value to different inter-domain link. The encoding of the plug-id namespace within the plug-id value is 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r>
        <w:t>tp-id</w:t>
      </w:r>
      <w:r>
        <w:rPr>
          <w:rFonts w:eastAsiaTheme="minorEastAsia"/>
          <w:lang w:eastAsia="zh-CN"/>
        </w:rPr>
        <w:t>) assigned by the two adjacent PNCs to the same inter-domain link.</w:t>
      </w:r>
    </w:p>
    <w:p w14:paraId="693C56EE" w14:textId="4ADFCB84" w:rsidR="00606C15" w:rsidRDefault="00606C15" w:rsidP="00606C15">
      <w:pPr>
        <w:rPr>
          <w:rFonts w:eastAsiaTheme="minorEastAsia"/>
          <w:lang w:eastAsia="zh-CN"/>
        </w:rPr>
      </w:pPr>
      <w:r w:rsidRPr="00046AE7">
        <w:rPr>
          <w:rFonts w:eastAsiaTheme="minorEastAsia"/>
          <w:highlight w:val="yellow"/>
          <w:lang w:eastAsia="zh-CN"/>
        </w:rPr>
        <w:t xml:space="preserve">This </w:t>
      </w:r>
      <w:r>
        <w:rPr>
          <w:rFonts w:eastAsiaTheme="minorEastAsia"/>
          <w:highlight w:val="yellow"/>
          <w:lang w:eastAsia="zh-CN"/>
        </w:rPr>
        <w:t>last scenario</w:t>
      </w:r>
      <w:r w:rsidRPr="00046AE7">
        <w:rPr>
          <w:rFonts w:eastAsiaTheme="minorEastAsia"/>
          <w:highlight w:val="yellow"/>
          <w:lang w:eastAsia="zh-CN"/>
        </w:rPr>
        <w:t xml:space="preserve"> requires further investigation</w:t>
      </w:r>
      <w:r>
        <w:rPr>
          <w:rFonts w:eastAsiaTheme="minorEastAsia"/>
          <w:highlight w:val="yellow"/>
          <w:lang w:eastAsia="zh-CN"/>
        </w:rPr>
        <w:t xml:space="preserve"> and will be discussed in a future version of this document</w:t>
      </w:r>
      <w:r w:rsidRPr="00046AE7">
        <w:rPr>
          <w:rFonts w:eastAsiaTheme="minorEastAsia"/>
          <w:highlight w:val="yellow"/>
          <w:lang w:eastAsia="zh-CN"/>
        </w:rPr>
        <w:t>.</w:t>
      </w:r>
    </w:p>
    <w:p w14:paraId="6693FD57" w14:textId="3EF5EC87" w:rsidR="00E10E61" w:rsidRPr="005137F5" w:rsidRDefault="00E10E61" w:rsidP="00E10E61">
      <w:pPr>
        <w:rPr>
          <w:i/>
        </w:rPr>
      </w:pPr>
      <w:r w:rsidRPr="005137F5">
        <w:rPr>
          <w:i/>
          <w:highlight w:val="yellow"/>
        </w:rPr>
        <w:t>[</w:t>
      </w:r>
      <w:r w:rsidRPr="005137F5">
        <w:rPr>
          <w:b/>
          <w:i/>
          <w:highlight w:val="yellow"/>
        </w:rPr>
        <w:t>Editors’ note:</w:t>
      </w:r>
      <w:r w:rsidRPr="005137F5">
        <w:rPr>
          <w:i/>
          <w:highlight w:val="yellow"/>
        </w:rPr>
        <w:t xml:space="preserve">] Add some description </w:t>
      </w:r>
      <w:r>
        <w:rPr>
          <w:i/>
          <w:highlight w:val="yellow"/>
        </w:rPr>
        <w:t>of the abstract</w:t>
      </w:r>
      <w:r w:rsidRPr="005137F5">
        <w:rPr>
          <w:i/>
          <w:highlight w:val="yellow"/>
        </w:rPr>
        <w:t xml:space="preserve"> </w:t>
      </w:r>
      <w:r>
        <w:rPr>
          <w:i/>
          <w:highlight w:val="yellow"/>
        </w:rPr>
        <w:t xml:space="preserve">multi-domain </w:t>
      </w:r>
      <w:r w:rsidRPr="005137F5">
        <w:rPr>
          <w:i/>
          <w:highlight w:val="yellow"/>
        </w:rPr>
        <w:t xml:space="preserve">topology within the </w:t>
      </w:r>
      <w:r>
        <w:rPr>
          <w:i/>
          <w:highlight w:val="yellow"/>
        </w:rPr>
        <w:t>MDSC</w:t>
      </w:r>
      <w:r w:rsidRPr="005137F5">
        <w:rPr>
          <w:i/>
          <w:highlight w:val="yellow"/>
        </w:rPr>
        <w:t xml:space="preserve"> “</w:t>
      </w:r>
      <w:r w:rsidRPr="00523D6B">
        <w:rPr>
          <w:i/>
          <w:noProof/>
          <w:highlight w:val="yellow"/>
        </w:rPr>
        <w:t>brain</w:t>
      </w:r>
      <w:r w:rsidR="00523D6B">
        <w:rPr>
          <w:i/>
          <w:noProof/>
          <w:highlight w:val="yellow"/>
        </w:rPr>
        <w:t>.</w:t>
      </w:r>
      <w:r w:rsidRPr="005137F5">
        <w:rPr>
          <w:i/>
          <w:highlight w:val="yellow"/>
        </w:rPr>
        <w:t>”</w:t>
      </w:r>
    </w:p>
    <w:p w14:paraId="02824361" w14:textId="77777777" w:rsidR="00E10E61" w:rsidRPr="00E10E61" w:rsidRDefault="00E10E61" w:rsidP="00E10E61">
      <w:pPr>
        <w:pStyle w:val="RFCFigure"/>
        <w:rPr>
          <w:lang w:val="en-AU"/>
        </w:rPr>
      </w:pPr>
    </w:p>
    <w:p w14:paraId="5A5F9536" w14:textId="77777777" w:rsidR="00E10E61" w:rsidRPr="00E10E61" w:rsidRDefault="00E10E61" w:rsidP="00E10E61">
      <w:pPr>
        <w:pStyle w:val="RFCFigure"/>
        <w:rPr>
          <w:lang w:val="en-AU"/>
        </w:rPr>
      </w:pPr>
      <w:r w:rsidRPr="00E10E61">
        <w:rPr>
          <w:lang w:val="en-AU"/>
        </w:rPr>
        <w:t xml:space="preserve">             ........................</w:t>
      </w:r>
    </w:p>
    <w:p w14:paraId="1FEC2292" w14:textId="77777777" w:rsidR="00E10E61" w:rsidRPr="00E10E61" w:rsidRDefault="00E10E61" w:rsidP="00E10E61">
      <w:pPr>
        <w:pStyle w:val="RFCFigure"/>
        <w:rPr>
          <w:lang w:val="en-AU"/>
        </w:rPr>
      </w:pPr>
      <w:r w:rsidRPr="00E10E61">
        <w:rPr>
          <w:lang w:val="en-AU"/>
        </w:rPr>
        <w:t xml:space="preserve">             :                      :</w:t>
      </w:r>
    </w:p>
    <w:p w14:paraId="40F6FF60" w14:textId="77777777" w:rsidR="00E10E61" w:rsidRPr="00E10E61" w:rsidRDefault="00E10E61" w:rsidP="00E10E61">
      <w:pPr>
        <w:pStyle w:val="RFCFigure"/>
        <w:rPr>
          <w:lang w:val="en-AU"/>
        </w:rPr>
      </w:pPr>
      <w:r w:rsidRPr="00E10E61">
        <w:rPr>
          <w:lang w:val="en-AU"/>
        </w:rPr>
        <w:t xml:space="preserve">             :   Network domain 1   :   .............</w:t>
      </w:r>
    </w:p>
    <w:p w14:paraId="5EAFD286" w14:textId="77777777" w:rsidR="00E10E61" w:rsidRPr="00E10E61" w:rsidRDefault="00E10E61" w:rsidP="00E10E61">
      <w:pPr>
        <w:pStyle w:val="RFCFigure"/>
        <w:rPr>
          <w:lang w:val="en-AU"/>
        </w:rPr>
      </w:pPr>
      <w:r w:rsidRPr="00E10E61">
        <w:rPr>
          <w:lang w:val="en-AU"/>
        </w:rPr>
        <w:t xml:space="preserve">             :   Grey Topology      :   :           :</w:t>
      </w:r>
    </w:p>
    <w:p w14:paraId="1A2C57EB" w14:textId="77777777" w:rsidR="00E10E61" w:rsidRPr="00E10E61" w:rsidRDefault="00E10E61" w:rsidP="00E10E61">
      <w:pPr>
        <w:pStyle w:val="RFCFigure"/>
        <w:rPr>
          <w:lang w:val="en-AU"/>
        </w:rPr>
      </w:pPr>
      <w:r w:rsidRPr="00E10E61">
        <w:rPr>
          <w:lang w:val="en-AU"/>
        </w:rPr>
        <w:t xml:space="preserve">             :     Abstraction      :   :  Network  :</w:t>
      </w:r>
    </w:p>
    <w:p w14:paraId="323581CD" w14:textId="77777777" w:rsidR="00E10E61" w:rsidRPr="00E10E61" w:rsidRDefault="00E10E61" w:rsidP="00E10E61">
      <w:pPr>
        <w:pStyle w:val="RFCFigure"/>
        <w:rPr>
          <w:lang w:val="en-AU"/>
        </w:rPr>
      </w:pPr>
      <w:r w:rsidRPr="00E10E61">
        <w:rPr>
          <w:lang w:val="en-AU"/>
        </w:rPr>
        <w:t xml:space="preserve">             :                      :   :  domain 3 :</w:t>
      </w:r>
    </w:p>
    <w:p w14:paraId="49C16E7D" w14:textId="77777777" w:rsidR="00E10E61" w:rsidRPr="00E10E61" w:rsidRDefault="00E10E61" w:rsidP="00E10E61">
      <w:pPr>
        <w:pStyle w:val="RFCFigure"/>
        <w:rPr>
          <w:lang w:val="en-AU"/>
        </w:rPr>
      </w:pPr>
      <w:r w:rsidRPr="00E10E61">
        <w:rPr>
          <w:lang w:val="en-AU"/>
        </w:rPr>
        <w:t xml:space="preserve">     (R1)- - -------+               :   :  (White)  :</w:t>
      </w:r>
    </w:p>
    <w:p w14:paraId="1CB88329" w14:textId="77777777" w:rsidR="00E10E61" w:rsidRPr="00E10E61" w:rsidRDefault="00E10E61" w:rsidP="00E10E61">
      <w:pPr>
        <w:pStyle w:val="RFCFigure"/>
        <w:rPr>
          <w:lang w:val="en-AU"/>
        </w:rPr>
      </w:pPr>
      <w:r w:rsidRPr="00E10E61">
        <w:rPr>
          <w:lang w:val="en-AU"/>
        </w:rPr>
        <w:t xml:space="preserve">             :       \      +--------------+        :</w:t>
      </w:r>
    </w:p>
    <w:p w14:paraId="6D8C75E3" w14:textId="77777777" w:rsidR="00E10E61" w:rsidRPr="00E10E61" w:rsidRDefault="00E10E61" w:rsidP="00E10E61">
      <w:pPr>
        <w:pStyle w:val="RFCFigure"/>
        <w:rPr>
          <w:lang w:val="en-AU"/>
        </w:rPr>
      </w:pPr>
      <w:r w:rsidRPr="00E10E61">
        <w:rPr>
          <w:lang w:val="en-AU"/>
        </w:rPr>
        <w:t xml:space="preserve">             :        \    /        :   :   \       :</w:t>
      </w:r>
    </w:p>
    <w:p w14:paraId="409375EF" w14:textId="77777777" w:rsidR="00E10E61" w:rsidRPr="00E10E61" w:rsidRDefault="00E10E61" w:rsidP="00E10E61">
      <w:pPr>
        <w:pStyle w:val="RFCFigure"/>
        <w:rPr>
          <w:lang w:val="en-AU"/>
        </w:rPr>
      </w:pPr>
      <w:r w:rsidRPr="00E10E61">
        <w:rPr>
          <w:lang w:val="en-AU"/>
        </w:rPr>
        <w:t xml:space="preserve">             :         \  /         :   :    \      :</w:t>
      </w:r>
    </w:p>
    <w:p w14:paraId="74201E06" w14:textId="77777777" w:rsidR="00E10E61" w:rsidRPr="00E10E61" w:rsidRDefault="00E10E61" w:rsidP="00E10E61">
      <w:pPr>
        <w:pStyle w:val="RFCFigure"/>
        <w:rPr>
          <w:lang w:val="en-AU"/>
        </w:rPr>
      </w:pPr>
      <w:r w:rsidRPr="00E10E61">
        <w:rPr>
          <w:lang w:val="en-AU"/>
        </w:rPr>
        <w:t xml:space="preserve">     (R2)- - --------- AN1 --+      :   :    S31 ---- - (R7)</w:t>
      </w:r>
    </w:p>
    <w:p w14:paraId="0F2CC1F8" w14:textId="77777777" w:rsidR="00E10E61" w:rsidRPr="00E10E61" w:rsidRDefault="00E10E61" w:rsidP="00E10E61">
      <w:pPr>
        <w:pStyle w:val="RFCFigure"/>
        <w:rPr>
          <w:lang w:val="en-AU"/>
        </w:rPr>
      </w:pPr>
      <w:r w:rsidRPr="00E10E61">
        <w:rPr>
          <w:lang w:val="en-AU"/>
        </w:rPr>
        <w:t xml:space="preserve">             :         /|\    \     :   :   /   \   :   :</w:t>
      </w:r>
    </w:p>
    <w:p w14:paraId="431A0F40" w14:textId="77777777" w:rsidR="00E10E61" w:rsidRPr="00E10E61" w:rsidRDefault="00E10E61" w:rsidP="00E10E61">
      <w:pPr>
        <w:pStyle w:val="RFCFigure"/>
        <w:rPr>
          <w:lang w:val="en-AU"/>
        </w:rPr>
      </w:pPr>
      <w:r w:rsidRPr="00E10E61">
        <w:rPr>
          <w:lang w:val="en-AU"/>
        </w:rPr>
        <w:t xml:space="preserve">             :        / | \    +--------- S32   S33 - - (R8)</w:t>
      </w:r>
    </w:p>
    <w:p w14:paraId="59C7E104" w14:textId="77777777" w:rsidR="00E10E61" w:rsidRPr="00E10E61" w:rsidRDefault="00E10E61" w:rsidP="00E10E61">
      <w:pPr>
        <w:pStyle w:val="RFCFigure"/>
        <w:rPr>
          <w:lang w:val="en-AU"/>
        </w:rPr>
      </w:pPr>
      <w:r w:rsidRPr="00E10E61">
        <w:rPr>
          <w:lang w:val="en-AU"/>
        </w:rPr>
        <w:t xml:space="preserve">             :       /  |  \        :   :/  \   /   :</w:t>
      </w:r>
    </w:p>
    <w:p w14:paraId="64103D54" w14:textId="77777777" w:rsidR="00E10E61" w:rsidRPr="00E10E61" w:rsidRDefault="00E10E61" w:rsidP="00E10E61">
      <w:pPr>
        <w:pStyle w:val="RFCFigure"/>
        <w:rPr>
          <w:lang w:val="en-AU"/>
        </w:rPr>
      </w:pPr>
      <w:r w:rsidRPr="00E10E61">
        <w:rPr>
          <w:lang w:val="en-AU"/>
        </w:rPr>
        <w:t xml:space="preserve">     (R3)- - -------+   |   +---+   :   /    S34    :</w:t>
      </w:r>
    </w:p>
    <w:p w14:paraId="5E0DA86A" w14:textId="77777777" w:rsidR="00E10E61" w:rsidRPr="00E10E61" w:rsidRDefault="00E10E61" w:rsidP="00E10E61">
      <w:pPr>
        <w:pStyle w:val="RFCFigure"/>
        <w:rPr>
          <w:lang w:val="en-AU"/>
        </w:rPr>
      </w:pPr>
      <w:r w:rsidRPr="00E10E61">
        <w:rPr>
          <w:lang w:val="en-AU"/>
        </w:rPr>
        <w:t xml:space="preserve">             :..........|.......|...:  /:   /       :</w:t>
      </w:r>
    </w:p>
    <w:p w14:paraId="4D02CFBC" w14:textId="77777777" w:rsidR="00E10E61" w:rsidRPr="00E10E61" w:rsidRDefault="00E10E61" w:rsidP="00E10E61">
      <w:pPr>
        <w:pStyle w:val="RFCFigure"/>
        <w:rPr>
          <w:lang w:val="en-AU"/>
        </w:rPr>
      </w:pPr>
      <w:r w:rsidRPr="00E10E61">
        <w:rPr>
          <w:lang w:val="en-AU"/>
        </w:rPr>
        <w:t xml:space="preserve">                        |       |     / :../........:</w:t>
      </w:r>
    </w:p>
    <w:p w14:paraId="7FE84858" w14:textId="77777777" w:rsidR="00E10E61" w:rsidRPr="00E10E61" w:rsidRDefault="00E10E61" w:rsidP="00E10E61">
      <w:pPr>
        <w:pStyle w:val="RFCFigure"/>
        <w:rPr>
          <w:lang w:val="en-AU"/>
        </w:rPr>
      </w:pPr>
      <w:r w:rsidRPr="00E10E61">
        <w:rPr>
          <w:lang w:val="en-AU"/>
        </w:rPr>
        <w:t xml:space="preserve">                        |       |    /    /</w:t>
      </w:r>
    </w:p>
    <w:p w14:paraId="0D2C4B23" w14:textId="77777777" w:rsidR="00E10E61" w:rsidRPr="00E10E61" w:rsidRDefault="00E10E61" w:rsidP="00E10E61">
      <w:pPr>
        <w:pStyle w:val="RFCFigure"/>
        <w:rPr>
          <w:lang w:val="en-AU"/>
        </w:rPr>
      </w:pPr>
      <w:r w:rsidRPr="00E10E61">
        <w:rPr>
          <w:lang w:val="en-AU"/>
        </w:rPr>
        <w:t xml:space="preserve">             ...........|.......|.../..../....</w:t>
      </w:r>
    </w:p>
    <w:p w14:paraId="774B383B" w14:textId="77777777" w:rsidR="00E10E61" w:rsidRPr="00E10E61" w:rsidRDefault="00E10E61" w:rsidP="00E10E61">
      <w:pPr>
        <w:pStyle w:val="RFCFigure"/>
        <w:rPr>
          <w:lang w:val="en-AU"/>
        </w:rPr>
      </w:pPr>
      <w:r w:rsidRPr="00E10E61">
        <w:rPr>
          <w:lang w:val="en-AU"/>
        </w:rPr>
        <w:t xml:space="preserve">             :          |       |  /    /    :</w:t>
      </w:r>
    </w:p>
    <w:p w14:paraId="1BB92A52" w14:textId="77777777" w:rsidR="00E10E61" w:rsidRPr="00E10E61" w:rsidRDefault="00E10E61" w:rsidP="00E10E61">
      <w:pPr>
        <w:pStyle w:val="RFCFigure"/>
        <w:rPr>
          <w:lang w:val="en-AU"/>
        </w:rPr>
      </w:pPr>
      <w:r w:rsidRPr="00E10E61">
        <w:rPr>
          <w:lang w:val="en-AU"/>
        </w:rPr>
        <w:t xml:space="preserve">             : Network  |       + /    /     :</w:t>
      </w:r>
    </w:p>
    <w:p w14:paraId="29993B12" w14:textId="77777777" w:rsidR="00E10E61" w:rsidRPr="00E10E61" w:rsidRDefault="00E10E61" w:rsidP="00E10E61">
      <w:pPr>
        <w:pStyle w:val="RFCFigure"/>
        <w:rPr>
          <w:lang w:val="en-AU"/>
        </w:rPr>
      </w:pPr>
      <w:r w:rsidRPr="00E10E61">
        <w:rPr>
          <w:lang w:val="en-AU"/>
        </w:rPr>
        <w:t xml:space="preserve">             : domain 2 |      / /    /      :</w:t>
      </w:r>
    </w:p>
    <w:p w14:paraId="767BEC9D" w14:textId="77777777" w:rsidR="00E10E61" w:rsidRPr="00E10E61" w:rsidRDefault="00E10E61" w:rsidP="00E10E61">
      <w:pPr>
        <w:pStyle w:val="RFCFigure"/>
        <w:rPr>
          <w:lang w:val="en-AU"/>
        </w:rPr>
      </w:pPr>
      <w:r w:rsidRPr="00E10E61">
        <w:rPr>
          <w:lang w:val="en-AU"/>
        </w:rPr>
        <w:t xml:space="preserve">             :          |     / /    /       :</w:t>
      </w:r>
    </w:p>
    <w:p w14:paraId="0B314364" w14:textId="77777777" w:rsidR="00E10E61" w:rsidRPr="00E10E61" w:rsidRDefault="00E10E61" w:rsidP="00E10E61">
      <w:pPr>
        <w:pStyle w:val="RFCFigure"/>
        <w:rPr>
          <w:lang w:val="en-AU"/>
        </w:rPr>
      </w:pPr>
      <w:r w:rsidRPr="00E10E61">
        <w:rPr>
          <w:lang w:val="en-AU"/>
        </w:rPr>
        <w:t xml:space="preserve">             :          |    + / +--+        :</w:t>
      </w:r>
    </w:p>
    <w:p w14:paraId="7BF30CA5" w14:textId="77777777" w:rsidR="00E10E61" w:rsidRPr="00E10E61" w:rsidRDefault="00E10E61" w:rsidP="00E10E61">
      <w:pPr>
        <w:pStyle w:val="RFCFigure"/>
        <w:rPr>
          <w:lang w:val="en-AU"/>
        </w:rPr>
      </w:pPr>
      <w:r w:rsidRPr="00E10E61">
        <w:rPr>
          <w:lang w:val="en-AU"/>
        </w:rPr>
        <w:t xml:space="preserve">             :          |    |/ /         +--- - -(R4)</w:t>
      </w:r>
    </w:p>
    <w:p w14:paraId="3639146C" w14:textId="77777777" w:rsidR="00E10E61" w:rsidRPr="00E10E61" w:rsidRDefault="00E10E61" w:rsidP="00E10E61">
      <w:pPr>
        <w:pStyle w:val="RFCFigure"/>
        <w:rPr>
          <w:lang w:val="en-AU"/>
        </w:rPr>
      </w:pPr>
      <w:r w:rsidRPr="00E10E61">
        <w:rPr>
          <w:lang w:val="en-AU"/>
        </w:rPr>
        <w:t xml:space="preserve">             : Black    +--- AN2 ---------+  :</w:t>
      </w:r>
    </w:p>
    <w:p w14:paraId="46D13E16" w14:textId="77777777" w:rsidR="00E10E61" w:rsidRPr="00E10E61" w:rsidRDefault="00E10E61" w:rsidP="00E10E61">
      <w:pPr>
        <w:pStyle w:val="RFCFigure"/>
        <w:rPr>
          <w:lang w:val="en-AU"/>
        </w:rPr>
      </w:pPr>
      <w:r w:rsidRPr="00E10E61">
        <w:rPr>
          <w:lang w:val="en-AU"/>
        </w:rPr>
        <w:t xml:space="preserve">             : Topology      | |             :</w:t>
      </w:r>
    </w:p>
    <w:p w14:paraId="6447BD70" w14:textId="77777777" w:rsidR="00E10E61" w:rsidRPr="00E10E61" w:rsidRDefault="00E10E61" w:rsidP="00E10E61">
      <w:pPr>
        <w:pStyle w:val="RFCFigure"/>
        <w:rPr>
          <w:lang w:val="en-AU"/>
        </w:rPr>
      </w:pPr>
      <w:r w:rsidRPr="00E10E61">
        <w:rPr>
          <w:lang w:val="en-AU"/>
        </w:rPr>
        <w:t xml:space="preserve">             : Abstraction   | +-------------- - -(R5)</w:t>
      </w:r>
    </w:p>
    <w:p w14:paraId="2F3B5DA9" w14:textId="77777777" w:rsidR="00E10E61" w:rsidRPr="00E10E61" w:rsidRDefault="00E10E61" w:rsidP="00E10E61">
      <w:pPr>
        <w:pStyle w:val="RFCFigure"/>
        <w:rPr>
          <w:lang w:val="en-AU"/>
        </w:rPr>
      </w:pPr>
      <w:r w:rsidRPr="00E10E61">
        <w:rPr>
          <w:lang w:val="en-AU"/>
        </w:rPr>
        <w:t xml:space="preserve">             :               |               :</w:t>
      </w:r>
    </w:p>
    <w:p w14:paraId="1384EC6C" w14:textId="77777777" w:rsidR="00E10E61" w:rsidRPr="00E10E61" w:rsidRDefault="00E10E61" w:rsidP="00E10E61">
      <w:pPr>
        <w:pStyle w:val="RFCFigure"/>
        <w:rPr>
          <w:lang w:val="en-AU"/>
        </w:rPr>
      </w:pPr>
      <w:r w:rsidRPr="00E10E61">
        <w:rPr>
          <w:lang w:val="en-AU"/>
        </w:rPr>
        <w:t xml:space="preserve">             :               +---------------- - -(R6)</w:t>
      </w:r>
    </w:p>
    <w:p w14:paraId="6D6E9E68" w14:textId="77777777" w:rsidR="00E10E61" w:rsidRPr="00E10E61" w:rsidRDefault="00E10E61" w:rsidP="00E10E61">
      <w:pPr>
        <w:pStyle w:val="RFCFigure"/>
        <w:rPr>
          <w:lang w:val="en-AU"/>
        </w:rPr>
      </w:pPr>
      <w:r w:rsidRPr="00E10E61">
        <w:rPr>
          <w:lang w:val="en-AU"/>
        </w:rPr>
        <w:t xml:space="preserve">             :                               :</w:t>
      </w:r>
    </w:p>
    <w:p w14:paraId="5CBC86EE" w14:textId="47BFFE4E" w:rsidR="00E10E61" w:rsidRDefault="00E10E61" w:rsidP="00E10E61">
      <w:pPr>
        <w:pStyle w:val="RFCFigure"/>
        <w:rPr>
          <w:lang w:val="en-AU"/>
        </w:rPr>
      </w:pPr>
      <w:r w:rsidRPr="00E10E61">
        <w:rPr>
          <w:lang w:val="en-AU"/>
        </w:rPr>
        <w:t xml:space="preserve">             :...............................:</w:t>
      </w:r>
    </w:p>
    <w:p w14:paraId="5CAB8DE7" w14:textId="7D489196" w:rsidR="00E10E61" w:rsidRDefault="00E10E61" w:rsidP="00E10E61">
      <w:pPr>
        <w:pStyle w:val="RFCFigure"/>
        <w:rPr>
          <w:lang w:val="en-AU"/>
        </w:rPr>
      </w:pPr>
    </w:p>
    <w:p w14:paraId="4875B455" w14:textId="6BC76CF3" w:rsidR="00E10E61" w:rsidRPr="0078595D" w:rsidRDefault="00E10E61" w:rsidP="0078595D">
      <w:pPr>
        <w:pStyle w:val="Caption"/>
        <w:rPr>
          <w:rFonts w:eastAsiaTheme="minorEastAsia"/>
          <w:lang w:eastAsia="zh-CN"/>
        </w:rPr>
      </w:pPr>
      <w:r>
        <w:t xml:space="preserve">– Multi-domain Abstract Topology </w:t>
      </w:r>
      <w:r w:rsidRPr="0078595D">
        <w:rPr>
          <w:highlight w:val="yellow"/>
        </w:rPr>
        <w:t>discovered</w:t>
      </w:r>
      <w:r>
        <w:t xml:space="preserve"> by MDSC</w:t>
      </w:r>
    </w:p>
    <w:p w14:paraId="0E8BD500" w14:textId="77777777" w:rsidR="00EB7C40" w:rsidRDefault="00EB7C40" w:rsidP="00EB7C40">
      <w:pPr>
        <w:pStyle w:val="Heading3"/>
        <w:rPr>
          <w:lang w:eastAsia="zh-CN"/>
        </w:rPr>
      </w:pPr>
      <w:bookmarkStart w:id="71" w:name="_Ref500432532"/>
      <w:bookmarkStart w:id="72" w:name="_Toc528005040"/>
      <w:r>
        <w:rPr>
          <w:lang w:eastAsia="zh-CN"/>
        </w:rPr>
        <w:t>Access Links</w:t>
      </w:r>
      <w:bookmarkEnd w:id="71"/>
      <w:bookmarkEnd w:id="72"/>
    </w:p>
    <w:p w14:paraId="2577269C" w14:textId="5984D7F1" w:rsidR="00EB7C40" w:rsidRDefault="00EB7C40" w:rsidP="00EB7C40">
      <w:r w:rsidRPr="00EB7C40">
        <w:rPr>
          <w:highlight w:val="yellow"/>
        </w:rPr>
        <w:t xml:space="preserve">Access links in </w:t>
      </w:r>
      <w:r w:rsidR="00544911">
        <w:fldChar w:fldCharType="begin"/>
      </w:r>
      <w:r w:rsidR="00544911">
        <w:rPr>
          <w:highlight w:val="yellow"/>
        </w:rPr>
        <w:instrText xml:space="preserve"> REF _Ref508189687 \r \h </w:instrText>
      </w:r>
      <w:r w:rsidR="00544911">
        <w:fldChar w:fldCharType="separate"/>
      </w:r>
      <w:r w:rsidR="00360491">
        <w:rPr>
          <w:highlight w:val="yellow"/>
        </w:rPr>
        <w:t>Figure 3</w:t>
      </w:r>
      <w:r w:rsidR="00544911">
        <w:fldChar w:fldCharType="end"/>
      </w:r>
      <w:r w:rsidRPr="00EB7C40">
        <w:rPr>
          <w:highlight w:val="yellow"/>
        </w:rPr>
        <w:t xml:space="preserve"> are shown as ODU Links: the modeling of the access links for other access technologies is currently an open issue.</w:t>
      </w:r>
    </w:p>
    <w:p w14:paraId="6710FEB1" w14:textId="0A295A5F"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w:t>
      </w:r>
      <w:r w:rsidRPr="00EB7C40">
        <w:rPr>
          <w:highlight w:val="yellow"/>
        </w:rPr>
        <w:lastRenderedPageBreak/>
        <w:t xml:space="preserve">transition capabilities on the edge nodes (e.g., nodes S2, S3, S6 and S8 in </w:t>
      </w:r>
      <w:r w:rsidR="00544911">
        <w:fldChar w:fldCharType="begin"/>
      </w:r>
      <w:r w:rsidR="00544911">
        <w:rPr>
          <w:highlight w:val="yellow"/>
        </w:rPr>
        <w:instrText xml:space="preserve"> REF _Ref508189687 \r \h </w:instrText>
      </w:r>
      <w:r w:rsidR="00544911">
        <w:fldChar w:fldCharType="separate"/>
      </w:r>
      <w:r w:rsidR="00360491">
        <w:rPr>
          <w:highlight w:val="yellow"/>
        </w:rPr>
        <w:t>Figure 3</w:t>
      </w:r>
      <w:r w:rsidR="00544911">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1A246FE7" w:rsidR="00EB7C40" w:rsidRPr="000952C8" w:rsidRDefault="00EB7C40" w:rsidP="00EB7C40">
      <w:pPr>
        <w:rPr>
          <w:highlight w:val="yellow"/>
        </w:rPr>
      </w:pPr>
      <w:r>
        <w:rPr>
          <w:highlight w:val="yellow"/>
        </w:rPr>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w:t>
      </w:r>
      <w:r w:rsidR="00523D6B">
        <w:rPr>
          <w:highlight w:val="yellow"/>
        </w:rPr>
        <w:t xml:space="preserve">a </w:t>
      </w:r>
      <w:r w:rsidRPr="00523D6B">
        <w:rPr>
          <w:noProof/>
          <w:highlight w:val="yellow"/>
        </w:rPr>
        <w:t>separated</w:t>
      </w:r>
      <w:r w:rsidRPr="00D4552E">
        <w:rPr>
          <w:highlight w:val="yellow"/>
        </w:rPr>
        <w:t xml:space="preserve">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34431B80"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00523D6B">
        <w:rPr>
          <w:highlight w:val="yellow"/>
        </w:rPr>
        <w:t xml:space="preserve">the </w:t>
      </w:r>
      <w:r w:rsidRPr="00523D6B">
        <w:rPr>
          <w:noProof/>
          <w:highlight w:val="yellow"/>
        </w:rPr>
        <w:t>case</w:t>
      </w:r>
      <w:r w:rsidRPr="00D4552E">
        <w:rPr>
          <w:highlight w:val="yellow"/>
        </w:rPr>
        <w:t xml:space="preserv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14:paraId="553AC14F" w14:textId="7FB849B3" w:rsidR="00EB7C40" w:rsidRPr="00D627EF" w:rsidRDefault="00EB7C40" w:rsidP="00EB7C40">
      <w:pPr>
        <w:rPr>
          <w:highlight w:val="yellow"/>
        </w:rPr>
      </w:pPr>
      <w:r w:rsidRPr="00D627EF">
        <w:rPr>
          <w:highlight w:val="yellow"/>
        </w:rPr>
        <w:t xml:space="preserve">In the last two cases, only the ODUs terminated on the same access card where the access links </w:t>
      </w:r>
      <w:r w:rsidRPr="00523D6B">
        <w:rPr>
          <w:noProof/>
          <w:highlight w:val="yellow"/>
        </w:rPr>
        <w:t>reside</w:t>
      </w:r>
      <w:r w:rsidRPr="00D627EF">
        <w:rPr>
          <w:highlight w:val="yellow"/>
        </w:rPr>
        <w:t xml:space="preserve">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1B8D3684"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544911">
        <w:fldChar w:fldCharType="begin"/>
      </w:r>
      <w:r w:rsidR="00544911">
        <w:rPr>
          <w:highlight w:val="yellow"/>
        </w:rPr>
        <w:instrText xml:space="preserve"> REF _Ref508189687 \r \h </w:instrText>
      </w:r>
      <w:r w:rsidR="00544911">
        <w:fldChar w:fldCharType="separate"/>
      </w:r>
      <w:r w:rsidR="00360491">
        <w:rPr>
          <w:highlight w:val="yellow"/>
        </w:rPr>
        <w:t>Figure 3</w:t>
      </w:r>
      <w:r w:rsidR="00544911">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w:t>
      </w:r>
      <w:r w:rsidR="008A7960">
        <w:rPr>
          <w:highlight w:val="yellow"/>
        </w:rPr>
        <w:t>OTN</w:t>
      </w:r>
      <w:r w:rsidR="008A7960" w:rsidRPr="00D4552E">
        <w:rPr>
          <w:highlight w:val="yellow"/>
        </w:rPr>
        <w:t xml:space="preserve"> </w:t>
      </w:r>
      <w:r w:rsidRPr="00D4552E">
        <w:rPr>
          <w:highlight w:val="yellow"/>
        </w:rPr>
        <w:t>topology, to which access link are connected to.</w:t>
      </w:r>
    </w:p>
    <w:p w14:paraId="6370D039" w14:textId="77777777" w:rsidR="003362AE" w:rsidRDefault="003362AE" w:rsidP="003362AE">
      <w:pPr>
        <w:pStyle w:val="Heading2"/>
      </w:pPr>
      <w:bookmarkStart w:id="73" w:name="_Ref517947725"/>
      <w:bookmarkStart w:id="74" w:name="_Toc528005041"/>
      <w:r w:rsidRPr="00A07622">
        <w:lastRenderedPageBreak/>
        <w:t>YANG Models for Service Configuration</w:t>
      </w:r>
      <w:bookmarkEnd w:id="63"/>
      <w:bookmarkEnd w:id="73"/>
      <w:bookmarkEnd w:id="74"/>
    </w:p>
    <w:p w14:paraId="2FE4A25D" w14:textId="28B448A2"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360491">
        <w:rPr>
          <w:rFonts w:eastAsiaTheme="minorEastAsia"/>
          <w:lang w:eastAsia="zh-CN"/>
        </w:rPr>
        <w:t>Figure 6</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9C663C">
        <w:rPr>
          <w:rFonts w:eastAsiaTheme="minorEastAsia"/>
          <w:highlight w:val="yellow"/>
          <w:lang w:eastAsia="zh-CN"/>
        </w:rPr>
        <w:t>L</w:t>
      </w:r>
      <w:r w:rsidR="00606C15">
        <w:rPr>
          <w:rFonts w:eastAsiaTheme="minorEastAsia"/>
          <w:highlight w:val="yellow"/>
          <w:lang w:eastAsia="zh-CN"/>
        </w:rPr>
        <w:t>1</w:t>
      </w:r>
      <w:r w:rsidR="00606C15" w:rsidRPr="009C663C">
        <w:rPr>
          <w:rFonts w:eastAsiaTheme="minorEastAsia"/>
          <w:highlight w:val="yellow"/>
          <w:lang w:eastAsia="zh-CN"/>
        </w:rPr>
        <w:t>SM,</w:t>
      </w:r>
      <w:r w:rsidR="00606C15">
        <w:rPr>
          <w:rFonts w:eastAsiaTheme="minorEastAsia"/>
          <w:highlight w:val="yellow"/>
          <w:lang w:eastAsia="zh-CN"/>
        </w:rPr>
        <w:t xml:space="preserve"> L2SM,</w:t>
      </w:r>
      <w:r w:rsidR="00606C15" w:rsidRPr="009C663C">
        <w:rPr>
          <w:rFonts w:eastAsiaTheme="minorEastAsia"/>
          <w:highlight w:val="yellow"/>
          <w:lang w:eastAsia="zh-CN"/>
        </w:rPr>
        <w:t xml:space="preserve"> </w:t>
      </w:r>
      <w:r w:rsidR="00606C15">
        <w:rPr>
          <w:rFonts w:eastAsiaTheme="minorEastAsia"/>
          <w:highlight w:val="yellow"/>
          <w:lang w:eastAsia="zh-CN"/>
        </w:rPr>
        <w:t>T</w:t>
      </w:r>
      <w:r w:rsidR="00606C15" w:rsidRPr="009C663C">
        <w:rPr>
          <w:rFonts w:eastAsiaTheme="minorEastAsia"/>
          <w:highlight w:val="yellow"/>
          <w:lang w:eastAsia="zh-CN"/>
        </w:rPr>
        <w:t>ransport-</w:t>
      </w:r>
      <w:r w:rsidR="00606C15">
        <w:rPr>
          <w:rFonts w:eastAsiaTheme="minorEastAsia"/>
          <w:highlight w:val="yellow"/>
          <w:lang w:eastAsia="zh-CN"/>
        </w:rPr>
        <w:t>S</w:t>
      </w:r>
      <w:r w:rsidR="00606C15" w:rsidRPr="009C663C">
        <w:rPr>
          <w:rFonts w:eastAsiaTheme="minorEastAsia"/>
          <w:highlight w:val="yellow"/>
          <w:lang w:eastAsia="zh-CN"/>
        </w:rPr>
        <w:t xml:space="preserve">ervice, VN, </w:t>
      </w:r>
      <w:r w:rsidR="00606C15">
        <w:rPr>
          <w:rFonts w:eastAsiaTheme="minorEastAsia"/>
          <w:lang w:eastAsia="zh-CN"/>
        </w:rPr>
        <w:t>et al.</w:t>
      </w:r>
      <w:r>
        <w:rPr>
          <w:rFonts w:eastAsiaTheme="minorEastAsia"/>
          <w:lang w:eastAsia="zh-CN"/>
        </w:rPr>
        <w:t>) is outside the scope of this document.</w:t>
      </w:r>
    </w:p>
    <w:p w14:paraId="713595D6" w14:textId="41439E08"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360491">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F41C0D">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BED">
      <w:pPr>
        <w:pStyle w:val="RFCFigure"/>
        <w:rPr>
          <w:lang w:eastAsia="zh-CN"/>
        </w:rPr>
      </w:pPr>
      <w:r>
        <w:rPr>
          <w:lang w:eastAsia="zh-CN"/>
        </w:rPr>
        <w:lastRenderedPageBreak/>
        <w:t xml:space="preserve">                              |</w:t>
      </w:r>
    </w:p>
    <w:p w14:paraId="448309C4" w14:textId="77777777" w:rsidR="00E50BED" w:rsidRDefault="00E50BED" w:rsidP="00E50BED">
      <w:pPr>
        <w:pStyle w:val="RFCFigure"/>
        <w:rPr>
          <w:lang w:eastAsia="zh-CN"/>
        </w:rPr>
      </w:pPr>
      <w:r>
        <w:rPr>
          <w:lang w:eastAsia="zh-CN"/>
        </w:rPr>
        <w:t xml:space="preserve">                              | {1}</w:t>
      </w:r>
    </w:p>
    <w:p w14:paraId="721A8828" w14:textId="77777777" w:rsidR="00E50BED" w:rsidRDefault="00E50BED" w:rsidP="00E50BED">
      <w:pPr>
        <w:pStyle w:val="RFCFigure"/>
        <w:rPr>
          <w:lang w:eastAsia="zh-CN"/>
        </w:rPr>
      </w:pPr>
      <w:r>
        <w:rPr>
          <w:lang w:eastAsia="zh-CN"/>
        </w:rPr>
        <w:t xml:space="preserve">                              V</w:t>
      </w:r>
    </w:p>
    <w:p w14:paraId="7EE64C35" w14:textId="77777777" w:rsidR="00E50BED" w:rsidRDefault="00E50BED" w:rsidP="00E50BED">
      <w:pPr>
        <w:pStyle w:val="RFCFigure"/>
        <w:rPr>
          <w:lang w:eastAsia="zh-CN"/>
        </w:rPr>
      </w:pPr>
      <w:r>
        <w:rPr>
          <w:lang w:eastAsia="zh-CN"/>
        </w:rPr>
        <w:t xml:space="preserve">                       ----------------</w:t>
      </w:r>
    </w:p>
    <w:p w14:paraId="640679D3" w14:textId="77777777" w:rsidR="00E50BED" w:rsidRDefault="00E50BED" w:rsidP="00E50BED">
      <w:pPr>
        <w:pStyle w:val="RFCFigure"/>
        <w:rPr>
          <w:lang w:eastAsia="zh-CN"/>
        </w:rPr>
      </w:pPr>
      <w:r>
        <w:rPr>
          <w:lang w:eastAsia="zh-CN"/>
        </w:rPr>
        <w:t xml:space="preserve">                      |           {2}  |</w:t>
      </w:r>
    </w:p>
    <w:p w14:paraId="677C7522" w14:textId="77777777" w:rsidR="00E50BED" w:rsidRDefault="00E50BED" w:rsidP="00E50BED">
      <w:pPr>
        <w:pStyle w:val="RFCFigure"/>
        <w:rPr>
          <w:lang w:eastAsia="zh-CN"/>
        </w:rPr>
      </w:pPr>
      <w:r>
        <w:rPr>
          <w:lang w:eastAsia="zh-CN"/>
        </w:rPr>
        <w:t xml:space="preserve">                      | {3}  MDSC      |</w:t>
      </w:r>
    </w:p>
    <w:p w14:paraId="2CA67F41" w14:textId="77777777" w:rsidR="00E50BED" w:rsidRDefault="00E50BED" w:rsidP="00E50BED">
      <w:pPr>
        <w:pStyle w:val="RFCFigure"/>
        <w:rPr>
          <w:lang w:eastAsia="zh-CN"/>
        </w:rPr>
      </w:pPr>
      <w:r>
        <w:rPr>
          <w:lang w:eastAsia="zh-CN"/>
        </w:rPr>
        <w:t xml:space="preserve">                      |                |</w:t>
      </w:r>
    </w:p>
    <w:p w14:paraId="0A6CBBA8" w14:textId="77777777" w:rsidR="00E50BED" w:rsidRDefault="00E50BED" w:rsidP="00E50BED">
      <w:pPr>
        <w:pStyle w:val="RFCFigure"/>
        <w:rPr>
          <w:lang w:eastAsia="zh-CN"/>
        </w:rPr>
      </w:pPr>
      <w:r>
        <w:rPr>
          <w:lang w:eastAsia="zh-CN"/>
        </w:rPr>
        <w:t xml:space="preserve">                       ----------------</w:t>
      </w:r>
    </w:p>
    <w:p w14:paraId="0867C3BF" w14:textId="77777777" w:rsidR="00E50BED" w:rsidRDefault="00E50BED" w:rsidP="00E50BED">
      <w:pPr>
        <w:pStyle w:val="RFCFigure"/>
        <w:rPr>
          <w:lang w:eastAsia="zh-CN"/>
        </w:rPr>
      </w:pPr>
      <w:r>
        <w:rPr>
          <w:lang w:eastAsia="zh-CN"/>
        </w:rPr>
        <w:t xml:space="preserve">                        ^     ^      ^</w:t>
      </w:r>
    </w:p>
    <w:p w14:paraId="0FCD3435" w14:textId="77777777" w:rsidR="00E50BED" w:rsidRDefault="00E50BED" w:rsidP="00E50BED">
      <w:pPr>
        <w:pStyle w:val="RFCFigure"/>
        <w:rPr>
          <w:lang w:eastAsia="zh-CN"/>
        </w:rPr>
      </w:pPr>
      <w:r>
        <w:rPr>
          <w:lang w:eastAsia="zh-CN"/>
        </w:rPr>
        <w:t xml:space="preserve">                 {3.1}  |     |      |</w:t>
      </w:r>
    </w:p>
    <w:p w14:paraId="4E58831C" w14:textId="77777777" w:rsidR="00E50BED" w:rsidRDefault="00E50BED" w:rsidP="00E50BED">
      <w:pPr>
        <w:pStyle w:val="RFCFigure"/>
        <w:rPr>
          <w:lang w:eastAsia="zh-CN"/>
        </w:rPr>
      </w:pPr>
      <w:r>
        <w:rPr>
          <w:lang w:eastAsia="zh-CN"/>
        </w:rPr>
        <w:t xml:space="preserve">              +---------+     |{3.2} |</w:t>
      </w:r>
    </w:p>
    <w:p w14:paraId="34AAA94E" w14:textId="77777777" w:rsidR="00E50BED" w:rsidRDefault="00E50BED" w:rsidP="00E50BED">
      <w:pPr>
        <w:pStyle w:val="RFCFigure"/>
        <w:rPr>
          <w:lang w:eastAsia="zh-CN"/>
        </w:rPr>
      </w:pPr>
      <w:r>
        <w:rPr>
          <w:lang w:eastAsia="zh-CN"/>
        </w:rPr>
        <w:t xml:space="preserve">              |               |      +----------+</w:t>
      </w:r>
    </w:p>
    <w:p w14:paraId="122DF0E7" w14:textId="77777777" w:rsidR="00E50BED" w:rsidRDefault="00E50BED" w:rsidP="00E50BED">
      <w:pPr>
        <w:pStyle w:val="RFCFigure"/>
        <w:rPr>
          <w:lang w:eastAsia="zh-CN"/>
        </w:rPr>
      </w:pPr>
      <w:r>
        <w:rPr>
          <w:lang w:eastAsia="zh-CN"/>
        </w:rPr>
        <w:t xml:space="preserve">              |               V                 |</w:t>
      </w:r>
    </w:p>
    <w:p w14:paraId="077F800C" w14:textId="77777777" w:rsidR="00E50BED" w:rsidRDefault="00E50BED" w:rsidP="00E50BED">
      <w:pPr>
        <w:pStyle w:val="RFCFigure"/>
        <w:rPr>
          <w:lang w:eastAsia="zh-CN"/>
        </w:rPr>
      </w:pPr>
      <w:r>
        <w:rPr>
          <w:lang w:eastAsia="zh-CN"/>
        </w:rPr>
        <w:t xml:space="preserve">              |           ----------            |{3.3}</w:t>
      </w:r>
    </w:p>
    <w:p w14:paraId="416013B1" w14:textId="77777777" w:rsidR="00E50BED" w:rsidRDefault="00E50BED" w:rsidP="00E50BED">
      <w:pPr>
        <w:pStyle w:val="RFCFigure"/>
        <w:rPr>
          <w:lang w:eastAsia="zh-CN"/>
        </w:rPr>
      </w:pPr>
      <w:r>
        <w:rPr>
          <w:lang w:eastAsia="zh-CN"/>
        </w:rPr>
        <w:t xml:space="preserve">              |          |   PNC2   |           |</w:t>
      </w:r>
    </w:p>
    <w:p w14:paraId="1DE04425" w14:textId="77777777" w:rsidR="00E50BED" w:rsidRDefault="00E50BED" w:rsidP="00E50BED">
      <w:pPr>
        <w:pStyle w:val="RFCFigure"/>
        <w:rPr>
          <w:lang w:eastAsia="zh-CN"/>
        </w:rPr>
      </w:pPr>
      <w:r>
        <w:rPr>
          <w:lang w:eastAsia="zh-CN"/>
        </w:rPr>
        <w:t xml:space="preserve">              |           ----------            |</w:t>
      </w:r>
    </w:p>
    <w:p w14:paraId="3FA306EC" w14:textId="77777777" w:rsidR="00E50BED" w:rsidRDefault="00E50BED" w:rsidP="00E50BED">
      <w:pPr>
        <w:pStyle w:val="RFCFigure"/>
        <w:rPr>
          <w:lang w:eastAsia="zh-CN"/>
        </w:rPr>
      </w:pPr>
      <w:r>
        <w:rPr>
          <w:lang w:eastAsia="zh-CN"/>
        </w:rPr>
        <w:t xml:space="preserve">              |               ^                 |</w:t>
      </w:r>
    </w:p>
    <w:p w14:paraId="6C4D7083" w14:textId="77777777" w:rsidR="00E50BED" w:rsidRDefault="00E50BED" w:rsidP="00E50BED">
      <w:pPr>
        <w:pStyle w:val="RFCFigure"/>
        <w:rPr>
          <w:lang w:eastAsia="zh-CN"/>
        </w:rPr>
      </w:pPr>
      <w:r>
        <w:rPr>
          <w:lang w:eastAsia="zh-CN"/>
        </w:rPr>
        <w:t xml:space="preserve">              V               | {4.2}           |</w:t>
      </w:r>
    </w:p>
    <w:p w14:paraId="71E23731" w14:textId="77777777" w:rsidR="00E50BED" w:rsidRDefault="00E50BED" w:rsidP="00E50BED">
      <w:pPr>
        <w:pStyle w:val="RFCFigure"/>
        <w:rPr>
          <w:lang w:eastAsia="zh-CN"/>
        </w:rPr>
      </w:pPr>
      <w:r>
        <w:rPr>
          <w:lang w:eastAsia="zh-CN"/>
        </w:rPr>
        <w:t xml:space="preserve">          ----------          V                 |</w:t>
      </w:r>
    </w:p>
    <w:p w14:paraId="0E6C3855" w14:textId="77777777" w:rsidR="00E50BED" w:rsidRDefault="00E50BED" w:rsidP="00E50BED">
      <w:pPr>
        <w:pStyle w:val="RFCFigure"/>
        <w:rPr>
          <w:lang w:eastAsia="zh-CN"/>
        </w:rPr>
      </w:pPr>
      <w:r>
        <w:rPr>
          <w:lang w:eastAsia="zh-CN"/>
        </w:rPr>
        <w:t xml:space="preserve">         |   PNC1   |       -----               V</w:t>
      </w:r>
    </w:p>
    <w:p w14:paraId="68B9CD26" w14:textId="77777777" w:rsidR="00E50BED" w:rsidRDefault="00E50BED" w:rsidP="00E50BED">
      <w:pPr>
        <w:pStyle w:val="RFCFigure"/>
        <w:rPr>
          <w:lang w:eastAsia="zh-CN"/>
        </w:rPr>
      </w:pPr>
      <w:r>
        <w:rPr>
          <w:lang w:eastAsia="zh-CN"/>
        </w:rPr>
        <w:t xml:space="preserve">          ----------      (Network)        ----------</w:t>
      </w:r>
    </w:p>
    <w:p w14:paraId="3B001474" w14:textId="77777777" w:rsidR="00E50BED" w:rsidRDefault="00E50BED" w:rsidP="00E50BED">
      <w:pPr>
        <w:pStyle w:val="RFCFigure"/>
        <w:rPr>
          <w:lang w:eastAsia="zh-CN"/>
        </w:rPr>
      </w:pPr>
      <w:r>
        <w:rPr>
          <w:lang w:eastAsia="zh-CN"/>
        </w:rPr>
        <w:t xml:space="preserve">              ^          ( Domain 2)      |   PNC3   |</w:t>
      </w:r>
    </w:p>
    <w:p w14:paraId="0D1D8454" w14:textId="77777777" w:rsidR="00E50BED" w:rsidRDefault="00E50BED" w:rsidP="00E50BED">
      <w:pPr>
        <w:pStyle w:val="RFCFigure"/>
        <w:rPr>
          <w:lang w:eastAsia="zh-CN"/>
        </w:rPr>
      </w:pPr>
      <w:r>
        <w:rPr>
          <w:lang w:eastAsia="zh-CN"/>
        </w:rPr>
        <w:t xml:space="preserve">              | {4.1}   (          _)      ----------</w:t>
      </w:r>
    </w:p>
    <w:p w14:paraId="406A4A5B" w14:textId="77777777" w:rsidR="00E50BED" w:rsidRDefault="00E50BED" w:rsidP="00E50BED">
      <w:pPr>
        <w:pStyle w:val="RFCFigure"/>
        <w:rPr>
          <w:lang w:eastAsia="zh-CN"/>
        </w:rPr>
      </w:pPr>
      <w:r>
        <w:rPr>
          <w:lang w:eastAsia="zh-CN"/>
        </w:rPr>
        <w:t xml:space="preserve">              V          (        )            ^</w:t>
      </w:r>
    </w:p>
    <w:p w14:paraId="48B3559B" w14:textId="77777777" w:rsidR="00E50BED" w:rsidRDefault="00E50BED" w:rsidP="00E50BED">
      <w:pPr>
        <w:pStyle w:val="RFCFigure"/>
        <w:rPr>
          <w:lang w:eastAsia="zh-CN"/>
        </w:rPr>
      </w:pPr>
      <w:r>
        <w:rPr>
          <w:lang w:eastAsia="zh-CN"/>
        </w:rPr>
        <w:t xml:space="preserve">            -----       C==========D           | {4.3}</w:t>
      </w:r>
    </w:p>
    <w:p w14:paraId="22E7FF44" w14:textId="77777777" w:rsidR="00E50BED" w:rsidRDefault="00E50BED" w:rsidP="00E50BED">
      <w:pPr>
        <w:pStyle w:val="RFCFigure"/>
        <w:rPr>
          <w:lang w:eastAsia="zh-CN"/>
        </w:rPr>
      </w:pPr>
      <w:r>
        <w:rPr>
          <w:lang w:eastAsia="zh-CN"/>
        </w:rPr>
        <w:t xml:space="preserve">          (Network)    /  (       ) \          V</w:t>
      </w:r>
    </w:p>
    <w:p w14:paraId="39389305" w14:textId="77777777" w:rsidR="00E50BED" w:rsidRDefault="00E50BED" w:rsidP="00E50BED">
      <w:pPr>
        <w:pStyle w:val="RFCFigure"/>
        <w:rPr>
          <w:lang w:eastAsia="zh-CN"/>
        </w:rPr>
      </w:pPr>
      <w:r>
        <w:rPr>
          <w:lang w:eastAsia="zh-CN"/>
        </w:rPr>
        <w:t xml:space="preserve">         ( Domain 1)  /     -----    \       -----</w:t>
      </w:r>
    </w:p>
    <w:p w14:paraId="4A6CECF3" w14:textId="77777777" w:rsidR="00E50BED" w:rsidRDefault="00E50BED" w:rsidP="00E50BED">
      <w:pPr>
        <w:pStyle w:val="RFCFigure"/>
        <w:rPr>
          <w:lang w:eastAsia="zh-CN"/>
        </w:rPr>
      </w:pPr>
      <w:r>
        <w:rPr>
          <w:lang w:eastAsia="zh-CN"/>
        </w:rPr>
        <w:t xml:space="preserve">        (           )/                \    (Network)</w:t>
      </w:r>
    </w:p>
    <w:p w14:paraId="4FCB00B7" w14:textId="77777777" w:rsidR="00E50BED" w:rsidRDefault="00E50BED" w:rsidP="00E50BED">
      <w:pPr>
        <w:pStyle w:val="RFCFigure"/>
        <w:rPr>
          <w:lang w:eastAsia="zh-CN"/>
        </w:rPr>
      </w:pPr>
      <w:r>
        <w:rPr>
          <w:lang w:eastAsia="zh-CN"/>
        </w:rPr>
        <w:t xml:space="preserve">        A===========B                  \  ( Domain 3)</w:t>
      </w:r>
    </w:p>
    <w:p w14:paraId="39E74F89" w14:textId="77777777" w:rsidR="00E50BED" w:rsidRDefault="00E50BED" w:rsidP="00E50BED">
      <w:pPr>
        <w:pStyle w:val="RFCFigure"/>
        <w:rPr>
          <w:lang w:eastAsia="zh-CN"/>
        </w:rPr>
      </w:pPr>
      <w:r>
        <w:rPr>
          <w:lang w:eastAsia="zh-CN"/>
        </w:rPr>
        <w:t xml:space="preserve">       / (         )                    \(           )</w:t>
      </w:r>
    </w:p>
    <w:p w14:paraId="79E3198D" w14:textId="77777777" w:rsidR="00E50BED" w:rsidRDefault="00E50BED" w:rsidP="00E50BED">
      <w:pPr>
        <w:pStyle w:val="RFCFigure"/>
        <w:rPr>
          <w:lang w:eastAsia="zh-CN"/>
        </w:rPr>
      </w:pPr>
      <w:r>
        <w:rPr>
          <w:lang w:eastAsia="zh-CN"/>
        </w:rPr>
        <w:t xml:space="preserve">   AP-1   (       )                      X===========Z</w:t>
      </w:r>
    </w:p>
    <w:p w14:paraId="18582DD0" w14:textId="77777777" w:rsidR="00E50BED" w:rsidRDefault="00E50BED" w:rsidP="00E50BED">
      <w:pPr>
        <w:pStyle w:val="RFCFigure"/>
        <w:rPr>
          <w:lang w:eastAsia="zh-CN"/>
        </w:rPr>
      </w:pPr>
      <w:r>
        <w:rPr>
          <w:lang w:eastAsia="zh-CN"/>
        </w:rPr>
        <w:t xml:space="preserve">            -----                         (         ) \</w:t>
      </w:r>
    </w:p>
    <w:p w14:paraId="09E23425" w14:textId="77777777" w:rsidR="00E50BED" w:rsidRDefault="00E50BED" w:rsidP="00E50BED">
      <w:pPr>
        <w:pStyle w:val="RFCFigure"/>
        <w:rPr>
          <w:lang w:eastAsia="zh-CN"/>
        </w:rPr>
      </w:pPr>
      <w:r>
        <w:rPr>
          <w:lang w:eastAsia="zh-CN"/>
        </w:rPr>
        <w:t xml:space="preserve">                                           (       )   AP-2</w:t>
      </w:r>
    </w:p>
    <w:p w14:paraId="45F73008" w14:textId="77777777" w:rsidR="00E50BED" w:rsidRDefault="00E50BED" w:rsidP="00E50BED">
      <w:pPr>
        <w:pStyle w:val="RFCFigure"/>
        <w:rPr>
          <w:lang w:eastAsia="zh-CN"/>
        </w:rPr>
      </w:pPr>
      <w:r>
        <w:rPr>
          <w:lang w:eastAsia="zh-CN"/>
        </w:rPr>
        <w:t xml:space="preserve">                                             -----</w:t>
      </w:r>
    </w:p>
    <w:p w14:paraId="36FA6C69" w14:textId="77777777" w:rsidR="00E50BED" w:rsidRDefault="00E50BED" w:rsidP="00E50BED">
      <w:pPr>
        <w:pStyle w:val="RFCFigure"/>
        <w:rPr>
          <w:lang w:eastAsia="zh-CN"/>
        </w:rPr>
      </w:pPr>
    </w:p>
    <w:p w14:paraId="401DD940" w14:textId="449DA728" w:rsidR="00E50BED" w:rsidRPr="00046AE7" w:rsidRDefault="006832B9" w:rsidP="00E50BED">
      <w:pPr>
        <w:pStyle w:val="Caption"/>
      </w:pPr>
      <w:bookmarkStart w:id="75" w:name="_Ref496875891"/>
      <w:r>
        <w:t xml:space="preserve">- </w:t>
      </w:r>
      <w:r w:rsidR="00E50BED" w:rsidRPr="00046AE7">
        <w:t xml:space="preserve">Multi-domain </w:t>
      </w:r>
      <w:r w:rsidR="00E50BED" w:rsidRPr="00E50BED">
        <w:rPr>
          <w:highlight w:val="yellow"/>
        </w:rPr>
        <w:t>Service</w:t>
      </w:r>
      <w:r w:rsidR="00E50BED" w:rsidRPr="00046AE7">
        <w:t xml:space="preserve"> Setup</w:t>
      </w:r>
      <w:bookmarkEnd w:id="75"/>
    </w:p>
    <w:p w14:paraId="542455AC" w14:textId="123C6910" w:rsidR="00A07622" w:rsidRDefault="00A07622" w:rsidP="00A07622">
      <w:r>
        <w:t xml:space="preserve">As an example, the objective in this section is to configure a transport service between </w:t>
      </w:r>
      <w:r w:rsidR="00663859">
        <w:t>R</w:t>
      </w:r>
      <w:r>
        <w:t xml:space="preserve">1 and </w:t>
      </w:r>
      <w:r w:rsidR="00663859">
        <w:t>R</w:t>
      </w:r>
      <w:r>
        <w:t xml:space="preserve">5. The cross-domain routing is assumed to be </w:t>
      </w:r>
      <w:r w:rsidR="00663859">
        <w:t>R</w:t>
      </w:r>
      <w:r>
        <w:t xml:space="preserve">1 &lt;-&gt; S3 &lt;-&gt; S2 &lt;-&gt; S31 &lt;-&gt; S33 &lt;-&gt; S34 &lt;-&gt;S15 &lt;-&gt; S18 &lt;-&gt; </w:t>
      </w:r>
      <w:r w:rsidR="00663859">
        <w:t>R</w:t>
      </w:r>
      <w:r>
        <w:t xml:space="preserve">5. </w:t>
      </w:r>
    </w:p>
    <w:p w14:paraId="10F79721" w14:textId="77777777"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12F3A21A" w:rsidR="00E50BED" w:rsidRDefault="00E50BED" w:rsidP="00E50BED">
      <w:r>
        <w:rPr>
          <w:rFonts w:eastAsiaTheme="minorEastAsia"/>
          <w:lang w:eastAsia="zh-CN"/>
        </w:rPr>
        <w:lastRenderedPageBreak/>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360491">
        <w:rPr>
          <w:rFonts w:eastAsiaTheme="minorEastAsia"/>
          <w:lang w:eastAsia="zh-CN"/>
        </w:rPr>
        <w:t>Figure 6</w:t>
      </w:r>
      <w:r>
        <w:rPr>
          <w:rFonts w:eastAsiaTheme="minorEastAsia"/>
          <w:highlight w:val="yellow"/>
          <w:lang w:eastAsia="zh-CN"/>
        </w:rPr>
        <w:fldChar w:fldCharType="end"/>
      </w:r>
      <w:r>
        <w:rPr>
          <w:rFonts w:eastAsiaTheme="minorEastAsia"/>
          <w:lang w:eastAsia="zh-CN"/>
        </w:rPr>
        <w:t>)</w:t>
      </w:r>
      <w:r>
        <w:t>.</w:t>
      </w:r>
    </w:p>
    <w:p w14:paraId="589ABC39" w14:textId="5E9EE4C5"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360491">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360491">
        <w:rPr>
          <w:rFonts w:eastAsiaTheme="minorEastAsia"/>
          <w:lang w:eastAsia="zh-CN"/>
        </w:rPr>
        <w:t>Figure 6</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C2DE63B"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360491">
        <w:rPr>
          <w:rFonts w:eastAsiaTheme="minorEastAsia"/>
          <w:lang w:eastAsia="zh-CN"/>
        </w:rPr>
        <w:t>Figure 6</w:t>
      </w:r>
      <w:r>
        <w:rPr>
          <w:rFonts w:eastAsiaTheme="minorEastAsia"/>
          <w:highlight w:val="yellow"/>
          <w:lang w:eastAsia="zh-CN"/>
        </w:rPr>
        <w:fldChar w:fldCharType="end"/>
      </w:r>
      <w:r>
        <w:rPr>
          <w:rFonts w:eastAsiaTheme="minorEastAsia"/>
          <w:lang w:eastAsia="zh-CN"/>
        </w:rPr>
        <w:t>)</w:t>
      </w:r>
      <w:r>
        <w:t xml:space="preserve">. </w:t>
      </w:r>
    </w:p>
    <w:p w14:paraId="342218D7" w14:textId="7B0128AB"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r w:rsidRPr="00E50BED">
        <w:rPr>
          <w:highlight w:val="yellow"/>
        </w:rPr>
        <w:t>ts-bitmap and tpn</w:t>
      </w:r>
      <w:r>
        <w:t xml:space="preserve"> attributes need to be configured using the OTN Tunnel model. </w:t>
      </w:r>
      <w:r w:rsidRPr="00E50BED">
        <w:rPr>
          <w:highlight w:val="yellow"/>
        </w:rPr>
        <w:t>Then the end-to-end OTN tunnel will be ready</w:t>
      </w:r>
      <w:r>
        <w:t xml:space="preserve">. </w:t>
      </w:r>
    </w:p>
    <w:p w14:paraId="1B1FB09F" w14:textId="7B98D99A"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 Access configuration is different and dependent on the different type of service. More details can be found in the following sections.</w:t>
      </w:r>
    </w:p>
    <w:p w14:paraId="29C7864D" w14:textId="77777777"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14:paraId="6677F6D6" w14:textId="77777777" w:rsidR="003362AE" w:rsidRPr="00E50BED" w:rsidRDefault="003362AE" w:rsidP="003362AE">
      <w:pPr>
        <w:pStyle w:val="Heading3"/>
      </w:pPr>
      <w:bookmarkStart w:id="76" w:name="_Ref500433995"/>
      <w:bookmarkStart w:id="77" w:name="_Toc528005042"/>
      <w:r w:rsidRPr="00E50BED">
        <w:t>ODU Transit Service</w:t>
      </w:r>
      <w:bookmarkEnd w:id="76"/>
      <w:bookmarkEnd w:id="77"/>
    </w:p>
    <w:p w14:paraId="1C5A4398" w14:textId="2A6BEBB2"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360491">
        <w:t>4.3.1</w:t>
      </w:r>
      <w:r w:rsidR="007674E4">
        <w:fldChar w:fldCharType="end"/>
      </w:r>
      <w:r w:rsidRPr="00F41C0D">
        <w:t>, the access links are configured as ODU Link</w:t>
      </w:r>
      <w:r w:rsidR="006E28E8" w:rsidRPr="00F41C0D">
        <w:t>s</w:t>
      </w:r>
      <w:r w:rsidR="007674E4">
        <w:t>.</w:t>
      </w:r>
    </w:p>
    <w:p w14:paraId="6F8F4BAA" w14:textId="4F77302B" w:rsidR="002E6FA7" w:rsidRDefault="007674E4" w:rsidP="002E6FA7">
      <w:r>
        <w:t>Since</w:t>
      </w:r>
      <w:r w:rsidR="007B7ACE">
        <w:t xml:space="preserve"> it is assumed that the physical access links are pre-configured</w:t>
      </w:r>
      <w:r>
        <w:t>,</w:t>
      </w:r>
      <w:r w:rsidR="007B7ACE">
        <w:t xml:space="preserve"> </w:t>
      </w:r>
      <w:r>
        <w:t>each PNC exposes, at its MPI, one TE Link (called "ODU Link") for each of these physical access link</w:t>
      </w:r>
      <w:r w:rsidR="009349C3">
        <w:t xml:space="preserve">. These links are reported, together with any other ODU internal or inter-domain link, </w:t>
      </w:r>
      <w:r w:rsidR="009349C3">
        <w:lastRenderedPageBreak/>
        <w:t>within the OTN abstract topology exposed by each PNC, at its own MPI</w:t>
      </w:r>
      <w:r w:rsidR="002E6FA7" w:rsidRPr="00F41C0D">
        <w:t>.</w:t>
      </w:r>
    </w:p>
    <w:p w14:paraId="032B1C54" w14:textId="658DE20F"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663859">
        <w:t>R</w:t>
      </w:r>
      <w:r w:rsidR="0091245F">
        <w:t>5</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21563431" w:rsidR="002E6FA7" w:rsidRDefault="002E6FA7" w:rsidP="002E6FA7">
      <w:r>
        <w:t xml:space="preserve">From the topology information described in section </w:t>
      </w:r>
      <w:r>
        <w:fldChar w:fldCharType="begin"/>
      </w:r>
      <w:r>
        <w:instrText xml:space="preserve"> REF _Ref500430602 \r \h \t </w:instrText>
      </w:r>
      <w:r>
        <w:fldChar w:fldCharType="separate"/>
      </w:r>
      <w:r w:rsidR="00360491">
        <w:t>5.1</w:t>
      </w:r>
      <w:r>
        <w:fldChar w:fldCharType="end"/>
      </w:r>
      <w:r>
        <w:t xml:space="preserve"> above, the MDSC understands that </w:t>
      </w:r>
      <w:r w:rsidR="00663859">
        <w:t>R</w:t>
      </w:r>
      <w:r>
        <w:t xml:space="preserve">1 is attached to the access link terminating on </w:t>
      </w:r>
      <w:r w:rsidRPr="002E6FA7">
        <w:t>S3-1 LTP</w:t>
      </w:r>
      <w:r>
        <w:t xml:space="preserve"> in the ODU Topology exposed by PNC1 and that </w:t>
      </w:r>
      <w:r w:rsidR="00663859">
        <w:t>R</w:t>
      </w:r>
      <w:r w:rsidR="0091245F">
        <w:t xml:space="preserve">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F41C0D">
        <w:t xml:space="preserve">exposed by </w:t>
      </w:r>
      <w:r w:rsidR="0091245F" w:rsidRPr="00F41C0D">
        <w:t>PNC</w:t>
      </w:r>
      <w:r w:rsidR="0091245F" w:rsidRPr="0091245F">
        <w:t>2</w:t>
      </w:r>
      <w:r>
        <w:t>.</w:t>
      </w:r>
    </w:p>
    <w:p w14:paraId="694B164A" w14:textId="660BBD99" w:rsidR="007B7ACE" w:rsidRPr="005F1E87" w:rsidRDefault="007B7ACE" w:rsidP="002E6FA7">
      <w:pPr>
        <w:rPr>
          <w:i/>
        </w:rPr>
      </w:pPr>
      <w:r w:rsidRPr="005F1E87">
        <w:rPr>
          <w:i/>
          <w:highlight w:val="yellow"/>
        </w:rPr>
        <w:t>[</w:t>
      </w:r>
      <w:r w:rsidRPr="005F1E87">
        <w:rPr>
          <w:b/>
          <w:i/>
          <w:highlight w:val="yellow"/>
        </w:rPr>
        <w:t>Editors’ note</w:t>
      </w:r>
      <w:r w:rsidRPr="005F1E87">
        <w:rPr>
          <w:i/>
          <w:highlight w:val="yellow"/>
        </w:rPr>
        <w:t>:] Add some information about the path computation step.</w:t>
      </w:r>
    </w:p>
    <w:p w14:paraId="6784110B" w14:textId="7B066DEE" w:rsidR="002E6FA7" w:rsidRDefault="002E6FA7" w:rsidP="002E6FA7">
      <w:r w:rsidRPr="0091245F">
        <w:t>MDSC would then request</w:t>
      </w:r>
      <w:r w:rsidR="00611F72">
        <w:t>, at MPI1,</w:t>
      </w:r>
      <w:r w:rsidRPr="0091245F">
        <w:t xml:space="preserve"> the PNC1 to setup an ODU2 (Transit Segment) Tunnel </w:t>
      </w:r>
      <w:r w:rsidR="00611F72">
        <w:t xml:space="preserve">with </w:t>
      </w:r>
      <w:r w:rsidR="00E3510B">
        <w:t xml:space="preserve">one primary path </w:t>
      </w:r>
      <w:r w:rsidRPr="0091245F">
        <w:t xml:space="preserve">between S3-1 and </w:t>
      </w:r>
      <w:r w:rsidR="00611F72" w:rsidRPr="0091245F">
        <w:t>S</w:t>
      </w:r>
      <w:r w:rsidR="00611F72">
        <w:t>2</w:t>
      </w:r>
      <w:r w:rsidRPr="0091245F">
        <w:t>-</w:t>
      </w:r>
      <w:r w:rsidR="00611F72">
        <w:t>1</w:t>
      </w:r>
      <w:r w:rsidR="00611F72" w:rsidRPr="0091245F">
        <w:t xml:space="preserve"> </w:t>
      </w:r>
      <w:r w:rsidRPr="0091245F">
        <w:t>LTPs:</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0B44922"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Pr="004C4FF1">
        <w:t>S3-1 LTP</w:t>
      </w:r>
    </w:p>
    <w:p w14:paraId="0427C8A7" w14:textId="02CEBA9D" w:rsidR="005802CD" w:rsidRPr="005F1E87" w:rsidRDefault="005802CD" w:rsidP="005F1E87">
      <w:pPr>
        <w:rPr>
          <w:i/>
        </w:rPr>
      </w:pPr>
      <w:r w:rsidRPr="005F1E87">
        <w:rPr>
          <w:i/>
          <w:highlight w:val="yellow"/>
        </w:rPr>
        <w:t>[</w:t>
      </w:r>
      <w:r w:rsidRPr="005F1E87">
        <w:rPr>
          <w:b/>
          <w:i/>
          <w:highlight w:val="yellow"/>
        </w:rPr>
        <w:t>Editor’s note</w:t>
      </w:r>
      <w:r w:rsidRPr="005F1E87">
        <w:rPr>
          <w:i/>
          <w:highlight w:val="yellow"/>
        </w:rPr>
        <w:t>:] The need for the second element is for further study.</w:t>
      </w:r>
    </w:p>
    <w:p w14:paraId="51AF6A99" w14:textId="72A7656D"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references </w:t>
      </w:r>
      <w:r w:rsidR="005802CD">
        <w:t xml:space="preserve">respectively </w:t>
      </w:r>
      <w:r w:rsidR="002E6FA7">
        <w:t xml:space="preserve">the </w:t>
      </w:r>
      <w:r w:rsidR="005802CD">
        <w:t xml:space="preserve">inter-domain </w:t>
      </w:r>
      <w:r w:rsidR="002E6FA7">
        <w:t xml:space="preserve">link terminating on </w:t>
      </w:r>
      <w:r w:rsidRPr="004C4FF1">
        <w:t>S</w:t>
      </w:r>
      <w:r>
        <w:t>2</w:t>
      </w:r>
      <w:r w:rsidR="002E6FA7" w:rsidRPr="004C4FF1">
        <w:t>-</w:t>
      </w:r>
      <w:r>
        <w:t>1</w:t>
      </w:r>
      <w:r w:rsidRPr="004C4FF1">
        <w:t xml:space="preserve"> </w:t>
      </w:r>
      <w:r w:rsidR="002E6FA7" w:rsidRPr="004C4FF1">
        <w:t>LTP</w:t>
      </w:r>
      <w:r w:rsidR="005802CD">
        <w:t xml:space="preserve"> and the </w:t>
      </w:r>
      <w:r w:rsidR="006E05F4">
        <w:t>data plane resources (i.e., the timeslots and the TPN, called "OTN Label")</w:t>
      </w:r>
      <w:r w:rsidR="005802CD">
        <w:t xml:space="preserve"> used by the ODU2 connection over that link</w:t>
      </w:r>
      <w:r w:rsidR="006E05F4">
        <w:t>.</w:t>
      </w:r>
    </w:p>
    <w:p w14:paraId="5199637F" w14:textId="784A68C0" w:rsidR="002E6FA7" w:rsidRDefault="002E6FA7" w:rsidP="002E6FA7">
      <w:r>
        <w:t xml:space="preserve">The configuration of the timeslots used by the ODU2 connection </w:t>
      </w:r>
      <w:r w:rsidR="00611F72">
        <w:t xml:space="preserve">on the internal links </w:t>
      </w:r>
      <w:r>
        <w:t xml:space="preserve">within </w:t>
      </w:r>
      <w:r w:rsidR="00611F72">
        <w:t>a PNC</w:t>
      </w:r>
      <w:r>
        <w:t xml:space="preserve"> domain (i.e., on </w:t>
      </w:r>
      <w:r w:rsidRPr="00EC1E00">
        <w:rPr>
          <w:noProof/>
        </w:rPr>
        <w:t>the internal links</w:t>
      </w:r>
      <w:r w:rsidR="00611F72" w:rsidRPr="00EC1E00">
        <w:rPr>
          <w:noProof/>
        </w:rPr>
        <w:t xml:space="preserve"> domain</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t xml:space="preserve">inter-domain </w:t>
      </w:r>
      <w:r w:rsidRPr="005F1E87">
        <w:t xml:space="preserve">links) needs to take into account the timeslots available on physical nodes </w:t>
      </w:r>
      <w:r w:rsidR="00611F72">
        <w:t xml:space="preserve">belonging to different PNC domains </w:t>
      </w:r>
      <w:r w:rsidR="00611F72">
        <w:lastRenderedPageBreak/>
        <w:t>(e.g., on node S2 within PNC1 domain and on node S31 within PNC3 domain</w:t>
      </w:r>
      <w:r w:rsidRPr="005F1E87">
        <w:t>).</w:t>
      </w:r>
    </w:p>
    <w:p w14:paraId="5DAFE09F" w14:textId="1A5EDC06"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 xml:space="preserve">PNCs controlling the OTN physical nodes (e.g., PNC1 and PNC3 controlling </w:t>
      </w:r>
      <w:r w:rsidR="00EC1E00">
        <w:rPr>
          <w:noProof/>
        </w:rPr>
        <w:t>the physical nodes S2 and S31 respectively</w:t>
      </w:r>
      <w:r>
        <w:t>)</w:t>
      </w:r>
      <w:r w:rsidR="002E6FA7" w:rsidRPr="00C02EAE">
        <w:t>.</w:t>
      </w:r>
    </w:p>
    <w:p w14:paraId="4FCB286E" w14:textId="77777777" w:rsidR="006832B9" w:rsidRPr="0075368B" w:rsidRDefault="006832B9" w:rsidP="006832B9">
      <w:pPr>
        <w:rPr>
          <w:i/>
        </w:rPr>
      </w:pPr>
      <w:r w:rsidRPr="0075368B">
        <w:rPr>
          <w:i/>
          <w:highlight w:val="yellow"/>
        </w:rPr>
        <w:t>[</w:t>
      </w:r>
      <w:r w:rsidRPr="0075368B">
        <w:rPr>
          <w:b/>
          <w:i/>
          <w:highlight w:val="yellow"/>
        </w:rPr>
        <w:t>Editor’s note</w:t>
      </w:r>
      <w:r w:rsidRPr="0075368B">
        <w:rPr>
          <w:i/>
          <w:highlight w:val="yellow"/>
        </w:rPr>
        <w:t xml:space="preserve">:] </w:t>
      </w:r>
      <w:r w:rsidRPr="0075368B">
        <w:rPr>
          <w:i/>
          <w:noProof/>
          <w:highlight w:val="yellow"/>
        </w:rPr>
        <w:t>These working assumptions seem generic and not specific for the YANG models defined by IETF: should we move it to section 4?</w:t>
      </w:r>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360491">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3F491146" w14:textId="7B89AD4D"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360491">
        <w:t>4.3.1</w:t>
      </w:r>
      <w:r w:rsidR="00C37170">
        <w:fldChar w:fldCharType="end"/>
      </w:r>
      <w:r>
        <w:t>.</w:t>
      </w:r>
    </w:p>
    <w:p w14:paraId="5ABC74F2" w14:textId="62E43E36" w:rsidR="0029707B" w:rsidRPr="005F1E87" w:rsidRDefault="0029707B" w:rsidP="002E6FA7">
      <w:pPr>
        <w:rPr>
          <w:i/>
        </w:rPr>
      </w:pPr>
      <w:r w:rsidRPr="005F1E87">
        <w:rPr>
          <w:i/>
          <w:highlight w:val="yellow"/>
        </w:rPr>
        <w:t>[</w:t>
      </w:r>
      <w:r w:rsidRPr="005F1E87">
        <w:rPr>
          <w:b/>
          <w:i/>
          <w:highlight w:val="yellow"/>
        </w:rPr>
        <w:t>Editor’s note</w:t>
      </w:r>
      <w:r w:rsidRPr="005F1E87">
        <w:rPr>
          <w:i/>
          <w:highlight w:val="yellow"/>
        </w:rPr>
        <w:t>:] Complete the description to cover the other domains as well as the status reporting.</w:t>
      </w:r>
    </w:p>
    <w:p w14:paraId="4B894FE8" w14:textId="03783754" w:rsidR="0029707B" w:rsidRDefault="0029707B" w:rsidP="005F1E87">
      <w:pPr>
        <w:pStyle w:val="Heading4"/>
      </w:pPr>
      <w:bookmarkStart w:id="78" w:name="_Toc528005043"/>
      <w:r>
        <w:t>Single Domain Example</w:t>
      </w:r>
      <w:bookmarkEnd w:id="78"/>
    </w:p>
    <w:p w14:paraId="52435B9D" w14:textId="2E1704E5" w:rsidR="0029707B" w:rsidRDefault="0029707B" w:rsidP="0029707B">
      <w:r>
        <w:t>To setup an ODU2 end-to-end connection, supporting an IP link, between R1 and R3, the CNC requests, at the CMI, the MDSC to setup an ODU transit service.</w:t>
      </w:r>
    </w:p>
    <w:p w14:paraId="05E01048" w14:textId="3CD7C7E6" w:rsidR="0029707B" w:rsidRPr="005A243A" w:rsidRDefault="0029707B" w:rsidP="0029707B">
      <w:pPr>
        <w:rPr>
          <w:i/>
        </w:rPr>
      </w:pPr>
      <w:r w:rsidRPr="005A243A">
        <w:rPr>
          <w:i/>
          <w:highlight w:val="yellow"/>
        </w:rPr>
        <w:t>[</w:t>
      </w:r>
      <w:r w:rsidRPr="005A243A">
        <w:rPr>
          <w:b/>
          <w:i/>
          <w:highlight w:val="yellow"/>
        </w:rPr>
        <w:t>Editor’s note</w:t>
      </w:r>
      <w:r w:rsidRPr="005A243A">
        <w:rPr>
          <w:i/>
          <w:highlight w:val="yellow"/>
        </w:rPr>
        <w:t xml:space="preserve">:] Complete the description </w:t>
      </w:r>
      <w:r>
        <w:rPr>
          <w:i/>
          <w:highlight w:val="yellow"/>
        </w:rPr>
        <w:t>of the single-domain scenario</w:t>
      </w:r>
      <w:r w:rsidRPr="005A243A">
        <w:rPr>
          <w:i/>
          <w:highlight w:val="yellow"/>
        </w:rPr>
        <w:t>.</w:t>
      </w:r>
    </w:p>
    <w:p w14:paraId="71287847" w14:textId="4C4BDE1D" w:rsidR="002E6FA7" w:rsidRDefault="002E6FA7" w:rsidP="002E6FA7">
      <w:r>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360491">
        <w:t>Figure 7</w:t>
      </w:r>
      <w:r w:rsidR="00C37170">
        <w:fldChar w:fldCharType="end"/>
      </w:r>
      <w:r>
        <w:t xml:space="preserve"> below:</w:t>
      </w:r>
    </w:p>
    <w:p w14:paraId="389B316E" w14:textId="77777777" w:rsidR="002E6FA7" w:rsidRDefault="002E6FA7" w:rsidP="002E6FA7">
      <w:pPr>
        <w:pStyle w:val="RFCFigure"/>
      </w:pPr>
      <w:r>
        <w:lastRenderedPageBreak/>
        <w:t xml:space="preserve">                ..................................</w:t>
      </w:r>
    </w:p>
    <w:p w14:paraId="34C429B2" w14:textId="77777777" w:rsidR="002E6FA7" w:rsidRDefault="002E6FA7" w:rsidP="002E6FA7">
      <w:pPr>
        <w:pStyle w:val="RFCFigure"/>
      </w:pPr>
      <w:r>
        <w:t xml:space="preserve">                :                                :</w:t>
      </w:r>
    </w:p>
    <w:p w14:paraId="6480583F" w14:textId="77777777" w:rsidR="002E6FA7" w:rsidRDefault="002E6FA7" w:rsidP="002E6FA7">
      <w:pPr>
        <w:pStyle w:val="RFCFigure"/>
      </w:pPr>
      <w:r>
        <w:t xml:space="preserve">                :   ODU Abstract Topology @ MPI  :</w:t>
      </w:r>
    </w:p>
    <w:p w14:paraId="2AC646C6" w14:textId="77777777" w:rsidR="002E6FA7" w:rsidRDefault="002E6FA7" w:rsidP="002E6FA7">
      <w:pPr>
        <w:pStyle w:val="RFCFigure"/>
      </w:pPr>
      <w:r>
        <w:t xml:space="preserve">                :                                :</w:t>
      </w:r>
    </w:p>
    <w:p w14:paraId="1395E443" w14:textId="77777777" w:rsidR="002E6FA7" w:rsidRDefault="002E6FA7" w:rsidP="002E6FA7">
      <w:pPr>
        <w:pStyle w:val="RFCFigure"/>
      </w:pPr>
      <w:r>
        <w:t xml:space="preserve">                :        +----+        +----+    :    </w:t>
      </w:r>
    </w:p>
    <w:p w14:paraId="78629901" w14:textId="77777777" w:rsidR="002E6FA7" w:rsidRDefault="002E6FA7" w:rsidP="002E6FA7">
      <w:pPr>
        <w:pStyle w:val="RFCFigure"/>
      </w:pPr>
      <w:r>
        <w:t xml:space="preserve">                :        |    |        |    |    :    </w:t>
      </w:r>
    </w:p>
    <w:p w14:paraId="7994C42E" w14:textId="6A56CDA6" w:rsidR="002E6FA7" w:rsidRDefault="002E6FA7" w:rsidP="002E6FA7">
      <w:pPr>
        <w:pStyle w:val="RFCFigure"/>
      </w:pPr>
      <w:r>
        <w:t xml:space="preserve">                :        | S1 |--------| S2 |- - - - -(</w:t>
      </w:r>
      <w:r w:rsidR="00663859">
        <w:t>R</w:t>
      </w:r>
      <w:r>
        <w:t>4)</w:t>
      </w:r>
    </w:p>
    <w:p w14:paraId="5B370CA0" w14:textId="77777777" w:rsidR="002E6FA7" w:rsidRDefault="002E6FA7" w:rsidP="002E6FA7">
      <w:pPr>
        <w:pStyle w:val="RFCFigure"/>
      </w:pPr>
      <w:r>
        <w:t xml:space="preserve">                :        +----+        +----+    :    </w:t>
      </w:r>
    </w:p>
    <w:p w14:paraId="69EC2FF6" w14:textId="77777777" w:rsidR="002E6FA7" w:rsidRDefault="002E6FA7" w:rsidP="002E6FA7">
      <w:pPr>
        <w:pStyle w:val="RFCFigure"/>
      </w:pPr>
      <w:r>
        <w:t xml:space="preserve">                :         /               |      :</w:t>
      </w:r>
    </w:p>
    <w:p w14:paraId="24F8E867" w14:textId="77777777" w:rsidR="002E6FA7" w:rsidRDefault="002E6FA7" w:rsidP="002E6FA7">
      <w:pPr>
        <w:pStyle w:val="RFCFigure"/>
      </w:pPr>
      <w:r>
        <w:t xml:space="preserve">                :        /                |      :</w:t>
      </w:r>
    </w:p>
    <w:p w14:paraId="7BF890CE" w14:textId="77777777" w:rsidR="002E6FA7" w:rsidRDefault="002E6FA7" w:rsidP="002E6FA7">
      <w:pPr>
        <w:pStyle w:val="RFCFigure"/>
      </w:pPr>
      <w:r>
        <w:t xml:space="preserve">                :    +----+   +----+      |      :</w:t>
      </w:r>
    </w:p>
    <w:p w14:paraId="09D8236E" w14:textId="77777777" w:rsidR="002E6FA7" w:rsidRDefault="002E6FA7" w:rsidP="002E6FA7">
      <w:pPr>
        <w:pStyle w:val="RFCFigure"/>
      </w:pPr>
      <w:r>
        <w:t xml:space="preserve">                :    |    |   |    |      |      :</w:t>
      </w:r>
    </w:p>
    <w:p w14:paraId="43D3D85A" w14:textId="1F1C40C8" w:rsidR="002E6FA7" w:rsidRDefault="002E6FA7" w:rsidP="002E6FA7">
      <w:pPr>
        <w:pStyle w:val="RFCFigure"/>
      </w:pPr>
      <w:r>
        <w:t xml:space="preserve">      </w:t>
      </w:r>
      <w:r w:rsidR="00663859">
        <w:t xml:space="preserve">  </w:t>
      </w:r>
      <w:r>
        <w:t>(R1)- - - - -  S3 |---| S4 |      |      :</w:t>
      </w:r>
    </w:p>
    <w:p w14:paraId="311FC0AD" w14:textId="19EE0C94" w:rsidR="002E6FA7" w:rsidRDefault="002E6FA7" w:rsidP="002E6FA7">
      <w:pPr>
        <w:pStyle w:val="RFCFigure"/>
      </w:pPr>
      <w:r>
        <w:t xml:space="preserve">                :S3-1 </w:t>
      </w:r>
      <w:r w:rsidR="00A517D7">
        <w:t xml:space="preserve">&lt;&lt;= </w:t>
      </w:r>
      <w:r>
        <w:t>+   +----+      |      :</w:t>
      </w:r>
    </w:p>
    <w:p w14:paraId="2A2F675E" w14:textId="77777777" w:rsidR="002E6FA7" w:rsidRDefault="002E6FA7" w:rsidP="002E6FA7">
      <w:pPr>
        <w:pStyle w:val="RFCFigure"/>
      </w:pPr>
      <w:r>
        <w:t xml:space="preserve">                :       =        \        |      :</w:t>
      </w:r>
    </w:p>
    <w:p w14:paraId="779D55AA" w14:textId="77777777" w:rsidR="002E6FA7" w:rsidRDefault="002E6FA7" w:rsidP="002E6FA7">
      <w:pPr>
        <w:pStyle w:val="RFCFigure"/>
      </w:pPr>
      <w:r>
        <w:t xml:space="preserve">                :       = \       \       |      :</w:t>
      </w:r>
    </w:p>
    <w:p w14:paraId="69EC56C3" w14:textId="77777777" w:rsidR="002E6FA7" w:rsidRDefault="002E6FA7" w:rsidP="002E6FA7">
      <w:pPr>
        <w:pStyle w:val="RFCFigure"/>
      </w:pPr>
      <w:r>
        <w:t xml:space="preserve">                :       == ---+    \      |      :</w:t>
      </w:r>
    </w:p>
    <w:p w14:paraId="2AC9685C" w14:textId="77777777" w:rsidR="002E6FA7" w:rsidRDefault="002E6FA7" w:rsidP="002E6FA7">
      <w:pPr>
        <w:pStyle w:val="RFCFigure"/>
      </w:pPr>
      <w:r>
        <w:t xml:space="preserve">                :        =    |     \     |      :</w:t>
      </w:r>
    </w:p>
    <w:p w14:paraId="0BB54C05" w14:textId="77777777" w:rsidR="002E6FA7" w:rsidRDefault="002E6FA7" w:rsidP="002E6FA7">
      <w:pPr>
        <w:pStyle w:val="RFCFigure"/>
      </w:pPr>
      <w:r>
        <w:t xml:space="preserve">                :        = S5 |      \    |      :</w:t>
      </w:r>
    </w:p>
    <w:p w14:paraId="453210F1" w14:textId="77777777" w:rsidR="002E6FA7" w:rsidRDefault="002E6FA7" w:rsidP="002E6FA7">
      <w:pPr>
        <w:pStyle w:val="RFCFigure"/>
      </w:pPr>
      <w:r>
        <w:t xml:space="preserve">                :        == --+       \   |      :</w:t>
      </w:r>
    </w:p>
    <w:p w14:paraId="2CC0BF13" w14:textId="5C654E06" w:rsidR="002E6FA7" w:rsidRDefault="002E6FA7" w:rsidP="002E6FA7">
      <w:pPr>
        <w:pStyle w:val="RFCFigure"/>
      </w:pPr>
      <w:r>
        <w:t xml:space="preserve">      </w:t>
      </w:r>
      <w:r w:rsidR="00663859">
        <w:t xml:space="preserve">  </w:t>
      </w:r>
      <w:r>
        <w:t>(R2)- - - - -     =  \         \  |      :</w:t>
      </w:r>
    </w:p>
    <w:p w14:paraId="796F075A" w14:textId="77777777" w:rsidR="002E6FA7" w:rsidRDefault="002E6FA7" w:rsidP="002E6FA7">
      <w:pPr>
        <w:pStyle w:val="RFCFigure"/>
      </w:pPr>
      <w:r>
        <w:t xml:space="preserve">                :S6-1 \ / =   \         \ |      :</w:t>
      </w:r>
    </w:p>
    <w:p w14:paraId="337A0487" w14:textId="77777777" w:rsidR="002E6FA7" w:rsidRDefault="002E6FA7" w:rsidP="002E6FA7">
      <w:pPr>
        <w:pStyle w:val="RFCFigure"/>
      </w:pPr>
      <w:r>
        <w:t xml:space="preserve">                :    +--- =   +----+   +----+    :    </w:t>
      </w:r>
    </w:p>
    <w:p w14:paraId="6B0C7A32" w14:textId="77777777" w:rsidR="002E6FA7" w:rsidRDefault="002E6FA7" w:rsidP="002E6FA7">
      <w:pPr>
        <w:pStyle w:val="RFCFigure"/>
      </w:pPr>
      <w:r>
        <w:t xml:space="preserve">                :    |    =   |    |   |    |    :    </w:t>
      </w:r>
    </w:p>
    <w:p w14:paraId="58B8B11F" w14:textId="356F283A" w:rsidR="002E6FA7" w:rsidRDefault="002E6FA7" w:rsidP="002E6FA7">
      <w:pPr>
        <w:pStyle w:val="RFCFigure"/>
      </w:pPr>
      <w:r>
        <w:t xml:space="preserve">                :    | S6 = --| S7 |---| S8 |- - - - -(R5)</w:t>
      </w:r>
    </w:p>
    <w:p w14:paraId="406FCDE6" w14:textId="77777777" w:rsidR="002E6FA7" w:rsidRDefault="002E6FA7" w:rsidP="002E6FA7">
      <w:pPr>
        <w:pStyle w:val="RFCFigure"/>
      </w:pPr>
      <w:r>
        <w:t xml:space="preserve">                :    +--- =   +----+   +----+    :    </w:t>
      </w:r>
    </w:p>
    <w:p w14:paraId="1C3AD004" w14:textId="77777777" w:rsidR="002E6FA7" w:rsidRDefault="002E6FA7" w:rsidP="002E6FA7">
      <w:pPr>
        <w:pStyle w:val="RFCFigure"/>
      </w:pPr>
      <w:r>
        <w:t xml:space="preserve">                :     /   =                      :</w:t>
      </w:r>
    </w:p>
    <w:p w14:paraId="174AECAB" w14:textId="04671011" w:rsidR="002E6FA7" w:rsidRDefault="002E6FA7" w:rsidP="002E6FA7">
      <w:pPr>
        <w:pStyle w:val="RFCFigure"/>
      </w:pPr>
      <w:r>
        <w:t xml:space="preserve">      </w:t>
      </w:r>
      <w:r w:rsidR="00663859">
        <w:t xml:space="preserve">  </w:t>
      </w:r>
      <w:r>
        <w:t>(R3)- - - - -  &lt;&lt;==                      :</w:t>
      </w:r>
    </w:p>
    <w:p w14:paraId="30660CFA" w14:textId="77777777" w:rsidR="002E6FA7" w:rsidRDefault="002E6FA7" w:rsidP="002E6FA7">
      <w:pPr>
        <w:pStyle w:val="RFCFigure"/>
      </w:pPr>
      <w:r>
        <w:t xml:space="preserve">                :S6-2                            :</w:t>
      </w:r>
    </w:p>
    <w:p w14:paraId="560C96C7" w14:textId="77777777" w:rsidR="002E6FA7" w:rsidRPr="000A0F17" w:rsidRDefault="002E6FA7" w:rsidP="002E6FA7">
      <w:pPr>
        <w:pStyle w:val="RFCFigure"/>
      </w:pPr>
      <w:r>
        <w:t xml:space="preserve">                :................................:</w:t>
      </w:r>
    </w:p>
    <w:p w14:paraId="3C0146D5" w14:textId="77777777" w:rsidR="002E6FA7" w:rsidRPr="000A0F17" w:rsidRDefault="002E6FA7" w:rsidP="002E6FA7">
      <w:pPr>
        <w:pStyle w:val="RFCFigure"/>
      </w:pPr>
    </w:p>
    <w:p w14:paraId="18071A7F" w14:textId="2B4D8E39" w:rsidR="002E6FA7" w:rsidRPr="005E4EEA" w:rsidRDefault="006832B9" w:rsidP="002E6FA7">
      <w:pPr>
        <w:pStyle w:val="Caption"/>
        <w:tabs>
          <w:tab w:val="clear" w:pos="0"/>
        </w:tabs>
        <w:ind w:left="1152" w:hanging="360"/>
      </w:pPr>
      <w:bookmarkStart w:id="79" w:name="_Ref484844225"/>
      <w:r>
        <w:t xml:space="preserve">- </w:t>
      </w:r>
      <w:r w:rsidR="002E6FA7">
        <w:t>ODU2 Transit Tunnel</w:t>
      </w:r>
      <w:bookmarkEnd w:id="79"/>
    </w:p>
    <w:p w14:paraId="639027B1" w14:textId="77777777" w:rsidR="003362AE" w:rsidRPr="009A0E4E" w:rsidRDefault="003362AE" w:rsidP="003362AE">
      <w:pPr>
        <w:pStyle w:val="Heading3"/>
      </w:pPr>
      <w:bookmarkStart w:id="80" w:name="_Ref500432805"/>
      <w:bookmarkStart w:id="81" w:name="_Ref500433287"/>
      <w:bookmarkStart w:id="82" w:name="_Toc528005044"/>
      <w:r w:rsidRPr="009A0E4E">
        <w:t>EPL over ODU Service</w:t>
      </w:r>
      <w:bookmarkEnd w:id="80"/>
      <w:bookmarkEnd w:id="81"/>
      <w:bookmarkEnd w:id="82"/>
      <w:r w:rsidRPr="009A0E4E">
        <w:t xml:space="preserve"> </w:t>
      </w:r>
    </w:p>
    <w:p w14:paraId="5B7B07A6" w14:textId="0BECD927"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360491">
        <w:t>4.3.2</w:t>
      </w:r>
      <w:r w:rsidR="00AC33EE">
        <w:fldChar w:fldCharType="end"/>
      </w:r>
      <w:r w:rsidR="00AC33EE">
        <w:t xml:space="preserve">, </w:t>
      </w:r>
      <w:r w:rsidRPr="005F1E87">
        <w:t xml:space="preserve">the access links are configured as </w:t>
      </w:r>
      <w:r w:rsidR="006E28E8" w:rsidRPr="005F1E87">
        <w:t>Ethernet</w:t>
      </w:r>
      <w:r w:rsidRPr="005F1E87">
        <w:t xml:space="preserve"> Link</w:t>
      </w:r>
      <w:r w:rsidR="006E28E8" w:rsidRPr="005F1E87">
        <w:t>s</w:t>
      </w:r>
      <w:r w:rsidRPr="005F1E87">
        <w:t>.</w:t>
      </w:r>
    </w:p>
    <w:p w14:paraId="045349EA" w14:textId="77777777" w:rsidR="00017C9D" w:rsidRDefault="00364127" w:rsidP="009A0E4E">
      <w:pPr>
        <w:rPr>
          <w:i/>
          <w:highlight w:val="yellow"/>
        </w:rPr>
      </w:pPr>
      <w:r w:rsidRPr="005F1E87">
        <w:rPr>
          <w:i/>
          <w:highlight w:val="yellow"/>
        </w:rPr>
        <w:t>[</w:t>
      </w:r>
      <w:r w:rsidRPr="005F1E87">
        <w:rPr>
          <w:b/>
          <w:i/>
          <w:highlight w:val="yellow"/>
        </w:rPr>
        <w:t>Editors’ note</w:t>
      </w:r>
      <w:r w:rsidRPr="005F1E87">
        <w:rPr>
          <w:i/>
          <w:highlight w:val="yellow"/>
        </w:rPr>
        <w:t xml:space="preserve">:] Need to </w:t>
      </w:r>
      <w:r w:rsidR="009349C3">
        <w:rPr>
          <w:i/>
          <w:highlight w:val="yellow"/>
        </w:rPr>
        <w:t>add information about the use of the Ethernet client topology</w:t>
      </w:r>
      <w:r w:rsidRPr="005F1E87">
        <w:rPr>
          <w:i/>
          <w:highlight w:val="yellow"/>
        </w:rPr>
        <w:t>.</w:t>
      </w:r>
    </w:p>
    <w:p w14:paraId="19E140BA" w14:textId="0A4748D0"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717CD5BE" w14:textId="2ECA92E2" w:rsidR="009A0E4E" w:rsidRDefault="00364127" w:rsidP="009A0E4E">
      <w:r>
        <w:lastRenderedPageBreak/>
        <w:t>T</w:t>
      </w:r>
      <w:r w:rsidR="009A0E4E">
        <w:t xml:space="preserve">o setup </w:t>
      </w:r>
      <w:r>
        <w:t xml:space="preserve">this </w:t>
      </w:r>
      <w:r w:rsidR="009A0E4E">
        <w:t xml:space="preserve">IP link, between </w:t>
      </w:r>
      <w:r w:rsidR="00663859">
        <w:t>R</w:t>
      </w:r>
      <w:r w:rsidR="009A0E4E">
        <w:t xml:space="preserve">1 and </w:t>
      </w:r>
      <w:r>
        <w:t xml:space="preserve">R5,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4C810182" w14:textId="50F773E4"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360491">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0439F9DA" w:rsidR="009A0E4E" w:rsidRDefault="009A0E4E" w:rsidP="009A0E4E">
      <w:r>
        <w:rPr>
          <w:highlight w:val="yellow"/>
        </w:rPr>
        <w:t xml:space="preserve">If the 10GE physical links are not reported as ODU links within the </w:t>
      </w:r>
      <w:r w:rsidR="008A7960">
        <w:rPr>
          <w:highlight w:val="yellow"/>
        </w:rPr>
        <w:t>OTN</w:t>
      </w:r>
      <w:r w:rsidR="008A7960" w:rsidRPr="00D4552E">
        <w:rPr>
          <w:highlight w:val="yellow"/>
        </w:rPr>
        <w:t xml:space="preserve"> </w:t>
      </w:r>
      <w:r w:rsidRPr="00D4552E">
        <w:rPr>
          <w:highlight w:val="yellow"/>
        </w:rPr>
        <w:t xml:space="preserve">topology information, described in section </w:t>
      </w:r>
      <w:r w:rsidR="00016451">
        <w:fldChar w:fldCharType="begin"/>
      </w:r>
      <w:r w:rsidR="00016451">
        <w:rPr>
          <w:highlight w:val="yellow"/>
        </w:rPr>
        <w:instrText xml:space="preserve"> REF _Ref500432575 \r \h \t </w:instrText>
      </w:r>
      <w:r w:rsidR="00016451">
        <w:fldChar w:fldCharType="separate"/>
      </w:r>
      <w:r w:rsidR="00360491">
        <w:rPr>
          <w:highlight w:val="yellow"/>
        </w:rPr>
        <w:t>5.1.1</w:t>
      </w:r>
      <w:r w:rsidR="00016451">
        <w:fldChar w:fldCharType="end"/>
      </w:r>
      <w:r w:rsidRPr="00D4552E">
        <w:rPr>
          <w:highlight w:val="yellow"/>
        </w:rPr>
        <w:t xml:space="preserve"> </w:t>
      </w:r>
      <w:r w:rsidRPr="00EC1E00">
        <w:rPr>
          <w:noProof/>
          <w:highlight w:val="yellow"/>
        </w:rPr>
        <w:t>above</w:t>
      </w:r>
      <w:r w:rsidRPr="00D4552E">
        <w:rPr>
          <w:highlight w:val="yellow"/>
        </w:rPr>
        <w:t xml:space="preserve"> </w:t>
      </w:r>
      <w:r>
        <w:rPr>
          <w:highlight w:val="yellow"/>
        </w:rPr>
        <w:t xml:space="preserve">than the MDSC will not have sufficient information </w:t>
      </w:r>
      <w:r w:rsidRPr="00D4552E">
        <w:rPr>
          <w:highlight w:val="yellow"/>
        </w:rPr>
        <w:t xml:space="preserve">to know that </w:t>
      </w:r>
      <w:r w:rsidR="00663859">
        <w:rPr>
          <w:highlight w:val="yellow"/>
        </w:rPr>
        <w:t>R</w:t>
      </w:r>
      <w:r w:rsidRPr="00D4552E">
        <w:rPr>
          <w:highlight w:val="yellow"/>
        </w:rPr>
        <w:t xml:space="preserve">1 and </w:t>
      </w:r>
      <w:r w:rsidR="00364127">
        <w:rPr>
          <w:highlight w:val="yellow"/>
        </w:rPr>
        <w:t>R5</w:t>
      </w:r>
      <w:r w:rsidRPr="00D4552E">
        <w:rPr>
          <w:highlight w:val="yellow"/>
        </w:rPr>
        <w:t xml:space="preserve"> are attached to </w:t>
      </w:r>
      <w:r w:rsidR="00364127">
        <w:rPr>
          <w:highlight w:val="yellow"/>
        </w:rPr>
        <w:t xml:space="preserve">the access links terminating on </w:t>
      </w:r>
      <w:r w:rsidRPr="00D4552E">
        <w:rPr>
          <w:highlight w:val="yellow"/>
        </w:rPr>
        <w:t>S3 and S6.</w:t>
      </w:r>
    </w:p>
    <w:p w14:paraId="52D18C8F" w14:textId="72430B41" w:rsidR="009A0E4E" w:rsidRPr="000952C8" w:rsidRDefault="009A0E4E" w:rsidP="009A0E4E">
      <w:pPr>
        <w:rPr>
          <w:highlight w:val="yellow"/>
        </w:rPr>
      </w:pPr>
      <w:r w:rsidRPr="00D4552E">
        <w:rPr>
          <w:highlight w:val="yellow"/>
        </w:rPr>
        <w:t xml:space="preserve">Assuming that the MDSC knows how </w:t>
      </w:r>
      <w:r w:rsidR="00663859">
        <w:rPr>
          <w:highlight w:val="yellow"/>
        </w:rPr>
        <w:t>R</w:t>
      </w:r>
      <w:r w:rsidRPr="00D4552E">
        <w:rPr>
          <w:highlight w:val="yellow"/>
        </w:rPr>
        <w:t xml:space="preserve">1 and </w:t>
      </w:r>
      <w:r w:rsidR="00663859">
        <w:rPr>
          <w:highlight w:val="yellow"/>
        </w:rPr>
        <w:t>R</w:t>
      </w:r>
      <w:r w:rsidRPr="00D4552E">
        <w:rPr>
          <w:highlight w:val="yellow"/>
        </w:rPr>
        <w:t>3 are attached to the transport network, the MDSC would request the Transport PNC to setup an ODU2 end-to-end Tunnel between S3 and S6.</w:t>
      </w:r>
    </w:p>
    <w:p w14:paraId="4C0A3027" w14:textId="4C6BBEA6" w:rsidR="009A0E4E" w:rsidRPr="000952C8" w:rsidRDefault="009A0E4E" w:rsidP="009A0E4E">
      <w:pPr>
        <w:rPr>
          <w:highlight w:val="yellow"/>
        </w:rPr>
      </w:pPr>
      <w:r w:rsidRPr="00D4552E">
        <w:rPr>
          <w:highlight w:val="yellow"/>
        </w:rPr>
        <w:t xml:space="preserve">This ODU Tunnel is setup between two TTPs of nodes S3 and S6. In </w:t>
      </w:r>
      <w:r w:rsidRPr="00EC1E00">
        <w:rPr>
          <w:noProof/>
          <w:highlight w:val="yellow"/>
        </w:rPr>
        <w:t>case</w:t>
      </w:r>
      <w:r w:rsidR="00EC1E00">
        <w:rPr>
          <w:noProof/>
          <w:highlight w:val="yellow"/>
        </w:rPr>
        <w:t xml:space="preserve"> of</w:t>
      </w:r>
      <w:r w:rsidRPr="00D4552E">
        <w:rPr>
          <w:highlight w:val="yellow"/>
        </w:rPr>
        <w:t xml:space="preserve"> nodes S3 and S6 support more than one TTP, the MDSC should decide which TTP to use.</w:t>
      </w:r>
    </w:p>
    <w:p w14:paraId="3DE618B7" w14:textId="191ADFC0"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360491">
        <w:rPr>
          <w:highlight w:val="yellow"/>
        </w:rPr>
        <w:t>5.1.5</w:t>
      </w:r>
      <w:r w:rsidR="00016451">
        <w:rPr>
          <w:highlight w:val="yellow"/>
        </w:rPr>
        <w:fldChar w:fldCharType="end"/>
      </w:r>
      <w:r w:rsidRPr="00192360">
        <w:rPr>
          <w:highlight w:val="yellow"/>
        </w:rPr>
        <w:t xml:space="preserve">, depending on the different hardware implementations of the physical nodes S3 and S6, not all the access links can be connected to all the TTPs. The MDSC should therefore </w:t>
      </w:r>
      <w:r w:rsidR="00EC1E00">
        <w:rPr>
          <w:noProof/>
          <w:highlight w:val="yellow"/>
        </w:rPr>
        <w:t>select not only</w:t>
      </w:r>
      <w:r w:rsidRPr="00EC1E00">
        <w:rPr>
          <w:noProof/>
          <w:highlight w:val="yellow"/>
        </w:rPr>
        <w:t xml:space="preserve"> the optimal TTP</w:t>
      </w:r>
      <w:r w:rsidRPr="00192360">
        <w:rPr>
          <w:highlight w:val="yellow"/>
        </w:rPr>
        <w:t xml:space="preserve"> but also a TTP that would allow the Tunnel to be used by the service.</w:t>
      </w:r>
    </w:p>
    <w:p w14:paraId="3F4F086F" w14:textId="446E18E0" w:rsidR="009A0E4E" w:rsidRPr="007A6E2B" w:rsidRDefault="009A0E4E" w:rsidP="009A0E4E">
      <w:pPr>
        <w:rPr>
          <w:highlight w:val="yellow"/>
        </w:rPr>
      </w:pPr>
      <w:r w:rsidRPr="00D4552E">
        <w:rPr>
          <w:highlight w:val="yellow"/>
        </w:rPr>
        <w:t xml:space="preserve">It is assumed that in </w:t>
      </w:r>
      <w:r w:rsidRPr="00EC1E00">
        <w:rPr>
          <w:noProof/>
          <w:highlight w:val="yellow"/>
        </w:rPr>
        <w:t>case</w:t>
      </w:r>
      <w:r w:rsidR="00EC1E00">
        <w:rPr>
          <w:noProof/>
          <w:highlight w:val="yellow"/>
        </w:rPr>
        <w:t xml:space="preserve"> of</w:t>
      </w:r>
      <w:r w:rsidRPr="00D4552E">
        <w:rPr>
          <w:highlight w:val="yellow"/>
        </w:rPr>
        <w:t xml:space="preserve"> node S3 or node S6 supports only one TTP, this TTP can be accessed by all the access links.</w:t>
      </w:r>
    </w:p>
    <w:p w14:paraId="3B0BFA68" w14:textId="0F2ECADE" w:rsidR="00F47FB9" w:rsidRDefault="00F47FB9" w:rsidP="00F47FB9">
      <w:r w:rsidRPr="008F1347">
        <w:t xml:space="preserve">Appendix </w:t>
      </w:r>
      <w:r w:rsidR="00714BBF">
        <w:fldChar w:fldCharType="begin"/>
      </w:r>
      <w:r w:rsidR="00714BBF">
        <w:instrText xml:space="preserve"> REF _Ref518288571 \r \h \t </w:instrText>
      </w:r>
      <w:r w:rsidR="00714BBF">
        <w:fldChar w:fldCharType="separate"/>
      </w:r>
      <w:r w:rsidR="00360491">
        <w:t>B.2.2</w:t>
      </w:r>
      <w:r w:rsidR="00714BBF">
        <w:fldChar w:fldCharType="end"/>
      </w:r>
      <w:r>
        <w:t xml:space="preserve"> </w:t>
      </w:r>
      <w:r w:rsidRPr="008F1347">
        <w:t xml:space="preserve">provides the </w:t>
      </w:r>
      <w:r w:rsidRPr="008F1347">
        <w:rPr>
          <w:lang w:val="en"/>
        </w:rPr>
        <w:t>detailed JSON code ("</w:t>
      </w:r>
      <w:r w:rsidRPr="008F1347">
        <w:t>mpi1-odu2-tunnel-config.json</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56037000" w14:textId="791A5ED0"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w:t>
      </w:r>
      <w:r w:rsidR="00663859">
        <w:rPr>
          <w:highlight w:val="yellow"/>
        </w:rPr>
        <w:t>R</w:t>
      </w:r>
      <w:r w:rsidRPr="00D4552E">
        <w:rPr>
          <w:highlight w:val="yellow"/>
        </w:rPr>
        <w:t xml:space="preserve">1 and </w:t>
      </w:r>
      <w:r w:rsidR="00663859">
        <w:rPr>
          <w:highlight w:val="yellow"/>
        </w:rPr>
        <w:t>R</w:t>
      </w:r>
      <w:r w:rsidRPr="00D4552E">
        <w:rPr>
          <w:highlight w:val="yellow"/>
        </w:rPr>
        <w:t>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360491">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xml:space="preserve">), the MDSC also needs to request the setup of an EPL service from the access links on S3 and S6, attached to </w:t>
      </w:r>
      <w:r w:rsidR="00663859">
        <w:rPr>
          <w:highlight w:val="yellow"/>
        </w:rPr>
        <w:t>R</w:t>
      </w:r>
      <w:r w:rsidRPr="00D4552E">
        <w:rPr>
          <w:highlight w:val="yellow"/>
        </w:rPr>
        <w:t xml:space="preserve">1 and </w:t>
      </w:r>
      <w:r w:rsidR="00663859">
        <w:rPr>
          <w:highlight w:val="yellow"/>
        </w:rPr>
        <w:t>R</w:t>
      </w:r>
      <w:r w:rsidRPr="00D4552E">
        <w:rPr>
          <w:highlight w:val="yellow"/>
        </w:rPr>
        <w:t>3, and this ODU2 Tunnel.</w:t>
      </w:r>
    </w:p>
    <w:p w14:paraId="238FB753" w14:textId="36FF65F8" w:rsidR="00714BBF" w:rsidRDefault="00714BBF" w:rsidP="009A0E4E">
      <w:r w:rsidRPr="00F92524">
        <w:lastRenderedPageBreak/>
        <w:t xml:space="preserve">Appendix </w:t>
      </w:r>
      <w:r>
        <w:fldChar w:fldCharType="begin"/>
      </w:r>
      <w:r>
        <w:instrText xml:space="preserve"> REF _Ref518288460 \r \h \t </w:instrText>
      </w:r>
      <w:r>
        <w:fldChar w:fldCharType="separate"/>
      </w:r>
      <w:r w:rsidR="00360491">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CLIENT-SVC</w:t>
      </w:r>
      <w:r w:rsidRPr="00F92524">
        <w:t>] YANG model at MPI1</w:t>
      </w:r>
      <w:r w:rsidRPr="00F92524">
        <w:rPr>
          <w:lang w:val="en"/>
        </w:rPr>
        <w:t>.</w:t>
      </w:r>
    </w:p>
    <w:p w14:paraId="5CEC9C7F" w14:textId="77777777" w:rsidR="003362AE" w:rsidRPr="00016451" w:rsidRDefault="003362AE" w:rsidP="003362AE">
      <w:pPr>
        <w:pStyle w:val="Heading3"/>
      </w:pPr>
      <w:bookmarkStart w:id="83" w:name="_Toc528005045"/>
      <w:r w:rsidRPr="00016451">
        <w:t>Other OTN Client Services</w:t>
      </w:r>
      <w:bookmarkEnd w:id="83"/>
      <w:r w:rsidRPr="00016451">
        <w:t xml:space="preserve"> </w:t>
      </w:r>
    </w:p>
    <w:p w14:paraId="3A368075" w14:textId="0E9F92ED"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7EAE770" w14:textId="77777777"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69BD92D8"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28B75C89" w14:textId="7EEAF1BE"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00360491">
        <w:t>4.3.3</w:t>
      </w:r>
      <w:r w:rsidR="00950EE9">
        <w:fldChar w:fldCharType="end"/>
      </w:r>
      <w:r w:rsidRPr="006E28E8">
        <w:t xml:space="preserve">, the CNC needs to setup an STM-64 Private Link service, supporting an IP link, between </w:t>
      </w:r>
      <w:r w:rsidR="00663859">
        <w:t>R</w:t>
      </w:r>
      <w:r w:rsidRPr="006E28E8">
        <w:t xml:space="preserve">1 and </w:t>
      </w:r>
      <w:r w:rsidR="00663859">
        <w:t>R</w:t>
      </w:r>
      <w:r w:rsidRPr="006E28E8">
        <w:t>3 and requests this service at the CMI to the MDSC.</w:t>
      </w:r>
    </w:p>
    <w:p w14:paraId="1D65B51C" w14:textId="5742F9B3" w:rsidR="006E28E8" w:rsidRDefault="006E28E8" w:rsidP="006E28E8">
      <w:r>
        <w:t xml:space="preserve">MDSC needs to setup an </w:t>
      </w:r>
      <w:r w:rsidRPr="006E28E8">
        <w:t>STM-64 Private Link service</w:t>
      </w:r>
      <w:r>
        <w:t xml:space="preserve"> between </w:t>
      </w:r>
      <w:r w:rsidR="00663859">
        <w:t>R</w:t>
      </w:r>
      <w:r>
        <w:t xml:space="preserve">1 and </w:t>
      </w:r>
      <w:r w:rsidR="00663859">
        <w:t>R</w:t>
      </w:r>
      <w:r>
        <w:t>3 supported by an ODU2 end-to-end connection between S3 and S6.</w:t>
      </w:r>
    </w:p>
    <w:p w14:paraId="61E1B5A2" w14:textId="0C6F1A94"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360491">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51D1F780"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360491">
        <w:rPr>
          <w:highlight w:val="yellow"/>
        </w:rPr>
        <w:t>5.2.2</w:t>
      </w:r>
      <w:r>
        <w:fldChar w:fldCharType="end"/>
      </w:r>
      <w:r w:rsidRPr="00D4552E">
        <w:rPr>
          <w:highlight w:val="yellow"/>
        </w:rPr>
        <w:t>, apply here:</w:t>
      </w:r>
    </w:p>
    <w:p w14:paraId="02E5AD59" w14:textId="19B22601" w:rsidR="00016451"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and </w:t>
      </w:r>
      <w:r w:rsidR="00663859">
        <w:rPr>
          <w:highlight w:val="yellow"/>
        </w:rPr>
        <w:t>R</w:t>
      </w:r>
      <w:r w:rsidRPr="00D4552E">
        <w:rPr>
          <w:highlight w:val="yellow"/>
        </w:rPr>
        <w:t>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84" w:name="_Toc528005046"/>
      <w:r w:rsidRPr="00016451">
        <w:t>EVPL over ODU Service</w:t>
      </w:r>
      <w:bookmarkEnd w:id="84"/>
      <w:r w:rsidRPr="00016451">
        <w:t xml:space="preserve"> </w:t>
      </w:r>
    </w:p>
    <w:p w14:paraId="4F902814" w14:textId="77777777"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685E58A3" w14:textId="404B1BFA" w:rsidR="006E28E8" w:rsidRPr="006E28E8" w:rsidRDefault="006E28E8" w:rsidP="006E28E8">
      <w:r w:rsidRPr="006E28E8">
        <w:lastRenderedPageBreak/>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360491">
        <w:t>5.2.2</w:t>
      </w:r>
      <w:r w:rsidR="00950EE9">
        <w:fldChar w:fldCharType="end"/>
      </w:r>
      <w:r>
        <w:t xml:space="preserve"> </w:t>
      </w:r>
      <w:r w:rsidRPr="006E28E8">
        <w:t>above.</w:t>
      </w:r>
    </w:p>
    <w:p w14:paraId="067B4919" w14:textId="077964F7"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00360491">
        <w:t>4.3.4</w:t>
      </w:r>
      <w:r w:rsidR="00950EE9">
        <w:fldChar w:fldCharType="end"/>
      </w:r>
      <w:r w:rsidRPr="006E28E8">
        <w:t xml:space="preserve">, the CNC needs to setup EVPL services, supporting IP links,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and requests these services at the CMI to the MDSC.</w:t>
      </w:r>
    </w:p>
    <w:p w14:paraId="42AFFC6E" w14:textId="1500AD23" w:rsidR="006E28E8" w:rsidRPr="006E28E8" w:rsidRDefault="006E28E8" w:rsidP="006E28E8">
      <w:r w:rsidRPr="006E28E8">
        <w:t xml:space="preserve">MDSC needs to setup two EVPL services,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supported by ODU0 end-to-end connections between S3 and S6 and between S3 and S2 respectively.</w:t>
      </w:r>
    </w:p>
    <w:p w14:paraId="7473D236" w14:textId="78CD66C4"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360491">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57E6A64A"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360491">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3431AAD8" w:rsidR="00016451" w:rsidRPr="007A6E2B"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w:t>
      </w:r>
      <w:r w:rsidR="00663859">
        <w:rPr>
          <w:highlight w:val="yellow"/>
        </w:rPr>
        <w:t>R</w:t>
      </w:r>
      <w:r w:rsidRPr="00D4552E">
        <w:rPr>
          <w:highlight w:val="yellow"/>
        </w:rPr>
        <w:t xml:space="preserve">3 and </w:t>
      </w:r>
      <w:r w:rsidR="00663859">
        <w:rPr>
          <w:highlight w:val="yellow"/>
        </w:rPr>
        <w:t>R</w:t>
      </w:r>
      <w:r w:rsidRPr="00D4552E">
        <w:rPr>
          <w:highlight w:val="yellow"/>
        </w:rPr>
        <w:t>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2A3A6D30" w:rsidR="00016451" w:rsidRDefault="00016451" w:rsidP="00016451">
      <w:r w:rsidRPr="00D4552E">
        <w:rPr>
          <w:highlight w:val="yellow"/>
        </w:rPr>
        <w:t xml:space="preserve">In addition, the MDSC needs to get the information that the access links on S3, S6 and S2 are capable </w:t>
      </w:r>
      <w:r w:rsidR="00EC1E00">
        <w:rPr>
          <w:noProof/>
          <w:highlight w:val="yellow"/>
        </w:rPr>
        <w:t>of supporting</w:t>
      </w:r>
      <w:r w:rsidRPr="00D4552E">
        <w:rPr>
          <w:highlight w:val="yellow"/>
        </w:rPr>
        <w:t xml:space="preserve">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360491">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415FA029" w:rsidR="003362AE" w:rsidRDefault="003362AE" w:rsidP="003362AE">
      <w:pPr>
        <w:pStyle w:val="Heading2"/>
      </w:pPr>
      <w:bookmarkStart w:id="85" w:name="_Ref500419166"/>
      <w:bookmarkStart w:id="86" w:name="_Toc528005047"/>
      <w:r>
        <w:t>YANG Mode</w:t>
      </w:r>
      <w:r w:rsidR="00955E5F">
        <w:t>l</w:t>
      </w:r>
      <w:r>
        <w:t>s for Protection Configuration</w:t>
      </w:r>
      <w:bookmarkEnd w:id="85"/>
      <w:bookmarkEnd w:id="86"/>
    </w:p>
    <w:p w14:paraId="79AFFC07" w14:textId="77777777" w:rsidR="006E28E8" w:rsidRDefault="006E28E8" w:rsidP="006E28E8">
      <w:pPr>
        <w:pStyle w:val="Heading3"/>
      </w:pPr>
      <w:bookmarkStart w:id="87" w:name="_Toc490054152"/>
      <w:bookmarkStart w:id="88" w:name="_Toc497144543"/>
      <w:bookmarkStart w:id="89" w:name="_Toc528005048"/>
      <w:r>
        <w:t>Linear Protection (end-to-end)</w:t>
      </w:r>
      <w:bookmarkEnd w:id="87"/>
      <w:bookmarkEnd w:id="88"/>
      <w:bookmarkEnd w:id="89"/>
    </w:p>
    <w:p w14:paraId="47095D10" w14:textId="77777777" w:rsidR="00606C15" w:rsidRPr="00B940F0" w:rsidRDefault="00606C15" w:rsidP="00606C15">
      <w:r w:rsidRPr="00CA3204">
        <w:t xml:space="preserve">To be </w:t>
      </w:r>
      <w:r w:rsidRPr="005719C7">
        <w:t>discussed in future versions of this document.</w:t>
      </w:r>
    </w:p>
    <w:p w14:paraId="01056BFC" w14:textId="77777777" w:rsidR="006E28E8" w:rsidRDefault="006E28E8" w:rsidP="006E28E8">
      <w:pPr>
        <w:pStyle w:val="Heading3"/>
      </w:pPr>
      <w:bookmarkStart w:id="90" w:name="_Toc490054153"/>
      <w:bookmarkStart w:id="91" w:name="_Toc497144544"/>
      <w:bookmarkStart w:id="92" w:name="_Toc528005049"/>
      <w:r>
        <w:t>Segmented Protection</w:t>
      </w:r>
      <w:bookmarkEnd w:id="90"/>
      <w:bookmarkEnd w:id="91"/>
      <w:bookmarkEnd w:id="92"/>
    </w:p>
    <w:p w14:paraId="45016C5E" w14:textId="77777777" w:rsidR="00606C15" w:rsidRPr="00B940F0" w:rsidRDefault="00606C15" w:rsidP="00606C15">
      <w:r w:rsidRPr="00CA3204">
        <w:t xml:space="preserve">To be </w:t>
      </w:r>
      <w:r w:rsidRPr="005719C7">
        <w:t>discussed in future versions of this document.</w:t>
      </w:r>
    </w:p>
    <w:p w14:paraId="20BB70F7" w14:textId="77777777" w:rsidR="006F6F19" w:rsidRPr="009D5F17" w:rsidRDefault="006F6F19" w:rsidP="001E3E79">
      <w:pPr>
        <w:pStyle w:val="Heading1"/>
      </w:pPr>
      <w:bookmarkStart w:id="93" w:name="_Toc528005050"/>
      <w:r w:rsidRPr="009D5F17">
        <w:lastRenderedPageBreak/>
        <w:t>Security Considerations</w:t>
      </w:r>
      <w:bookmarkEnd w:id="93"/>
    </w:p>
    <w:p w14:paraId="21634550" w14:textId="161004EE" w:rsidR="001A69DB" w:rsidRDefault="001A69DB" w:rsidP="001A69DB">
      <w:r>
        <w:t xml:space="preserve">Inherently </w:t>
      </w:r>
      <w:r>
        <w:t>OTN networks ensure privacy and</w:t>
      </w:r>
      <w:r>
        <w:t xml:space="preserve"> </w:t>
      </w:r>
      <w:r>
        <w:t xml:space="preserve">security </w:t>
      </w:r>
      <w:r>
        <w:t xml:space="preserve">via </w:t>
      </w:r>
      <w:r>
        <w:t>hard partitioning of traffic onto dedicated circuits.</w:t>
      </w:r>
      <w:r>
        <w:t xml:space="preserve"> The</w:t>
      </w:r>
      <w:r>
        <w:t xml:space="preserve"> </w:t>
      </w:r>
      <w:r>
        <w:t>separation</w:t>
      </w:r>
      <w:r>
        <w:t xml:space="preserve"> of network traffic makes it difficult to intercept data transferred between nodes over OTN-channelized links. </w:t>
      </w:r>
    </w:p>
    <w:p w14:paraId="48500BDC" w14:textId="3072062A" w:rsidR="00887C54" w:rsidRDefault="00887C54" w:rsidP="009D5F17">
      <w:r w:rsidRPr="00887C54">
        <w:t xml:space="preserve">This document analyses the applicability of the YANG models being defined by </w:t>
      </w:r>
      <w:r>
        <w:t xml:space="preserve">the </w:t>
      </w:r>
      <w:r w:rsidRPr="00887C54">
        <w:t>IETF to support OTN single and multi-domain scenarios</w:t>
      </w:r>
      <w:r w:rsidRPr="00887C54">
        <w:t xml:space="preserve"> </w:t>
      </w:r>
      <w:r w:rsidR="008C122A" w:rsidRPr="008C122A">
        <w:t xml:space="preserve">There are no </w:t>
      </w:r>
      <w:r w:rsidR="008C122A">
        <w:t xml:space="preserve">specific new </w:t>
      </w:r>
      <w:r w:rsidR="001A69DB">
        <w:t xml:space="preserve">security </w:t>
      </w:r>
      <w:r w:rsidR="008C122A">
        <w:t xml:space="preserve">considerations </w:t>
      </w:r>
      <w:r>
        <w:t xml:space="preserve">introduced by </w:t>
      </w:r>
      <w:r w:rsidR="008C122A">
        <w:t>this documen</w:t>
      </w:r>
      <w:r>
        <w:t xml:space="preserve">t. </w:t>
      </w:r>
    </w:p>
    <w:p w14:paraId="51E97A76" w14:textId="6A2CDA9C" w:rsidR="009D5F17" w:rsidRPr="008C122A"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050BECB1" w14:textId="77777777" w:rsidR="00055923" w:rsidRPr="009D5F17" w:rsidRDefault="00055923" w:rsidP="00055923">
      <w:pPr>
        <w:pStyle w:val="Heading1"/>
      </w:pPr>
      <w:bookmarkStart w:id="94" w:name="_Toc528005051"/>
      <w:r w:rsidRPr="009D5F17">
        <w:t>IANA Considerations</w:t>
      </w:r>
      <w:bookmarkEnd w:id="94"/>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95" w:name="_Toc528005052"/>
      <w:r w:rsidRPr="00343254">
        <w:t>References</w:t>
      </w:r>
      <w:bookmarkEnd w:id="95"/>
    </w:p>
    <w:p w14:paraId="090019CE" w14:textId="77777777" w:rsidR="002E1F5F" w:rsidRPr="00343254" w:rsidRDefault="002E1F5F" w:rsidP="001E3E79">
      <w:pPr>
        <w:pStyle w:val="Heading2"/>
      </w:pPr>
      <w:bookmarkStart w:id="96" w:name="_Toc528005053"/>
      <w:r w:rsidRPr="00343254">
        <w:t>Normative References</w:t>
      </w:r>
      <w:bookmarkEnd w:id="96"/>
    </w:p>
    <w:p w14:paraId="63EA9806" w14:textId="77777777" w:rsidR="00343254" w:rsidRDefault="00343254" w:rsidP="00343254">
      <w:pPr>
        <w:pStyle w:val="RFCReferencesBookmark"/>
      </w:pPr>
      <w:r>
        <w:t>[RFC7926] Farrel,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B2B98FF" w14:textId="77777777" w:rsidR="00343254" w:rsidRDefault="00343254" w:rsidP="00343254">
      <w:pPr>
        <w:pStyle w:val="RFCReferencesBookmark"/>
      </w:pPr>
      <w:r>
        <w:t>[ACTN-Frame] Ceccarelli, D., Lee, Y. et al., "Framework for Abstraction and Control of Transport Networks", draft-ietf-teas-actn-framework, work in progress.</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lastRenderedPageBreak/>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draft-ietf-ccamp-otn-topo-yang,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draft-zheng-ccamp-client-topo-yang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draft-ietf-teas-yang-te, work in progress.</w:t>
      </w:r>
    </w:p>
    <w:p w14:paraId="345295C1" w14:textId="77777777" w:rsidR="00343254" w:rsidRPr="009D350A" w:rsidRDefault="00343254" w:rsidP="00343254">
      <w:pPr>
        <w:pStyle w:val="RFCReferencesBookmark"/>
      </w:pPr>
      <w:r w:rsidRPr="009D350A">
        <w:t>[PATH-COMPUTE]</w:t>
      </w:r>
      <w:r w:rsidRPr="009D350A">
        <w:tab/>
        <w:t xml:space="preserve">Busi, I., Belotti, S. </w:t>
      </w:r>
      <w:r w:rsidRPr="00EC1E00">
        <w:rPr>
          <w:noProof/>
        </w:rPr>
        <w:t>et al</w:t>
      </w:r>
      <w:r w:rsidRPr="00081799">
        <w:t>, "Yang model for requesting Path Computation</w:t>
      </w:r>
      <w:r w:rsidRPr="009D350A">
        <w:t>", draft-busibel-teas-yang-path-computation,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r>
        <w:t>ietf</w:t>
      </w:r>
      <w:r w:rsidRPr="000A0F17">
        <w:t xml:space="preserve">-ccamp-otn-tunnel-model, </w:t>
      </w:r>
      <w:r w:rsidRPr="00C57086">
        <w:t>work in progress.</w:t>
      </w:r>
    </w:p>
    <w:p w14:paraId="634041DB" w14:textId="3F6E3420" w:rsidR="0091245F" w:rsidRPr="00F41C0D" w:rsidRDefault="0091245F" w:rsidP="000D1432">
      <w:pPr>
        <w:pStyle w:val="RFCReferencesBookmark"/>
        <w:rPr>
          <w:lang w:val="en"/>
        </w:rPr>
      </w:pPr>
      <w:r>
        <w:t>[CLIENT-SVC]</w:t>
      </w:r>
      <w:r>
        <w:tab/>
      </w:r>
      <w:r w:rsidRPr="000A0F17">
        <w:t>Zheng, H. et al., "</w:t>
      </w:r>
      <w:r w:rsidRPr="0091245F">
        <w:t>A YANG Data Model for Optical Transport Network Client Signals</w:t>
      </w:r>
      <w:r>
        <w:t xml:space="preserve">", </w:t>
      </w:r>
      <w:r w:rsidRPr="0091245F">
        <w:t>draft-zheng-ccamp-otn-client-signal-yang</w:t>
      </w:r>
      <w:r>
        <w:t xml:space="preserve">, </w:t>
      </w:r>
      <w:r w:rsidRPr="00C57086">
        <w:t>work in progress</w:t>
      </w:r>
      <w:r>
        <w:t>.</w:t>
      </w:r>
    </w:p>
    <w:p w14:paraId="656B2530" w14:textId="77777777" w:rsidR="002E1F5F" w:rsidRPr="00343254" w:rsidRDefault="002E1F5F" w:rsidP="001E3E79">
      <w:pPr>
        <w:pStyle w:val="Heading2"/>
      </w:pPr>
      <w:bookmarkStart w:id="97" w:name="_Toc528005054"/>
      <w:r w:rsidRPr="00343254">
        <w:t>Informative References</w:t>
      </w:r>
      <w:bookmarkEnd w:id="97"/>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151634C" w14:textId="066D25FA" w:rsidR="007C50DE" w:rsidRPr="007C50DE" w:rsidRDefault="007C50DE" w:rsidP="00343254">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lastRenderedPageBreak/>
        <w:t>[ACTN-YANG] Zhang, X. et al., "Applicability of YANG models for Abstraction and Control of Traffic Engineered Networks", draft-zhang-teas-actn-yang, work in progress.</w:t>
      </w:r>
    </w:p>
    <w:p w14:paraId="4A7C61A2" w14:textId="77777777" w:rsidR="00343254" w:rsidRDefault="00343254" w:rsidP="00343254">
      <w:pPr>
        <w:pStyle w:val="RFCReferencesBookmark"/>
      </w:pPr>
      <w:r>
        <w:t>[I2RS-TOPO]</w:t>
      </w:r>
      <w:r>
        <w:tab/>
      </w:r>
      <w:r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14:paraId="7236CAB4" w14:textId="14F1F24D" w:rsidR="00F22981" w:rsidRDefault="00F22981" w:rsidP="00343254">
      <w:pPr>
        <w:pStyle w:val="RFCReferencesBookmark"/>
      </w:pPr>
      <w:r>
        <w:t>[RFC-FOLD]</w:t>
      </w:r>
      <w:r>
        <w:tab/>
      </w:r>
      <w:r w:rsidRPr="00F22981">
        <w:t xml:space="preserve">Watsen, </w:t>
      </w:r>
      <w:r>
        <w:t xml:space="preserve">K. </w:t>
      </w:r>
      <w:r w:rsidRPr="00F22981">
        <w:t>et al.</w:t>
      </w:r>
      <w:r>
        <w:t>, "</w:t>
      </w:r>
      <w:r w:rsidRPr="00F22981">
        <w:t xml:space="preserve"> Handling Long Lines in Artwork in Internet-Drafts and RFCs</w:t>
      </w:r>
      <w:r>
        <w:t>", work in progress</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77777777" w:rsidR="00343254" w:rsidRDefault="00343254" w:rsidP="00343254">
      <w:pPr>
        <w:pStyle w:val="RFCReferencesBookmark"/>
      </w:pPr>
      <w:r>
        <w:t>[ONF GitHub] ONF Open Transport (SNOWMASS) https://github.com/OpenNetworkingFoundation/Snowmass-ONFOpenTransport</w:t>
      </w:r>
    </w:p>
    <w:p w14:paraId="205F82D0" w14:textId="77777777" w:rsidR="001E3E79" w:rsidRPr="00343254" w:rsidRDefault="001E3E79" w:rsidP="001E3E79">
      <w:pPr>
        <w:pStyle w:val="Heading1"/>
      </w:pPr>
      <w:bookmarkStart w:id="98" w:name="_Toc528005055"/>
      <w:r w:rsidRPr="00343254">
        <w:t>Acknowledgments</w:t>
      </w:r>
      <w:bookmarkEnd w:id="98"/>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r w:rsidRPr="00C2174B">
        <w:t xml:space="preserve">Bjursrom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5329BD8E" w14:textId="13BCE8C3" w:rsidR="00A65315" w:rsidRDefault="00A65315" w:rsidP="00A41519">
      <w:r>
        <w:t>The authors would like to thank Henry Yu and Aihua Guo for their input and review of the URIs structures used within the JSON code examples.</w:t>
      </w:r>
    </w:p>
    <w:p w14:paraId="1CAAE1E7" w14:textId="77777777" w:rsidR="00A41519" w:rsidRDefault="00A41519" w:rsidP="00A41519">
      <w:r w:rsidRPr="00BA6DE7">
        <w:t>This document was prepared using 2-Word-v2.0.template.dot.</w:t>
      </w:r>
    </w:p>
    <w:p w14:paraId="62A92B50" w14:textId="107EF7AF" w:rsidR="00756310" w:rsidRPr="00343254" w:rsidRDefault="00343254" w:rsidP="006C1872">
      <w:pPr>
        <w:pStyle w:val="RFCApp"/>
      </w:pPr>
      <w:bookmarkStart w:id="99" w:name="_Ref486351665"/>
      <w:bookmarkStart w:id="100" w:name="_Toc497142349"/>
      <w:bookmarkStart w:id="101" w:name="_Toc528005056"/>
      <w:r w:rsidRPr="00343254">
        <w:lastRenderedPageBreak/>
        <w:t>Validating a JSON fragment against a YANG Model</w:t>
      </w:r>
      <w:bookmarkEnd w:id="99"/>
      <w:bookmarkEnd w:id="100"/>
      <w:bookmarkEnd w:id="101"/>
    </w:p>
    <w:p w14:paraId="0EEF9872" w14:textId="17280D41" w:rsidR="00343254" w:rsidRDefault="00926628" w:rsidP="00343254">
      <w:bookmarkStart w:id="102"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Default="00926628" w:rsidP="00926628">
      <w:pPr>
        <w:pStyle w:val="RFCAppH1"/>
      </w:pPr>
      <w:bookmarkStart w:id="103" w:name="_Toc528005057"/>
      <w:r>
        <w:t>Manipulation of JSON fragments</w:t>
      </w:r>
      <w:bookmarkEnd w:id="103"/>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Let’s call “folded-JSON” the JSON embedded in the I-D: it fits the 72 chars width and it is acceptable for it to be invalid JSON.</w:t>
      </w:r>
    </w:p>
    <w:p w14:paraId="4664A26E" w14:textId="77777777" w:rsidR="00926628" w:rsidRDefault="00926628" w:rsidP="00926628">
      <w:r>
        <w:t>We then define “unfolded-JSON” a valid JSON fragment having the same contents of the “folded-JSON ” without folding, i.e. limits on the text width. The folding/unfolding operation may be done according to draft-kwatsen-netmod-artwork-folding.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The presence of comments in the “unfolded-JSON” fragment makes it an invalid JSON encoding of YANG data. Therefore we call “naked JSON” the JSON where the comments have been stripped out: not only it is valid JSON but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unfold_it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fold_it              &lt;-- author edits</w:t>
      </w:r>
    </w:p>
    <w:p w14:paraId="437D9853" w14:textId="77777777" w:rsidR="00926628" w:rsidRDefault="00926628" w:rsidP="00926628">
      <w:r>
        <w:t>&lt;=72-chars?    MUST              MAY                      MAY</w:t>
      </w:r>
    </w:p>
    <w:p w14:paraId="44497D7F" w14:textId="77777777" w:rsidR="00926628" w:rsidRDefault="00926628" w:rsidP="00926628">
      <w:r>
        <w:t>valid JSON?     MAY             MUST                     MUST</w:t>
      </w:r>
    </w:p>
    <w:p w14:paraId="526046B4" w14:textId="77777777" w:rsidR="00926628" w:rsidRDefault="00926628" w:rsidP="00926628">
      <w:r>
        <w:t>JSON-encoding   MAY              MAY                     MUST</w:t>
      </w:r>
    </w:p>
    <w:p w14:paraId="528551DD" w14:textId="77777777" w:rsidR="00926628" w:rsidRDefault="00926628" w:rsidP="00926628">
      <w:r>
        <w:t>of YANG data</w:t>
      </w:r>
    </w:p>
    <w:p w14:paraId="5FA26965" w14:textId="77777777" w:rsidR="00926628" w:rsidRDefault="00926628" w:rsidP="00926628"/>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at: </w:t>
      </w:r>
      <w:hyperlink r:id="rId8" w:history="1">
        <w:r w:rsidRPr="00014D32">
          <w:rPr>
            <w:rStyle w:val="Hyperlink"/>
          </w:rPr>
          <w:t>https://github.com/GianmarcoBruno/json-yang/</w:t>
        </w:r>
      </w:hyperlink>
    </w:p>
    <w:p w14:paraId="718C26C4" w14:textId="77777777" w:rsidR="00926628" w:rsidRDefault="00926628" w:rsidP="005F1E87">
      <w:pPr>
        <w:pStyle w:val="RFCAppH1"/>
      </w:pPr>
      <w:bookmarkStart w:id="104" w:name="_Toc528005058"/>
      <w:r>
        <w:t>Comments in JSON fragments</w:t>
      </w:r>
      <w:bookmarkEnd w:id="104"/>
    </w:p>
    <w:p w14:paraId="28B810EF" w14:textId="77777777" w:rsidR="00926628" w:rsidRDefault="00926628" w:rsidP="00926628">
      <w:r>
        <w:t>We found useful to introduce two kinds of comments, both defined as key-value pairs where the key starts with “//”:</w:t>
      </w:r>
    </w:p>
    <w:p w14:paraId="386E71AC" w14:textId="77777777" w:rsidR="00926628" w:rsidRDefault="00926628" w:rsidP="00926628">
      <w:r>
        <w:t>- free-form descriptive comments, e.g.“// COMMENT” : “refine this” to describe properties of JSON fragments.</w:t>
      </w:r>
    </w:p>
    <w:p w14:paraId="76914728" w14:textId="5AF6BB78" w:rsidR="00926628" w:rsidRDefault="00926628" w:rsidP="00343254">
      <w:pPr>
        <w:rPr>
          <w:highlight w:val="yellow"/>
        </w:rPr>
      </w:pPr>
      <w:r>
        <w:t>- machine-usable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926628">
      <w:pPr>
        <w:pStyle w:val="RFCAppH1"/>
      </w:pPr>
      <w:bookmarkStart w:id="105" w:name="_Toc497142350"/>
      <w:bookmarkStart w:id="106" w:name="_Toc528005059"/>
      <w:r>
        <w:t xml:space="preserve">Validation of JSON fragments: </w:t>
      </w:r>
      <w:r w:rsidR="00343254" w:rsidRPr="00926628">
        <w:t>DSDL-based approach</w:t>
      </w:r>
      <w:bookmarkEnd w:id="105"/>
      <w:bookmarkEnd w:id="106"/>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360491">
        <w:t>Figure 8</w:t>
      </w:r>
      <w:r>
        <w:fldChar w:fldCharType="end"/>
      </w:r>
      <w:r>
        <w:t>.</w:t>
      </w:r>
    </w:p>
    <w:p w14:paraId="26C86E97" w14:textId="77777777" w:rsidR="00343254" w:rsidRDefault="00343254" w:rsidP="00343254">
      <w:r>
        <w:t xml:space="preserve">Useful link: </w:t>
      </w:r>
      <w:hyperlink r:id="rId9" w:history="1">
        <w:r w:rsidRPr="000D1CAE">
          <w:rPr>
            <w:rStyle w:val="Hyperlink"/>
          </w:rPr>
          <w:t>https://github.com/mbj4668/pyang/wiki/XmlJson</w:t>
        </w:r>
      </w:hyperlink>
    </w:p>
    <w:p w14:paraId="72475664" w14:textId="77777777" w:rsidR="00343254" w:rsidRDefault="00343254" w:rsidP="00343254">
      <w:pPr>
        <w:pStyle w:val="RFCFigure"/>
      </w:pPr>
      <w:r>
        <w:t xml:space="preserve">                        (2) </w:t>
      </w:r>
    </w:p>
    <w:p w14:paraId="35CA3BBB" w14:textId="77777777" w:rsidR="00343254" w:rsidRDefault="00343254" w:rsidP="00343254">
      <w:pPr>
        <w:pStyle w:val="RFCFigure"/>
      </w:pPr>
      <w:r>
        <w:t xml:space="preserve">            YANG-module ---&gt; DSDL-schemas (RNG,SCH,DSRL)</w:t>
      </w:r>
    </w:p>
    <w:p w14:paraId="2A624316" w14:textId="77777777" w:rsidR="00343254" w:rsidRDefault="00343254" w:rsidP="00343254">
      <w:pPr>
        <w:pStyle w:val="RFCFigure"/>
      </w:pPr>
      <w:r>
        <w:t xml:space="preserve">                   |                  |</w:t>
      </w:r>
    </w:p>
    <w:p w14:paraId="16B467C7" w14:textId="77777777" w:rsidR="00343254" w:rsidRDefault="00343254" w:rsidP="00343254">
      <w:pPr>
        <w:pStyle w:val="RFCFigure"/>
      </w:pPr>
      <w:r>
        <w:t xml:space="preserve">                   | (1)              |</w:t>
      </w:r>
    </w:p>
    <w:p w14:paraId="21FE0D65" w14:textId="77777777" w:rsidR="00343254" w:rsidRDefault="00343254" w:rsidP="00343254">
      <w:pPr>
        <w:pStyle w:val="RFCFigure"/>
      </w:pPr>
      <w:r>
        <w:t xml:space="preserve">                   |                  | </w:t>
      </w:r>
    </w:p>
    <w:p w14:paraId="2A5495D6" w14:textId="77777777" w:rsidR="00343254" w:rsidRDefault="00343254" w:rsidP="00343254">
      <w:pPr>
        <w:pStyle w:val="RFCFigure"/>
      </w:pPr>
      <w:r>
        <w:t xml:space="preserve">   Config/state  JTOX-file            | (4) </w:t>
      </w:r>
    </w:p>
    <w:p w14:paraId="0A050AC9" w14:textId="77777777" w:rsidR="00343254" w:rsidRDefault="00343254" w:rsidP="00343254">
      <w:pPr>
        <w:pStyle w:val="RFCFigure"/>
      </w:pPr>
      <w:r>
        <w:t xml:space="preserve">          \        |                  |</w:t>
      </w:r>
    </w:p>
    <w:p w14:paraId="7E7B84E7" w14:textId="77777777" w:rsidR="00343254" w:rsidRDefault="00343254" w:rsidP="00343254">
      <w:pPr>
        <w:pStyle w:val="RFCFigure"/>
      </w:pPr>
      <w:r>
        <w:t xml:space="preserve">           \       |                  |</w:t>
      </w:r>
    </w:p>
    <w:p w14:paraId="63A6817C" w14:textId="77777777" w:rsidR="00343254" w:rsidRDefault="00343254" w:rsidP="00343254">
      <w:pPr>
        <w:pStyle w:val="RFCFigure"/>
      </w:pPr>
      <w:r>
        <w:t xml:space="preserve">            \      V                  V</w:t>
      </w:r>
    </w:p>
    <w:p w14:paraId="05C25DB9" w14:textId="77777777" w:rsidR="00343254" w:rsidRDefault="00343254" w:rsidP="00343254">
      <w:pPr>
        <w:pStyle w:val="RFCFigure"/>
      </w:pPr>
      <w:r>
        <w:t xml:space="preserve">   JSON-file------------&gt; XML-file ----------------&gt; Output</w:t>
      </w:r>
    </w:p>
    <w:p w14:paraId="0C92365C" w14:textId="77777777" w:rsidR="00343254" w:rsidRDefault="00343254" w:rsidP="00343254">
      <w:pPr>
        <w:pStyle w:val="RFCFigure"/>
      </w:pPr>
      <w:r>
        <w:t xml:space="preserve">              (3)</w:t>
      </w:r>
    </w:p>
    <w:p w14:paraId="603C2B15" w14:textId="77777777" w:rsidR="00343254" w:rsidRDefault="00343254" w:rsidP="00343254">
      <w:pPr>
        <w:pStyle w:val="RFCFigure"/>
      </w:pPr>
    </w:p>
    <w:p w14:paraId="7F4D9F4A" w14:textId="77777777" w:rsidR="00343254" w:rsidRPr="00F5301C" w:rsidRDefault="00343254" w:rsidP="00343254">
      <w:pPr>
        <w:pStyle w:val="Caption"/>
        <w:tabs>
          <w:tab w:val="clear" w:pos="0"/>
        </w:tabs>
        <w:ind w:left="1152" w:hanging="360"/>
      </w:pPr>
      <w:bookmarkStart w:id="107" w:name="_Ref486351558"/>
      <w:r w:rsidRPr="00F5301C">
        <w:t>– DSDL-based approach for JSON code validation</w:t>
      </w:r>
      <w:bookmarkEnd w:id="107"/>
    </w:p>
    <w:p w14:paraId="5FE4D1D7" w14:textId="66B20473"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360491">
        <w:rPr>
          <w:highlight w:val="yellow"/>
        </w:rPr>
        <w:t>3</w:t>
      </w:r>
      <w:r w:rsidR="00F320EA">
        <w:rPr>
          <w:highlight w:val="yellow"/>
        </w:rPr>
        <w:fldChar w:fldCharType="end"/>
      </w:r>
      <w:r>
        <w:rPr>
          <w:highlight w:val="yellow"/>
        </w:rPr>
        <w:t>without impacting the validation process, these comments will be automatically removed from the JSON-file that will be validate.</w:t>
      </w:r>
    </w:p>
    <w:p w14:paraId="68531DF6" w14:textId="6B577EAC" w:rsidR="00343254" w:rsidRPr="00507F7D" w:rsidRDefault="00926628" w:rsidP="006C1872">
      <w:pPr>
        <w:pStyle w:val="RFCAppH1"/>
      </w:pPr>
      <w:bookmarkStart w:id="108" w:name="_Toc497142351"/>
      <w:bookmarkStart w:id="109" w:name="_Toc528005060"/>
      <w:bookmarkEnd w:id="102"/>
      <w:r>
        <w:t xml:space="preserve">Validation of JSON fragments: why </w:t>
      </w:r>
      <w:r w:rsidR="00343254">
        <w:t xml:space="preserve">not using a </w:t>
      </w:r>
      <w:r w:rsidR="00343254" w:rsidRPr="00AD373D">
        <w:t>XSD-based</w:t>
      </w:r>
      <w:r w:rsidR="00343254">
        <w:t xml:space="preserve"> approach</w:t>
      </w:r>
      <w:bookmarkEnd w:id="108"/>
      <w:bookmarkEnd w:id="109"/>
    </w:p>
    <w:p w14:paraId="57B1660B" w14:textId="77777777" w:rsidR="00343254" w:rsidRPr="006E6419" w:rsidRDefault="00343254" w:rsidP="00343254">
      <w:r w:rsidRPr="00AD373D">
        <w:t>This approach has been analyzed and discarded because no longer supported by pyang.</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360491">
        <w:t>Figure 9</w:t>
      </w:r>
      <w:r>
        <w:fldChar w:fldCharType="end"/>
      </w:r>
      <w:r>
        <w:t>:</w:t>
      </w:r>
    </w:p>
    <w:p w14:paraId="05D8FA47" w14:textId="77777777" w:rsidR="00343254" w:rsidRDefault="00343254" w:rsidP="00343254">
      <w:pPr>
        <w:pStyle w:val="RFCFigure"/>
      </w:pPr>
      <w:r>
        <w:t xml:space="preserve">                  (1) </w:t>
      </w:r>
    </w:p>
    <w:p w14:paraId="70061B08" w14:textId="77777777" w:rsidR="00343254" w:rsidRDefault="00343254" w:rsidP="00343254">
      <w:pPr>
        <w:pStyle w:val="RFCFigure"/>
      </w:pPr>
      <w:r>
        <w:t xml:space="preserve">      YANG-module ---&gt; XSD-schema - \       (3)</w:t>
      </w:r>
    </w:p>
    <w:p w14:paraId="3547E650" w14:textId="77777777" w:rsidR="00343254" w:rsidRDefault="00343254" w:rsidP="00343254">
      <w:pPr>
        <w:pStyle w:val="RFCFigure"/>
      </w:pPr>
      <w:r>
        <w:t xml:space="preserve">                                     +--&gt; Validation</w:t>
      </w:r>
    </w:p>
    <w:p w14:paraId="225B4DD3" w14:textId="77777777" w:rsidR="00343254" w:rsidRDefault="00343254" w:rsidP="00343254">
      <w:pPr>
        <w:pStyle w:val="RFCFigure"/>
      </w:pPr>
      <w:r>
        <w:t xml:space="preserve">      JSON-file------&gt; XML-file ----/</w:t>
      </w:r>
    </w:p>
    <w:p w14:paraId="23C56B6D" w14:textId="77777777" w:rsidR="00343254" w:rsidRDefault="00343254" w:rsidP="00343254">
      <w:pPr>
        <w:pStyle w:val="RFCFigure"/>
      </w:pPr>
      <w:r>
        <w:t xml:space="preserve">                  (2)</w:t>
      </w:r>
    </w:p>
    <w:p w14:paraId="67B6EAEB" w14:textId="77777777" w:rsidR="00343254" w:rsidRDefault="00343254" w:rsidP="00343254">
      <w:pPr>
        <w:pStyle w:val="RFCFigure"/>
      </w:pPr>
    </w:p>
    <w:p w14:paraId="6F5F2DA8" w14:textId="77777777" w:rsidR="00343254" w:rsidRDefault="00343254" w:rsidP="00343254">
      <w:pPr>
        <w:pStyle w:val="Caption"/>
        <w:tabs>
          <w:tab w:val="clear" w:pos="0"/>
        </w:tabs>
        <w:ind w:left="1152" w:hanging="360"/>
      </w:pPr>
      <w:bookmarkStart w:id="110" w:name="_Ref486351348"/>
      <w:r w:rsidRPr="00AD373D">
        <w:t>– XSD-based approach for JSON code validation</w:t>
      </w:r>
      <w:bookmarkEnd w:id="110"/>
    </w:p>
    <w:p w14:paraId="5B7A3AD2" w14:textId="47BE409D" w:rsidR="0095114C" w:rsidRDefault="00343254" w:rsidP="00F41C0D">
      <w:r>
        <w:t xml:space="preserve">The pyang support for the XSD output format was deprecated in 1.5 and removed in 1.7.1. However pyang 1.7.1 is necessary to work with YANG 1.1 so the process shown in </w:t>
      </w:r>
      <w:r>
        <w:fldChar w:fldCharType="begin"/>
      </w:r>
      <w:r>
        <w:instrText xml:space="preserve"> REF _Ref486351348 \r \h </w:instrText>
      </w:r>
      <w:r>
        <w:fldChar w:fldCharType="separate"/>
      </w:r>
      <w:r w:rsidR="00360491">
        <w:t>Figure 9</w:t>
      </w:r>
      <w:r>
        <w:fldChar w:fldCharType="end"/>
      </w:r>
      <w:r>
        <w:t xml:space="preserve"> will stop just at step (1).</w:t>
      </w:r>
    </w:p>
    <w:p w14:paraId="6D4268DA" w14:textId="2F8D7F0E" w:rsidR="00960BD0" w:rsidRDefault="00960BD0" w:rsidP="005F1E87">
      <w:pPr>
        <w:pStyle w:val="RFCApp"/>
      </w:pPr>
      <w:bookmarkStart w:id="111" w:name="_Toc528005061"/>
      <w:r>
        <w:lastRenderedPageBreak/>
        <w:t>Detailed JSON Examples</w:t>
      </w:r>
      <w:bookmarkEnd w:id="111"/>
    </w:p>
    <w:p w14:paraId="133A9DAB" w14:textId="6A535FDE" w:rsidR="00F22981" w:rsidRPr="0078595D" w:rsidRDefault="00F22981" w:rsidP="0078595D">
      <w:r>
        <w:t xml:space="preserve">The JSON code examples provided in this appendix have been validated using the tools in </w:t>
      </w:r>
      <w:r>
        <w:fldChar w:fldCharType="begin"/>
      </w:r>
      <w:r>
        <w:instrText xml:space="preserve"> REF _Ref486351665 \r \h </w:instrText>
      </w:r>
      <w:r>
        <w:fldChar w:fldCharType="separate"/>
      </w:r>
      <w:r w:rsidR="00360491">
        <w:t>Appendix A</w:t>
      </w:r>
      <w:r>
        <w:fldChar w:fldCharType="end"/>
      </w:r>
      <w:r>
        <w:t xml:space="preserve"> and folded using the tool in [FOLD].</w:t>
      </w:r>
    </w:p>
    <w:p w14:paraId="62500F7B" w14:textId="577DD32A" w:rsidR="00960BD0" w:rsidRDefault="00960BD0" w:rsidP="005F1E87">
      <w:pPr>
        <w:pStyle w:val="RFCAppH1"/>
      </w:pPr>
      <w:bookmarkStart w:id="112" w:name="_Toc528005062"/>
      <w:r>
        <w:t>JSON Examples for Topology Abstractions</w:t>
      </w:r>
      <w:bookmarkEnd w:id="112"/>
    </w:p>
    <w:p w14:paraId="4B069B3A" w14:textId="111ADCF5" w:rsidR="00960BD0" w:rsidRDefault="00960BD0" w:rsidP="005F1E87">
      <w:pPr>
        <w:pStyle w:val="RFCAppH2"/>
      </w:pPr>
      <w:bookmarkStart w:id="113" w:name="_Ref517950631"/>
      <w:bookmarkStart w:id="114" w:name="_Toc528005063"/>
      <w:r>
        <w:t>JSON Code: mpi1-otn-topology.json</w:t>
      </w:r>
      <w:bookmarkEnd w:id="113"/>
      <w:bookmarkEnd w:id="114"/>
    </w:p>
    <w:p w14:paraId="5924A47C" w14:textId="77777777" w:rsidR="005C1708" w:rsidRDefault="0095114C" w:rsidP="0095114C">
      <w:pPr>
        <w:rPr>
          <w:highlight w:val="cyan"/>
        </w:rPr>
      </w:pPr>
      <w:r w:rsidRPr="00F41C0D">
        <w:rPr>
          <w:highlight w:val="cyan"/>
        </w:rPr>
        <w:t>Th</w:t>
      </w:r>
      <w:r w:rsidR="005C1708">
        <w:rPr>
          <w:highlight w:val="cyan"/>
        </w:rPr>
        <w:t xml:space="preserve">is is the </w:t>
      </w:r>
      <w:r w:rsidRPr="00F41C0D">
        <w:rPr>
          <w:highlight w:val="cyan"/>
        </w:rPr>
        <w:t xml:space="preserve">JSON code </w:t>
      </w:r>
      <w:r w:rsidR="005C1708">
        <w:rPr>
          <w:highlight w:val="cyan"/>
        </w:rPr>
        <w:t>reporting the OTN Topology @ MPI:</w:t>
      </w:r>
    </w:p>
    <w:p w14:paraId="4B4A5E16" w14:textId="77777777" w:rsidR="005C1708" w:rsidRDefault="005C1708" w:rsidP="005C1708">
      <w:pPr>
        <w:pStyle w:val="RFCFigure"/>
      </w:pPr>
      <w:r>
        <w:lastRenderedPageBreak/>
        <w:t>========== NOTE: '\\' line wrapping per BCP XX (RFC XXXX) ===========</w:t>
      </w:r>
    </w:p>
    <w:p w14:paraId="7F085319" w14:textId="77777777" w:rsidR="005C1708" w:rsidRDefault="005C1708" w:rsidP="005C1708">
      <w:pPr>
        <w:pStyle w:val="RFCFigure"/>
      </w:pPr>
    </w:p>
    <w:p w14:paraId="7D68CF81" w14:textId="77777777" w:rsidR="005C1708" w:rsidRDefault="005C1708" w:rsidP="005C1708">
      <w:pPr>
        <w:pStyle w:val="RFCFigure"/>
      </w:pPr>
      <w:r>
        <w:t>{</w:t>
      </w:r>
    </w:p>
    <w:p w14:paraId="38ED7795" w14:textId="77777777" w:rsidR="005C1708" w:rsidRDefault="005C1708" w:rsidP="005C1708">
      <w:pPr>
        <w:pStyle w:val="RFCFigure"/>
      </w:pPr>
      <w:r>
        <w:t xml:space="preserve">  "// __TITLE__": "ODU Black Topology @ MPI1",</w:t>
      </w:r>
    </w:p>
    <w:p w14:paraId="09116261" w14:textId="77777777" w:rsidR="005C1708" w:rsidRDefault="005C1708" w:rsidP="005C1708">
      <w:pPr>
        <w:pStyle w:val="RFCFigure"/>
      </w:pPr>
      <w:r>
        <w:t xml:space="preserve">  "// __LAST_UPDATE__": "October 18, 2018",</w:t>
      </w:r>
    </w:p>
    <w:p w14:paraId="7AF7CF25" w14:textId="77777777" w:rsidR="005C1708" w:rsidRDefault="005C1708" w:rsidP="005C1708">
      <w:pPr>
        <w:pStyle w:val="RFCFigure"/>
      </w:pPr>
      <w:r>
        <w:t xml:space="preserve">  "// __MISSING_ATTRIBUTES__": true,</w:t>
      </w:r>
    </w:p>
    <w:p w14:paraId="0FD2A938" w14:textId="77777777" w:rsidR="005C1708" w:rsidRDefault="005C1708" w:rsidP="005C1708">
      <w:pPr>
        <w:pStyle w:val="RFCFigure"/>
      </w:pPr>
      <w:r>
        <w:t xml:space="preserve">  "// __REFERENCE_DRAFTS__": {</w:t>
      </w:r>
    </w:p>
    <w:p w14:paraId="1FB276AD" w14:textId="77777777" w:rsidR="005C1708" w:rsidRDefault="005C1708" w:rsidP="005C1708">
      <w:pPr>
        <w:pStyle w:val="RFCFigure"/>
      </w:pPr>
      <w:r>
        <w:t xml:space="preserve">    "ietf-routing-types@2017-12-04": "rfc8294",</w:t>
      </w:r>
    </w:p>
    <w:p w14:paraId="1C7FA091" w14:textId="77777777" w:rsidR="005C1708" w:rsidRDefault="005C1708" w:rsidP="005C1708">
      <w:pPr>
        <w:pStyle w:val="RFCFigure"/>
      </w:pPr>
      <w:r>
        <w:t xml:space="preserve">    "ietf-otn-types@2017-10-30": "draft-ietf-ccamp-otn-tunnel-model-\</w:t>
      </w:r>
    </w:p>
    <w:p w14:paraId="673FACB8" w14:textId="77777777" w:rsidR="005C1708" w:rsidRDefault="005C1708" w:rsidP="005C1708">
      <w:pPr>
        <w:pStyle w:val="RFCFigure"/>
      </w:pPr>
      <w:r>
        <w:t>\01",</w:t>
      </w:r>
    </w:p>
    <w:p w14:paraId="10D20B14" w14:textId="77777777" w:rsidR="005C1708" w:rsidRDefault="005C1708" w:rsidP="005C1708">
      <w:pPr>
        <w:pStyle w:val="RFCFigure"/>
      </w:pPr>
      <w:r>
        <w:t xml:space="preserve">    "ietf-network@2018-02-26": "rfc8345",</w:t>
      </w:r>
    </w:p>
    <w:p w14:paraId="64FFB7E2" w14:textId="77777777" w:rsidR="005C1708" w:rsidRDefault="005C1708" w:rsidP="005C1708">
      <w:pPr>
        <w:pStyle w:val="RFCFigure"/>
      </w:pPr>
      <w:r>
        <w:t xml:space="preserve">    "ietf-network-topology@2018-02-26": "rfc8345",</w:t>
      </w:r>
    </w:p>
    <w:p w14:paraId="413E4D17" w14:textId="77777777" w:rsidR="005C1708" w:rsidRDefault="005C1708" w:rsidP="005C1708">
      <w:pPr>
        <w:pStyle w:val="RFCFigure"/>
      </w:pPr>
      <w:r>
        <w:t xml:space="preserve">    "ietf-te-types@2018-06-12": "draft-ietf-teas-yang-te-15",</w:t>
      </w:r>
    </w:p>
    <w:p w14:paraId="0E204C17" w14:textId="77777777" w:rsidR="005C1708" w:rsidRDefault="005C1708" w:rsidP="005C1708">
      <w:pPr>
        <w:pStyle w:val="RFCFigure"/>
      </w:pPr>
      <w:r>
        <w:t xml:space="preserve">    "ietf-te-topology@2018-06-15": "draft-ietf-teas-yang-te-topo-18",</w:t>
      </w:r>
    </w:p>
    <w:p w14:paraId="0813D4F1" w14:textId="77777777" w:rsidR="005C1708" w:rsidRDefault="005C1708" w:rsidP="005C1708">
      <w:pPr>
        <w:pStyle w:val="RFCFigure"/>
      </w:pPr>
      <w:r>
        <w:t xml:space="preserve">    "ietf-otn-topology@2017-10-30": "draft-ietf-ccamp-otn-topo-yang-\</w:t>
      </w:r>
    </w:p>
    <w:p w14:paraId="7BDCD912" w14:textId="77777777" w:rsidR="005C1708" w:rsidRDefault="005C1708" w:rsidP="005C1708">
      <w:pPr>
        <w:pStyle w:val="RFCFigure"/>
      </w:pPr>
      <w:r>
        <w:t>\02"</w:t>
      </w:r>
    </w:p>
    <w:p w14:paraId="6280783B" w14:textId="77777777" w:rsidR="005C1708" w:rsidRDefault="005C1708" w:rsidP="005C1708">
      <w:pPr>
        <w:pStyle w:val="RFCFigure"/>
      </w:pPr>
      <w:r>
        <w:t xml:space="preserve">  },</w:t>
      </w:r>
    </w:p>
    <w:p w14:paraId="75915076" w14:textId="77777777" w:rsidR="005C1708" w:rsidRDefault="005C1708" w:rsidP="005C1708">
      <w:pPr>
        <w:pStyle w:val="RFCFigure"/>
      </w:pPr>
      <w:r>
        <w:t xml:space="preserve">  "// __RESTCONF_OPERATION__": {</w:t>
      </w:r>
    </w:p>
    <w:p w14:paraId="62C8C7AF" w14:textId="77777777" w:rsidR="005C1708" w:rsidRDefault="005C1708" w:rsidP="005C1708">
      <w:pPr>
        <w:pStyle w:val="RFCFigure"/>
      </w:pPr>
      <w:r>
        <w:t xml:space="preserve">    "operation": "GET",</w:t>
      </w:r>
    </w:p>
    <w:p w14:paraId="4BA1787D" w14:textId="77777777" w:rsidR="005C1708" w:rsidRDefault="005C1708" w:rsidP="005C1708">
      <w:pPr>
        <w:pStyle w:val="RFCFigure"/>
      </w:pPr>
      <w:r>
        <w:t xml:space="preserve">    "url": "http://{{PNC1-ADDR}}/restconf/data/ietf-network:networks"</w:t>
      </w:r>
    </w:p>
    <w:p w14:paraId="0C982D2D" w14:textId="77777777" w:rsidR="005C1708" w:rsidRDefault="005C1708" w:rsidP="005C1708">
      <w:pPr>
        <w:pStyle w:val="RFCFigure"/>
      </w:pPr>
      <w:r>
        <w:t xml:space="preserve">  },</w:t>
      </w:r>
    </w:p>
    <w:p w14:paraId="4509E20D" w14:textId="77777777" w:rsidR="005C1708" w:rsidRDefault="005C1708" w:rsidP="005C1708">
      <w:pPr>
        <w:pStyle w:val="RFCFigure"/>
      </w:pPr>
      <w:r>
        <w:t xml:space="preserve">  "ietf-network:networks": {</w:t>
      </w:r>
    </w:p>
    <w:p w14:paraId="2731EA3C" w14:textId="77777777" w:rsidR="005C1708" w:rsidRDefault="005C1708" w:rsidP="005C1708">
      <w:pPr>
        <w:pStyle w:val="RFCFigure"/>
      </w:pPr>
      <w:r>
        <w:t xml:space="preserve">    "network": [</w:t>
      </w:r>
    </w:p>
    <w:p w14:paraId="40F3CDA6" w14:textId="77777777" w:rsidR="005C1708" w:rsidRDefault="005C1708" w:rsidP="005C1708">
      <w:pPr>
        <w:pStyle w:val="RFCFigure"/>
      </w:pPr>
      <w:r>
        <w:t xml:space="preserve">      {</w:t>
      </w:r>
    </w:p>
    <w:p w14:paraId="64252894" w14:textId="77777777" w:rsidR="005C1708" w:rsidRDefault="005C1708" w:rsidP="005C1708">
      <w:pPr>
        <w:pStyle w:val="RFCFigure"/>
      </w:pPr>
      <w:r>
        <w:t xml:space="preserve">        "network-id": "providerId/201/clientId/300/topologyId/otn-bl\</w:t>
      </w:r>
    </w:p>
    <w:p w14:paraId="0092965A" w14:textId="77777777" w:rsidR="005C1708" w:rsidRDefault="005C1708" w:rsidP="005C1708">
      <w:pPr>
        <w:pStyle w:val="RFCFigure"/>
      </w:pPr>
      <w:r>
        <w:t>\ack-topology",</w:t>
      </w:r>
    </w:p>
    <w:p w14:paraId="129EB358" w14:textId="77777777" w:rsidR="005C1708" w:rsidRDefault="005C1708" w:rsidP="005C1708">
      <w:pPr>
        <w:pStyle w:val="RFCFigure"/>
      </w:pPr>
      <w:r>
        <w:t xml:space="preserve">        "network-types": {</w:t>
      </w:r>
    </w:p>
    <w:p w14:paraId="6D52F6BB" w14:textId="77777777" w:rsidR="005C1708" w:rsidRDefault="005C1708" w:rsidP="005C1708">
      <w:pPr>
        <w:pStyle w:val="RFCFigure"/>
      </w:pPr>
      <w:r>
        <w:t xml:space="preserve">          "ietf-te-topology:te-topology": {</w:t>
      </w:r>
    </w:p>
    <w:p w14:paraId="22D05F61" w14:textId="77777777" w:rsidR="005C1708" w:rsidRDefault="005C1708" w:rsidP="005C1708">
      <w:pPr>
        <w:pStyle w:val="RFCFigure"/>
      </w:pPr>
      <w:r>
        <w:t xml:space="preserve">            "ietf-otn-topology:otn-topology": {}</w:t>
      </w:r>
    </w:p>
    <w:p w14:paraId="2EE7DCA3" w14:textId="77777777" w:rsidR="005C1708" w:rsidRDefault="005C1708" w:rsidP="005C1708">
      <w:pPr>
        <w:pStyle w:val="RFCFigure"/>
      </w:pPr>
      <w:r>
        <w:t xml:space="preserve">          }</w:t>
      </w:r>
    </w:p>
    <w:p w14:paraId="10082F3C" w14:textId="77777777" w:rsidR="005C1708" w:rsidRDefault="005C1708" w:rsidP="005C1708">
      <w:pPr>
        <w:pStyle w:val="RFCFigure"/>
      </w:pPr>
      <w:r>
        <w:t xml:space="preserve">        },</w:t>
      </w:r>
    </w:p>
    <w:p w14:paraId="2508D85B" w14:textId="77777777" w:rsidR="005C1708" w:rsidRDefault="005C1708" w:rsidP="005C1708">
      <w:pPr>
        <w:pStyle w:val="RFCFigure"/>
      </w:pPr>
      <w:r>
        <w:t xml:space="preserve">        "ietf-te-topology:provider-id": 201,</w:t>
      </w:r>
    </w:p>
    <w:p w14:paraId="5F60E071" w14:textId="77777777" w:rsidR="005C1708" w:rsidRDefault="005C1708" w:rsidP="005C1708">
      <w:pPr>
        <w:pStyle w:val="RFCFigure"/>
      </w:pPr>
      <w:r>
        <w:t xml:space="preserve">        "ietf-te-topology:client-id": 300,</w:t>
      </w:r>
    </w:p>
    <w:p w14:paraId="228F3089" w14:textId="77777777" w:rsidR="005C1708" w:rsidRDefault="005C1708" w:rsidP="005C1708">
      <w:pPr>
        <w:pStyle w:val="RFCFigure"/>
      </w:pPr>
      <w:r>
        <w:t xml:space="preserve">        "ietf-te-topology:te-topology-id": "otn-black-topology",</w:t>
      </w:r>
    </w:p>
    <w:p w14:paraId="6A45B74E" w14:textId="77777777" w:rsidR="005C1708" w:rsidRDefault="005C1708" w:rsidP="005C1708">
      <w:pPr>
        <w:pStyle w:val="RFCFigure"/>
      </w:pPr>
      <w:r>
        <w:t xml:space="preserve">        "// ietf-te-topology:te": "presence container requires: prov\</w:t>
      </w:r>
    </w:p>
    <w:p w14:paraId="0F962CBE" w14:textId="77777777" w:rsidR="005C1708" w:rsidRDefault="005C1708" w:rsidP="005C1708">
      <w:pPr>
        <w:pStyle w:val="RFCFigure"/>
      </w:pPr>
      <w:r>
        <w:t>\ider, client and te-topology-id",</w:t>
      </w:r>
    </w:p>
    <w:p w14:paraId="0F3F1CBD" w14:textId="77777777" w:rsidR="005C1708" w:rsidRDefault="005C1708" w:rsidP="005C1708">
      <w:pPr>
        <w:pStyle w:val="RFCFigure"/>
      </w:pPr>
      <w:r>
        <w:t xml:space="preserve">        "ietf-te-topology:te": {</w:t>
      </w:r>
    </w:p>
    <w:p w14:paraId="033E3C7B" w14:textId="77777777" w:rsidR="005C1708" w:rsidRDefault="005C1708" w:rsidP="005C1708">
      <w:pPr>
        <w:pStyle w:val="RFCFigure"/>
      </w:pPr>
      <w:r>
        <w:t xml:space="preserve">          "name": "OTN Black Topology @ MPI1"</w:t>
      </w:r>
    </w:p>
    <w:p w14:paraId="05A2E88B" w14:textId="77777777" w:rsidR="005C1708" w:rsidRDefault="005C1708" w:rsidP="005C1708">
      <w:pPr>
        <w:pStyle w:val="RFCFigure"/>
      </w:pPr>
      <w:r>
        <w:lastRenderedPageBreak/>
        <w:t xml:space="preserve">        },</w:t>
      </w:r>
    </w:p>
    <w:p w14:paraId="55BFD644" w14:textId="77777777" w:rsidR="005C1708" w:rsidRDefault="005C1708" w:rsidP="005C1708">
      <w:pPr>
        <w:pStyle w:val="RFCFigure"/>
      </w:pPr>
      <w:r>
        <w:t xml:space="preserve">        "// ietf-network:node": "Access LTPs to be reviewed in a fut\</w:t>
      </w:r>
    </w:p>
    <w:p w14:paraId="3B8BE142" w14:textId="77777777" w:rsidR="005C1708" w:rsidRDefault="005C1708" w:rsidP="005C1708">
      <w:pPr>
        <w:pStyle w:val="RFCFigure"/>
      </w:pPr>
      <w:r>
        <w:t>\ure update",</w:t>
      </w:r>
    </w:p>
    <w:p w14:paraId="004D877C" w14:textId="77777777" w:rsidR="005C1708" w:rsidRDefault="005C1708" w:rsidP="005C1708">
      <w:pPr>
        <w:pStyle w:val="RFCFigure"/>
      </w:pPr>
      <w:r>
        <w:t xml:space="preserve">        "ietf-network:node": [</w:t>
      </w:r>
    </w:p>
    <w:p w14:paraId="39533FBE" w14:textId="77777777" w:rsidR="005C1708" w:rsidRDefault="005C1708" w:rsidP="005C1708">
      <w:pPr>
        <w:pStyle w:val="RFCFigure"/>
      </w:pPr>
      <w:r>
        <w:t xml:space="preserve">          {</w:t>
      </w:r>
    </w:p>
    <w:p w14:paraId="49C12F7F" w14:textId="77777777" w:rsidR="005C1708" w:rsidRDefault="005C1708" w:rsidP="005C1708">
      <w:pPr>
        <w:pStyle w:val="RFCFigure"/>
      </w:pPr>
      <w:r>
        <w:t xml:space="preserve">            "// __NODE__:__DESCRIPTION__": {</w:t>
      </w:r>
    </w:p>
    <w:p w14:paraId="1347EA57" w14:textId="77777777" w:rsidR="005C1708" w:rsidRDefault="005C1708" w:rsidP="005C1708">
      <w:pPr>
        <w:pStyle w:val="RFCFigure"/>
      </w:pPr>
      <w:r>
        <w:t xml:space="preserve">              "name": "AN1",</w:t>
      </w:r>
    </w:p>
    <w:p w14:paraId="48F5BEDB" w14:textId="77777777" w:rsidR="005C1708" w:rsidRDefault="005C1708" w:rsidP="005C1708">
      <w:pPr>
        <w:pStyle w:val="RFCFigure"/>
      </w:pPr>
      <w:r>
        <w:t xml:space="preserve">              "identifier": "10.0.0.1",</w:t>
      </w:r>
    </w:p>
    <w:p w14:paraId="16A7BAB1" w14:textId="77777777" w:rsidR="005C1708" w:rsidRDefault="005C1708" w:rsidP="005C1708">
      <w:pPr>
        <w:pStyle w:val="RFCFigure"/>
      </w:pPr>
      <w:r>
        <w:t xml:space="preserve">              "type": "Abstract Node",</w:t>
      </w:r>
    </w:p>
    <w:p w14:paraId="3BB1D7B1" w14:textId="77777777" w:rsidR="005C1708" w:rsidRDefault="005C1708" w:rsidP="005C1708">
      <w:pPr>
        <w:pStyle w:val="RFCFigure"/>
      </w:pPr>
      <w:r>
        <w:t xml:space="preserve">              "physical node(s)": "whole network domain 1"</w:t>
      </w:r>
    </w:p>
    <w:p w14:paraId="30AC6E67" w14:textId="77777777" w:rsidR="005C1708" w:rsidRDefault="005C1708" w:rsidP="005C1708">
      <w:pPr>
        <w:pStyle w:val="RFCFigure"/>
      </w:pPr>
      <w:r>
        <w:t xml:space="preserve">            },</w:t>
      </w:r>
    </w:p>
    <w:p w14:paraId="62143BBC" w14:textId="77777777" w:rsidR="005C1708" w:rsidRDefault="005C1708" w:rsidP="005C1708">
      <w:pPr>
        <w:pStyle w:val="RFCFigure"/>
      </w:pPr>
      <w:r>
        <w:t xml:space="preserve">            "node-id": "10.0.0.1",</w:t>
      </w:r>
    </w:p>
    <w:p w14:paraId="3D447EBA" w14:textId="77777777" w:rsidR="005C1708" w:rsidRDefault="005C1708" w:rsidP="005C1708">
      <w:pPr>
        <w:pStyle w:val="RFCFigure"/>
      </w:pPr>
      <w:r>
        <w:t xml:space="preserve">            "ietf-te-topology:te-node-id": "10.0.0.1",</w:t>
      </w:r>
    </w:p>
    <w:p w14:paraId="07BE80D6" w14:textId="77777777" w:rsidR="005C1708" w:rsidRDefault="005C1708" w:rsidP="005C1708">
      <w:pPr>
        <w:pStyle w:val="RFCFigure"/>
      </w:pPr>
      <w:r>
        <w:t xml:space="preserve">            "ietf-te-topology:te": {</w:t>
      </w:r>
    </w:p>
    <w:p w14:paraId="32614E5C" w14:textId="77777777" w:rsidR="005C1708" w:rsidRDefault="005C1708" w:rsidP="005C1708">
      <w:pPr>
        <w:pStyle w:val="RFCFigure"/>
      </w:pPr>
      <w:r>
        <w:t xml:space="preserve">              "te-node-attributes": {</w:t>
      </w:r>
    </w:p>
    <w:p w14:paraId="5A07F73D" w14:textId="77777777" w:rsidR="005C1708" w:rsidRDefault="005C1708" w:rsidP="005C1708">
      <w:pPr>
        <w:pStyle w:val="RFCFigure"/>
      </w:pPr>
      <w:r>
        <w:t xml:space="preserve">                "name": "AN11",</w:t>
      </w:r>
    </w:p>
    <w:p w14:paraId="7EA4B480" w14:textId="77777777" w:rsidR="005C1708" w:rsidRDefault="005C1708" w:rsidP="005C1708">
      <w:pPr>
        <w:pStyle w:val="RFCFigure"/>
      </w:pPr>
      <w:r>
        <w:t xml:space="preserve">                "admin-status": "up",</w:t>
      </w:r>
    </w:p>
    <w:p w14:paraId="0FAD8E6F" w14:textId="77777777" w:rsidR="005C1708" w:rsidRDefault="005C1708" w:rsidP="005C1708">
      <w:pPr>
        <w:pStyle w:val="RFCFigure"/>
      </w:pPr>
      <w:r>
        <w:t xml:space="preserve">                "// __DISCUSS__ is-abstract": "To be discussed with \</w:t>
      </w:r>
    </w:p>
    <w:p w14:paraId="103DFC96" w14:textId="77777777" w:rsidR="005C1708" w:rsidRDefault="005C1708" w:rsidP="005C1708">
      <w:pPr>
        <w:pStyle w:val="RFCFigure"/>
      </w:pPr>
      <w:r>
        <w:t>\TE Topology authors",</w:t>
      </w:r>
    </w:p>
    <w:p w14:paraId="350FCC2D" w14:textId="77777777" w:rsidR="005C1708" w:rsidRDefault="005C1708" w:rsidP="005C1708">
      <w:pPr>
        <w:pStyle w:val="RFCFigure"/>
      </w:pPr>
      <w:r>
        <w:t xml:space="preserve">                "// __DISCUSS__ underlay-topology": "To be discussed\</w:t>
      </w:r>
    </w:p>
    <w:p w14:paraId="3A18B157" w14:textId="77777777" w:rsidR="005C1708" w:rsidRDefault="005C1708" w:rsidP="005C1708">
      <w:pPr>
        <w:pStyle w:val="RFCFigure"/>
      </w:pPr>
      <w:r>
        <w:t>\ with TE Topology authors"</w:t>
      </w:r>
    </w:p>
    <w:p w14:paraId="60582C06" w14:textId="77777777" w:rsidR="005C1708" w:rsidRDefault="005C1708" w:rsidP="005C1708">
      <w:pPr>
        <w:pStyle w:val="RFCFigure"/>
      </w:pPr>
      <w:r>
        <w:t xml:space="preserve">              },</w:t>
      </w:r>
    </w:p>
    <w:p w14:paraId="319DBEB8" w14:textId="77777777" w:rsidR="005C1708" w:rsidRDefault="005C1708" w:rsidP="005C1708">
      <w:pPr>
        <w:pStyle w:val="RFCFigure"/>
      </w:pPr>
      <w:r>
        <w:t xml:space="preserve">              "oper-status": "up",</w:t>
      </w:r>
    </w:p>
    <w:p w14:paraId="0BAA58D6" w14:textId="77777777" w:rsidR="005C1708" w:rsidRDefault="005C1708" w:rsidP="005C1708">
      <w:pPr>
        <w:pStyle w:val="RFCFigure"/>
      </w:pPr>
      <w:r>
        <w:t xml:space="preserve">              "// __DISCUSS__ tunnel-termination-point": []</w:t>
      </w:r>
    </w:p>
    <w:p w14:paraId="211EC1DE" w14:textId="77777777" w:rsidR="005C1708" w:rsidRDefault="005C1708" w:rsidP="005C1708">
      <w:pPr>
        <w:pStyle w:val="RFCFigure"/>
      </w:pPr>
      <w:r>
        <w:t xml:space="preserve">            },</w:t>
      </w:r>
    </w:p>
    <w:p w14:paraId="34001700" w14:textId="77777777" w:rsidR="005C1708" w:rsidRDefault="005C1708" w:rsidP="005C1708">
      <w:pPr>
        <w:pStyle w:val="RFCFigure"/>
      </w:pPr>
      <w:r>
        <w:t xml:space="preserve">            "ietf-network-topology:termination-point": [</w:t>
      </w:r>
    </w:p>
    <w:p w14:paraId="027F1B11" w14:textId="77777777" w:rsidR="005C1708" w:rsidRDefault="005C1708" w:rsidP="005C1708">
      <w:pPr>
        <w:pStyle w:val="RFCFigure"/>
      </w:pPr>
      <w:r>
        <w:t xml:space="preserve">              {</w:t>
      </w:r>
    </w:p>
    <w:p w14:paraId="613E1A44" w14:textId="77777777" w:rsidR="005C1708" w:rsidRDefault="005C1708" w:rsidP="005C1708">
      <w:pPr>
        <w:pStyle w:val="RFCFigure"/>
      </w:pPr>
      <w:r>
        <w:t xml:space="preserve">                "// __DESCRIPTION__:__LTP__": {</w:t>
      </w:r>
    </w:p>
    <w:p w14:paraId="26827A4C" w14:textId="77777777" w:rsidR="005C1708" w:rsidRDefault="005C1708" w:rsidP="005C1708">
      <w:pPr>
        <w:pStyle w:val="RFCFigure"/>
      </w:pPr>
      <w:r>
        <w:t xml:space="preserve">                  "name": "AN1-1 LTP",</w:t>
      </w:r>
    </w:p>
    <w:p w14:paraId="769A8D0C" w14:textId="77777777" w:rsidR="005C1708" w:rsidRDefault="005C1708" w:rsidP="005C1708">
      <w:pPr>
        <w:pStyle w:val="RFCFigure"/>
      </w:pPr>
      <w:r>
        <w:t xml:space="preserve">                  "link type(s)": "OTU-2",</w:t>
      </w:r>
    </w:p>
    <w:p w14:paraId="22220497" w14:textId="77777777" w:rsidR="005C1708" w:rsidRDefault="005C1708" w:rsidP="005C1708">
      <w:pPr>
        <w:pStyle w:val="RFCFigure"/>
      </w:pPr>
      <w:r>
        <w:t xml:space="preserve">                  "physical node": "S3",</w:t>
      </w:r>
    </w:p>
    <w:p w14:paraId="0E16D8D2" w14:textId="77777777" w:rsidR="005C1708" w:rsidRDefault="005C1708" w:rsidP="005C1708">
      <w:pPr>
        <w:pStyle w:val="RFCFigure"/>
      </w:pPr>
      <w:r>
        <w:t xml:space="preserve">                  "unnumberd/ifIndex": 1,</w:t>
      </w:r>
    </w:p>
    <w:p w14:paraId="1D889A1A" w14:textId="77777777" w:rsidR="005C1708" w:rsidRDefault="005C1708" w:rsidP="005C1708">
      <w:pPr>
        <w:pStyle w:val="RFCFigure"/>
      </w:pPr>
      <w:r>
        <w:t xml:space="preserve">                  "port type": "tributary port",</w:t>
      </w:r>
    </w:p>
    <w:p w14:paraId="1C8C988F" w14:textId="77777777" w:rsidR="005C1708" w:rsidRDefault="005C1708" w:rsidP="005C1708">
      <w:pPr>
        <w:pStyle w:val="RFCFigure"/>
      </w:pPr>
      <w:r>
        <w:t xml:space="preserve">                  "connected to": "R1"</w:t>
      </w:r>
    </w:p>
    <w:p w14:paraId="58C579DE" w14:textId="77777777" w:rsidR="005C1708" w:rsidRDefault="005C1708" w:rsidP="005C1708">
      <w:pPr>
        <w:pStyle w:val="RFCFigure"/>
      </w:pPr>
      <w:r>
        <w:t xml:space="preserve">                },</w:t>
      </w:r>
    </w:p>
    <w:p w14:paraId="2AE12446" w14:textId="77777777" w:rsidR="005C1708" w:rsidRDefault="005C1708" w:rsidP="005C1708">
      <w:pPr>
        <w:pStyle w:val="RFCFigure"/>
      </w:pPr>
      <w:r>
        <w:t xml:space="preserve">                "tp-id": "1",</w:t>
      </w:r>
    </w:p>
    <w:p w14:paraId="1A39571E" w14:textId="77777777" w:rsidR="005C1708" w:rsidRDefault="005C1708" w:rsidP="005C1708">
      <w:pPr>
        <w:pStyle w:val="RFCFigure"/>
      </w:pPr>
      <w:r>
        <w:t xml:space="preserve">                "ietf-te-topology:te-tp-id": 1,</w:t>
      </w:r>
    </w:p>
    <w:p w14:paraId="24CFCA87" w14:textId="77777777" w:rsidR="005C1708" w:rsidRDefault="005C1708" w:rsidP="005C1708">
      <w:pPr>
        <w:pStyle w:val="RFCFigure"/>
      </w:pPr>
      <w:r>
        <w:t xml:space="preserve">                "ietf-te-topology:te": {</w:t>
      </w:r>
    </w:p>
    <w:p w14:paraId="52997276" w14:textId="77777777" w:rsidR="005C1708" w:rsidRDefault="005C1708" w:rsidP="005C1708">
      <w:pPr>
        <w:pStyle w:val="RFCFigure"/>
      </w:pPr>
      <w:r>
        <w:t xml:space="preserve">                  "name": "AN1-1 LTP",</w:t>
      </w:r>
    </w:p>
    <w:p w14:paraId="63C8F567" w14:textId="77777777" w:rsidR="005C1708" w:rsidRDefault="005C1708" w:rsidP="005C1708">
      <w:pPr>
        <w:pStyle w:val="RFCFigure"/>
      </w:pPr>
      <w:r>
        <w:t xml:space="preserve">                  "admin-status": "up",</w:t>
      </w:r>
    </w:p>
    <w:p w14:paraId="2F7B56C5" w14:textId="77777777" w:rsidR="005C1708" w:rsidRDefault="005C1708" w:rsidP="005C1708">
      <w:pPr>
        <w:pStyle w:val="RFCFigure"/>
      </w:pPr>
      <w:r>
        <w:t xml:space="preserve">                  "// __DISCUSS__ interface-switching-capability": "\</w:t>
      </w:r>
    </w:p>
    <w:p w14:paraId="29BCA20D" w14:textId="77777777" w:rsidR="005C1708" w:rsidRDefault="005C1708" w:rsidP="005C1708">
      <w:pPr>
        <w:pStyle w:val="RFCFigure"/>
      </w:pPr>
      <w:r>
        <w:lastRenderedPageBreak/>
        <w:t>\See Link attributes (teNodeId/10.0.0.1/teLinkId/1)",</w:t>
      </w:r>
    </w:p>
    <w:p w14:paraId="44A1A86F" w14:textId="77777777" w:rsidR="005C1708" w:rsidRDefault="005C1708" w:rsidP="005C1708">
      <w:pPr>
        <w:pStyle w:val="RFCFigure"/>
      </w:pPr>
      <w:r>
        <w:t xml:space="preserve">                  "// __DISCUSS__ inter-domain-plug-id": "Access Lin\</w:t>
      </w:r>
    </w:p>
    <w:p w14:paraId="08C790C1" w14:textId="77777777" w:rsidR="005C1708" w:rsidRDefault="005C1708" w:rsidP="005C1708">
      <w:pPr>
        <w:pStyle w:val="RFCFigure"/>
      </w:pPr>
      <w:r>
        <w:t>\k",</w:t>
      </w:r>
    </w:p>
    <w:p w14:paraId="6B08FB33" w14:textId="77777777" w:rsidR="005C1708" w:rsidRDefault="005C1708" w:rsidP="005C1708">
      <w:pPr>
        <w:pStyle w:val="RFCFigure"/>
      </w:pPr>
      <w:r>
        <w:t xml:space="preserve">                  "// __COMMENT__ inter-layer-lock-id": "Empty: OTN \</w:t>
      </w:r>
    </w:p>
    <w:p w14:paraId="5299D17B" w14:textId="77777777" w:rsidR="005C1708" w:rsidRDefault="005C1708" w:rsidP="005C1708">
      <w:pPr>
        <w:pStyle w:val="RFCFigure"/>
      </w:pPr>
      <w:r>
        <w:t>\Links are pre-configured",</w:t>
      </w:r>
    </w:p>
    <w:p w14:paraId="7206428F" w14:textId="77777777" w:rsidR="005C1708" w:rsidRDefault="005C1708" w:rsidP="005C1708">
      <w:pPr>
        <w:pStyle w:val="RFCFigure"/>
      </w:pPr>
      <w:r>
        <w:t xml:space="preserve">                  "oper-status": "up",</w:t>
      </w:r>
    </w:p>
    <w:p w14:paraId="753450D9" w14:textId="77777777" w:rsidR="005C1708" w:rsidRDefault="005C1708" w:rsidP="005C1708">
      <w:pPr>
        <w:pStyle w:val="RFCFigure"/>
      </w:pPr>
      <w:r>
        <w:t xml:space="preserve">                  "// __DISCUSS__ ietf-otn-topology:supported-payloa\</w:t>
      </w:r>
    </w:p>
    <w:p w14:paraId="730E7A0F" w14:textId="77777777" w:rsidR="005C1708" w:rsidRDefault="005C1708" w:rsidP="005C1708">
      <w:pPr>
        <w:pStyle w:val="RFCFigure"/>
      </w:pPr>
      <w:r>
        <w:t>\d-types": "List of ODU clients?",</w:t>
      </w:r>
    </w:p>
    <w:p w14:paraId="0D6D7A94" w14:textId="77777777" w:rsidR="005C1708" w:rsidRDefault="005C1708" w:rsidP="005C1708">
      <w:pPr>
        <w:pStyle w:val="RFCFigure"/>
      </w:pPr>
      <w:r>
        <w:t xml:space="preserve">                  "// __DISCUSS__ ietf-otn-topology:client-facing": \</w:t>
      </w:r>
    </w:p>
    <w:p w14:paraId="3C042D3F" w14:textId="77777777" w:rsidR="005C1708" w:rsidRDefault="005C1708" w:rsidP="005C1708">
      <w:pPr>
        <w:pStyle w:val="RFCFigure"/>
      </w:pPr>
      <w:r>
        <w:t>\true</w:t>
      </w:r>
    </w:p>
    <w:p w14:paraId="0748AD8C" w14:textId="77777777" w:rsidR="005C1708" w:rsidRDefault="005C1708" w:rsidP="005C1708">
      <w:pPr>
        <w:pStyle w:val="RFCFigure"/>
      </w:pPr>
      <w:r>
        <w:t xml:space="preserve">                }</w:t>
      </w:r>
    </w:p>
    <w:p w14:paraId="0A36774E" w14:textId="77777777" w:rsidR="005C1708" w:rsidRDefault="005C1708" w:rsidP="005C1708">
      <w:pPr>
        <w:pStyle w:val="RFCFigure"/>
      </w:pPr>
      <w:r>
        <w:t xml:space="preserve">              },</w:t>
      </w:r>
    </w:p>
    <w:p w14:paraId="668B9B96" w14:textId="77777777" w:rsidR="005C1708" w:rsidRDefault="005C1708" w:rsidP="005C1708">
      <w:pPr>
        <w:pStyle w:val="RFCFigure"/>
      </w:pPr>
      <w:r>
        <w:t xml:space="preserve">              {</w:t>
      </w:r>
    </w:p>
    <w:p w14:paraId="14DCC8CC" w14:textId="77777777" w:rsidR="005C1708" w:rsidRDefault="005C1708" w:rsidP="005C1708">
      <w:pPr>
        <w:pStyle w:val="RFCFigure"/>
      </w:pPr>
      <w:r>
        <w:t xml:space="preserve">                "// __DESCRIPTION__:__LTP__": {</w:t>
      </w:r>
    </w:p>
    <w:p w14:paraId="751004E3" w14:textId="77777777" w:rsidR="005C1708" w:rsidRDefault="005C1708" w:rsidP="005C1708">
      <w:pPr>
        <w:pStyle w:val="RFCFigure"/>
      </w:pPr>
      <w:r>
        <w:t xml:space="preserve">                  "name": "AN1-2 LTP",</w:t>
      </w:r>
    </w:p>
    <w:p w14:paraId="02985CF3" w14:textId="77777777" w:rsidR="005C1708" w:rsidRDefault="005C1708" w:rsidP="005C1708">
      <w:pPr>
        <w:pStyle w:val="RFCFigure"/>
      </w:pPr>
      <w:r>
        <w:t xml:space="preserve">                  "link type(s)": "OTU-4",</w:t>
      </w:r>
    </w:p>
    <w:p w14:paraId="2A3279B8" w14:textId="77777777" w:rsidR="005C1708" w:rsidRDefault="005C1708" w:rsidP="005C1708">
      <w:pPr>
        <w:pStyle w:val="RFCFigure"/>
      </w:pPr>
      <w:r>
        <w:t xml:space="preserve">                  "physical node": "S2",</w:t>
      </w:r>
    </w:p>
    <w:p w14:paraId="6D745E76" w14:textId="77777777" w:rsidR="005C1708" w:rsidRDefault="005C1708" w:rsidP="005C1708">
      <w:pPr>
        <w:pStyle w:val="RFCFigure"/>
      </w:pPr>
      <w:r>
        <w:t xml:space="preserve">                  "unnumberd/ifIndex": 1,</w:t>
      </w:r>
    </w:p>
    <w:p w14:paraId="2458C4D0" w14:textId="77777777" w:rsidR="005C1708" w:rsidRDefault="005C1708" w:rsidP="005C1708">
      <w:pPr>
        <w:pStyle w:val="RFCFigure"/>
      </w:pPr>
      <w:r>
        <w:t xml:space="preserve">                  "port type": "inter-domain port",</w:t>
      </w:r>
    </w:p>
    <w:p w14:paraId="7C83216C" w14:textId="77777777" w:rsidR="005C1708" w:rsidRDefault="005C1708" w:rsidP="005C1708">
      <w:pPr>
        <w:pStyle w:val="RFCFigure"/>
      </w:pPr>
      <w:r>
        <w:t xml:space="preserve">                  "connected to": "S31"</w:t>
      </w:r>
    </w:p>
    <w:p w14:paraId="4DA61F79" w14:textId="77777777" w:rsidR="005C1708" w:rsidRDefault="005C1708" w:rsidP="005C1708">
      <w:pPr>
        <w:pStyle w:val="RFCFigure"/>
      </w:pPr>
      <w:r>
        <w:t xml:space="preserve">                },</w:t>
      </w:r>
    </w:p>
    <w:p w14:paraId="79124CE1" w14:textId="77777777" w:rsidR="005C1708" w:rsidRDefault="005C1708" w:rsidP="005C1708">
      <w:pPr>
        <w:pStyle w:val="RFCFigure"/>
      </w:pPr>
      <w:r>
        <w:t xml:space="preserve">                "tp-id": "2",</w:t>
      </w:r>
    </w:p>
    <w:p w14:paraId="4E1C5178" w14:textId="77777777" w:rsidR="005C1708" w:rsidRDefault="005C1708" w:rsidP="005C1708">
      <w:pPr>
        <w:pStyle w:val="RFCFigure"/>
      </w:pPr>
      <w:r>
        <w:t xml:space="preserve">                "ietf-te-topology:te-tp-id": 2,</w:t>
      </w:r>
    </w:p>
    <w:p w14:paraId="2F6E3AA4" w14:textId="77777777" w:rsidR="005C1708" w:rsidRDefault="005C1708" w:rsidP="005C1708">
      <w:pPr>
        <w:pStyle w:val="RFCFigure"/>
      </w:pPr>
      <w:r>
        <w:t xml:space="preserve">                "ietf-te-topology:te": {</w:t>
      </w:r>
    </w:p>
    <w:p w14:paraId="32CC7B72" w14:textId="77777777" w:rsidR="005C1708" w:rsidRDefault="005C1708" w:rsidP="005C1708">
      <w:pPr>
        <w:pStyle w:val="RFCFigure"/>
      </w:pPr>
      <w:r>
        <w:t xml:space="preserve">                  "name": "AN1-2 LTP",</w:t>
      </w:r>
    </w:p>
    <w:p w14:paraId="69A8A465" w14:textId="77777777" w:rsidR="005C1708" w:rsidRDefault="005C1708" w:rsidP="005C1708">
      <w:pPr>
        <w:pStyle w:val="RFCFigure"/>
      </w:pPr>
      <w:r>
        <w:t xml:space="preserve">                  "admin-status": "up",</w:t>
      </w:r>
    </w:p>
    <w:p w14:paraId="05B7AAAF" w14:textId="77777777" w:rsidR="005C1708" w:rsidRDefault="005C1708" w:rsidP="005C1708">
      <w:pPr>
        <w:pStyle w:val="RFCFigure"/>
      </w:pPr>
      <w:r>
        <w:t xml:space="preserve">                  "// __DISCUSS__ interface-switching-capability": "\</w:t>
      </w:r>
    </w:p>
    <w:p w14:paraId="721BB5F1" w14:textId="77777777" w:rsidR="005C1708" w:rsidRDefault="005C1708" w:rsidP="005C1708">
      <w:pPr>
        <w:pStyle w:val="RFCFigure"/>
      </w:pPr>
      <w:r>
        <w:t>\See Link attributes (teNodeId/10.0.0.1/teLinkId/2)",</w:t>
      </w:r>
    </w:p>
    <w:p w14:paraId="2C1FCB80" w14:textId="77777777" w:rsidR="005C1708" w:rsidRDefault="005C1708" w:rsidP="005C1708">
      <w:pPr>
        <w:pStyle w:val="RFCFigure"/>
      </w:pPr>
      <w:r>
        <w:t xml:space="preserve">                  "// __DISCUSS__ inter-domain-plug-id": "Inter-doma\</w:t>
      </w:r>
    </w:p>
    <w:p w14:paraId="5ACEA52C" w14:textId="77777777" w:rsidR="005C1708" w:rsidRDefault="005C1708" w:rsidP="005C1708">
      <w:pPr>
        <w:pStyle w:val="RFCFigure"/>
      </w:pPr>
      <w:r>
        <w:t>\in Link",</w:t>
      </w:r>
    </w:p>
    <w:p w14:paraId="44A36140" w14:textId="77777777" w:rsidR="005C1708" w:rsidRDefault="005C1708" w:rsidP="005C1708">
      <w:pPr>
        <w:pStyle w:val="RFCFigure"/>
      </w:pPr>
      <w:r>
        <w:t xml:space="preserve">                  "oper-status": "up",</w:t>
      </w:r>
    </w:p>
    <w:p w14:paraId="4AD6AD0A" w14:textId="77777777" w:rsidR="005C1708" w:rsidRDefault="005C1708" w:rsidP="005C1708">
      <w:pPr>
        <w:pStyle w:val="RFCFigure"/>
      </w:pPr>
      <w:r>
        <w:t xml:space="preserve">                  "// __DISCUSS__ ietf-otn-topology:supported-payloa\</w:t>
      </w:r>
    </w:p>
    <w:p w14:paraId="28B93BD7" w14:textId="77777777" w:rsidR="005C1708" w:rsidRDefault="005C1708" w:rsidP="005C1708">
      <w:pPr>
        <w:pStyle w:val="RFCFigure"/>
      </w:pPr>
      <w:r>
        <w:t>\d-types": "Empty? (inter-domain OTN link)",</w:t>
      </w:r>
    </w:p>
    <w:p w14:paraId="65396D76" w14:textId="77777777" w:rsidR="005C1708" w:rsidRDefault="005C1708" w:rsidP="005C1708">
      <w:pPr>
        <w:pStyle w:val="RFCFigure"/>
      </w:pPr>
      <w:r>
        <w:t xml:space="preserve">                  "// __DEFAULT__ ietf-otn-topology:client-facing": \</w:t>
      </w:r>
    </w:p>
    <w:p w14:paraId="67293735" w14:textId="77777777" w:rsidR="005C1708" w:rsidRDefault="005C1708" w:rsidP="005C1708">
      <w:pPr>
        <w:pStyle w:val="RFCFigure"/>
      </w:pPr>
      <w:r>
        <w:t>\false</w:t>
      </w:r>
    </w:p>
    <w:p w14:paraId="3337E94F" w14:textId="77777777" w:rsidR="005C1708" w:rsidRDefault="005C1708" w:rsidP="005C1708">
      <w:pPr>
        <w:pStyle w:val="RFCFigure"/>
      </w:pPr>
      <w:r>
        <w:t xml:space="preserve">                }</w:t>
      </w:r>
    </w:p>
    <w:p w14:paraId="02FE5B9D" w14:textId="77777777" w:rsidR="005C1708" w:rsidRDefault="005C1708" w:rsidP="005C1708">
      <w:pPr>
        <w:pStyle w:val="RFCFigure"/>
      </w:pPr>
      <w:r>
        <w:t xml:space="preserve">              },</w:t>
      </w:r>
    </w:p>
    <w:p w14:paraId="730D3654" w14:textId="77777777" w:rsidR="005C1708" w:rsidRDefault="005C1708" w:rsidP="005C1708">
      <w:pPr>
        <w:pStyle w:val="RFCFigure"/>
      </w:pPr>
      <w:r>
        <w:lastRenderedPageBreak/>
        <w:t xml:space="preserve">              {</w:t>
      </w:r>
    </w:p>
    <w:p w14:paraId="5CEA195F" w14:textId="77777777" w:rsidR="005C1708" w:rsidRDefault="005C1708" w:rsidP="005C1708">
      <w:pPr>
        <w:pStyle w:val="RFCFigure"/>
      </w:pPr>
      <w:r>
        <w:t xml:space="preserve">                "// __DESCRIPTION__:__LTP__": {</w:t>
      </w:r>
    </w:p>
    <w:p w14:paraId="1BDC2ECD" w14:textId="77777777" w:rsidR="005C1708" w:rsidRDefault="005C1708" w:rsidP="005C1708">
      <w:pPr>
        <w:pStyle w:val="RFCFigure"/>
      </w:pPr>
      <w:r>
        <w:t xml:space="preserve">                  "name": "AN1-3 LTP",</w:t>
      </w:r>
    </w:p>
    <w:p w14:paraId="68FC276A" w14:textId="77777777" w:rsidR="005C1708" w:rsidRDefault="005C1708" w:rsidP="005C1708">
      <w:pPr>
        <w:pStyle w:val="RFCFigure"/>
      </w:pPr>
      <w:r>
        <w:t xml:space="preserve">                  "link type(s)": "OTU-2",</w:t>
      </w:r>
    </w:p>
    <w:p w14:paraId="2C810F83" w14:textId="77777777" w:rsidR="005C1708" w:rsidRDefault="005C1708" w:rsidP="005C1708">
      <w:pPr>
        <w:pStyle w:val="RFCFigure"/>
      </w:pPr>
      <w:r>
        <w:t xml:space="preserve">                  "physical node": "S6",</w:t>
      </w:r>
    </w:p>
    <w:p w14:paraId="6E3CCDAF" w14:textId="77777777" w:rsidR="005C1708" w:rsidRDefault="005C1708" w:rsidP="005C1708">
      <w:pPr>
        <w:pStyle w:val="RFCFigure"/>
      </w:pPr>
      <w:r>
        <w:t xml:space="preserve">                  "unnumberd/ifIndex": 1,</w:t>
      </w:r>
    </w:p>
    <w:p w14:paraId="2DAB9C26" w14:textId="77777777" w:rsidR="005C1708" w:rsidRDefault="005C1708" w:rsidP="005C1708">
      <w:pPr>
        <w:pStyle w:val="RFCFigure"/>
      </w:pPr>
      <w:r>
        <w:t xml:space="preserve">                  "port type": "tributary port",</w:t>
      </w:r>
    </w:p>
    <w:p w14:paraId="2B923519" w14:textId="77777777" w:rsidR="005C1708" w:rsidRDefault="005C1708" w:rsidP="005C1708">
      <w:pPr>
        <w:pStyle w:val="RFCFigure"/>
      </w:pPr>
      <w:r>
        <w:t xml:space="preserve">                  "connected to": "R2"</w:t>
      </w:r>
    </w:p>
    <w:p w14:paraId="230BCB03" w14:textId="77777777" w:rsidR="005C1708" w:rsidRDefault="005C1708" w:rsidP="005C1708">
      <w:pPr>
        <w:pStyle w:val="RFCFigure"/>
      </w:pPr>
      <w:r>
        <w:t xml:space="preserve">                },</w:t>
      </w:r>
    </w:p>
    <w:p w14:paraId="1677FE25" w14:textId="77777777" w:rsidR="005C1708" w:rsidRDefault="005C1708" w:rsidP="005C1708">
      <w:pPr>
        <w:pStyle w:val="RFCFigure"/>
      </w:pPr>
      <w:r>
        <w:t xml:space="preserve">                "tp-id": "3",</w:t>
      </w:r>
    </w:p>
    <w:p w14:paraId="145D92EF" w14:textId="77777777" w:rsidR="005C1708" w:rsidRDefault="005C1708" w:rsidP="005C1708">
      <w:pPr>
        <w:pStyle w:val="RFCFigure"/>
      </w:pPr>
      <w:r>
        <w:t xml:space="preserve">                "ietf-te-topology:te-tp-id": 3,</w:t>
      </w:r>
    </w:p>
    <w:p w14:paraId="64DA84DB" w14:textId="77777777" w:rsidR="005C1708" w:rsidRDefault="005C1708" w:rsidP="005C1708">
      <w:pPr>
        <w:pStyle w:val="RFCFigure"/>
      </w:pPr>
      <w:r>
        <w:t xml:space="preserve">                "ietf-te-topology:te": {</w:t>
      </w:r>
    </w:p>
    <w:p w14:paraId="2E27C1F1" w14:textId="77777777" w:rsidR="005C1708" w:rsidRDefault="005C1708" w:rsidP="005C1708">
      <w:pPr>
        <w:pStyle w:val="RFCFigure"/>
      </w:pPr>
      <w:r>
        <w:t xml:space="preserve">                  "name": "AN1-3 LTP",</w:t>
      </w:r>
    </w:p>
    <w:p w14:paraId="4648021B" w14:textId="77777777" w:rsidR="005C1708" w:rsidRDefault="005C1708" w:rsidP="005C1708">
      <w:pPr>
        <w:pStyle w:val="RFCFigure"/>
      </w:pPr>
      <w:r>
        <w:t xml:space="preserve">                  "admin-status": "up",</w:t>
      </w:r>
    </w:p>
    <w:p w14:paraId="5385B18E" w14:textId="77777777" w:rsidR="005C1708" w:rsidRDefault="005C1708" w:rsidP="005C1708">
      <w:pPr>
        <w:pStyle w:val="RFCFigure"/>
      </w:pPr>
      <w:r>
        <w:t xml:space="preserve">                  "// __DISCUSS__ interface-switching-capability": "\</w:t>
      </w:r>
    </w:p>
    <w:p w14:paraId="4AF97611" w14:textId="77777777" w:rsidR="005C1708" w:rsidRDefault="005C1708" w:rsidP="005C1708">
      <w:pPr>
        <w:pStyle w:val="RFCFigure"/>
      </w:pPr>
      <w:r>
        <w:t>\See Link attributes (teNodeId/10.0.0.1/teLinkId/3)",</w:t>
      </w:r>
    </w:p>
    <w:p w14:paraId="5F335014" w14:textId="77777777" w:rsidR="005C1708" w:rsidRDefault="005C1708" w:rsidP="005C1708">
      <w:pPr>
        <w:pStyle w:val="RFCFigure"/>
      </w:pPr>
      <w:r>
        <w:t xml:space="preserve">                  "// __DISCUSS__ inter-domain-plug-id": "Access Lin\</w:t>
      </w:r>
    </w:p>
    <w:p w14:paraId="4E93EA4E" w14:textId="77777777" w:rsidR="005C1708" w:rsidRDefault="005C1708" w:rsidP="005C1708">
      <w:pPr>
        <w:pStyle w:val="RFCFigure"/>
      </w:pPr>
      <w:r>
        <w:t>\k",</w:t>
      </w:r>
    </w:p>
    <w:p w14:paraId="1B90806A" w14:textId="77777777" w:rsidR="005C1708" w:rsidRDefault="005C1708" w:rsidP="005C1708">
      <w:pPr>
        <w:pStyle w:val="RFCFigure"/>
      </w:pPr>
      <w:r>
        <w:t xml:space="preserve">                  "oper-status": "up",</w:t>
      </w:r>
    </w:p>
    <w:p w14:paraId="119B2054" w14:textId="77777777" w:rsidR="005C1708" w:rsidRDefault="005C1708" w:rsidP="005C1708">
      <w:pPr>
        <w:pStyle w:val="RFCFigure"/>
      </w:pPr>
      <w:r>
        <w:t xml:space="preserve">                  "// __DISCUSS__ ietf-otn-topology:supported-payloa\</w:t>
      </w:r>
    </w:p>
    <w:p w14:paraId="0733E460" w14:textId="77777777" w:rsidR="005C1708" w:rsidRDefault="005C1708" w:rsidP="005C1708">
      <w:pPr>
        <w:pStyle w:val="RFCFigure"/>
      </w:pPr>
      <w:r>
        <w:t>\d-types": "List of ODU clients?",</w:t>
      </w:r>
    </w:p>
    <w:p w14:paraId="6CCCF0A4" w14:textId="77777777" w:rsidR="005C1708" w:rsidRDefault="005C1708" w:rsidP="005C1708">
      <w:pPr>
        <w:pStyle w:val="RFCFigure"/>
      </w:pPr>
      <w:r>
        <w:t xml:space="preserve">                  "// __DISCUSS__ ietf-otn-topology:client-facing": \</w:t>
      </w:r>
    </w:p>
    <w:p w14:paraId="0D38C582" w14:textId="77777777" w:rsidR="005C1708" w:rsidRDefault="005C1708" w:rsidP="005C1708">
      <w:pPr>
        <w:pStyle w:val="RFCFigure"/>
      </w:pPr>
      <w:r>
        <w:t>\true</w:t>
      </w:r>
    </w:p>
    <w:p w14:paraId="55FDBE81" w14:textId="77777777" w:rsidR="005C1708" w:rsidRDefault="005C1708" w:rsidP="005C1708">
      <w:pPr>
        <w:pStyle w:val="RFCFigure"/>
      </w:pPr>
      <w:r>
        <w:t xml:space="preserve">                }</w:t>
      </w:r>
    </w:p>
    <w:p w14:paraId="02823023" w14:textId="77777777" w:rsidR="005C1708" w:rsidRDefault="005C1708" w:rsidP="005C1708">
      <w:pPr>
        <w:pStyle w:val="RFCFigure"/>
      </w:pPr>
      <w:r>
        <w:t xml:space="preserve">              },</w:t>
      </w:r>
    </w:p>
    <w:p w14:paraId="577D56F3" w14:textId="77777777" w:rsidR="005C1708" w:rsidRDefault="005C1708" w:rsidP="005C1708">
      <w:pPr>
        <w:pStyle w:val="RFCFigure"/>
      </w:pPr>
      <w:r>
        <w:t xml:space="preserve">              {</w:t>
      </w:r>
    </w:p>
    <w:p w14:paraId="7E7D96DF" w14:textId="77777777" w:rsidR="005C1708" w:rsidRDefault="005C1708" w:rsidP="005C1708">
      <w:pPr>
        <w:pStyle w:val="RFCFigure"/>
      </w:pPr>
      <w:r>
        <w:t xml:space="preserve">                "// __DESCRIPTION__:__LTP__": {</w:t>
      </w:r>
    </w:p>
    <w:p w14:paraId="3311DDC0" w14:textId="77777777" w:rsidR="005C1708" w:rsidRDefault="005C1708" w:rsidP="005C1708">
      <w:pPr>
        <w:pStyle w:val="RFCFigure"/>
      </w:pPr>
      <w:r>
        <w:t xml:space="preserve">                  "name": "AN1-4 LTP",</w:t>
      </w:r>
    </w:p>
    <w:p w14:paraId="4F74E897" w14:textId="77777777" w:rsidR="005C1708" w:rsidRDefault="005C1708" w:rsidP="005C1708">
      <w:pPr>
        <w:pStyle w:val="RFCFigure"/>
      </w:pPr>
      <w:r>
        <w:t xml:space="preserve">                  "link type(s)": "OTU-4",</w:t>
      </w:r>
    </w:p>
    <w:p w14:paraId="530BBA87" w14:textId="77777777" w:rsidR="005C1708" w:rsidRDefault="005C1708" w:rsidP="005C1708">
      <w:pPr>
        <w:pStyle w:val="RFCFigure"/>
      </w:pPr>
      <w:r>
        <w:t xml:space="preserve">                  "physical node": "S8",</w:t>
      </w:r>
    </w:p>
    <w:p w14:paraId="03FFA670" w14:textId="77777777" w:rsidR="005C1708" w:rsidRDefault="005C1708" w:rsidP="005C1708">
      <w:pPr>
        <w:pStyle w:val="RFCFigure"/>
      </w:pPr>
      <w:r>
        <w:t xml:space="preserve">                  "unnumberd/ifIndex": 1,</w:t>
      </w:r>
    </w:p>
    <w:p w14:paraId="01A0BE8E" w14:textId="77777777" w:rsidR="005C1708" w:rsidRDefault="005C1708" w:rsidP="005C1708">
      <w:pPr>
        <w:pStyle w:val="RFCFigure"/>
      </w:pPr>
      <w:r>
        <w:t xml:space="preserve">                  "port type": "inter-domain port",</w:t>
      </w:r>
    </w:p>
    <w:p w14:paraId="0EBAF2FA" w14:textId="77777777" w:rsidR="005C1708" w:rsidRDefault="005C1708" w:rsidP="005C1708">
      <w:pPr>
        <w:pStyle w:val="RFCFigure"/>
      </w:pPr>
      <w:r>
        <w:t xml:space="preserve">                  "connected to": "S32"</w:t>
      </w:r>
    </w:p>
    <w:p w14:paraId="35082CCD" w14:textId="77777777" w:rsidR="005C1708" w:rsidRDefault="005C1708" w:rsidP="005C1708">
      <w:pPr>
        <w:pStyle w:val="RFCFigure"/>
      </w:pPr>
      <w:r>
        <w:t xml:space="preserve">                },</w:t>
      </w:r>
    </w:p>
    <w:p w14:paraId="15AB7A7F" w14:textId="77777777" w:rsidR="005C1708" w:rsidRDefault="005C1708" w:rsidP="005C1708">
      <w:pPr>
        <w:pStyle w:val="RFCFigure"/>
      </w:pPr>
      <w:r>
        <w:t xml:space="preserve">                "tp-id": "4",</w:t>
      </w:r>
    </w:p>
    <w:p w14:paraId="6E8716F0" w14:textId="77777777" w:rsidR="005C1708" w:rsidRDefault="005C1708" w:rsidP="005C1708">
      <w:pPr>
        <w:pStyle w:val="RFCFigure"/>
      </w:pPr>
      <w:r>
        <w:t xml:space="preserve">                "ietf-te-topology:te-tp-id": 4,</w:t>
      </w:r>
    </w:p>
    <w:p w14:paraId="4F87F19B" w14:textId="77777777" w:rsidR="005C1708" w:rsidRDefault="005C1708" w:rsidP="005C1708">
      <w:pPr>
        <w:pStyle w:val="RFCFigure"/>
      </w:pPr>
      <w:r>
        <w:t xml:space="preserve">                "ietf-te-topology:te": {</w:t>
      </w:r>
    </w:p>
    <w:p w14:paraId="2D4CA5A5" w14:textId="77777777" w:rsidR="005C1708" w:rsidRDefault="005C1708" w:rsidP="005C1708">
      <w:pPr>
        <w:pStyle w:val="RFCFigure"/>
      </w:pPr>
      <w:r>
        <w:t xml:space="preserve">                  "name": "AN1-4 LTP",</w:t>
      </w:r>
    </w:p>
    <w:p w14:paraId="707B78B7" w14:textId="77777777" w:rsidR="005C1708" w:rsidRDefault="005C1708" w:rsidP="005C1708">
      <w:pPr>
        <w:pStyle w:val="RFCFigure"/>
      </w:pPr>
      <w:r>
        <w:t xml:space="preserve">                  "admin-status": "up",</w:t>
      </w:r>
    </w:p>
    <w:p w14:paraId="4BD2F326" w14:textId="77777777" w:rsidR="005C1708" w:rsidRDefault="005C1708" w:rsidP="005C1708">
      <w:pPr>
        <w:pStyle w:val="RFCFigure"/>
      </w:pPr>
      <w:r>
        <w:t xml:space="preserve">                  "// __DISCUSS__ interface-switching-capability": "\</w:t>
      </w:r>
    </w:p>
    <w:p w14:paraId="76C6DD95" w14:textId="77777777" w:rsidR="005C1708" w:rsidRDefault="005C1708" w:rsidP="005C1708">
      <w:pPr>
        <w:pStyle w:val="RFCFigure"/>
      </w:pPr>
      <w:r>
        <w:lastRenderedPageBreak/>
        <w:t>\See Link attributes (teNodeId/10.0.0.1/teLinkId/4)",</w:t>
      </w:r>
    </w:p>
    <w:p w14:paraId="462F82BB" w14:textId="77777777" w:rsidR="005C1708" w:rsidRDefault="005C1708" w:rsidP="005C1708">
      <w:pPr>
        <w:pStyle w:val="RFCFigure"/>
      </w:pPr>
      <w:r>
        <w:t xml:space="preserve">                  "// __DISCUSS__ inter-domain-plug-id": "Inter-doma\</w:t>
      </w:r>
    </w:p>
    <w:p w14:paraId="27B72577" w14:textId="77777777" w:rsidR="005C1708" w:rsidRDefault="005C1708" w:rsidP="005C1708">
      <w:pPr>
        <w:pStyle w:val="RFCFigure"/>
      </w:pPr>
      <w:r>
        <w:t>\in Link",</w:t>
      </w:r>
    </w:p>
    <w:p w14:paraId="3824FE6D" w14:textId="77777777" w:rsidR="005C1708" w:rsidRDefault="005C1708" w:rsidP="005C1708">
      <w:pPr>
        <w:pStyle w:val="RFCFigure"/>
      </w:pPr>
      <w:r>
        <w:t xml:space="preserve">                  "oper-status": "up",</w:t>
      </w:r>
    </w:p>
    <w:p w14:paraId="7E417E46" w14:textId="77777777" w:rsidR="005C1708" w:rsidRDefault="005C1708" w:rsidP="005C1708">
      <w:pPr>
        <w:pStyle w:val="RFCFigure"/>
      </w:pPr>
      <w:r>
        <w:t xml:space="preserve">                  "// __DISCUSS__ ietf-otn-topology:supported-payloa\</w:t>
      </w:r>
    </w:p>
    <w:p w14:paraId="31964C1A" w14:textId="77777777" w:rsidR="005C1708" w:rsidRDefault="005C1708" w:rsidP="005C1708">
      <w:pPr>
        <w:pStyle w:val="RFCFigure"/>
      </w:pPr>
      <w:r>
        <w:t>\d-types": "Empty? (inter-domain OTN link)",</w:t>
      </w:r>
    </w:p>
    <w:p w14:paraId="6DF240E8" w14:textId="77777777" w:rsidR="005C1708" w:rsidRDefault="005C1708" w:rsidP="005C1708">
      <w:pPr>
        <w:pStyle w:val="RFCFigure"/>
      </w:pPr>
      <w:r>
        <w:t xml:space="preserve">                  "// __DEFAULT__ ietf-otn-topology:client-facing": \</w:t>
      </w:r>
    </w:p>
    <w:p w14:paraId="01B0FEB8" w14:textId="77777777" w:rsidR="005C1708" w:rsidRDefault="005C1708" w:rsidP="005C1708">
      <w:pPr>
        <w:pStyle w:val="RFCFigure"/>
      </w:pPr>
      <w:r>
        <w:t>\false</w:t>
      </w:r>
    </w:p>
    <w:p w14:paraId="7E2884D3" w14:textId="77777777" w:rsidR="005C1708" w:rsidRDefault="005C1708" w:rsidP="005C1708">
      <w:pPr>
        <w:pStyle w:val="RFCFigure"/>
      </w:pPr>
      <w:r>
        <w:t xml:space="preserve">                }</w:t>
      </w:r>
    </w:p>
    <w:p w14:paraId="737C8465" w14:textId="77777777" w:rsidR="005C1708" w:rsidRDefault="005C1708" w:rsidP="005C1708">
      <w:pPr>
        <w:pStyle w:val="RFCFigure"/>
      </w:pPr>
      <w:r>
        <w:t xml:space="preserve">              },</w:t>
      </w:r>
    </w:p>
    <w:p w14:paraId="0AEFFD46" w14:textId="77777777" w:rsidR="005C1708" w:rsidRDefault="005C1708" w:rsidP="005C1708">
      <w:pPr>
        <w:pStyle w:val="RFCFigure"/>
      </w:pPr>
      <w:r>
        <w:t xml:space="preserve">              {</w:t>
      </w:r>
    </w:p>
    <w:p w14:paraId="33D40D2B" w14:textId="77777777" w:rsidR="005C1708" w:rsidRDefault="005C1708" w:rsidP="005C1708">
      <w:pPr>
        <w:pStyle w:val="RFCFigure"/>
      </w:pPr>
      <w:r>
        <w:t xml:space="preserve">                "// __DESCRIPTION__:__LTP__": {</w:t>
      </w:r>
    </w:p>
    <w:p w14:paraId="690A00F0" w14:textId="77777777" w:rsidR="005C1708" w:rsidRDefault="005C1708" w:rsidP="005C1708">
      <w:pPr>
        <w:pStyle w:val="RFCFigure"/>
      </w:pPr>
      <w:r>
        <w:t xml:space="preserve">                  "name": "AN1-5 LTP",</w:t>
      </w:r>
    </w:p>
    <w:p w14:paraId="3FD2DA9E" w14:textId="77777777" w:rsidR="005C1708" w:rsidRDefault="005C1708" w:rsidP="005C1708">
      <w:pPr>
        <w:pStyle w:val="RFCFigure"/>
      </w:pPr>
      <w:r>
        <w:t xml:space="preserve">                  "link type(s)": "OTU-4",</w:t>
      </w:r>
    </w:p>
    <w:p w14:paraId="1719BAAA" w14:textId="77777777" w:rsidR="005C1708" w:rsidRDefault="005C1708" w:rsidP="005C1708">
      <w:pPr>
        <w:pStyle w:val="RFCFigure"/>
      </w:pPr>
      <w:r>
        <w:t xml:space="preserve">                  "physical node": "S8",</w:t>
      </w:r>
    </w:p>
    <w:p w14:paraId="511AC860" w14:textId="77777777" w:rsidR="005C1708" w:rsidRDefault="005C1708" w:rsidP="005C1708">
      <w:pPr>
        <w:pStyle w:val="RFCFigure"/>
      </w:pPr>
      <w:r>
        <w:t xml:space="preserve">                  "unnumberd/ifIndex": 5,</w:t>
      </w:r>
    </w:p>
    <w:p w14:paraId="0B85E2B2" w14:textId="77777777" w:rsidR="005C1708" w:rsidRDefault="005C1708" w:rsidP="005C1708">
      <w:pPr>
        <w:pStyle w:val="RFCFigure"/>
      </w:pPr>
      <w:r>
        <w:t xml:space="preserve">                  "port type": "inter-domain port",</w:t>
      </w:r>
    </w:p>
    <w:p w14:paraId="2A5675A5" w14:textId="77777777" w:rsidR="005C1708" w:rsidRDefault="005C1708" w:rsidP="005C1708">
      <w:pPr>
        <w:pStyle w:val="RFCFigure"/>
      </w:pPr>
      <w:r>
        <w:t xml:space="preserve">                  "connected to": "S12"</w:t>
      </w:r>
    </w:p>
    <w:p w14:paraId="51EC1082" w14:textId="77777777" w:rsidR="005C1708" w:rsidRDefault="005C1708" w:rsidP="005C1708">
      <w:pPr>
        <w:pStyle w:val="RFCFigure"/>
      </w:pPr>
      <w:r>
        <w:t xml:space="preserve">                },</w:t>
      </w:r>
    </w:p>
    <w:p w14:paraId="684235B3" w14:textId="77777777" w:rsidR="005C1708" w:rsidRDefault="005C1708" w:rsidP="005C1708">
      <w:pPr>
        <w:pStyle w:val="RFCFigure"/>
      </w:pPr>
      <w:r>
        <w:t xml:space="preserve">                "tp-id": "5",</w:t>
      </w:r>
    </w:p>
    <w:p w14:paraId="4F12F223" w14:textId="77777777" w:rsidR="005C1708" w:rsidRDefault="005C1708" w:rsidP="005C1708">
      <w:pPr>
        <w:pStyle w:val="RFCFigure"/>
      </w:pPr>
      <w:r>
        <w:t xml:space="preserve">                "ietf-te-topology:te-tp-id": 5,</w:t>
      </w:r>
    </w:p>
    <w:p w14:paraId="24E007F3" w14:textId="77777777" w:rsidR="005C1708" w:rsidRDefault="005C1708" w:rsidP="005C1708">
      <w:pPr>
        <w:pStyle w:val="RFCFigure"/>
      </w:pPr>
      <w:r>
        <w:t xml:space="preserve">                "ietf-te-topology:te": {</w:t>
      </w:r>
    </w:p>
    <w:p w14:paraId="419DC9F2" w14:textId="77777777" w:rsidR="005C1708" w:rsidRDefault="005C1708" w:rsidP="005C1708">
      <w:pPr>
        <w:pStyle w:val="RFCFigure"/>
      </w:pPr>
      <w:r>
        <w:t xml:space="preserve">                  "name": "AN1-5 LTP",</w:t>
      </w:r>
    </w:p>
    <w:p w14:paraId="5D592C7E" w14:textId="77777777" w:rsidR="005C1708" w:rsidRDefault="005C1708" w:rsidP="005C1708">
      <w:pPr>
        <w:pStyle w:val="RFCFigure"/>
      </w:pPr>
      <w:r>
        <w:t xml:space="preserve">                  "admin-status": "up",</w:t>
      </w:r>
    </w:p>
    <w:p w14:paraId="410CC6F9" w14:textId="77777777" w:rsidR="005C1708" w:rsidRDefault="005C1708" w:rsidP="005C1708">
      <w:pPr>
        <w:pStyle w:val="RFCFigure"/>
      </w:pPr>
      <w:r>
        <w:t xml:space="preserve">                  "// __DISCUSS__ interface-switching-capability": "\</w:t>
      </w:r>
    </w:p>
    <w:p w14:paraId="223A1933" w14:textId="77777777" w:rsidR="005C1708" w:rsidRDefault="005C1708" w:rsidP="005C1708">
      <w:pPr>
        <w:pStyle w:val="RFCFigure"/>
      </w:pPr>
      <w:r>
        <w:t>\See Link attributes (teNodeId/10.0.0.1/teLinkId/5)",</w:t>
      </w:r>
    </w:p>
    <w:p w14:paraId="29E56BBB" w14:textId="77777777" w:rsidR="005C1708" w:rsidRDefault="005C1708" w:rsidP="005C1708">
      <w:pPr>
        <w:pStyle w:val="RFCFigure"/>
      </w:pPr>
      <w:r>
        <w:t xml:space="preserve">                  "// __DISCUSS__ inter-domain-plug-id": "Inter-doma\</w:t>
      </w:r>
    </w:p>
    <w:p w14:paraId="6162B33B" w14:textId="77777777" w:rsidR="005C1708" w:rsidRDefault="005C1708" w:rsidP="005C1708">
      <w:pPr>
        <w:pStyle w:val="RFCFigure"/>
      </w:pPr>
      <w:r>
        <w:t>\in Link",</w:t>
      </w:r>
    </w:p>
    <w:p w14:paraId="2282D785" w14:textId="77777777" w:rsidR="005C1708" w:rsidRDefault="005C1708" w:rsidP="005C1708">
      <w:pPr>
        <w:pStyle w:val="RFCFigure"/>
      </w:pPr>
      <w:r>
        <w:t xml:space="preserve">                  "oper-status": "up",</w:t>
      </w:r>
    </w:p>
    <w:p w14:paraId="1092D12D" w14:textId="77777777" w:rsidR="005C1708" w:rsidRDefault="005C1708" w:rsidP="005C1708">
      <w:pPr>
        <w:pStyle w:val="RFCFigure"/>
      </w:pPr>
      <w:r>
        <w:t xml:space="preserve">                  "// __DISCUSS__ ietf-otn-topology:supported-payloa\</w:t>
      </w:r>
    </w:p>
    <w:p w14:paraId="6B6F663D" w14:textId="77777777" w:rsidR="005C1708" w:rsidRDefault="005C1708" w:rsidP="005C1708">
      <w:pPr>
        <w:pStyle w:val="RFCFigure"/>
      </w:pPr>
      <w:r>
        <w:t>\d-types": "Empty? (inter-domain OTN link)",</w:t>
      </w:r>
    </w:p>
    <w:p w14:paraId="2BB22986" w14:textId="77777777" w:rsidR="005C1708" w:rsidRDefault="005C1708" w:rsidP="005C1708">
      <w:pPr>
        <w:pStyle w:val="RFCFigure"/>
      </w:pPr>
      <w:r>
        <w:t xml:space="preserve">                  "// __DEFAULT__ ietf-otn-topology:client-facing": \</w:t>
      </w:r>
    </w:p>
    <w:p w14:paraId="6CEFBACA" w14:textId="77777777" w:rsidR="005C1708" w:rsidRDefault="005C1708" w:rsidP="005C1708">
      <w:pPr>
        <w:pStyle w:val="RFCFigure"/>
      </w:pPr>
      <w:r>
        <w:t>\false</w:t>
      </w:r>
    </w:p>
    <w:p w14:paraId="43DDD1AA" w14:textId="77777777" w:rsidR="005C1708" w:rsidRDefault="005C1708" w:rsidP="005C1708">
      <w:pPr>
        <w:pStyle w:val="RFCFigure"/>
      </w:pPr>
      <w:r>
        <w:t xml:space="preserve">                }</w:t>
      </w:r>
    </w:p>
    <w:p w14:paraId="2FC15162" w14:textId="77777777" w:rsidR="005C1708" w:rsidRDefault="005C1708" w:rsidP="005C1708">
      <w:pPr>
        <w:pStyle w:val="RFCFigure"/>
      </w:pPr>
      <w:r>
        <w:t xml:space="preserve">              },</w:t>
      </w:r>
    </w:p>
    <w:p w14:paraId="265BE249" w14:textId="77777777" w:rsidR="005C1708" w:rsidRDefault="005C1708" w:rsidP="005C1708">
      <w:pPr>
        <w:pStyle w:val="RFCFigure"/>
      </w:pPr>
      <w:r>
        <w:t xml:space="preserve">              {</w:t>
      </w:r>
    </w:p>
    <w:p w14:paraId="2E04E183" w14:textId="77777777" w:rsidR="005C1708" w:rsidRDefault="005C1708" w:rsidP="005C1708">
      <w:pPr>
        <w:pStyle w:val="RFCFigure"/>
      </w:pPr>
      <w:r>
        <w:t xml:space="preserve">                "// __DESCRIPTION__:__LTP__": {</w:t>
      </w:r>
    </w:p>
    <w:p w14:paraId="0C4C3403" w14:textId="77777777" w:rsidR="005C1708" w:rsidRDefault="005C1708" w:rsidP="005C1708">
      <w:pPr>
        <w:pStyle w:val="RFCFigure"/>
      </w:pPr>
      <w:r>
        <w:t xml:space="preserve">                  "name": "AN1-6 LTP",</w:t>
      </w:r>
    </w:p>
    <w:p w14:paraId="62740D43" w14:textId="77777777" w:rsidR="005C1708" w:rsidRDefault="005C1708" w:rsidP="005C1708">
      <w:pPr>
        <w:pStyle w:val="RFCFigure"/>
      </w:pPr>
      <w:r>
        <w:lastRenderedPageBreak/>
        <w:t xml:space="preserve">                  "link type(s)": "OTU-4",</w:t>
      </w:r>
    </w:p>
    <w:p w14:paraId="192DA9B2" w14:textId="77777777" w:rsidR="005C1708" w:rsidRDefault="005C1708" w:rsidP="005C1708">
      <w:pPr>
        <w:pStyle w:val="RFCFigure"/>
      </w:pPr>
      <w:r>
        <w:t xml:space="preserve">                  "physical node": "S7",</w:t>
      </w:r>
    </w:p>
    <w:p w14:paraId="07D3C9CA" w14:textId="77777777" w:rsidR="005C1708" w:rsidRDefault="005C1708" w:rsidP="005C1708">
      <w:pPr>
        <w:pStyle w:val="RFCFigure"/>
      </w:pPr>
      <w:r>
        <w:t xml:space="preserve">                  "unnumberd/ifIndex": 4,</w:t>
      </w:r>
    </w:p>
    <w:p w14:paraId="62F0FFBB" w14:textId="77777777" w:rsidR="005C1708" w:rsidRDefault="005C1708" w:rsidP="005C1708">
      <w:pPr>
        <w:pStyle w:val="RFCFigure"/>
      </w:pPr>
      <w:r>
        <w:t xml:space="preserve">                  "port type": "inter-domain port",</w:t>
      </w:r>
    </w:p>
    <w:p w14:paraId="528F8F5C" w14:textId="77777777" w:rsidR="005C1708" w:rsidRDefault="005C1708" w:rsidP="005C1708">
      <w:pPr>
        <w:pStyle w:val="RFCFigure"/>
      </w:pPr>
      <w:r>
        <w:t xml:space="preserve">                  "connected to": "S11"</w:t>
      </w:r>
    </w:p>
    <w:p w14:paraId="687BA1DF" w14:textId="77777777" w:rsidR="005C1708" w:rsidRDefault="005C1708" w:rsidP="005C1708">
      <w:pPr>
        <w:pStyle w:val="RFCFigure"/>
      </w:pPr>
      <w:r>
        <w:t xml:space="preserve">                },</w:t>
      </w:r>
    </w:p>
    <w:p w14:paraId="69FDE5F7" w14:textId="77777777" w:rsidR="005C1708" w:rsidRDefault="005C1708" w:rsidP="005C1708">
      <w:pPr>
        <w:pStyle w:val="RFCFigure"/>
      </w:pPr>
      <w:r>
        <w:t xml:space="preserve">                "tp-id": "6",</w:t>
      </w:r>
    </w:p>
    <w:p w14:paraId="4C6C1B88" w14:textId="77777777" w:rsidR="005C1708" w:rsidRDefault="005C1708" w:rsidP="005C1708">
      <w:pPr>
        <w:pStyle w:val="RFCFigure"/>
      </w:pPr>
      <w:r>
        <w:t xml:space="preserve">                "ietf-te-topology:te-tp-id": 6,</w:t>
      </w:r>
    </w:p>
    <w:p w14:paraId="6A691256" w14:textId="77777777" w:rsidR="005C1708" w:rsidRDefault="005C1708" w:rsidP="005C1708">
      <w:pPr>
        <w:pStyle w:val="RFCFigure"/>
      </w:pPr>
      <w:r>
        <w:t xml:space="preserve">                "ietf-te-topology:te": {</w:t>
      </w:r>
    </w:p>
    <w:p w14:paraId="5BF15697" w14:textId="77777777" w:rsidR="005C1708" w:rsidRDefault="005C1708" w:rsidP="005C1708">
      <w:pPr>
        <w:pStyle w:val="RFCFigure"/>
      </w:pPr>
      <w:r>
        <w:t xml:space="preserve">                  "name": "AN1-6 LTP",</w:t>
      </w:r>
    </w:p>
    <w:p w14:paraId="5493C788" w14:textId="77777777" w:rsidR="005C1708" w:rsidRDefault="005C1708" w:rsidP="005C1708">
      <w:pPr>
        <w:pStyle w:val="RFCFigure"/>
      </w:pPr>
      <w:r>
        <w:t xml:space="preserve">                  "admin-status": "up",</w:t>
      </w:r>
    </w:p>
    <w:p w14:paraId="445A7CBB" w14:textId="77777777" w:rsidR="005C1708" w:rsidRDefault="005C1708" w:rsidP="005C1708">
      <w:pPr>
        <w:pStyle w:val="RFCFigure"/>
      </w:pPr>
      <w:r>
        <w:t xml:space="preserve">                  "// __DISCUSS__ interface-switching-capability": "\</w:t>
      </w:r>
    </w:p>
    <w:p w14:paraId="5E6FE0FB" w14:textId="77777777" w:rsidR="005C1708" w:rsidRDefault="005C1708" w:rsidP="005C1708">
      <w:pPr>
        <w:pStyle w:val="RFCFigure"/>
      </w:pPr>
      <w:r>
        <w:t>\See Link attributes (teNodeId/10.0.0.1/teLinkId/6)",</w:t>
      </w:r>
    </w:p>
    <w:p w14:paraId="0516EF3A" w14:textId="77777777" w:rsidR="005C1708" w:rsidRDefault="005C1708" w:rsidP="005C1708">
      <w:pPr>
        <w:pStyle w:val="RFCFigure"/>
      </w:pPr>
      <w:r>
        <w:t xml:space="preserve">                  "// __DISCUSS__ inter-domain-plug-id": "Inter-doma\</w:t>
      </w:r>
    </w:p>
    <w:p w14:paraId="5BE44914" w14:textId="77777777" w:rsidR="005C1708" w:rsidRDefault="005C1708" w:rsidP="005C1708">
      <w:pPr>
        <w:pStyle w:val="RFCFigure"/>
      </w:pPr>
      <w:r>
        <w:t>\in Link",</w:t>
      </w:r>
    </w:p>
    <w:p w14:paraId="5FD46944" w14:textId="77777777" w:rsidR="005C1708" w:rsidRDefault="005C1708" w:rsidP="005C1708">
      <w:pPr>
        <w:pStyle w:val="RFCFigure"/>
      </w:pPr>
      <w:r>
        <w:t xml:space="preserve">                  "oper-status": "up",</w:t>
      </w:r>
    </w:p>
    <w:p w14:paraId="72D75035" w14:textId="77777777" w:rsidR="005C1708" w:rsidRDefault="005C1708" w:rsidP="005C1708">
      <w:pPr>
        <w:pStyle w:val="RFCFigure"/>
      </w:pPr>
      <w:r>
        <w:t xml:space="preserve">                  "// __DISCUSS__ ietf-otn-topology:supported-payloa\</w:t>
      </w:r>
    </w:p>
    <w:p w14:paraId="492D00C8" w14:textId="77777777" w:rsidR="005C1708" w:rsidRDefault="005C1708" w:rsidP="005C1708">
      <w:pPr>
        <w:pStyle w:val="RFCFigure"/>
      </w:pPr>
      <w:r>
        <w:t>\d-types": "Empty? (inter-domain OTN link)",</w:t>
      </w:r>
    </w:p>
    <w:p w14:paraId="5E83D87D" w14:textId="77777777" w:rsidR="005C1708" w:rsidRDefault="005C1708" w:rsidP="005C1708">
      <w:pPr>
        <w:pStyle w:val="RFCFigure"/>
      </w:pPr>
      <w:r>
        <w:t xml:space="preserve">                  "// __DEFAULT__ ietf-otn-topology:client-facing": \</w:t>
      </w:r>
    </w:p>
    <w:p w14:paraId="03151977" w14:textId="77777777" w:rsidR="005C1708" w:rsidRDefault="005C1708" w:rsidP="005C1708">
      <w:pPr>
        <w:pStyle w:val="RFCFigure"/>
      </w:pPr>
      <w:r>
        <w:t>\false</w:t>
      </w:r>
    </w:p>
    <w:p w14:paraId="5B7EACD7" w14:textId="77777777" w:rsidR="005C1708" w:rsidRDefault="005C1708" w:rsidP="005C1708">
      <w:pPr>
        <w:pStyle w:val="RFCFigure"/>
      </w:pPr>
      <w:r>
        <w:t xml:space="preserve">                }</w:t>
      </w:r>
    </w:p>
    <w:p w14:paraId="25B9A04E" w14:textId="77777777" w:rsidR="005C1708" w:rsidRDefault="005C1708" w:rsidP="005C1708">
      <w:pPr>
        <w:pStyle w:val="RFCFigure"/>
      </w:pPr>
      <w:r>
        <w:t xml:space="preserve">              },</w:t>
      </w:r>
    </w:p>
    <w:p w14:paraId="5D47A5E7" w14:textId="77777777" w:rsidR="005C1708" w:rsidRDefault="005C1708" w:rsidP="005C1708">
      <w:pPr>
        <w:pStyle w:val="RFCFigure"/>
      </w:pPr>
      <w:r>
        <w:t xml:space="preserve">              {</w:t>
      </w:r>
    </w:p>
    <w:p w14:paraId="20B47965" w14:textId="77777777" w:rsidR="005C1708" w:rsidRDefault="005C1708" w:rsidP="005C1708">
      <w:pPr>
        <w:pStyle w:val="RFCFigure"/>
      </w:pPr>
      <w:r>
        <w:t xml:space="preserve">                "// __DESCRIPTION__:__LTP__": {</w:t>
      </w:r>
    </w:p>
    <w:p w14:paraId="46A1CF70" w14:textId="77777777" w:rsidR="005C1708" w:rsidRDefault="005C1708" w:rsidP="005C1708">
      <w:pPr>
        <w:pStyle w:val="RFCFigure"/>
      </w:pPr>
      <w:r>
        <w:t xml:space="preserve">                  "name": "AN1-7 LTP",</w:t>
      </w:r>
    </w:p>
    <w:p w14:paraId="489FDAEC" w14:textId="77777777" w:rsidR="005C1708" w:rsidRDefault="005C1708" w:rsidP="005C1708">
      <w:pPr>
        <w:pStyle w:val="RFCFigure"/>
      </w:pPr>
      <w:r>
        <w:t xml:space="preserve">                  "link type(s)": "OTU-2",</w:t>
      </w:r>
    </w:p>
    <w:p w14:paraId="379E6467" w14:textId="77777777" w:rsidR="005C1708" w:rsidRDefault="005C1708" w:rsidP="005C1708">
      <w:pPr>
        <w:pStyle w:val="RFCFigure"/>
      </w:pPr>
      <w:r>
        <w:t xml:space="preserve">                  "physical node": "S6",</w:t>
      </w:r>
    </w:p>
    <w:p w14:paraId="527EA6FF" w14:textId="77777777" w:rsidR="005C1708" w:rsidRDefault="005C1708" w:rsidP="005C1708">
      <w:pPr>
        <w:pStyle w:val="RFCFigure"/>
      </w:pPr>
      <w:r>
        <w:t xml:space="preserve">                  "unnumberd/ifIndex": 2,</w:t>
      </w:r>
    </w:p>
    <w:p w14:paraId="5FD96DD6" w14:textId="77777777" w:rsidR="005C1708" w:rsidRDefault="005C1708" w:rsidP="005C1708">
      <w:pPr>
        <w:pStyle w:val="RFCFigure"/>
      </w:pPr>
      <w:r>
        <w:t xml:space="preserve">                  "port type": "tributary port",</w:t>
      </w:r>
    </w:p>
    <w:p w14:paraId="3357857B" w14:textId="77777777" w:rsidR="005C1708" w:rsidRDefault="005C1708" w:rsidP="005C1708">
      <w:pPr>
        <w:pStyle w:val="RFCFigure"/>
      </w:pPr>
      <w:r>
        <w:t xml:space="preserve">                  "connected to": "R3"</w:t>
      </w:r>
    </w:p>
    <w:p w14:paraId="3FA89840" w14:textId="77777777" w:rsidR="005C1708" w:rsidRDefault="005C1708" w:rsidP="005C1708">
      <w:pPr>
        <w:pStyle w:val="RFCFigure"/>
      </w:pPr>
      <w:r>
        <w:t xml:space="preserve">                },</w:t>
      </w:r>
    </w:p>
    <w:p w14:paraId="41E59D8D" w14:textId="77777777" w:rsidR="005C1708" w:rsidRDefault="005C1708" w:rsidP="005C1708">
      <w:pPr>
        <w:pStyle w:val="RFCFigure"/>
      </w:pPr>
      <w:r>
        <w:t xml:space="preserve">                "tp-id": "7",</w:t>
      </w:r>
    </w:p>
    <w:p w14:paraId="20D9FCF2" w14:textId="77777777" w:rsidR="005C1708" w:rsidRDefault="005C1708" w:rsidP="005C1708">
      <w:pPr>
        <w:pStyle w:val="RFCFigure"/>
      </w:pPr>
      <w:r>
        <w:t xml:space="preserve">                "ietf-te-topology:te-tp-id": 7,</w:t>
      </w:r>
    </w:p>
    <w:p w14:paraId="65C997C5" w14:textId="77777777" w:rsidR="005C1708" w:rsidRDefault="005C1708" w:rsidP="005C1708">
      <w:pPr>
        <w:pStyle w:val="RFCFigure"/>
      </w:pPr>
      <w:r>
        <w:t xml:space="preserve">                "ietf-te-topology:te": {</w:t>
      </w:r>
    </w:p>
    <w:p w14:paraId="01D041D4" w14:textId="77777777" w:rsidR="005C1708" w:rsidRDefault="005C1708" w:rsidP="005C1708">
      <w:pPr>
        <w:pStyle w:val="RFCFigure"/>
      </w:pPr>
      <w:r>
        <w:t xml:space="preserve">                  "name": "AN1-7 LTP",</w:t>
      </w:r>
    </w:p>
    <w:p w14:paraId="2D7A0CA7" w14:textId="77777777" w:rsidR="005C1708" w:rsidRDefault="005C1708" w:rsidP="005C1708">
      <w:pPr>
        <w:pStyle w:val="RFCFigure"/>
      </w:pPr>
      <w:r>
        <w:t xml:space="preserve">                  "admin-status": "up",</w:t>
      </w:r>
    </w:p>
    <w:p w14:paraId="3E4423B5" w14:textId="77777777" w:rsidR="005C1708" w:rsidRDefault="005C1708" w:rsidP="005C1708">
      <w:pPr>
        <w:pStyle w:val="RFCFigure"/>
      </w:pPr>
      <w:r>
        <w:t xml:space="preserve">                  "// __DISCUSS__ interface-switching-capability": "\</w:t>
      </w:r>
    </w:p>
    <w:p w14:paraId="571ABAB5" w14:textId="77777777" w:rsidR="005C1708" w:rsidRDefault="005C1708" w:rsidP="005C1708">
      <w:pPr>
        <w:pStyle w:val="RFCFigure"/>
      </w:pPr>
      <w:r>
        <w:t>\See Link attributes (teNodeId/10.0.0.1/teLinkId/7)",</w:t>
      </w:r>
    </w:p>
    <w:p w14:paraId="3779976F" w14:textId="77777777" w:rsidR="005C1708" w:rsidRDefault="005C1708" w:rsidP="005C1708">
      <w:pPr>
        <w:pStyle w:val="RFCFigure"/>
      </w:pPr>
      <w:r>
        <w:t xml:space="preserve">                  "// __DISCUSS__ inter-domain-plug-id": "Access Lin\</w:t>
      </w:r>
    </w:p>
    <w:p w14:paraId="4EB34375" w14:textId="77777777" w:rsidR="005C1708" w:rsidRDefault="005C1708" w:rsidP="005C1708">
      <w:pPr>
        <w:pStyle w:val="RFCFigure"/>
      </w:pPr>
      <w:r>
        <w:lastRenderedPageBreak/>
        <w:t>\k",</w:t>
      </w:r>
    </w:p>
    <w:p w14:paraId="4E2FB9F1" w14:textId="77777777" w:rsidR="005C1708" w:rsidRDefault="005C1708" w:rsidP="005C1708">
      <w:pPr>
        <w:pStyle w:val="RFCFigure"/>
      </w:pPr>
      <w:r>
        <w:t xml:space="preserve">                  "oper-status": "up",</w:t>
      </w:r>
    </w:p>
    <w:p w14:paraId="17FD359C" w14:textId="77777777" w:rsidR="005C1708" w:rsidRDefault="005C1708" w:rsidP="005C1708">
      <w:pPr>
        <w:pStyle w:val="RFCFigure"/>
      </w:pPr>
      <w:r>
        <w:t xml:space="preserve">                  "// __DISCUSS__ ietf-otn-topology:supported-payloa\</w:t>
      </w:r>
    </w:p>
    <w:p w14:paraId="67FE5A17" w14:textId="77777777" w:rsidR="005C1708" w:rsidRDefault="005C1708" w:rsidP="005C1708">
      <w:pPr>
        <w:pStyle w:val="RFCFigure"/>
      </w:pPr>
      <w:r>
        <w:t>\d-types": "List of ODU clients?",</w:t>
      </w:r>
    </w:p>
    <w:p w14:paraId="23D31BF1" w14:textId="77777777" w:rsidR="005C1708" w:rsidRDefault="005C1708" w:rsidP="005C1708">
      <w:pPr>
        <w:pStyle w:val="RFCFigure"/>
      </w:pPr>
      <w:r>
        <w:t xml:space="preserve">                  "// __DISCUSS__ ietf-otn-topology:client-facing": \</w:t>
      </w:r>
    </w:p>
    <w:p w14:paraId="74E3C27E" w14:textId="77777777" w:rsidR="005C1708" w:rsidRDefault="005C1708" w:rsidP="005C1708">
      <w:pPr>
        <w:pStyle w:val="RFCFigure"/>
      </w:pPr>
      <w:r>
        <w:t>\true</w:t>
      </w:r>
    </w:p>
    <w:p w14:paraId="60A942B9" w14:textId="77777777" w:rsidR="005C1708" w:rsidRDefault="005C1708" w:rsidP="005C1708">
      <w:pPr>
        <w:pStyle w:val="RFCFigure"/>
      </w:pPr>
      <w:r>
        <w:t xml:space="preserve">                }</w:t>
      </w:r>
    </w:p>
    <w:p w14:paraId="5871A339" w14:textId="77777777" w:rsidR="005C1708" w:rsidRDefault="005C1708" w:rsidP="005C1708">
      <w:pPr>
        <w:pStyle w:val="RFCFigure"/>
      </w:pPr>
      <w:r>
        <w:t xml:space="preserve">              }</w:t>
      </w:r>
    </w:p>
    <w:p w14:paraId="1A8FB0C1" w14:textId="77777777" w:rsidR="005C1708" w:rsidRDefault="005C1708" w:rsidP="005C1708">
      <w:pPr>
        <w:pStyle w:val="RFCFigure"/>
      </w:pPr>
      <w:r>
        <w:t xml:space="preserve">            ]</w:t>
      </w:r>
    </w:p>
    <w:p w14:paraId="157C96EF" w14:textId="77777777" w:rsidR="005C1708" w:rsidRDefault="005C1708" w:rsidP="005C1708">
      <w:pPr>
        <w:pStyle w:val="RFCFigure"/>
      </w:pPr>
      <w:r>
        <w:t xml:space="preserve">          }</w:t>
      </w:r>
    </w:p>
    <w:p w14:paraId="67B718DA" w14:textId="77777777" w:rsidR="005C1708" w:rsidRDefault="005C1708" w:rsidP="005C1708">
      <w:pPr>
        <w:pStyle w:val="RFCFigure"/>
      </w:pPr>
      <w:r>
        <w:t xml:space="preserve">        ],</w:t>
      </w:r>
    </w:p>
    <w:p w14:paraId="76414EB7" w14:textId="77777777" w:rsidR="005C1708" w:rsidRDefault="005C1708" w:rsidP="005C1708">
      <w:pPr>
        <w:pStyle w:val="RFCFigure"/>
      </w:pPr>
      <w:r>
        <w:t xml:space="preserve">        "// ietf-network-topology:link": "Access links to be reviewe\</w:t>
      </w:r>
    </w:p>
    <w:p w14:paraId="4275B56C" w14:textId="77777777" w:rsidR="005C1708" w:rsidRDefault="005C1708" w:rsidP="005C1708">
      <w:pPr>
        <w:pStyle w:val="RFCFigure"/>
      </w:pPr>
      <w:r>
        <w:t>\d in a future update",</w:t>
      </w:r>
    </w:p>
    <w:p w14:paraId="38BDBC4A" w14:textId="77777777" w:rsidR="005C1708" w:rsidRDefault="005C1708" w:rsidP="005C1708">
      <w:pPr>
        <w:pStyle w:val="RFCFigure"/>
      </w:pPr>
      <w:r>
        <w:t xml:space="preserve">        "ietf-network-topology:link": [</w:t>
      </w:r>
    </w:p>
    <w:p w14:paraId="61ED245E" w14:textId="77777777" w:rsidR="005C1708" w:rsidRDefault="005C1708" w:rsidP="005C1708">
      <w:pPr>
        <w:pStyle w:val="RFCFigure"/>
      </w:pPr>
      <w:r>
        <w:t xml:space="preserve">          {</w:t>
      </w:r>
    </w:p>
    <w:p w14:paraId="619920E8" w14:textId="77777777" w:rsidR="005C1708" w:rsidRDefault="005C1708" w:rsidP="005C1708">
      <w:pPr>
        <w:pStyle w:val="RFCFigure"/>
      </w:pPr>
      <w:r>
        <w:t xml:space="preserve">            "// __DESCRIPTION__:__LINK__": {</w:t>
      </w:r>
    </w:p>
    <w:p w14:paraId="4A9060A9" w14:textId="77777777" w:rsidR="005C1708" w:rsidRDefault="005C1708" w:rsidP="005C1708">
      <w:pPr>
        <w:pStyle w:val="RFCFigure"/>
      </w:pPr>
      <w:r>
        <w:t xml:space="preserve">              "name": "Access Link from AN1-1",</w:t>
      </w:r>
    </w:p>
    <w:p w14:paraId="1FD92151" w14:textId="77777777" w:rsidR="005C1708" w:rsidRDefault="005C1708" w:rsidP="005C1708">
      <w:pPr>
        <w:pStyle w:val="RFCFigure"/>
      </w:pPr>
      <w:r>
        <w:t xml:space="preserve">              "type": "access link",</w:t>
      </w:r>
    </w:p>
    <w:p w14:paraId="67DFE5CF" w14:textId="77777777" w:rsidR="005C1708" w:rsidRDefault="005C1708" w:rsidP="005C1708">
      <w:pPr>
        <w:pStyle w:val="RFCFigure"/>
      </w:pPr>
      <w:r>
        <w:t xml:space="preserve">              "physical link": "Link from S3-1 to R1"</w:t>
      </w:r>
    </w:p>
    <w:p w14:paraId="138017AF" w14:textId="77777777" w:rsidR="005C1708" w:rsidRDefault="005C1708" w:rsidP="005C1708">
      <w:pPr>
        <w:pStyle w:val="RFCFigure"/>
      </w:pPr>
      <w:r>
        <w:t xml:space="preserve">            },</w:t>
      </w:r>
    </w:p>
    <w:p w14:paraId="3419541D" w14:textId="77777777" w:rsidR="005C1708" w:rsidRDefault="005C1708" w:rsidP="005C1708">
      <w:pPr>
        <w:pStyle w:val="RFCFigure"/>
      </w:pPr>
      <w:r>
        <w:t xml:space="preserve">            "link-id": "teNodeId/10.0.0.1/teLinkId/1",</w:t>
      </w:r>
    </w:p>
    <w:p w14:paraId="4ABCB793" w14:textId="77777777" w:rsidR="005C1708" w:rsidRDefault="005C1708" w:rsidP="005C1708">
      <w:pPr>
        <w:pStyle w:val="RFCFigure"/>
      </w:pPr>
      <w:r>
        <w:t xml:space="preserve">            "ietf-te-topology:te": {</w:t>
      </w:r>
    </w:p>
    <w:p w14:paraId="44DB507A" w14:textId="77777777" w:rsidR="005C1708" w:rsidRDefault="005C1708" w:rsidP="005C1708">
      <w:pPr>
        <w:pStyle w:val="RFCFigure"/>
      </w:pPr>
      <w:r>
        <w:t xml:space="preserve">              "te-link-attributes": {</w:t>
      </w:r>
    </w:p>
    <w:p w14:paraId="2CAB3C80" w14:textId="77777777" w:rsidR="005C1708" w:rsidRDefault="005C1708" w:rsidP="005C1708">
      <w:pPr>
        <w:pStyle w:val="RFCFigure"/>
      </w:pPr>
      <w:r>
        <w:t xml:space="preserve">                "name": "Access Link from AN1-1",</w:t>
      </w:r>
    </w:p>
    <w:p w14:paraId="403CCEB8" w14:textId="77777777" w:rsidR="005C1708" w:rsidRDefault="005C1708" w:rsidP="005C1708">
      <w:pPr>
        <w:pStyle w:val="RFCFigure"/>
      </w:pPr>
      <w:r>
        <w:t xml:space="preserve">                "// __DISCUSS__ access-type": "Can we assume point-t\</w:t>
      </w:r>
    </w:p>
    <w:p w14:paraId="77D348F9" w14:textId="77777777" w:rsidR="005C1708" w:rsidRDefault="005C1708" w:rsidP="005C1708">
      <w:pPr>
        <w:pStyle w:val="RFCFigure"/>
      </w:pPr>
      <w:r>
        <w:t>\o-point as the default value?",</w:t>
      </w:r>
    </w:p>
    <w:p w14:paraId="7FA37A61" w14:textId="77777777" w:rsidR="005C1708" w:rsidRDefault="005C1708" w:rsidP="005C1708">
      <w:pPr>
        <w:pStyle w:val="RFCFigure"/>
      </w:pPr>
      <w:r>
        <w:t xml:space="preserve">                "access-type": "point-to-point",</w:t>
      </w:r>
    </w:p>
    <w:p w14:paraId="3D9ADA3E" w14:textId="77777777" w:rsidR="005C1708" w:rsidRDefault="005C1708" w:rsidP="005C1708">
      <w:pPr>
        <w:pStyle w:val="RFCFigure"/>
      </w:pPr>
      <w:r>
        <w:t xml:space="preserve">                "// __COMMENT__ external-domain": "Empty: the plug-i\</w:t>
      </w:r>
    </w:p>
    <w:p w14:paraId="78B351DD" w14:textId="77777777" w:rsidR="005C1708" w:rsidRDefault="005C1708" w:rsidP="005C1708">
      <w:pPr>
        <w:pStyle w:val="RFCFigure"/>
      </w:pPr>
      <w:r>
        <w:t>\d is used instead of this container",</w:t>
      </w:r>
    </w:p>
    <w:p w14:paraId="12588738" w14:textId="77777777" w:rsidR="005C1708" w:rsidRDefault="005C1708" w:rsidP="005C1708">
      <w:pPr>
        <w:pStyle w:val="RFCFigure"/>
      </w:pPr>
      <w:r>
        <w:t xml:space="preserve">                "// __DISCUSS__ is-abstract": "To be discussed with \</w:t>
      </w:r>
    </w:p>
    <w:p w14:paraId="6948339A" w14:textId="77777777" w:rsidR="005C1708" w:rsidRDefault="005C1708" w:rsidP="005C1708">
      <w:pPr>
        <w:pStyle w:val="RFCFigure"/>
      </w:pPr>
      <w:r>
        <w:t>\TE Topology authors",</w:t>
      </w:r>
    </w:p>
    <w:p w14:paraId="11F086FF" w14:textId="77777777" w:rsidR="005C1708" w:rsidRDefault="005C1708" w:rsidP="005C1708">
      <w:pPr>
        <w:pStyle w:val="RFCFigure"/>
      </w:pPr>
      <w:r>
        <w:t xml:space="preserve">                "// __DISCUSS__ underlay": "To be discussed with TE \</w:t>
      </w:r>
    </w:p>
    <w:p w14:paraId="53779544" w14:textId="77777777" w:rsidR="005C1708" w:rsidRDefault="005C1708" w:rsidP="005C1708">
      <w:pPr>
        <w:pStyle w:val="RFCFigure"/>
      </w:pPr>
      <w:r>
        <w:t>\Topology authors",</w:t>
      </w:r>
    </w:p>
    <w:p w14:paraId="2DA6271F" w14:textId="77777777" w:rsidR="005C1708" w:rsidRDefault="005C1708" w:rsidP="005C1708">
      <w:pPr>
        <w:pStyle w:val="RFCFigure"/>
      </w:pPr>
      <w:r>
        <w:t xml:space="preserve">                "admin-status": "up",</w:t>
      </w:r>
    </w:p>
    <w:p w14:paraId="5A37ACCC" w14:textId="77777777" w:rsidR="005C1708" w:rsidRDefault="005C1708" w:rsidP="005C1708">
      <w:pPr>
        <w:pStyle w:val="RFCFigure"/>
      </w:pPr>
      <w:r>
        <w:t xml:space="preserve">                "interface-switching-capability": [</w:t>
      </w:r>
    </w:p>
    <w:p w14:paraId="24ECF477" w14:textId="77777777" w:rsidR="005C1708" w:rsidRDefault="005C1708" w:rsidP="005C1708">
      <w:pPr>
        <w:pStyle w:val="RFCFigure"/>
      </w:pPr>
      <w:r>
        <w:t xml:space="preserve">                  {</w:t>
      </w:r>
    </w:p>
    <w:p w14:paraId="316B315A" w14:textId="77777777" w:rsidR="005C1708" w:rsidRDefault="005C1708" w:rsidP="005C1708">
      <w:pPr>
        <w:pStyle w:val="RFCFigure"/>
      </w:pPr>
      <w:r>
        <w:t xml:space="preserve">                    "switching-capability": "ietf-te-types:switching\</w:t>
      </w:r>
    </w:p>
    <w:p w14:paraId="78512568" w14:textId="77777777" w:rsidR="005C1708" w:rsidRDefault="005C1708" w:rsidP="005C1708">
      <w:pPr>
        <w:pStyle w:val="RFCFigure"/>
      </w:pPr>
      <w:r>
        <w:lastRenderedPageBreak/>
        <w:t>\-otn",</w:t>
      </w:r>
    </w:p>
    <w:p w14:paraId="5C14ED35" w14:textId="77777777" w:rsidR="005C1708" w:rsidRDefault="005C1708" w:rsidP="005C1708">
      <w:pPr>
        <w:pStyle w:val="RFCFigure"/>
      </w:pPr>
      <w:r>
        <w:t xml:space="preserve">                    "encoding": "ietf-te-types:lsp-encoding-oduk",</w:t>
      </w:r>
    </w:p>
    <w:p w14:paraId="29DCEFC9" w14:textId="77777777" w:rsidR="005C1708" w:rsidRDefault="005C1708" w:rsidP="005C1708">
      <w:pPr>
        <w:pStyle w:val="RFCFigure"/>
      </w:pPr>
      <w:r>
        <w:t xml:space="preserve">                    "max-lsp-bandwidth": [</w:t>
      </w:r>
    </w:p>
    <w:p w14:paraId="1BE7AA38" w14:textId="77777777" w:rsidR="005C1708" w:rsidRDefault="005C1708" w:rsidP="005C1708">
      <w:pPr>
        <w:pStyle w:val="RFCFigure"/>
      </w:pPr>
      <w:r>
        <w:t xml:space="preserve">                      {</w:t>
      </w:r>
    </w:p>
    <w:p w14:paraId="2179E2AA" w14:textId="77777777" w:rsidR="005C1708" w:rsidRDefault="005C1708" w:rsidP="005C1708">
      <w:pPr>
        <w:pStyle w:val="RFCFigure"/>
      </w:pPr>
      <w:r>
        <w:t xml:space="preserve">                        "priority": 0,</w:t>
      </w:r>
    </w:p>
    <w:p w14:paraId="5BF94FB3" w14:textId="77777777" w:rsidR="005C1708" w:rsidRDefault="005C1708" w:rsidP="005C1708">
      <w:pPr>
        <w:pStyle w:val="RFCFigure"/>
      </w:pPr>
      <w:r>
        <w:t xml:space="preserve">                        "// __DISCUSS__ te-bandwidth": "ODU2"</w:t>
      </w:r>
    </w:p>
    <w:p w14:paraId="06736BDC" w14:textId="77777777" w:rsidR="005C1708" w:rsidRDefault="005C1708" w:rsidP="005C1708">
      <w:pPr>
        <w:pStyle w:val="RFCFigure"/>
      </w:pPr>
      <w:r>
        <w:t xml:space="preserve">                      }</w:t>
      </w:r>
    </w:p>
    <w:p w14:paraId="14FD84A2" w14:textId="77777777" w:rsidR="005C1708" w:rsidRDefault="005C1708" w:rsidP="005C1708">
      <w:pPr>
        <w:pStyle w:val="RFCFigure"/>
      </w:pPr>
      <w:r>
        <w:t xml:space="preserve">                    ]</w:t>
      </w:r>
    </w:p>
    <w:p w14:paraId="5CD5E6AF" w14:textId="77777777" w:rsidR="005C1708" w:rsidRDefault="005C1708" w:rsidP="005C1708">
      <w:pPr>
        <w:pStyle w:val="RFCFigure"/>
      </w:pPr>
      <w:r>
        <w:t xml:space="preserve">                  }</w:t>
      </w:r>
    </w:p>
    <w:p w14:paraId="14FFAB62" w14:textId="77777777" w:rsidR="005C1708" w:rsidRDefault="005C1708" w:rsidP="005C1708">
      <w:pPr>
        <w:pStyle w:val="RFCFigure"/>
      </w:pPr>
      <w:r>
        <w:t xml:space="preserve">                ],</w:t>
      </w:r>
    </w:p>
    <w:p w14:paraId="2F5E7FFB" w14:textId="77777777" w:rsidR="005C1708" w:rsidRDefault="005C1708" w:rsidP="005C1708">
      <w:pPr>
        <w:pStyle w:val="RFCFigure"/>
      </w:pPr>
      <w:r>
        <w:t xml:space="preserve">                "// __COMMENT__ label-restrictions": "Not described \</w:t>
      </w:r>
    </w:p>
    <w:p w14:paraId="57608E8F" w14:textId="77777777" w:rsidR="005C1708" w:rsidRDefault="005C1708" w:rsidP="005C1708">
      <w:pPr>
        <w:pStyle w:val="RFCFigure"/>
      </w:pPr>
      <w:r>
        <w:t>\in this JSON example",</w:t>
      </w:r>
    </w:p>
    <w:p w14:paraId="2E49DDA4" w14:textId="77777777" w:rsidR="005C1708" w:rsidRDefault="005C1708" w:rsidP="005C1708">
      <w:pPr>
        <w:pStyle w:val="RFCFigure"/>
      </w:pPr>
      <w:r>
        <w:t xml:space="preserve">                "// __DISCUSS__ link-protection-type": "Can we assum\</w:t>
      </w:r>
    </w:p>
    <w:p w14:paraId="62C8A050" w14:textId="77777777" w:rsidR="005C1708" w:rsidRDefault="005C1708" w:rsidP="005C1708">
      <w:pPr>
        <w:pStyle w:val="RFCFigure"/>
      </w:pPr>
      <w:r>
        <w:t>\e unprotected as the default value?",</w:t>
      </w:r>
    </w:p>
    <w:p w14:paraId="45BAFEB2" w14:textId="77777777" w:rsidR="005C1708" w:rsidRDefault="005C1708" w:rsidP="005C1708">
      <w:pPr>
        <w:pStyle w:val="RFCFigure"/>
      </w:pPr>
      <w:r>
        <w:t xml:space="preserve">                "link-protection-type": "unprotected",</w:t>
      </w:r>
    </w:p>
    <w:p w14:paraId="31C9C024" w14:textId="77777777" w:rsidR="005C1708" w:rsidRDefault="005C1708" w:rsidP="005C1708">
      <w:pPr>
        <w:pStyle w:val="RFCFigure"/>
      </w:pPr>
      <w:r>
        <w:t xml:space="preserve">                "max-link-bandwidth": {</w:t>
      </w:r>
    </w:p>
    <w:p w14:paraId="23DCF7E0" w14:textId="77777777" w:rsidR="005C1708" w:rsidRDefault="005C1708" w:rsidP="005C1708">
      <w:pPr>
        <w:pStyle w:val="RFCFigure"/>
      </w:pPr>
      <w:r>
        <w:t xml:space="preserve">                  "// __DISCUSS__ te-bandwidth": "1xODU2"</w:t>
      </w:r>
    </w:p>
    <w:p w14:paraId="6F1E1B32" w14:textId="77777777" w:rsidR="005C1708" w:rsidRDefault="005C1708" w:rsidP="005C1708">
      <w:pPr>
        <w:pStyle w:val="RFCFigure"/>
      </w:pPr>
      <w:r>
        <w:t xml:space="preserve">                },</w:t>
      </w:r>
    </w:p>
    <w:p w14:paraId="710650A9" w14:textId="77777777" w:rsidR="005C1708" w:rsidRDefault="005C1708" w:rsidP="005C1708">
      <w:pPr>
        <w:pStyle w:val="RFCFigure"/>
      </w:pPr>
      <w:r>
        <w:t xml:space="preserve">                "max-resv-link-bandwidth": {</w:t>
      </w:r>
    </w:p>
    <w:p w14:paraId="1A515B35" w14:textId="77777777" w:rsidR="005C1708" w:rsidRDefault="005C1708" w:rsidP="005C1708">
      <w:pPr>
        <w:pStyle w:val="RFCFigure"/>
      </w:pPr>
      <w:r>
        <w:t xml:space="preserve">                  "// __DISCUSS__ te-bandwidth": "1xODU2"</w:t>
      </w:r>
    </w:p>
    <w:p w14:paraId="3E24C4D0" w14:textId="77777777" w:rsidR="005C1708" w:rsidRDefault="005C1708" w:rsidP="005C1708">
      <w:pPr>
        <w:pStyle w:val="RFCFigure"/>
      </w:pPr>
      <w:r>
        <w:t xml:space="preserve">                },</w:t>
      </w:r>
    </w:p>
    <w:p w14:paraId="239F411F" w14:textId="77777777" w:rsidR="005C1708" w:rsidRDefault="005C1708" w:rsidP="005C1708">
      <w:pPr>
        <w:pStyle w:val="RFCFigure"/>
      </w:pPr>
      <w:r>
        <w:t xml:space="preserve">                "unreserved-bandwidth": [</w:t>
      </w:r>
    </w:p>
    <w:p w14:paraId="2F9208C5" w14:textId="77777777" w:rsidR="005C1708" w:rsidRDefault="005C1708" w:rsidP="005C1708">
      <w:pPr>
        <w:pStyle w:val="RFCFigure"/>
      </w:pPr>
      <w:r>
        <w:t xml:space="preserve">                  {</w:t>
      </w:r>
    </w:p>
    <w:p w14:paraId="1067447D" w14:textId="77777777" w:rsidR="005C1708" w:rsidRDefault="005C1708" w:rsidP="005C1708">
      <w:pPr>
        <w:pStyle w:val="RFCFigure"/>
      </w:pPr>
      <w:r>
        <w:t xml:space="preserve">                    "priority": 0,</w:t>
      </w:r>
    </w:p>
    <w:p w14:paraId="64BB177F" w14:textId="77777777" w:rsidR="005C1708" w:rsidRDefault="005C1708" w:rsidP="005C1708">
      <w:pPr>
        <w:pStyle w:val="RFCFigure"/>
      </w:pPr>
      <w:r>
        <w:t xml:space="preserve">                    "// __DISCUSS__ te-bandwidth": "1xODU2"</w:t>
      </w:r>
    </w:p>
    <w:p w14:paraId="788143CB" w14:textId="77777777" w:rsidR="005C1708" w:rsidRDefault="005C1708" w:rsidP="005C1708">
      <w:pPr>
        <w:pStyle w:val="RFCFigure"/>
      </w:pPr>
      <w:r>
        <w:t xml:space="preserve">                  }</w:t>
      </w:r>
    </w:p>
    <w:p w14:paraId="1212A8BA" w14:textId="77777777" w:rsidR="005C1708" w:rsidRDefault="005C1708" w:rsidP="005C1708">
      <w:pPr>
        <w:pStyle w:val="RFCFigure"/>
      </w:pPr>
      <w:r>
        <w:t xml:space="preserve">                ]</w:t>
      </w:r>
    </w:p>
    <w:p w14:paraId="70DFA349" w14:textId="77777777" w:rsidR="005C1708" w:rsidRDefault="005C1708" w:rsidP="005C1708">
      <w:pPr>
        <w:pStyle w:val="RFCFigure"/>
      </w:pPr>
      <w:r>
        <w:t xml:space="preserve">              },</w:t>
      </w:r>
    </w:p>
    <w:p w14:paraId="4E881ECE" w14:textId="77777777" w:rsidR="005C1708" w:rsidRDefault="005C1708" w:rsidP="005C1708">
      <w:pPr>
        <w:pStyle w:val="RFCFigure"/>
      </w:pPr>
      <w:r>
        <w:t xml:space="preserve">              "oper-status": "up",</w:t>
      </w:r>
    </w:p>
    <w:p w14:paraId="5712A544" w14:textId="77777777" w:rsidR="005C1708" w:rsidRDefault="005C1708" w:rsidP="005C1708">
      <w:pPr>
        <w:pStyle w:val="RFCFigure"/>
      </w:pPr>
      <w:r>
        <w:t xml:space="preserve">              "// __EMPTY__ is-transitional": "It is not a transitio\</w:t>
      </w:r>
    </w:p>
    <w:p w14:paraId="015B1925" w14:textId="77777777" w:rsidR="005C1708" w:rsidRDefault="005C1708" w:rsidP="005C1708">
      <w:pPr>
        <w:pStyle w:val="RFCFigure"/>
      </w:pPr>
      <w:r>
        <w:t>\nal link",</w:t>
      </w:r>
    </w:p>
    <w:p w14:paraId="1EE04216" w14:textId="77777777" w:rsidR="005C1708" w:rsidRDefault="005C1708" w:rsidP="005C1708">
      <w:pPr>
        <w:pStyle w:val="RFCFigure"/>
      </w:pPr>
      <w:r>
        <w:t xml:space="preserve">              "// __DISCUSS__ underlay ": "To be discussed with TE T\</w:t>
      </w:r>
    </w:p>
    <w:p w14:paraId="1C540ED3" w14:textId="77777777" w:rsidR="005C1708" w:rsidRDefault="005C1708" w:rsidP="005C1708">
      <w:pPr>
        <w:pStyle w:val="RFCFigure"/>
      </w:pPr>
      <w:r>
        <w:t>\opology authors"</w:t>
      </w:r>
    </w:p>
    <w:p w14:paraId="5FC988E8" w14:textId="77777777" w:rsidR="005C1708" w:rsidRDefault="005C1708" w:rsidP="005C1708">
      <w:pPr>
        <w:pStyle w:val="RFCFigure"/>
      </w:pPr>
      <w:r>
        <w:t xml:space="preserve">            },</w:t>
      </w:r>
    </w:p>
    <w:p w14:paraId="51962314" w14:textId="77777777" w:rsidR="005C1708" w:rsidRDefault="005C1708" w:rsidP="005C1708">
      <w:pPr>
        <w:pStyle w:val="RFCFigure"/>
      </w:pPr>
      <w:r>
        <w:t xml:space="preserve">            "source": {</w:t>
      </w:r>
    </w:p>
    <w:p w14:paraId="07CCA2EA" w14:textId="77777777" w:rsidR="005C1708" w:rsidRDefault="005C1708" w:rsidP="005C1708">
      <w:pPr>
        <w:pStyle w:val="RFCFigure"/>
      </w:pPr>
      <w:r>
        <w:t xml:space="preserve">              "source-node": "10.0.0.1",</w:t>
      </w:r>
    </w:p>
    <w:p w14:paraId="5092AD05" w14:textId="77777777" w:rsidR="005C1708" w:rsidRDefault="005C1708" w:rsidP="005C1708">
      <w:pPr>
        <w:pStyle w:val="RFCFigure"/>
      </w:pPr>
      <w:r>
        <w:t xml:space="preserve">              "source-tp": 1</w:t>
      </w:r>
    </w:p>
    <w:p w14:paraId="260473A2" w14:textId="77777777" w:rsidR="005C1708" w:rsidRDefault="005C1708" w:rsidP="005C1708">
      <w:pPr>
        <w:pStyle w:val="RFCFigure"/>
      </w:pPr>
      <w:r>
        <w:t xml:space="preserve">            },</w:t>
      </w:r>
    </w:p>
    <w:p w14:paraId="13D4C706" w14:textId="77777777" w:rsidR="005C1708" w:rsidRDefault="005C1708" w:rsidP="005C1708">
      <w:pPr>
        <w:pStyle w:val="RFCFigure"/>
      </w:pPr>
      <w:r>
        <w:t xml:space="preserve">            "// __EMPTY__ destination": "access link"</w:t>
      </w:r>
    </w:p>
    <w:p w14:paraId="64E3FB5B" w14:textId="77777777" w:rsidR="005C1708" w:rsidRDefault="005C1708" w:rsidP="005C1708">
      <w:pPr>
        <w:pStyle w:val="RFCFigure"/>
      </w:pPr>
      <w:r>
        <w:t xml:space="preserve">          },</w:t>
      </w:r>
    </w:p>
    <w:p w14:paraId="192ECB85" w14:textId="77777777" w:rsidR="005C1708" w:rsidRDefault="005C1708" w:rsidP="005C1708">
      <w:pPr>
        <w:pStyle w:val="RFCFigure"/>
      </w:pPr>
      <w:r>
        <w:t xml:space="preserve">          {</w:t>
      </w:r>
    </w:p>
    <w:p w14:paraId="334271A7" w14:textId="77777777" w:rsidR="005C1708" w:rsidRDefault="005C1708" w:rsidP="005C1708">
      <w:pPr>
        <w:pStyle w:val="RFCFigure"/>
      </w:pPr>
      <w:r>
        <w:lastRenderedPageBreak/>
        <w:t xml:space="preserve">            "// __DESCRIPTION__:__LINK__": {</w:t>
      </w:r>
    </w:p>
    <w:p w14:paraId="170EE053" w14:textId="77777777" w:rsidR="005C1708" w:rsidRDefault="005C1708" w:rsidP="005C1708">
      <w:pPr>
        <w:pStyle w:val="RFCFigure"/>
      </w:pPr>
      <w:r>
        <w:t xml:space="preserve">              "name": "Inter-domain Link from AN1-2",</w:t>
      </w:r>
    </w:p>
    <w:p w14:paraId="30C07CA9" w14:textId="77777777" w:rsidR="005C1708" w:rsidRDefault="005C1708" w:rsidP="005C1708">
      <w:pPr>
        <w:pStyle w:val="RFCFigure"/>
      </w:pPr>
      <w:r>
        <w:t xml:space="preserve">              "type": "inter-domain link",</w:t>
      </w:r>
    </w:p>
    <w:p w14:paraId="637B3530" w14:textId="77777777" w:rsidR="005C1708" w:rsidRDefault="005C1708" w:rsidP="005C1708">
      <w:pPr>
        <w:pStyle w:val="RFCFigure"/>
      </w:pPr>
      <w:r>
        <w:t xml:space="preserve">              "physical link": "Link from S2-1 to S31"</w:t>
      </w:r>
    </w:p>
    <w:p w14:paraId="08B44B75" w14:textId="77777777" w:rsidR="005C1708" w:rsidRDefault="005C1708" w:rsidP="005C1708">
      <w:pPr>
        <w:pStyle w:val="RFCFigure"/>
      </w:pPr>
      <w:r>
        <w:t xml:space="preserve">            },</w:t>
      </w:r>
    </w:p>
    <w:p w14:paraId="07BF72E4" w14:textId="77777777" w:rsidR="005C1708" w:rsidRDefault="005C1708" w:rsidP="005C1708">
      <w:pPr>
        <w:pStyle w:val="RFCFigure"/>
      </w:pPr>
      <w:r>
        <w:t xml:space="preserve">            "link-id": "teNodeId/10.0.0.1/teLinkId/2",</w:t>
      </w:r>
    </w:p>
    <w:p w14:paraId="56A74ED2" w14:textId="77777777" w:rsidR="005C1708" w:rsidRDefault="005C1708" w:rsidP="005C1708">
      <w:pPr>
        <w:pStyle w:val="RFCFigure"/>
      </w:pPr>
      <w:r>
        <w:t xml:space="preserve">            "ietf-te-topology:te": {</w:t>
      </w:r>
    </w:p>
    <w:p w14:paraId="6B87BEC1" w14:textId="77777777" w:rsidR="005C1708" w:rsidRDefault="005C1708" w:rsidP="005C1708">
      <w:pPr>
        <w:pStyle w:val="RFCFigure"/>
      </w:pPr>
      <w:r>
        <w:t xml:space="preserve">              "te-link-attributes": {</w:t>
      </w:r>
    </w:p>
    <w:p w14:paraId="51ADE49A" w14:textId="77777777" w:rsidR="005C1708" w:rsidRDefault="005C1708" w:rsidP="005C1708">
      <w:pPr>
        <w:pStyle w:val="RFCFigure"/>
      </w:pPr>
      <w:r>
        <w:t xml:space="preserve">                "name": "Inter-domain Link from AN1-2",</w:t>
      </w:r>
    </w:p>
    <w:p w14:paraId="1727D6C4" w14:textId="77777777" w:rsidR="005C1708" w:rsidRDefault="005C1708" w:rsidP="005C1708">
      <w:pPr>
        <w:pStyle w:val="RFCFigure"/>
      </w:pPr>
      <w:r>
        <w:t xml:space="preserve">                "// __DISCUSS__ access-type": "Can we assume point-t\</w:t>
      </w:r>
    </w:p>
    <w:p w14:paraId="6E66E97A" w14:textId="77777777" w:rsidR="005C1708" w:rsidRDefault="005C1708" w:rsidP="005C1708">
      <w:pPr>
        <w:pStyle w:val="RFCFigure"/>
      </w:pPr>
      <w:r>
        <w:t>\o-point as the default value?",</w:t>
      </w:r>
    </w:p>
    <w:p w14:paraId="7D17EA13" w14:textId="77777777" w:rsidR="005C1708" w:rsidRDefault="005C1708" w:rsidP="005C1708">
      <w:pPr>
        <w:pStyle w:val="RFCFigure"/>
      </w:pPr>
      <w:r>
        <w:t xml:space="preserve">                "access-type": "point-to-point",</w:t>
      </w:r>
    </w:p>
    <w:p w14:paraId="197BC561" w14:textId="77777777" w:rsidR="005C1708" w:rsidRDefault="005C1708" w:rsidP="005C1708">
      <w:pPr>
        <w:pStyle w:val="RFCFigure"/>
      </w:pPr>
      <w:r>
        <w:t xml:space="preserve">                "// __DISCUSS__ is-abstract": "To be discussed with \</w:t>
      </w:r>
    </w:p>
    <w:p w14:paraId="3C4FD20F" w14:textId="77777777" w:rsidR="005C1708" w:rsidRDefault="005C1708" w:rsidP="005C1708">
      <w:pPr>
        <w:pStyle w:val="RFCFigure"/>
      </w:pPr>
      <w:r>
        <w:t>\TE Topology authors",</w:t>
      </w:r>
    </w:p>
    <w:p w14:paraId="5D3A6FA6" w14:textId="77777777" w:rsidR="005C1708" w:rsidRDefault="005C1708" w:rsidP="005C1708">
      <w:pPr>
        <w:pStyle w:val="RFCFigure"/>
      </w:pPr>
      <w:r>
        <w:t xml:space="preserve">                "// __DISCUSS__ underlay": "To be discussed with TE \</w:t>
      </w:r>
    </w:p>
    <w:p w14:paraId="25DA2A38" w14:textId="77777777" w:rsidR="005C1708" w:rsidRDefault="005C1708" w:rsidP="005C1708">
      <w:pPr>
        <w:pStyle w:val="RFCFigure"/>
      </w:pPr>
      <w:r>
        <w:t>\Topology authors",</w:t>
      </w:r>
    </w:p>
    <w:p w14:paraId="3D9263EF" w14:textId="77777777" w:rsidR="005C1708" w:rsidRDefault="005C1708" w:rsidP="005C1708">
      <w:pPr>
        <w:pStyle w:val="RFCFigure"/>
      </w:pPr>
      <w:r>
        <w:t xml:space="preserve">                "admin-status": "up",</w:t>
      </w:r>
    </w:p>
    <w:p w14:paraId="3410AD81" w14:textId="77777777" w:rsidR="005C1708" w:rsidRDefault="005C1708" w:rsidP="005C1708">
      <w:pPr>
        <w:pStyle w:val="RFCFigure"/>
      </w:pPr>
      <w:r>
        <w:t xml:space="preserve">                "interface-switching-capability": [</w:t>
      </w:r>
    </w:p>
    <w:p w14:paraId="7EDCF3FE" w14:textId="77777777" w:rsidR="005C1708" w:rsidRDefault="005C1708" w:rsidP="005C1708">
      <w:pPr>
        <w:pStyle w:val="RFCFigure"/>
      </w:pPr>
      <w:r>
        <w:t xml:space="preserve">                  {</w:t>
      </w:r>
    </w:p>
    <w:p w14:paraId="7D895812" w14:textId="77777777" w:rsidR="005C1708" w:rsidRDefault="005C1708" w:rsidP="005C1708">
      <w:pPr>
        <w:pStyle w:val="RFCFigure"/>
      </w:pPr>
      <w:r>
        <w:t xml:space="preserve">                    "switching-capability": "ietf-te-types:switching\</w:t>
      </w:r>
    </w:p>
    <w:p w14:paraId="1904B409" w14:textId="77777777" w:rsidR="005C1708" w:rsidRDefault="005C1708" w:rsidP="005C1708">
      <w:pPr>
        <w:pStyle w:val="RFCFigure"/>
      </w:pPr>
      <w:r>
        <w:t>\-otn",</w:t>
      </w:r>
    </w:p>
    <w:p w14:paraId="647B7CBB" w14:textId="77777777" w:rsidR="005C1708" w:rsidRDefault="005C1708" w:rsidP="005C1708">
      <w:pPr>
        <w:pStyle w:val="RFCFigure"/>
      </w:pPr>
      <w:r>
        <w:t xml:space="preserve">                    "encoding": "ietf-te-types:lsp-encoding-oduk",</w:t>
      </w:r>
    </w:p>
    <w:p w14:paraId="706D0C5D" w14:textId="77777777" w:rsidR="005C1708" w:rsidRDefault="005C1708" w:rsidP="005C1708">
      <w:pPr>
        <w:pStyle w:val="RFCFigure"/>
      </w:pPr>
      <w:r>
        <w:t xml:space="preserve">                    "max-lsp-bandwidth": [</w:t>
      </w:r>
    </w:p>
    <w:p w14:paraId="22804459" w14:textId="77777777" w:rsidR="005C1708" w:rsidRDefault="005C1708" w:rsidP="005C1708">
      <w:pPr>
        <w:pStyle w:val="RFCFigure"/>
      </w:pPr>
      <w:r>
        <w:t xml:space="preserve">                      {</w:t>
      </w:r>
    </w:p>
    <w:p w14:paraId="2DCAC7D9" w14:textId="77777777" w:rsidR="005C1708" w:rsidRDefault="005C1708" w:rsidP="005C1708">
      <w:pPr>
        <w:pStyle w:val="RFCFigure"/>
      </w:pPr>
      <w:r>
        <w:t xml:space="preserve">                        "priority": 0,</w:t>
      </w:r>
    </w:p>
    <w:p w14:paraId="5761AE8A" w14:textId="77777777" w:rsidR="005C1708" w:rsidRDefault="005C1708" w:rsidP="005C1708">
      <w:pPr>
        <w:pStyle w:val="RFCFigure"/>
      </w:pPr>
      <w:r>
        <w:t xml:space="preserve">                        "// __DISCUSS__ te-bandwidth": "ODU4"</w:t>
      </w:r>
    </w:p>
    <w:p w14:paraId="5971D4C0" w14:textId="77777777" w:rsidR="005C1708" w:rsidRDefault="005C1708" w:rsidP="005C1708">
      <w:pPr>
        <w:pStyle w:val="RFCFigure"/>
      </w:pPr>
      <w:r>
        <w:t xml:space="preserve">                      }</w:t>
      </w:r>
    </w:p>
    <w:p w14:paraId="7EFBA3CF" w14:textId="77777777" w:rsidR="005C1708" w:rsidRDefault="005C1708" w:rsidP="005C1708">
      <w:pPr>
        <w:pStyle w:val="RFCFigure"/>
      </w:pPr>
      <w:r>
        <w:t xml:space="preserve">                    ],</w:t>
      </w:r>
    </w:p>
    <w:p w14:paraId="16C84924" w14:textId="77777777" w:rsidR="005C1708" w:rsidRDefault="005C1708" w:rsidP="005C1708">
      <w:pPr>
        <w:pStyle w:val="RFCFigure"/>
      </w:pPr>
      <w:r>
        <w:t xml:space="preserve">                    "// __DISCUSS__ label-restrictions": "To be adde\</w:t>
      </w:r>
    </w:p>
    <w:p w14:paraId="1CAAB72F" w14:textId="77777777" w:rsidR="005C1708" w:rsidRDefault="005C1708" w:rsidP="005C1708">
      <w:pPr>
        <w:pStyle w:val="RFCFigure"/>
      </w:pPr>
      <w:r>
        <w:t>\d?"</w:t>
      </w:r>
    </w:p>
    <w:p w14:paraId="5C423607" w14:textId="77777777" w:rsidR="005C1708" w:rsidRDefault="005C1708" w:rsidP="005C1708">
      <w:pPr>
        <w:pStyle w:val="RFCFigure"/>
      </w:pPr>
      <w:r>
        <w:t xml:space="preserve">                  }</w:t>
      </w:r>
    </w:p>
    <w:p w14:paraId="731F8DF8" w14:textId="77777777" w:rsidR="005C1708" w:rsidRDefault="005C1708" w:rsidP="005C1708">
      <w:pPr>
        <w:pStyle w:val="RFCFigure"/>
      </w:pPr>
      <w:r>
        <w:t xml:space="preserve">                ],</w:t>
      </w:r>
    </w:p>
    <w:p w14:paraId="1C9664B9" w14:textId="77777777" w:rsidR="005C1708" w:rsidRDefault="005C1708" w:rsidP="005C1708">
      <w:pPr>
        <w:pStyle w:val="RFCFigure"/>
      </w:pPr>
      <w:r>
        <w:t xml:space="preserve">                "// __DISCUSS__ link-protection-type": "Can we assum\</w:t>
      </w:r>
    </w:p>
    <w:p w14:paraId="50A2C9F9" w14:textId="77777777" w:rsidR="005C1708" w:rsidRDefault="005C1708" w:rsidP="005C1708">
      <w:pPr>
        <w:pStyle w:val="RFCFigure"/>
      </w:pPr>
      <w:r>
        <w:t>\e unprotected as the default value?",</w:t>
      </w:r>
    </w:p>
    <w:p w14:paraId="102B3B37" w14:textId="77777777" w:rsidR="005C1708" w:rsidRDefault="005C1708" w:rsidP="005C1708">
      <w:pPr>
        <w:pStyle w:val="RFCFigure"/>
      </w:pPr>
      <w:r>
        <w:t xml:space="preserve">                "link-protection-type": "unprotected",</w:t>
      </w:r>
    </w:p>
    <w:p w14:paraId="658B53B7" w14:textId="77777777" w:rsidR="005C1708" w:rsidRDefault="005C1708" w:rsidP="005C1708">
      <w:pPr>
        <w:pStyle w:val="RFCFigure"/>
      </w:pPr>
      <w:r>
        <w:t xml:space="preserve">                "max-link-bandwidth": {</w:t>
      </w:r>
    </w:p>
    <w:p w14:paraId="2D17902A" w14:textId="77777777" w:rsidR="005C1708" w:rsidRDefault="005C1708" w:rsidP="005C1708">
      <w:pPr>
        <w:pStyle w:val="RFCFigure"/>
      </w:pPr>
      <w:r>
        <w:t xml:space="preserve">                  "// __DISCUSS__ te-bandwidth": "1xODU4, ..."</w:t>
      </w:r>
    </w:p>
    <w:p w14:paraId="7C025852" w14:textId="77777777" w:rsidR="005C1708" w:rsidRDefault="005C1708" w:rsidP="005C1708">
      <w:pPr>
        <w:pStyle w:val="RFCFigure"/>
      </w:pPr>
      <w:r>
        <w:t xml:space="preserve">                },</w:t>
      </w:r>
    </w:p>
    <w:p w14:paraId="0103436B" w14:textId="77777777" w:rsidR="005C1708" w:rsidRDefault="005C1708" w:rsidP="005C1708">
      <w:pPr>
        <w:pStyle w:val="RFCFigure"/>
      </w:pPr>
      <w:r>
        <w:t xml:space="preserve">                "max-resv-link-bandwidth": {</w:t>
      </w:r>
    </w:p>
    <w:p w14:paraId="753E1CA3" w14:textId="77777777" w:rsidR="005C1708" w:rsidRDefault="005C1708" w:rsidP="005C1708">
      <w:pPr>
        <w:pStyle w:val="RFCFigure"/>
      </w:pPr>
      <w:r>
        <w:lastRenderedPageBreak/>
        <w:t xml:space="preserve">                  "// __DISCUSS__ te-bandwidth": "1xODU4, ..."</w:t>
      </w:r>
    </w:p>
    <w:p w14:paraId="6ADD7EF7" w14:textId="77777777" w:rsidR="005C1708" w:rsidRDefault="005C1708" w:rsidP="005C1708">
      <w:pPr>
        <w:pStyle w:val="RFCFigure"/>
      </w:pPr>
      <w:r>
        <w:t xml:space="preserve">                },</w:t>
      </w:r>
    </w:p>
    <w:p w14:paraId="4E5CC8BC" w14:textId="77777777" w:rsidR="005C1708" w:rsidRDefault="005C1708" w:rsidP="005C1708">
      <w:pPr>
        <w:pStyle w:val="RFCFigure"/>
      </w:pPr>
      <w:r>
        <w:t xml:space="preserve">                "unreserved-bandwidth": [</w:t>
      </w:r>
    </w:p>
    <w:p w14:paraId="588DA9A4" w14:textId="77777777" w:rsidR="005C1708" w:rsidRDefault="005C1708" w:rsidP="005C1708">
      <w:pPr>
        <w:pStyle w:val="RFCFigure"/>
      </w:pPr>
      <w:r>
        <w:t xml:space="preserve">                  {</w:t>
      </w:r>
    </w:p>
    <w:p w14:paraId="4DB1CE25" w14:textId="77777777" w:rsidR="005C1708" w:rsidRDefault="005C1708" w:rsidP="005C1708">
      <w:pPr>
        <w:pStyle w:val="RFCFigure"/>
      </w:pPr>
      <w:r>
        <w:t xml:space="preserve">                    "priority": 0,</w:t>
      </w:r>
    </w:p>
    <w:p w14:paraId="393E4BEA" w14:textId="77777777" w:rsidR="005C1708" w:rsidRDefault="005C1708" w:rsidP="005C1708">
      <w:pPr>
        <w:pStyle w:val="RFCFigure"/>
      </w:pPr>
      <w:r>
        <w:t xml:space="preserve">                    "// __DISCUSS__ te-bandwidth": "1xODU4, ..."</w:t>
      </w:r>
    </w:p>
    <w:p w14:paraId="25F32E1F" w14:textId="77777777" w:rsidR="005C1708" w:rsidRDefault="005C1708" w:rsidP="005C1708">
      <w:pPr>
        <w:pStyle w:val="RFCFigure"/>
      </w:pPr>
      <w:r>
        <w:t xml:space="preserve">                  }</w:t>
      </w:r>
    </w:p>
    <w:p w14:paraId="7D3D1421" w14:textId="77777777" w:rsidR="005C1708" w:rsidRDefault="005C1708" w:rsidP="005C1708">
      <w:pPr>
        <w:pStyle w:val="RFCFigure"/>
      </w:pPr>
      <w:r>
        <w:t xml:space="preserve">                ]</w:t>
      </w:r>
    </w:p>
    <w:p w14:paraId="2B3A3106" w14:textId="77777777" w:rsidR="005C1708" w:rsidRDefault="005C1708" w:rsidP="005C1708">
      <w:pPr>
        <w:pStyle w:val="RFCFigure"/>
      </w:pPr>
      <w:r>
        <w:t xml:space="preserve">              },</w:t>
      </w:r>
    </w:p>
    <w:p w14:paraId="7277708B" w14:textId="77777777" w:rsidR="005C1708" w:rsidRDefault="005C1708" w:rsidP="005C1708">
      <w:pPr>
        <w:pStyle w:val="RFCFigure"/>
      </w:pPr>
      <w:r>
        <w:t xml:space="preserve">              "oper-status": "up",</w:t>
      </w:r>
    </w:p>
    <w:p w14:paraId="6B257BA1" w14:textId="77777777" w:rsidR="005C1708" w:rsidRDefault="005C1708" w:rsidP="005C1708">
      <w:pPr>
        <w:pStyle w:val="RFCFigure"/>
      </w:pPr>
      <w:r>
        <w:t xml:space="preserve">              "// __EMPTY__ is-transitional": "It is not a transitio\</w:t>
      </w:r>
    </w:p>
    <w:p w14:paraId="1804C880" w14:textId="77777777" w:rsidR="005C1708" w:rsidRDefault="005C1708" w:rsidP="005C1708">
      <w:pPr>
        <w:pStyle w:val="RFCFigure"/>
      </w:pPr>
      <w:r>
        <w:t>\nal link",</w:t>
      </w:r>
    </w:p>
    <w:p w14:paraId="0A8C9777" w14:textId="77777777" w:rsidR="005C1708" w:rsidRDefault="005C1708" w:rsidP="005C1708">
      <w:pPr>
        <w:pStyle w:val="RFCFigure"/>
      </w:pPr>
      <w:r>
        <w:t xml:space="preserve">              "// __DISCUSS__ underlay ": "To be discussed with TE T\</w:t>
      </w:r>
    </w:p>
    <w:p w14:paraId="4E9B7637" w14:textId="77777777" w:rsidR="005C1708" w:rsidRDefault="005C1708" w:rsidP="005C1708">
      <w:pPr>
        <w:pStyle w:val="RFCFigure"/>
      </w:pPr>
      <w:r>
        <w:t>\opology authors"</w:t>
      </w:r>
    </w:p>
    <w:p w14:paraId="3D12E87C" w14:textId="77777777" w:rsidR="005C1708" w:rsidRDefault="005C1708" w:rsidP="005C1708">
      <w:pPr>
        <w:pStyle w:val="RFCFigure"/>
      </w:pPr>
      <w:r>
        <w:t xml:space="preserve">            },</w:t>
      </w:r>
    </w:p>
    <w:p w14:paraId="196DA1FC" w14:textId="77777777" w:rsidR="005C1708" w:rsidRDefault="005C1708" w:rsidP="005C1708">
      <w:pPr>
        <w:pStyle w:val="RFCFigure"/>
      </w:pPr>
      <w:r>
        <w:t xml:space="preserve">            "source": {</w:t>
      </w:r>
    </w:p>
    <w:p w14:paraId="1DEBF839" w14:textId="77777777" w:rsidR="005C1708" w:rsidRDefault="005C1708" w:rsidP="005C1708">
      <w:pPr>
        <w:pStyle w:val="RFCFigure"/>
      </w:pPr>
      <w:r>
        <w:t xml:space="preserve">              "source-node": "10.0.0.1",</w:t>
      </w:r>
    </w:p>
    <w:p w14:paraId="009E549D" w14:textId="77777777" w:rsidR="005C1708" w:rsidRDefault="005C1708" w:rsidP="005C1708">
      <w:pPr>
        <w:pStyle w:val="RFCFigure"/>
      </w:pPr>
      <w:r>
        <w:t xml:space="preserve">              "source-tp": 2</w:t>
      </w:r>
    </w:p>
    <w:p w14:paraId="5520BD76" w14:textId="77777777" w:rsidR="005C1708" w:rsidRDefault="005C1708" w:rsidP="005C1708">
      <w:pPr>
        <w:pStyle w:val="RFCFigure"/>
      </w:pPr>
      <w:r>
        <w:t xml:space="preserve">            },</w:t>
      </w:r>
    </w:p>
    <w:p w14:paraId="64113B12" w14:textId="77777777" w:rsidR="005C1708" w:rsidRDefault="005C1708" w:rsidP="005C1708">
      <w:pPr>
        <w:pStyle w:val="RFCFigure"/>
      </w:pPr>
      <w:r>
        <w:t xml:space="preserve">            "// __EMPTY__ destination": "inter-domain link"</w:t>
      </w:r>
    </w:p>
    <w:p w14:paraId="041419BA" w14:textId="77777777" w:rsidR="005C1708" w:rsidRDefault="005C1708" w:rsidP="005C1708">
      <w:pPr>
        <w:pStyle w:val="RFCFigure"/>
      </w:pPr>
      <w:r>
        <w:t xml:space="preserve">          },</w:t>
      </w:r>
    </w:p>
    <w:p w14:paraId="122BB589" w14:textId="77777777" w:rsidR="005C1708" w:rsidRDefault="005C1708" w:rsidP="005C1708">
      <w:pPr>
        <w:pStyle w:val="RFCFigure"/>
      </w:pPr>
      <w:r>
        <w:t xml:space="preserve">          {</w:t>
      </w:r>
    </w:p>
    <w:p w14:paraId="31E00EC1" w14:textId="77777777" w:rsidR="005C1708" w:rsidRDefault="005C1708" w:rsidP="005C1708">
      <w:pPr>
        <w:pStyle w:val="RFCFigure"/>
      </w:pPr>
      <w:r>
        <w:t xml:space="preserve">            "// __DESCRIPTION__:__LINK__": {</w:t>
      </w:r>
    </w:p>
    <w:p w14:paraId="7BA2CE9D" w14:textId="77777777" w:rsidR="005C1708" w:rsidRDefault="005C1708" w:rsidP="005C1708">
      <w:pPr>
        <w:pStyle w:val="RFCFigure"/>
      </w:pPr>
      <w:r>
        <w:t xml:space="preserve">              "name": "Access Link from AN1-3",</w:t>
      </w:r>
    </w:p>
    <w:p w14:paraId="2FDD4855" w14:textId="77777777" w:rsidR="005C1708" w:rsidRDefault="005C1708" w:rsidP="005C1708">
      <w:pPr>
        <w:pStyle w:val="RFCFigure"/>
      </w:pPr>
      <w:r>
        <w:t xml:space="preserve">              "type": "access link",</w:t>
      </w:r>
    </w:p>
    <w:p w14:paraId="572CC2EA" w14:textId="77777777" w:rsidR="005C1708" w:rsidRDefault="005C1708" w:rsidP="005C1708">
      <w:pPr>
        <w:pStyle w:val="RFCFigure"/>
      </w:pPr>
      <w:r>
        <w:t xml:space="preserve">              "physical link": "Link from S6-1 to R2"</w:t>
      </w:r>
    </w:p>
    <w:p w14:paraId="6B3E6345" w14:textId="77777777" w:rsidR="005C1708" w:rsidRDefault="005C1708" w:rsidP="005C1708">
      <w:pPr>
        <w:pStyle w:val="RFCFigure"/>
      </w:pPr>
      <w:r>
        <w:t xml:space="preserve">            },</w:t>
      </w:r>
    </w:p>
    <w:p w14:paraId="53734D38" w14:textId="77777777" w:rsidR="005C1708" w:rsidRDefault="005C1708" w:rsidP="005C1708">
      <w:pPr>
        <w:pStyle w:val="RFCFigure"/>
      </w:pPr>
      <w:r>
        <w:t xml:space="preserve">            "link-id": "teNodeId/10.0.0.1/teLinkId/3",</w:t>
      </w:r>
    </w:p>
    <w:p w14:paraId="096640A1" w14:textId="77777777" w:rsidR="005C1708" w:rsidRDefault="005C1708" w:rsidP="005C1708">
      <w:pPr>
        <w:pStyle w:val="RFCFigure"/>
      </w:pPr>
      <w:r>
        <w:t xml:space="preserve">            "ietf-te-topology:te": {</w:t>
      </w:r>
    </w:p>
    <w:p w14:paraId="32CA0774" w14:textId="77777777" w:rsidR="005C1708" w:rsidRDefault="005C1708" w:rsidP="005C1708">
      <w:pPr>
        <w:pStyle w:val="RFCFigure"/>
      </w:pPr>
      <w:r>
        <w:t xml:space="preserve">              "te-link-attributes": {</w:t>
      </w:r>
    </w:p>
    <w:p w14:paraId="0B8CB201" w14:textId="77777777" w:rsidR="005C1708" w:rsidRDefault="005C1708" w:rsidP="005C1708">
      <w:pPr>
        <w:pStyle w:val="RFCFigure"/>
      </w:pPr>
      <w:r>
        <w:t xml:space="preserve">                "name": "Access Link from AN1-3",</w:t>
      </w:r>
    </w:p>
    <w:p w14:paraId="2F958111" w14:textId="77777777" w:rsidR="005C1708" w:rsidRDefault="005C1708" w:rsidP="005C1708">
      <w:pPr>
        <w:pStyle w:val="RFCFigure"/>
      </w:pPr>
      <w:r>
        <w:t xml:space="preserve">                "// __DISCUSS__ access-type": "Can we assume point-t\</w:t>
      </w:r>
    </w:p>
    <w:p w14:paraId="15854591" w14:textId="77777777" w:rsidR="005C1708" w:rsidRDefault="005C1708" w:rsidP="005C1708">
      <w:pPr>
        <w:pStyle w:val="RFCFigure"/>
      </w:pPr>
      <w:r>
        <w:t>\o-point as the default value?",</w:t>
      </w:r>
    </w:p>
    <w:p w14:paraId="34CA7DBB" w14:textId="77777777" w:rsidR="005C1708" w:rsidRDefault="005C1708" w:rsidP="005C1708">
      <w:pPr>
        <w:pStyle w:val="RFCFigure"/>
      </w:pPr>
      <w:r>
        <w:t xml:space="preserve">                "access-type": "point-to-point",</w:t>
      </w:r>
    </w:p>
    <w:p w14:paraId="57462F4C" w14:textId="77777777" w:rsidR="005C1708" w:rsidRDefault="005C1708" w:rsidP="005C1708">
      <w:pPr>
        <w:pStyle w:val="RFCFigure"/>
      </w:pPr>
      <w:r>
        <w:t xml:space="preserve">                "// __DISCUSS__ is-abstract": "To be discussed with \</w:t>
      </w:r>
    </w:p>
    <w:p w14:paraId="3A915193" w14:textId="77777777" w:rsidR="005C1708" w:rsidRDefault="005C1708" w:rsidP="005C1708">
      <w:pPr>
        <w:pStyle w:val="RFCFigure"/>
      </w:pPr>
      <w:r>
        <w:t>\TE Topology authors",</w:t>
      </w:r>
    </w:p>
    <w:p w14:paraId="73F33B82" w14:textId="77777777" w:rsidR="005C1708" w:rsidRDefault="005C1708" w:rsidP="005C1708">
      <w:pPr>
        <w:pStyle w:val="RFCFigure"/>
      </w:pPr>
      <w:r>
        <w:t xml:space="preserve">                "// __DISCUSS__ underlay": "To be discussed with TE \</w:t>
      </w:r>
    </w:p>
    <w:p w14:paraId="553ED287" w14:textId="77777777" w:rsidR="005C1708" w:rsidRDefault="005C1708" w:rsidP="005C1708">
      <w:pPr>
        <w:pStyle w:val="RFCFigure"/>
      </w:pPr>
      <w:r>
        <w:t>\Topology authors",</w:t>
      </w:r>
    </w:p>
    <w:p w14:paraId="661F58E3" w14:textId="77777777" w:rsidR="005C1708" w:rsidRDefault="005C1708" w:rsidP="005C1708">
      <w:pPr>
        <w:pStyle w:val="RFCFigure"/>
      </w:pPr>
      <w:r>
        <w:t xml:space="preserve">                "admin-status": "up",</w:t>
      </w:r>
    </w:p>
    <w:p w14:paraId="5BA1E01E" w14:textId="77777777" w:rsidR="005C1708" w:rsidRDefault="005C1708" w:rsidP="005C1708">
      <w:pPr>
        <w:pStyle w:val="RFCFigure"/>
      </w:pPr>
      <w:r>
        <w:t xml:space="preserve">                "interface-switching-capability": [</w:t>
      </w:r>
    </w:p>
    <w:p w14:paraId="6C1FCF10" w14:textId="77777777" w:rsidR="005C1708" w:rsidRDefault="005C1708" w:rsidP="005C1708">
      <w:pPr>
        <w:pStyle w:val="RFCFigure"/>
      </w:pPr>
      <w:r>
        <w:lastRenderedPageBreak/>
        <w:t xml:space="preserve">                  {</w:t>
      </w:r>
    </w:p>
    <w:p w14:paraId="1B5795CC" w14:textId="77777777" w:rsidR="005C1708" w:rsidRDefault="005C1708" w:rsidP="005C1708">
      <w:pPr>
        <w:pStyle w:val="RFCFigure"/>
      </w:pPr>
      <w:r>
        <w:t xml:space="preserve">                    "switching-capability": "ietf-te-types:switching\</w:t>
      </w:r>
    </w:p>
    <w:p w14:paraId="0A1A65B1" w14:textId="77777777" w:rsidR="005C1708" w:rsidRDefault="005C1708" w:rsidP="005C1708">
      <w:pPr>
        <w:pStyle w:val="RFCFigure"/>
      </w:pPr>
      <w:r>
        <w:t>\-otn",</w:t>
      </w:r>
    </w:p>
    <w:p w14:paraId="31BBDBB8" w14:textId="77777777" w:rsidR="005C1708" w:rsidRDefault="005C1708" w:rsidP="005C1708">
      <w:pPr>
        <w:pStyle w:val="RFCFigure"/>
      </w:pPr>
      <w:r>
        <w:t xml:space="preserve">                    "encoding": "ietf-te-types:lsp-encoding-oduk",</w:t>
      </w:r>
    </w:p>
    <w:p w14:paraId="0EE8DFF6" w14:textId="77777777" w:rsidR="005C1708" w:rsidRDefault="005C1708" w:rsidP="005C1708">
      <w:pPr>
        <w:pStyle w:val="RFCFigure"/>
      </w:pPr>
      <w:r>
        <w:t xml:space="preserve">                    "max-lsp-bandwidth": [</w:t>
      </w:r>
    </w:p>
    <w:p w14:paraId="16E4AA19" w14:textId="77777777" w:rsidR="005C1708" w:rsidRDefault="005C1708" w:rsidP="005C1708">
      <w:pPr>
        <w:pStyle w:val="RFCFigure"/>
      </w:pPr>
      <w:r>
        <w:t xml:space="preserve">                      {</w:t>
      </w:r>
    </w:p>
    <w:p w14:paraId="5D5E50BB" w14:textId="77777777" w:rsidR="005C1708" w:rsidRDefault="005C1708" w:rsidP="005C1708">
      <w:pPr>
        <w:pStyle w:val="RFCFigure"/>
      </w:pPr>
      <w:r>
        <w:t xml:space="preserve">                        "priority": 0,</w:t>
      </w:r>
    </w:p>
    <w:p w14:paraId="064BF300" w14:textId="77777777" w:rsidR="005C1708" w:rsidRDefault="005C1708" w:rsidP="005C1708">
      <w:pPr>
        <w:pStyle w:val="RFCFigure"/>
      </w:pPr>
      <w:r>
        <w:t xml:space="preserve">                        "// __DISCUSS__ te-bandwidth": "ODU2"</w:t>
      </w:r>
    </w:p>
    <w:p w14:paraId="2AB5EB0B" w14:textId="77777777" w:rsidR="005C1708" w:rsidRDefault="005C1708" w:rsidP="005C1708">
      <w:pPr>
        <w:pStyle w:val="RFCFigure"/>
      </w:pPr>
      <w:r>
        <w:t xml:space="preserve">                      }</w:t>
      </w:r>
    </w:p>
    <w:p w14:paraId="2006C6A3" w14:textId="77777777" w:rsidR="005C1708" w:rsidRDefault="005C1708" w:rsidP="005C1708">
      <w:pPr>
        <w:pStyle w:val="RFCFigure"/>
      </w:pPr>
      <w:r>
        <w:t xml:space="preserve">                    ],</w:t>
      </w:r>
    </w:p>
    <w:p w14:paraId="3EFF1330" w14:textId="77777777" w:rsidR="005C1708" w:rsidRDefault="005C1708" w:rsidP="005C1708">
      <w:pPr>
        <w:pStyle w:val="RFCFigure"/>
      </w:pPr>
      <w:r>
        <w:t xml:space="preserve">                    "// __DISCUSS__ label-restrictions": "To be adde\</w:t>
      </w:r>
    </w:p>
    <w:p w14:paraId="5A8FE636" w14:textId="77777777" w:rsidR="005C1708" w:rsidRDefault="005C1708" w:rsidP="005C1708">
      <w:pPr>
        <w:pStyle w:val="RFCFigure"/>
      </w:pPr>
      <w:r>
        <w:t>\d?"</w:t>
      </w:r>
    </w:p>
    <w:p w14:paraId="5D7F9449" w14:textId="77777777" w:rsidR="005C1708" w:rsidRDefault="005C1708" w:rsidP="005C1708">
      <w:pPr>
        <w:pStyle w:val="RFCFigure"/>
      </w:pPr>
      <w:r>
        <w:t xml:space="preserve">                  }</w:t>
      </w:r>
    </w:p>
    <w:p w14:paraId="0268993A" w14:textId="77777777" w:rsidR="005C1708" w:rsidRDefault="005C1708" w:rsidP="005C1708">
      <w:pPr>
        <w:pStyle w:val="RFCFigure"/>
      </w:pPr>
      <w:r>
        <w:t xml:space="preserve">                ],</w:t>
      </w:r>
    </w:p>
    <w:p w14:paraId="01CAFE58" w14:textId="77777777" w:rsidR="005C1708" w:rsidRDefault="005C1708" w:rsidP="005C1708">
      <w:pPr>
        <w:pStyle w:val="RFCFigure"/>
      </w:pPr>
      <w:r>
        <w:t xml:space="preserve">                "// __DISCUSS__ link-protection-type": "Can we assum\</w:t>
      </w:r>
    </w:p>
    <w:p w14:paraId="638C3941" w14:textId="77777777" w:rsidR="005C1708" w:rsidRDefault="005C1708" w:rsidP="005C1708">
      <w:pPr>
        <w:pStyle w:val="RFCFigure"/>
      </w:pPr>
      <w:r>
        <w:t>\e unprotected as the default value?",</w:t>
      </w:r>
    </w:p>
    <w:p w14:paraId="157D67CD" w14:textId="77777777" w:rsidR="005C1708" w:rsidRDefault="005C1708" w:rsidP="005C1708">
      <w:pPr>
        <w:pStyle w:val="RFCFigure"/>
      </w:pPr>
      <w:r>
        <w:t xml:space="preserve">                "link-protection-type": "unprotected",</w:t>
      </w:r>
    </w:p>
    <w:p w14:paraId="0703D29B" w14:textId="77777777" w:rsidR="005C1708" w:rsidRDefault="005C1708" w:rsidP="005C1708">
      <w:pPr>
        <w:pStyle w:val="RFCFigure"/>
      </w:pPr>
      <w:r>
        <w:t xml:space="preserve">                "max-link-bandwidth": {</w:t>
      </w:r>
    </w:p>
    <w:p w14:paraId="38B34173" w14:textId="77777777" w:rsidR="005C1708" w:rsidRDefault="005C1708" w:rsidP="005C1708">
      <w:pPr>
        <w:pStyle w:val="RFCFigure"/>
      </w:pPr>
      <w:r>
        <w:t xml:space="preserve">                  "// __DISCUSS__ te-bandwidth": "1xODU2"</w:t>
      </w:r>
    </w:p>
    <w:p w14:paraId="4FE2BB02" w14:textId="77777777" w:rsidR="005C1708" w:rsidRDefault="005C1708" w:rsidP="005C1708">
      <w:pPr>
        <w:pStyle w:val="RFCFigure"/>
      </w:pPr>
      <w:r>
        <w:t xml:space="preserve">                },</w:t>
      </w:r>
    </w:p>
    <w:p w14:paraId="482D1A96" w14:textId="77777777" w:rsidR="005C1708" w:rsidRDefault="005C1708" w:rsidP="005C1708">
      <w:pPr>
        <w:pStyle w:val="RFCFigure"/>
      </w:pPr>
      <w:r>
        <w:t xml:space="preserve">                "unreserved-bandwidth": [</w:t>
      </w:r>
    </w:p>
    <w:p w14:paraId="0561C4B0" w14:textId="77777777" w:rsidR="005C1708" w:rsidRDefault="005C1708" w:rsidP="005C1708">
      <w:pPr>
        <w:pStyle w:val="RFCFigure"/>
      </w:pPr>
      <w:r>
        <w:t xml:space="preserve">                  {</w:t>
      </w:r>
    </w:p>
    <w:p w14:paraId="12C33F66" w14:textId="77777777" w:rsidR="005C1708" w:rsidRDefault="005C1708" w:rsidP="005C1708">
      <w:pPr>
        <w:pStyle w:val="RFCFigure"/>
      </w:pPr>
      <w:r>
        <w:t xml:space="preserve">                    "priority": 0,</w:t>
      </w:r>
    </w:p>
    <w:p w14:paraId="6763ED04" w14:textId="77777777" w:rsidR="005C1708" w:rsidRDefault="005C1708" w:rsidP="005C1708">
      <w:pPr>
        <w:pStyle w:val="RFCFigure"/>
      </w:pPr>
      <w:r>
        <w:t xml:space="preserve">                    "// __DISCUSS__ te-bandwidth": "1xODU2"</w:t>
      </w:r>
    </w:p>
    <w:p w14:paraId="7F889ECC" w14:textId="77777777" w:rsidR="005C1708" w:rsidRDefault="005C1708" w:rsidP="005C1708">
      <w:pPr>
        <w:pStyle w:val="RFCFigure"/>
      </w:pPr>
      <w:r>
        <w:t xml:space="preserve">                  }</w:t>
      </w:r>
    </w:p>
    <w:p w14:paraId="3740EAFA" w14:textId="77777777" w:rsidR="005C1708" w:rsidRDefault="005C1708" w:rsidP="005C1708">
      <w:pPr>
        <w:pStyle w:val="RFCFigure"/>
      </w:pPr>
      <w:r>
        <w:t xml:space="preserve">                ],</w:t>
      </w:r>
    </w:p>
    <w:p w14:paraId="50833DD4" w14:textId="77777777" w:rsidR="005C1708" w:rsidRDefault="005C1708" w:rsidP="005C1708">
      <w:pPr>
        <w:pStyle w:val="RFCFigure"/>
      </w:pPr>
      <w:r>
        <w:t xml:space="preserve">                "max-resv-link-bandwidth": {</w:t>
      </w:r>
    </w:p>
    <w:p w14:paraId="55E7D305" w14:textId="77777777" w:rsidR="005C1708" w:rsidRDefault="005C1708" w:rsidP="005C1708">
      <w:pPr>
        <w:pStyle w:val="RFCFigure"/>
      </w:pPr>
      <w:r>
        <w:t xml:space="preserve">                  "// __DISCUSS__ te-bandwidth": "1xODU2"</w:t>
      </w:r>
    </w:p>
    <w:p w14:paraId="39973AF6" w14:textId="77777777" w:rsidR="005C1708" w:rsidRDefault="005C1708" w:rsidP="005C1708">
      <w:pPr>
        <w:pStyle w:val="RFCFigure"/>
      </w:pPr>
      <w:r>
        <w:t xml:space="preserve">                }</w:t>
      </w:r>
    </w:p>
    <w:p w14:paraId="79BDC887" w14:textId="77777777" w:rsidR="005C1708" w:rsidRDefault="005C1708" w:rsidP="005C1708">
      <w:pPr>
        <w:pStyle w:val="RFCFigure"/>
      </w:pPr>
      <w:r>
        <w:t xml:space="preserve">              },</w:t>
      </w:r>
    </w:p>
    <w:p w14:paraId="00C2E918" w14:textId="77777777" w:rsidR="005C1708" w:rsidRDefault="005C1708" w:rsidP="005C1708">
      <w:pPr>
        <w:pStyle w:val="RFCFigure"/>
      </w:pPr>
      <w:r>
        <w:t xml:space="preserve">              "oper-status": "up",</w:t>
      </w:r>
    </w:p>
    <w:p w14:paraId="5074EF8C" w14:textId="77777777" w:rsidR="005C1708" w:rsidRDefault="005C1708" w:rsidP="005C1708">
      <w:pPr>
        <w:pStyle w:val="RFCFigure"/>
      </w:pPr>
      <w:r>
        <w:t xml:space="preserve">              "// __EMPTY__ is-transitional": "It is not a transitio\</w:t>
      </w:r>
    </w:p>
    <w:p w14:paraId="31169FAF" w14:textId="77777777" w:rsidR="005C1708" w:rsidRDefault="005C1708" w:rsidP="005C1708">
      <w:pPr>
        <w:pStyle w:val="RFCFigure"/>
      </w:pPr>
      <w:r>
        <w:t>\nal link",</w:t>
      </w:r>
    </w:p>
    <w:p w14:paraId="4BF8C900" w14:textId="77777777" w:rsidR="005C1708" w:rsidRDefault="005C1708" w:rsidP="005C1708">
      <w:pPr>
        <w:pStyle w:val="RFCFigure"/>
      </w:pPr>
      <w:r>
        <w:t xml:space="preserve">              "// __DISCUSS__ underlay ": "To be discussed with TE T\</w:t>
      </w:r>
    </w:p>
    <w:p w14:paraId="2243E955" w14:textId="77777777" w:rsidR="005C1708" w:rsidRDefault="005C1708" w:rsidP="005C1708">
      <w:pPr>
        <w:pStyle w:val="RFCFigure"/>
      </w:pPr>
      <w:r>
        <w:t>\opology authors"</w:t>
      </w:r>
    </w:p>
    <w:p w14:paraId="225B1DAC" w14:textId="77777777" w:rsidR="005C1708" w:rsidRDefault="005C1708" w:rsidP="005C1708">
      <w:pPr>
        <w:pStyle w:val="RFCFigure"/>
      </w:pPr>
      <w:r>
        <w:t xml:space="preserve">            },</w:t>
      </w:r>
    </w:p>
    <w:p w14:paraId="1C8E2761" w14:textId="77777777" w:rsidR="005C1708" w:rsidRDefault="005C1708" w:rsidP="005C1708">
      <w:pPr>
        <w:pStyle w:val="RFCFigure"/>
      </w:pPr>
      <w:r>
        <w:t xml:space="preserve">            "source": {</w:t>
      </w:r>
    </w:p>
    <w:p w14:paraId="14896A31" w14:textId="77777777" w:rsidR="005C1708" w:rsidRDefault="005C1708" w:rsidP="005C1708">
      <w:pPr>
        <w:pStyle w:val="RFCFigure"/>
      </w:pPr>
      <w:r>
        <w:t xml:space="preserve">              "source-node": "10.0.0.1",</w:t>
      </w:r>
    </w:p>
    <w:p w14:paraId="76BB84E2" w14:textId="77777777" w:rsidR="005C1708" w:rsidRDefault="005C1708" w:rsidP="005C1708">
      <w:pPr>
        <w:pStyle w:val="RFCFigure"/>
      </w:pPr>
      <w:r>
        <w:t xml:space="preserve">              "source-tp": 3</w:t>
      </w:r>
    </w:p>
    <w:p w14:paraId="12E5BCF4" w14:textId="77777777" w:rsidR="005C1708" w:rsidRDefault="005C1708" w:rsidP="005C1708">
      <w:pPr>
        <w:pStyle w:val="RFCFigure"/>
      </w:pPr>
      <w:r>
        <w:t xml:space="preserve">            },</w:t>
      </w:r>
    </w:p>
    <w:p w14:paraId="128E9105" w14:textId="77777777" w:rsidR="005C1708" w:rsidRDefault="005C1708" w:rsidP="005C1708">
      <w:pPr>
        <w:pStyle w:val="RFCFigure"/>
      </w:pPr>
      <w:r>
        <w:lastRenderedPageBreak/>
        <w:t xml:space="preserve">            "// __EMPTY__ destination": "access link"</w:t>
      </w:r>
    </w:p>
    <w:p w14:paraId="025E1F06" w14:textId="77777777" w:rsidR="005C1708" w:rsidRDefault="005C1708" w:rsidP="005C1708">
      <w:pPr>
        <w:pStyle w:val="RFCFigure"/>
      </w:pPr>
      <w:r>
        <w:t xml:space="preserve">          },</w:t>
      </w:r>
    </w:p>
    <w:p w14:paraId="6FD8D11D" w14:textId="77777777" w:rsidR="005C1708" w:rsidRDefault="005C1708" w:rsidP="005C1708">
      <w:pPr>
        <w:pStyle w:val="RFCFigure"/>
      </w:pPr>
      <w:r>
        <w:t xml:space="preserve">          {</w:t>
      </w:r>
    </w:p>
    <w:p w14:paraId="6BDB3E9F" w14:textId="77777777" w:rsidR="005C1708" w:rsidRDefault="005C1708" w:rsidP="005C1708">
      <w:pPr>
        <w:pStyle w:val="RFCFigure"/>
      </w:pPr>
      <w:r>
        <w:t xml:space="preserve">            "// __DESCRIPTION__:__LINK__": {</w:t>
      </w:r>
    </w:p>
    <w:p w14:paraId="54FE38B2" w14:textId="77777777" w:rsidR="005C1708" w:rsidRDefault="005C1708" w:rsidP="005C1708">
      <w:pPr>
        <w:pStyle w:val="RFCFigure"/>
      </w:pPr>
      <w:r>
        <w:t xml:space="preserve">              "name": "Inter-domain Link from AN1-4",</w:t>
      </w:r>
    </w:p>
    <w:p w14:paraId="37D1E3E6" w14:textId="77777777" w:rsidR="005C1708" w:rsidRDefault="005C1708" w:rsidP="005C1708">
      <w:pPr>
        <w:pStyle w:val="RFCFigure"/>
      </w:pPr>
      <w:r>
        <w:t xml:space="preserve">              "type": "inter-domain link",</w:t>
      </w:r>
    </w:p>
    <w:p w14:paraId="0A20C33A" w14:textId="77777777" w:rsidR="005C1708" w:rsidRDefault="005C1708" w:rsidP="005C1708">
      <w:pPr>
        <w:pStyle w:val="RFCFigure"/>
      </w:pPr>
      <w:r>
        <w:t xml:space="preserve">              "physical link": "Link from S8-1 to S32"</w:t>
      </w:r>
    </w:p>
    <w:p w14:paraId="25EE454A" w14:textId="77777777" w:rsidR="005C1708" w:rsidRDefault="005C1708" w:rsidP="005C1708">
      <w:pPr>
        <w:pStyle w:val="RFCFigure"/>
      </w:pPr>
      <w:r>
        <w:t xml:space="preserve">            },</w:t>
      </w:r>
    </w:p>
    <w:p w14:paraId="40E4EAB8" w14:textId="77777777" w:rsidR="005C1708" w:rsidRDefault="005C1708" w:rsidP="005C1708">
      <w:pPr>
        <w:pStyle w:val="RFCFigure"/>
      </w:pPr>
      <w:r>
        <w:t xml:space="preserve">            "link-id": "teNodeId/10.0.0.1/teLinkId/4",</w:t>
      </w:r>
    </w:p>
    <w:p w14:paraId="290D6F95" w14:textId="77777777" w:rsidR="005C1708" w:rsidRDefault="005C1708" w:rsidP="005C1708">
      <w:pPr>
        <w:pStyle w:val="RFCFigure"/>
      </w:pPr>
      <w:r>
        <w:t xml:space="preserve">            "ietf-te-topology:te": {</w:t>
      </w:r>
    </w:p>
    <w:p w14:paraId="037E7FB3" w14:textId="77777777" w:rsidR="005C1708" w:rsidRDefault="005C1708" w:rsidP="005C1708">
      <w:pPr>
        <w:pStyle w:val="RFCFigure"/>
      </w:pPr>
      <w:r>
        <w:t xml:space="preserve">              "te-link-attributes": {</w:t>
      </w:r>
    </w:p>
    <w:p w14:paraId="26F59DF7" w14:textId="77777777" w:rsidR="005C1708" w:rsidRDefault="005C1708" w:rsidP="005C1708">
      <w:pPr>
        <w:pStyle w:val="RFCFigure"/>
      </w:pPr>
      <w:r>
        <w:t xml:space="preserve">                "name": "Inter-domain Link from AN1-4",</w:t>
      </w:r>
    </w:p>
    <w:p w14:paraId="37B9DF74" w14:textId="77777777" w:rsidR="005C1708" w:rsidRDefault="005C1708" w:rsidP="005C1708">
      <w:pPr>
        <w:pStyle w:val="RFCFigure"/>
      </w:pPr>
      <w:r>
        <w:t xml:space="preserve">                "// __DISCUSS__ access-type": "Can we assume point-t\</w:t>
      </w:r>
    </w:p>
    <w:p w14:paraId="70BE2CFF" w14:textId="77777777" w:rsidR="005C1708" w:rsidRDefault="005C1708" w:rsidP="005C1708">
      <w:pPr>
        <w:pStyle w:val="RFCFigure"/>
      </w:pPr>
      <w:r>
        <w:t>\o-point as the default value?",</w:t>
      </w:r>
    </w:p>
    <w:p w14:paraId="4AD113E5" w14:textId="77777777" w:rsidR="005C1708" w:rsidRDefault="005C1708" w:rsidP="005C1708">
      <w:pPr>
        <w:pStyle w:val="RFCFigure"/>
      </w:pPr>
      <w:r>
        <w:t xml:space="preserve">                "access-type": "point-to-point",</w:t>
      </w:r>
    </w:p>
    <w:p w14:paraId="51F50957" w14:textId="77777777" w:rsidR="005C1708" w:rsidRDefault="005C1708" w:rsidP="005C1708">
      <w:pPr>
        <w:pStyle w:val="RFCFigure"/>
      </w:pPr>
      <w:r>
        <w:t xml:space="preserve">                "// __DISCUSS__ is-abstract": "To be discussed with \</w:t>
      </w:r>
    </w:p>
    <w:p w14:paraId="40741D95" w14:textId="77777777" w:rsidR="005C1708" w:rsidRDefault="005C1708" w:rsidP="005C1708">
      <w:pPr>
        <w:pStyle w:val="RFCFigure"/>
      </w:pPr>
      <w:r>
        <w:t>\TE Topology authors",</w:t>
      </w:r>
    </w:p>
    <w:p w14:paraId="419FA1D7" w14:textId="77777777" w:rsidR="005C1708" w:rsidRDefault="005C1708" w:rsidP="005C1708">
      <w:pPr>
        <w:pStyle w:val="RFCFigure"/>
      </w:pPr>
      <w:r>
        <w:t xml:space="preserve">                "// __DISCUSS__ underlay": "To be discussed with TE \</w:t>
      </w:r>
    </w:p>
    <w:p w14:paraId="24107E3D" w14:textId="77777777" w:rsidR="005C1708" w:rsidRDefault="005C1708" w:rsidP="005C1708">
      <w:pPr>
        <w:pStyle w:val="RFCFigure"/>
      </w:pPr>
      <w:r>
        <w:t>\Topology authors",</w:t>
      </w:r>
    </w:p>
    <w:p w14:paraId="27C7A86D" w14:textId="77777777" w:rsidR="005C1708" w:rsidRDefault="005C1708" w:rsidP="005C1708">
      <w:pPr>
        <w:pStyle w:val="RFCFigure"/>
      </w:pPr>
      <w:r>
        <w:t xml:space="preserve">                "admin-status": "up",</w:t>
      </w:r>
    </w:p>
    <w:p w14:paraId="31953544" w14:textId="77777777" w:rsidR="005C1708" w:rsidRDefault="005C1708" w:rsidP="005C1708">
      <w:pPr>
        <w:pStyle w:val="RFCFigure"/>
      </w:pPr>
      <w:r>
        <w:t xml:space="preserve">                "interface-switching-capability": [</w:t>
      </w:r>
    </w:p>
    <w:p w14:paraId="4429391C" w14:textId="77777777" w:rsidR="005C1708" w:rsidRDefault="005C1708" w:rsidP="005C1708">
      <w:pPr>
        <w:pStyle w:val="RFCFigure"/>
      </w:pPr>
      <w:r>
        <w:t xml:space="preserve">                  {</w:t>
      </w:r>
    </w:p>
    <w:p w14:paraId="7C80C4FB" w14:textId="77777777" w:rsidR="005C1708" w:rsidRDefault="005C1708" w:rsidP="005C1708">
      <w:pPr>
        <w:pStyle w:val="RFCFigure"/>
      </w:pPr>
      <w:r>
        <w:t xml:space="preserve">                    "switching-capability": "ietf-te-types:switching\</w:t>
      </w:r>
    </w:p>
    <w:p w14:paraId="7311BAE8" w14:textId="77777777" w:rsidR="005C1708" w:rsidRDefault="005C1708" w:rsidP="005C1708">
      <w:pPr>
        <w:pStyle w:val="RFCFigure"/>
      </w:pPr>
      <w:r>
        <w:t>\-otn",</w:t>
      </w:r>
    </w:p>
    <w:p w14:paraId="0A3C3B83" w14:textId="77777777" w:rsidR="005C1708" w:rsidRDefault="005C1708" w:rsidP="005C1708">
      <w:pPr>
        <w:pStyle w:val="RFCFigure"/>
      </w:pPr>
      <w:r>
        <w:t xml:space="preserve">                    "encoding": "ietf-te-types:lsp-encoding-oduk",</w:t>
      </w:r>
    </w:p>
    <w:p w14:paraId="43C3D35A" w14:textId="77777777" w:rsidR="005C1708" w:rsidRDefault="005C1708" w:rsidP="005C1708">
      <w:pPr>
        <w:pStyle w:val="RFCFigure"/>
      </w:pPr>
      <w:r>
        <w:t xml:space="preserve">                    "max-lsp-bandwidth": [</w:t>
      </w:r>
    </w:p>
    <w:p w14:paraId="4A8FF777" w14:textId="77777777" w:rsidR="005C1708" w:rsidRDefault="005C1708" w:rsidP="005C1708">
      <w:pPr>
        <w:pStyle w:val="RFCFigure"/>
      </w:pPr>
      <w:r>
        <w:t xml:space="preserve">                      {</w:t>
      </w:r>
    </w:p>
    <w:p w14:paraId="10156CEC" w14:textId="77777777" w:rsidR="005C1708" w:rsidRDefault="005C1708" w:rsidP="005C1708">
      <w:pPr>
        <w:pStyle w:val="RFCFigure"/>
      </w:pPr>
      <w:r>
        <w:t xml:space="preserve">                        "priority": 0,</w:t>
      </w:r>
    </w:p>
    <w:p w14:paraId="2100414C" w14:textId="77777777" w:rsidR="005C1708" w:rsidRDefault="005C1708" w:rsidP="005C1708">
      <w:pPr>
        <w:pStyle w:val="RFCFigure"/>
      </w:pPr>
      <w:r>
        <w:t xml:space="preserve">                        "// __DISCUSS__ te-bandwidth": "ODU4"</w:t>
      </w:r>
    </w:p>
    <w:p w14:paraId="21D5D6DB" w14:textId="77777777" w:rsidR="005C1708" w:rsidRDefault="005C1708" w:rsidP="005C1708">
      <w:pPr>
        <w:pStyle w:val="RFCFigure"/>
      </w:pPr>
      <w:r>
        <w:t xml:space="preserve">                      }</w:t>
      </w:r>
    </w:p>
    <w:p w14:paraId="23A045A9" w14:textId="77777777" w:rsidR="005C1708" w:rsidRDefault="005C1708" w:rsidP="005C1708">
      <w:pPr>
        <w:pStyle w:val="RFCFigure"/>
      </w:pPr>
      <w:r>
        <w:t xml:space="preserve">                    ],</w:t>
      </w:r>
    </w:p>
    <w:p w14:paraId="569D1D6A" w14:textId="77777777" w:rsidR="005C1708" w:rsidRDefault="005C1708" w:rsidP="005C1708">
      <w:pPr>
        <w:pStyle w:val="RFCFigure"/>
      </w:pPr>
      <w:r>
        <w:t xml:space="preserve">                    "// __DISCUSS__ label-restrictions": "To be adde\</w:t>
      </w:r>
    </w:p>
    <w:p w14:paraId="647E4E1D" w14:textId="77777777" w:rsidR="005C1708" w:rsidRDefault="005C1708" w:rsidP="005C1708">
      <w:pPr>
        <w:pStyle w:val="RFCFigure"/>
      </w:pPr>
      <w:r>
        <w:t>\d?"</w:t>
      </w:r>
    </w:p>
    <w:p w14:paraId="5C8789DF" w14:textId="77777777" w:rsidR="005C1708" w:rsidRDefault="005C1708" w:rsidP="005C1708">
      <w:pPr>
        <w:pStyle w:val="RFCFigure"/>
      </w:pPr>
      <w:r>
        <w:t xml:space="preserve">                  }</w:t>
      </w:r>
    </w:p>
    <w:p w14:paraId="56C119F6" w14:textId="77777777" w:rsidR="005C1708" w:rsidRDefault="005C1708" w:rsidP="005C1708">
      <w:pPr>
        <w:pStyle w:val="RFCFigure"/>
      </w:pPr>
      <w:r>
        <w:t xml:space="preserve">                ],</w:t>
      </w:r>
    </w:p>
    <w:p w14:paraId="490DC610" w14:textId="77777777" w:rsidR="005C1708" w:rsidRDefault="005C1708" w:rsidP="005C1708">
      <w:pPr>
        <w:pStyle w:val="RFCFigure"/>
      </w:pPr>
      <w:r>
        <w:t xml:space="preserve">                "// __DISCUSS__ link-protection-type": "Can we assum\</w:t>
      </w:r>
    </w:p>
    <w:p w14:paraId="30742988" w14:textId="77777777" w:rsidR="005C1708" w:rsidRDefault="005C1708" w:rsidP="005C1708">
      <w:pPr>
        <w:pStyle w:val="RFCFigure"/>
      </w:pPr>
      <w:r>
        <w:t>\e unprotected as the default value?",</w:t>
      </w:r>
    </w:p>
    <w:p w14:paraId="736A1873" w14:textId="77777777" w:rsidR="005C1708" w:rsidRDefault="005C1708" w:rsidP="005C1708">
      <w:pPr>
        <w:pStyle w:val="RFCFigure"/>
      </w:pPr>
      <w:r>
        <w:t xml:space="preserve">                "link-protection-type": "unprotected",</w:t>
      </w:r>
    </w:p>
    <w:p w14:paraId="4838F002" w14:textId="77777777" w:rsidR="005C1708" w:rsidRDefault="005C1708" w:rsidP="005C1708">
      <w:pPr>
        <w:pStyle w:val="RFCFigure"/>
      </w:pPr>
      <w:r>
        <w:t xml:space="preserve">                "max-link-bandwidth": {</w:t>
      </w:r>
    </w:p>
    <w:p w14:paraId="4B5C5CDC" w14:textId="77777777" w:rsidR="005C1708" w:rsidRDefault="005C1708" w:rsidP="005C1708">
      <w:pPr>
        <w:pStyle w:val="RFCFigure"/>
      </w:pPr>
      <w:r>
        <w:lastRenderedPageBreak/>
        <w:t xml:space="preserve">                  "// __DISCUSS__ te-bandwidth": "1xODU4, ..."</w:t>
      </w:r>
    </w:p>
    <w:p w14:paraId="31633F7C" w14:textId="77777777" w:rsidR="005C1708" w:rsidRDefault="005C1708" w:rsidP="005C1708">
      <w:pPr>
        <w:pStyle w:val="RFCFigure"/>
      </w:pPr>
      <w:r>
        <w:t xml:space="preserve">                },</w:t>
      </w:r>
    </w:p>
    <w:p w14:paraId="47875089" w14:textId="77777777" w:rsidR="005C1708" w:rsidRDefault="005C1708" w:rsidP="005C1708">
      <w:pPr>
        <w:pStyle w:val="RFCFigure"/>
      </w:pPr>
      <w:r>
        <w:t xml:space="preserve">                "unreserved-bandwidth": [</w:t>
      </w:r>
    </w:p>
    <w:p w14:paraId="2D298577" w14:textId="77777777" w:rsidR="005C1708" w:rsidRDefault="005C1708" w:rsidP="005C1708">
      <w:pPr>
        <w:pStyle w:val="RFCFigure"/>
      </w:pPr>
      <w:r>
        <w:t xml:space="preserve">                  {</w:t>
      </w:r>
    </w:p>
    <w:p w14:paraId="2CF1FD13" w14:textId="77777777" w:rsidR="005C1708" w:rsidRDefault="005C1708" w:rsidP="005C1708">
      <w:pPr>
        <w:pStyle w:val="RFCFigure"/>
      </w:pPr>
      <w:r>
        <w:t xml:space="preserve">                    "priority": 0,</w:t>
      </w:r>
    </w:p>
    <w:p w14:paraId="5A868962" w14:textId="77777777" w:rsidR="005C1708" w:rsidRDefault="005C1708" w:rsidP="005C1708">
      <w:pPr>
        <w:pStyle w:val="RFCFigure"/>
      </w:pPr>
      <w:r>
        <w:t xml:space="preserve">                    "// __DISCUSS__ te-bandwidth": "1xODU4, ..."</w:t>
      </w:r>
    </w:p>
    <w:p w14:paraId="76515961" w14:textId="77777777" w:rsidR="005C1708" w:rsidRDefault="005C1708" w:rsidP="005C1708">
      <w:pPr>
        <w:pStyle w:val="RFCFigure"/>
      </w:pPr>
      <w:r>
        <w:t xml:space="preserve">                  }</w:t>
      </w:r>
    </w:p>
    <w:p w14:paraId="29DEC3D8" w14:textId="77777777" w:rsidR="005C1708" w:rsidRDefault="005C1708" w:rsidP="005C1708">
      <w:pPr>
        <w:pStyle w:val="RFCFigure"/>
      </w:pPr>
      <w:r>
        <w:t xml:space="preserve">                ],</w:t>
      </w:r>
    </w:p>
    <w:p w14:paraId="620BF4A2" w14:textId="77777777" w:rsidR="005C1708" w:rsidRDefault="005C1708" w:rsidP="005C1708">
      <w:pPr>
        <w:pStyle w:val="RFCFigure"/>
      </w:pPr>
      <w:r>
        <w:t xml:space="preserve">                "max-resv-link-bandwidth": {</w:t>
      </w:r>
    </w:p>
    <w:p w14:paraId="7FB4C968" w14:textId="77777777" w:rsidR="005C1708" w:rsidRDefault="005C1708" w:rsidP="005C1708">
      <w:pPr>
        <w:pStyle w:val="RFCFigure"/>
      </w:pPr>
      <w:r>
        <w:t xml:space="preserve">                  "// __DISCUSS__ te-bandwidth": "1xODU4, ..."</w:t>
      </w:r>
    </w:p>
    <w:p w14:paraId="559FA3D3" w14:textId="77777777" w:rsidR="005C1708" w:rsidRDefault="005C1708" w:rsidP="005C1708">
      <w:pPr>
        <w:pStyle w:val="RFCFigure"/>
      </w:pPr>
      <w:r>
        <w:t xml:space="preserve">                }</w:t>
      </w:r>
    </w:p>
    <w:p w14:paraId="685CB808" w14:textId="77777777" w:rsidR="005C1708" w:rsidRDefault="005C1708" w:rsidP="005C1708">
      <w:pPr>
        <w:pStyle w:val="RFCFigure"/>
      </w:pPr>
      <w:r>
        <w:t xml:space="preserve">              },</w:t>
      </w:r>
    </w:p>
    <w:p w14:paraId="480CF7B4" w14:textId="77777777" w:rsidR="005C1708" w:rsidRDefault="005C1708" w:rsidP="005C1708">
      <w:pPr>
        <w:pStyle w:val="RFCFigure"/>
      </w:pPr>
      <w:r>
        <w:t xml:space="preserve">              "oper-status": "up",</w:t>
      </w:r>
    </w:p>
    <w:p w14:paraId="34878457" w14:textId="77777777" w:rsidR="005C1708" w:rsidRDefault="005C1708" w:rsidP="005C1708">
      <w:pPr>
        <w:pStyle w:val="RFCFigure"/>
      </w:pPr>
      <w:r>
        <w:t xml:space="preserve">              "// __EMPTY__ is-transitional": "It is not a transitio\</w:t>
      </w:r>
    </w:p>
    <w:p w14:paraId="4DECD02D" w14:textId="77777777" w:rsidR="005C1708" w:rsidRDefault="005C1708" w:rsidP="005C1708">
      <w:pPr>
        <w:pStyle w:val="RFCFigure"/>
      </w:pPr>
      <w:r>
        <w:t>\nal link",</w:t>
      </w:r>
    </w:p>
    <w:p w14:paraId="10FB2EA2" w14:textId="77777777" w:rsidR="005C1708" w:rsidRDefault="005C1708" w:rsidP="005C1708">
      <w:pPr>
        <w:pStyle w:val="RFCFigure"/>
      </w:pPr>
      <w:r>
        <w:t xml:space="preserve">              "// __DISCUSS__ underlay ": "To be discussed with TE T\</w:t>
      </w:r>
    </w:p>
    <w:p w14:paraId="0F38BFFE" w14:textId="77777777" w:rsidR="005C1708" w:rsidRDefault="005C1708" w:rsidP="005C1708">
      <w:pPr>
        <w:pStyle w:val="RFCFigure"/>
      </w:pPr>
      <w:r>
        <w:t>\opology authors"</w:t>
      </w:r>
    </w:p>
    <w:p w14:paraId="0F2A1D29" w14:textId="77777777" w:rsidR="005C1708" w:rsidRDefault="005C1708" w:rsidP="005C1708">
      <w:pPr>
        <w:pStyle w:val="RFCFigure"/>
      </w:pPr>
      <w:r>
        <w:t xml:space="preserve">            },</w:t>
      </w:r>
    </w:p>
    <w:p w14:paraId="5DAD75F9" w14:textId="77777777" w:rsidR="005C1708" w:rsidRDefault="005C1708" w:rsidP="005C1708">
      <w:pPr>
        <w:pStyle w:val="RFCFigure"/>
      </w:pPr>
      <w:r>
        <w:t xml:space="preserve">            "source": {</w:t>
      </w:r>
    </w:p>
    <w:p w14:paraId="6293C79E" w14:textId="77777777" w:rsidR="005C1708" w:rsidRDefault="005C1708" w:rsidP="005C1708">
      <w:pPr>
        <w:pStyle w:val="RFCFigure"/>
      </w:pPr>
      <w:r>
        <w:t xml:space="preserve">              "source-node": "10.0.0.1",</w:t>
      </w:r>
    </w:p>
    <w:p w14:paraId="5A5DE365" w14:textId="77777777" w:rsidR="005C1708" w:rsidRDefault="005C1708" w:rsidP="005C1708">
      <w:pPr>
        <w:pStyle w:val="RFCFigure"/>
      </w:pPr>
      <w:r>
        <w:t xml:space="preserve">              "source-tp": 4</w:t>
      </w:r>
    </w:p>
    <w:p w14:paraId="5EE98237" w14:textId="77777777" w:rsidR="005C1708" w:rsidRDefault="005C1708" w:rsidP="005C1708">
      <w:pPr>
        <w:pStyle w:val="RFCFigure"/>
      </w:pPr>
      <w:r>
        <w:t xml:space="preserve">            },</w:t>
      </w:r>
    </w:p>
    <w:p w14:paraId="3F3560BB" w14:textId="77777777" w:rsidR="005C1708" w:rsidRDefault="005C1708" w:rsidP="005C1708">
      <w:pPr>
        <w:pStyle w:val="RFCFigure"/>
      </w:pPr>
      <w:r>
        <w:t xml:space="preserve">            "// __EMPTY__ destination": "inter-domain link"</w:t>
      </w:r>
    </w:p>
    <w:p w14:paraId="7DCCBD39" w14:textId="77777777" w:rsidR="005C1708" w:rsidRDefault="005C1708" w:rsidP="005C1708">
      <w:pPr>
        <w:pStyle w:val="RFCFigure"/>
      </w:pPr>
      <w:r>
        <w:t xml:space="preserve">          },</w:t>
      </w:r>
    </w:p>
    <w:p w14:paraId="32842500" w14:textId="77777777" w:rsidR="005C1708" w:rsidRDefault="005C1708" w:rsidP="005C1708">
      <w:pPr>
        <w:pStyle w:val="RFCFigure"/>
      </w:pPr>
      <w:r>
        <w:t xml:space="preserve">          {</w:t>
      </w:r>
    </w:p>
    <w:p w14:paraId="128C3D0E" w14:textId="77777777" w:rsidR="005C1708" w:rsidRDefault="005C1708" w:rsidP="005C1708">
      <w:pPr>
        <w:pStyle w:val="RFCFigure"/>
      </w:pPr>
      <w:r>
        <w:t xml:space="preserve">            "// __DESCRIPTION__:__LINK__": {</w:t>
      </w:r>
    </w:p>
    <w:p w14:paraId="290F0393" w14:textId="77777777" w:rsidR="005C1708" w:rsidRDefault="005C1708" w:rsidP="005C1708">
      <w:pPr>
        <w:pStyle w:val="RFCFigure"/>
      </w:pPr>
      <w:r>
        <w:t xml:space="preserve">              "name": "Inter-domain Link from AN1-5",</w:t>
      </w:r>
    </w:p>
    <w:p w14:paraId="4008EECD" w14:textId="77777777" w:rsidR="005C1708" w:rsidRDefault="005C1708" w:rsidP="005C1708">
      <w:pPr>
        <w:pStyle w:val="RFCFigure"/>
      </w:pPr>
      <w:r>
        <w:t xml:space="preserve">              "type": "inter-domain link",</w:t>
      </w:r>
    </w:p>
    <w:p w14:paraId="31BE047E" w14:textId="77777777" w:rsidR="005C1708" w:rsidRDefault="005C1708" w:rsidP="005C1708">
      <w:pPr>
        <w:pStyle w:val="RFCFigure"/>
      </w:pPr>
      <w:r>
        <w:t xml:space="preserve">              "physical link": "Link from S8-5 to S12"</w:t>
      </w:r>
    </w:p>
    <w:p w14:paraId="61BF1D54" w14:textId="77777777" w:rsidR="005C1708" w:rsidRDefault="005C1708" w:rsidP="005C1708">
      <w:pPr>
        <w:pStyle w:val="RFCFigure"/>
      </w:pPr>
      <w:r>
        <w:t xml:space="preserve">            },</w:t>
      </w:r>
    </w:p>
    <w:p w14:paraId="7BD50B42" w14:textId="77777777" w:rsidR="005C1708" w:rsidRDefault="005C1708" w:rsidP="005C1708">
      <w:pPr>
        <w:pStyle w:val="RFCFigure"/>
      </w:pPr>
      <w:r>
        <w:t xml:space="preserve">            "link-id": "teNodeId/10.0.0.1/teLinkId/5",</w:t>
      </w:r>
    </w:p>
    <w:p w14:paraId="371DEAD3" w14:textId="77777777" w:rsidR="005C1708" w:rsidRDefault="005C1708" w:rsidP="005C1708">
      <w:pPr>
        <w:pStyle w:val="RFCFigure"/>
      </w:pPr>
      <w:r>
        <w:t xml:space="preserve">            "ietf-te-topology:te": {</w:t>
      </w:r>
    </w:p>
    <w:p w14:paraId="11C66045" w14:textId="77777777" w:rsidR="005C1708" w:rsidRDefault="005C1708" w:rsidP="005C1708">
      <w:pPr>
        <w:pStyle w:val="RFCFigure"/>
      </w:pPr>
      <w:r>
        <w:t xml:space="preserve">              "te-link-attributes": {</w:t>
      </w:r>
    </w:p>
    <w:p w14:paraId="0267F2B7" w14:textId="77777777" w:rsidR="005C1708" w:rsidRDefault="005C1708" w:rsidP="005C1708">
      <w:pPr>
        <w:pStyle w:val="RFCFigure"/>
      </w:pPr>
      <w:r>
        <w:t xml:space="preserve">                "name": "Inter-domain Link from AN1-5",</w:t>
      </w:r>
    </w:p>
    <w:p w14:paraId="68D6FA12" w14:textId="77777777" w:rsidR="005C1708" w:rsidRDefault="005C1708" w:rsidP="005C1708">
      <w:pPr>
        <w:pStyle w:val="RFCFigure"/>
      </w:pPr>
      <w:r>
        <w:t xml:space="preserve">                "// __DISCUSS__ access-type": "Can we assume point-t\</w:t>
      </w:r>
    </w:p>
    <w:p w14:paraId="1A446919" w14:textId="77777777" w:rsidR="005C1708" w:rsidRDefault="005C1708" w:rsidP="005C1708">
      <w:pPr>
        <w:pStyle w:val="RFCFigure"/>
      </w:pPr>
      <w:r>
        <w:t>\o-point as the default value?",</w:t>
      </w:r>
    </w:p>
    <w:p w14:paraId="4D80A56B" w14:textId="77777777" w:rsidR="005C1708" w:rsidRDefault="005C1708" w:rsidP="005C1708">
      <w:pPr>
        <w:pStyle w:val="RFCFigure"/>
      </w:pPr>
      <w:r>
        <w:t xml:space="preserve">                "access-type": "point-to-point",</w:t>
      </w:r>
    </w:p>
    <w:p w14:paraId="5B56E2B2" w14:textId="77777777" w:rsidR="005C1708" w:rsidRDefault="005C1708" w:rsidP="005C1708">
      <w:pPr>
        <w:pStyle w:val="RFCFigure"/>
      </w:pPr>
      <w:r>
        <w:t xml:space="preserve">                "// __DISCUSS__ is-abstract": "To be discussed with \</w:t>
      </w:r>
    </w:p>
    <w:p w14:paraId="2F43A4ED" w14:textId="77777777" w:rsidR="005C1708" w:rsidRDefault="005C1708" w:rsidP="005C1708">
      <w:pPr>
        <w:pStyle w:val="RFCFigure"/>
      </w:pPr>
      <w:r>
        <w:t>\TE Topology authors",</w:t>
      </w:r>
    </w:p>
    <w:p w14:paraId="511ADEE7" w14:textId="77777777" w:rsidR="005C1708" w:rsidRDefault="005C1708" w:rsidP="005C1708">
      <w:pPr>
        <w:pStyle w:val="RFCFigure"/>
      </w:pPr>
      <w:r>
        <w:t xml:space="preserve">                "// __DISCUSS__ underlay": "To be discussed with TE \</w:t>
      </w:r>
    </w:p>
    <w:p w14:paraId="0EE636B6" w14:textId="77777777" w:rsidR="005C1708" w:rsidRDefault="005C1708" w:rsidP="005C1708">
      <w:pPr>
        <w:pStyle w:val="RFCFigure"/>
      </w:pPr>
      <w:r>
        <w:lastRenderedPageBreak/>
        <w:t>\Topology authors",</w:t>
      </w:r>
    </w:p>
    <w:p w14:paraId="30CDA216" w14:textId="77777777" w:rsidR="005C1708" w:rsidRDefault="005C1708" w:rsidP="005C1708">
      <w:pPr>
        <w:pStyle w:val="RFCFigure"/>
      </w:pPr>
      <w:r>
        <w:t xml:space="preserve">                "admin-status": "up",</w:t>
      </w:r>
    </w:p>
    <w:p w14:paraId="5BCFE1C9" w14:textId="77777777" w:rsidR="005C1708" w:rsidRDefault="005C1708" w:rsidP="005C1708">
      <w:pPr>
        <w:pStyle w:val="RFCFigure"/>
      </w:pPr>
      <w:r>
        <w:t xml:space="preserve">                "interface-switching-capability": [</w:t>
      </w:r>
    </w:p>
    <w:p w14:paraId="5115B3E9" w14:textId="77777777" w:rsidR="005C1708" w:rsidRDefault="005C1708" w:rsidP="005C1708">
      <w:pPr>
        <w:pStyle w:val="RFCFigure"/>
      </w:pPr>
      <w:r>
        <w:t xml:space="preserve">                  {</w:t>
      </w:r>
    </w:p>
    <w:p w14:paraId="48A3CDF5" w14:textId="77777777" w:rsidR="005C1708" w:rsidRDefault="005C1708" w:rsidP="005C1708">
      <w:pPr>
        <w:pStyle w:val="RFCFigure"/>
      </w:pPr>
      <w:r>
        <w:t xml:space="preserve">                    "switching-capability": "ietf-te-types:switching\</w:t>
      </w:r>
    </w:p>
    <w:p w14:paraId="4F210173" w14:textId="77777777" w:rsidR="005C1708" w:rsidRDefault="005C1708" w:rsidP="005C1708">
      <w:pPr>
        <w:pStyle w:val="RFCFigure"/>
      </w:pPr>
      <w:r>
        <w:t>\-otn",</w:t>
      </w:r>
    </w:p>
    <w:p w14:paraId="404183A0" w14:textId="77777777" w:rsidR="005C1708" w:rsidRDefault="005C1708" w:rsidP="005C1708">
      <w:pPr>
        <w:pStyle w:val="RFCFigure"/>
      </w:pPr>
      <w:r>
        <w:t xml:space="preserve">                    "encoding": "ietf-te-types:lsp-encoding-oduk",</w:t>
      </w:r>
    </w:p>
    <w:p w14:paraId="2C636BB7" w14:textId="77777777" w:rsidR="005C1708" w:rsidRDefault="005C1708" w:rsidP="005C1708">
      <w:pPr>
        <w:pStyle w:val="RFCFigure"/>
      </w:pPr>
      <w:r>
        <w:t xml:space="preserve">                    "max-lsp-bandwidth": [</w:t>
      </w:r>
    </w:p>
    <w:p w14:paraId="7D28161B" w14:textId="77777777" w:rsidR="005C1708" w:rsidRDefault="005C1708" w:rsidP="005C1708">
      <w:pPr>
        <w:pStyle w:val="RFCFigure"/>
      </w:pPr>
      <w:r>
        <w:t xml:space="preserve">                      {</w:t>
      </w:r>
    </w:p>
    <w:p w14:paraId="05E506B8" w14:textId="77777777" w:rsidR="005C1708" w:rsidRDefault="005C1708" w:rsidP="005C1708">
      <w:pPr>
        <w:pStyle w:val="RFCFigure"/>
      </w:pPr>
      <w:r>
        <w:t xml:space="preserve">                        "priority": 0,</w:t>
      </w:r>
    </w:p>
    <w:p w14:paraId="3E3F6C87" w14:textId="77777777" w:rsidR="005C1708" w:rsidRDefault="005C1708" w:rsidP="005C1708">
      <w:pPr>
        <w:pStyle w:val="RFCFigure"/>
      </w:pPr>
      <w:r>
        <w:t xml:space="preserve">                        "// __DISCUSS__ te-bandwidth": "ODU4"</w:t>
      </w:r>
    </w:p>
    <w:p w14:paraId="22334CEA" w14:textId="77777777" w:rsidR="005C1708" w:rsidRDefault="005C1708" w:rsidP="005C1708">
      <w:pPr>
        <w:pStyle w:val="RFCFigure"/>
      </w:pPr>
      <w:r>
        <w:t xml:space="preserve">                      }</w:t>
      </w:r>
    </w:p>
    <w:p w14:paraId="251A66A1" w14:textId="77777777" w:rsidR="005C1708" w:rsidRDefault="005C1708" w:rsidP="005C1708">
      <w:pPr>
        <w:pStyle w:val="RFCFigure"/>
      </w:pPr>
      <w:r>
        <w:t xml:space="preserve">                    ],</w:t>
      </w:r>
    </w:p>
    <w:p w14:paraId="00DFFC1E" w14:textId="77777777" w:rsidR="005C1708" w:rsidRDefault="005C1708" w:rsidP="005C1708">
      <w:pPr>
        <w:pStyle w:val="RFCFigure"/>
      </w:pPr>
      <w:r>
        <w:t xml:space="preserve">                    "// __DISCUSS__ label-restrictions": "To be adde\</w:t>
      </w:r>
    </w:p>
    <w:p w14:paraId="2BD7C545" w14:textId="77777777" w:rsidR="005C1708" w:rsidRDefault="005C1708" w:rsidP="005C1708">
      <w:pPr>
        <w:pStyle w:val="RFCFigure"/>
      </w:pPr>
      <w:r>
        <w:t>\d?"</w:t>
      </w:r>
    </w:p>
    <w:p w14:paraId="0FB7AEA7" w14:textId="77777777" w:rsidR="005C1708" w:rsidRDefault="005C1708" w:rsidP="005C1708">
      <w:pPr>
        <w:pStyle w:val="RFCFigure"/>
      </w:pPr>
      <w:r>
        <w:t xml:space="preserve">                  }</w:t>
      </w:r>
    </w:p>
    <w:p w14:paraId="14B3FFB2" w14:textId="77777777" w:rsidR="005C1708" w:rsidRDefault="005C1708" w:rsidP="005C1708">
      <w:pPr>
        <w:pStyle w:val="RFCFigure"/>
      </w:pPr>
      <w:r>
        <w:t xml:space="preserve">                ],</w:t>
      </w:r>
    </w:p>
    <w:p w14:paraId="58650247" w14:textId="77777777" w:rsidR="005C1708" w:rsidRDefault="005C1708" w:rsidP="005C1708">
      <w:pPr>
        <w:pStyle w:val="RFCFigure"/>
      </w:pPr>
      <w:r>
        <w:t xml:space="preserve">                "// __DISCUSS__ link-protection-type": "Can we assum\</w:t>
      </w:r>
    </w:p>
    <w:p w14:paraId="36153F3D" w14:textId="77777777" w:rsidR="005C1708" w:rsidRDefault="005C1708" w:rsidP="005C1708">
      <w:pPr>
        <w:pStyle w:val="RFCFigure"/>
      </w:pPr>
      <w:r>
        <w:t>\e unprotected as the default value?",</w:t>
      </w:r>
    </w:p>
    <w:p w14:paraId="6827D66F" w14:textId="77777777" w:rsidR="005C1708" w:rsidRDefault="005C1708" w:rsidP="005C1708">
      <w:pPr>
        <w:pStyle w:val="RFCFigure"/>
      </w:pPr>
      <w:r>
        <w:t xml:space="preserve">                "link-protection-type": "unprotected",</w:t>
      </w:r>
    </w:p>
    <w:p w14:paraId="5B5A40E8" w14:textId="77777777" w:rsidR="005C1708" w:rsidRDefault="005C1708" w:rsidP="005C1708">
      <w:pPr>
        <w:pStyle w:val="RFCFigure"/>
      </w:pPr>
      <w:r>
        <w:t xml:space="preserve">                "max-link-bandwidth": {</w:t>
      </w:r>
    </w:p>
    <w:p w14:paraId="3078E34B" w14:textId="77777777" w:rsidR="005C1708" w:rsidRDefault="005C1708" w:rsidP="005C1708">
      <w:pPr>
        <w:pStyle w:val="RFCFigure"/>
      </w:pPr>
      <w:r>
        <w:t xml:space="preserve">                  "// __DISCUSS__ te-bandwidth": "1xODU4, ..."</w:t>
      </w:r>
    </w:p>
    <w:p w14:paraId="28B47403" w14:textId="77777777" w:rsidR="005C1708" w:rsidRDefault="005C1708" w:rsidP="005C1708">
      <w:pPr>
        <w:pStyle w:val="RFCFigure"/>
      </w:pPr>
      <w:r>
        <w:t xml:space="preserve">                },</w:t>
      </w:r>
    </w:p>
    <w:p w14:paraId="2DD360AC" w14:textId="77777777" w:rsidR="005C1708" w:rsidRDefault="005C1708" w:rsidP="005C1708">
      <w:pPr>
        <w:pStyle w:val="RFCFigure"/>
      </w:pPr>
      <w:r>
        <w:t xml:space="preserve">                "max-resv-link-bandwidth": {</w:t>
      </w:r>
    </w:p>
    <w:p w14:paraId="21306833" w14:textId="77777777" w:rsidR="005C1708" w:rsidRDefault="005C1708" w:rsidP="005C1708">
      <w:pPr>
        <w:pStyle w:val="RFCFigure"/>
      </w:pPr>
      <w:r>
        <w:t xml:space="preserve">                  "// __DISCUSS__ te-bandwidth": "1xODU4, ..."</w:t>
      </w:r>
    </w:p>
    <w:p w14:paraId="591A2B77" w14:textId="77777777" w:rsidR="005C1708" w:rsidRDefault="005C1708" w:rsidP="005C1708">
      <w:pPr>
        <w:pStyle w:val="RFCFigure"/>
      </w:pPr>
      <w:r>
        <w:t xml:space="preserve">                },</w:t>
      </w:r>
    </w:p>
    <w:p w14:paraId="5C02643F" w14:textId="77777777" w:rsidR="005C1708" w:rsidRDefault="005C1708" w:rsidP="005C1708">
      <w:pPr>
        <w:pStyle w:val="RFCFigure"/>
      </w:pPr>
      <w:r>
        <w:t xml:space="preserve">                "unreserved-bandwidth": [</w:t>
      </w:r>
    </w:p>
    <w:p w14:paraId="62CCB3EE" w14:textId="77777777" w:rsidR="005C1708" w:rsidRDefault="005C1708" w:rsidP="005C1708">
      <w:pPr>
        <w:pStyle w:val="RFCFigure"/>
      </w:pPr>
      <w:r>
        <w:t xml:space="preserve">                  {</w:t>
      </w:r>
    </w:p>
    <w:p w14:paraId="621F92A4" w14:textId="77777777" w:rsidR="005C1708" w:rsidRDefault="005C1708" w:rsidP="005C1708">
      <w:pPr>
        <w:pStyle w:val="RFCFigure"/>
      </w:pPr>
      <w:r>
        <w:t xml:space="preserve">                    "priority": 0,</w:t>
      </w:r>
    </w:p>
    <w:p w14:paraId="70498DF8" w14:textId="77777777" w:rsidR="005C1708" w:rsidRDefault="005C1708" w:rsidP="005C1708">
      <w:pPr>
        <w:pStyle w:val="RFCFigure"/>
      </w:pPr>
      <w:r>
        <w:t xml:space="preserve">                    "// __DISCUSS__ te-bandwidth": "1xODU4, ..."</w:t>
      </w:r>
    </w:p>
    <w:p w14:paraId="50D84E9D" w14:textId="77777777" w:rsidR="005C1708" w:rsidRDefault="005C1708" w:rsidP="005C1708">
      <w:pPr>
        <w:pStyle w:val="RFCFigure"/>
      </w:pPr>
      <w:r>
        <w:t xml:space="preserve">                  }</w:t>
      </w:r>
    </w:p>
    <w:p w14:paraId="154CD00E" w14:textId="77777777" w:rsidR="005C1708" w:rsidRDefault="005C1708" w:rsidP="005C1708">
      <w:pPr>
        <w:pStyle w:val="RFCFigure"/>
      </w:pPr>
      <w:r>
        <w:t xml:space="preserve">                ]</w:t>
      </w:r>
    </w:p>
    <w:p w14:paraId="3ED65598" w14:textId="77777777" w:rsidR="005C1708" w:rsidRDefault="005C1708" w:rsidP="005C1708">
      <w:pPr>
        <w:pStyle w:val="RFCFigure"/>
      </w:pPr>
      <w:r>
        <w:t xml:space="preserve">              },</w:t>
      </w:r>
    </w:p>
    <w:p w14:paraId="3F9E7E03" w14:textId="77777777" w:rsidR="005C1708" w:rsidRDefault="005C1708" w:rsidP="005C1708">
      <w:pPr>
        <w:pStyle w:val="RFCFigure"/>
      </w:pPr>
      <w:r>
        <w:t xml:space="preserve">              "oper-status": "up",</w:t>
      </w:r>
    </w:p>
    <w:p w14:paraId="3E55121B" w14:textId="77777777" w:rsidR="005C1708" w:rsidRDefault="005C1708" w:rsidP="005C1708">
      <w:pPr>
        <w:pStyle w:val="RFCFigure"/>
      </w:pPr>
      <w:r>
        <w:t xml:space="preserve">              "// __EMPTY__ is-transitional": "It is not a transitio\</w:t>
      </w:r>
    </w:p>
    <w:p w14:paraId="60A4678E" w14:textId="77777777" w:rsidR="005C1708" w:rsidRDefault="005C1708" w:rsidP="005C1708">
      <w:pPr>
        <w:pStyle w:val="RFCFigure"/>
      </w:pPr>
      <w:r>
        <w:t>\nal link",</w:t>
      </w:r>
    </w:p>
    <w:p w14:paraId="1E2592F2" w14:textId="77777777" w:rsidR="005C1708" w:rsidRDefault="005C1708" w:rsidP="005C1708">
      <w:pPr>
        <w:pStyle w:val="RFCFigure"/>
      </w:pPr>
      <w:r>
        <w:t xml:space="preserve">              "// __DISCUSS__ underlay ": "To be discussed with TE T\</w:t>
      </w:r>
    </w:p>
    <w:p w14:paraId="22831805" w14:textId="77777777" w:rsidR="005C1708" w:rsidRDefault="005C1708" w:rsidP="005C1708">
      <w:pPr>
        <w:pStyle w:val="RFCFigure"/>
      </w:pPr>
      <w:r>
        <w:t>\opology authors"</w:t>
      </w:r>
    </w:p>
    <w:p w14:paraId="1A3D43F2" w14:textId="77777777" w:rsidR="005C1708" w:rsidRDefault="005C1708" w:rsidP="005C1708">
      <w:pPr>
        <w:pStyle w:val="RFCFigure"/>
      </w:pPr>
      <w:r>
        <w:t xml:space="preserve">            },</w:t>
      </w:r>
    </w:p>
    <w:p w14:paraId="3B64635F" w14:textId="77777777" w:rsidR="005C1708" w:rsidRDefault="005C1708" w:rsidP="005C1708">
      <w:pPr>
        <w:pStyle w:val="RFCFigure"/>
      </w:pPr>
      <w:r>
        <w:t xml:space="preserve">            "source": {</w:t>
      </w:r>
    </w:p>
    <w:p w14:paraId="1544FFCB" w14:textId="77777777" w:rsidR="005C1708" w:rsidRDefault="005C1708" w:rsidP="005C1708">
      <w:pPr>
        <w:pStyle w:val="RFCFigure"/>
      </w:pPr>
      <w:r>
        <w:lastRenderedPageBreak/>
        <w:t xml:space="preserve">              "source-node": "10.0.0.1",</w:t>
      </w:r>
    </w:p>
    <w:p w14:paraId="1315BEC7" w14:textId="77777777" w:rsidR="005C1708" w:rsidRDefault="005C1708" w:rsidP="005C1708">
      <w:pPr>
        <w:pStyle w:val="RFCFigure"/>
      </w:pPr>
      <w:r>
        <w:t xml:space="preserve">              "source-tp": 5</w:t>
      </w:r>
    </w:p>
    <w:p w14:paraId="44449C54" w14:textId="77777777" w:rsidR="005C1708" w:rsidRDefault="005C1708" w:rsidP="005C1708">
      <w:pPr>
        <w:pStyle w:val="RFCFigure"/>
      </w:pPr>
      <w:r>
        <w:t xml:space="preserve">            },</w:t>
      </w:r>
    </w:p>
    <w:p w14:paraId="172E19A9" w14:textId="77777777" w:rsidR="005C1708" w:rsidRDefault="005C1708" w:rsidP="005C1708">
      <w:pPr>
        <w:pStyle w:val="RFCFigure"/>
      </w:pPr>
      <w:r>
        <w:t xml:space="preserve">            "// __EMPTY__ destination": "inter-domain link"</w:t>
      </w:r>
    </w:p>
    <w:p w14:paraId="5E9B2562" w14:textId="77777777" w:rsidR="005C1708" w:rsidRDefault="005C1708" w:rsidP="005C1708">
      <w:pPr>
        <w:pStyle w:val="RFCFigure"/>
      </w:pPr>
      <w:r>
        <w:t xml:space="preserve">          },</w:t>
      </w:r>
    </w:p>
    <w:p w14:paraId="00F61B43" w14:textId="77777777" w:rsidR="005C1708" w:rsidRDefault="005C1708" w:rsidP="005C1708">
      <w:pPr>
        <w:pStyle w:val="RFCFigure"/>
      </w:pPr>
      <w:r>
        <w:t xml:space="preserve">          {</w:t>
      </w:r>
    </w:p>
    <w:p w14:paraId="7C809A13" w14:textId="77777777" w:rsidR="005C1708" w:rsidRDefault="005C1708" w:rsidP="005C1708">
      <w:pPr>
        <w:pStyle w:val="RFCFigure"/>
      </w:pPr>
      <w:r>
        <w:t xml:space="preserve">            "// __DESCRIPTION__:__LINK__": {</w:t>
      </w:r>
    </w:p>
    <w:p w14:paraId="6CA3C8B5" w14:textId="77777777" w:rsidR="005C1708" w:rsidRDefault="005C1708" w:rsidP="005C1708">
      <w:pPr>
        <w:pStyle w:val="RFCFigure"/>
      </w:pPr>
      <w:r>
        <w:t xml:space="preserve">              "name": "Inter-domain Link from AN1-6",</w:t>
      </w:r>
    </w:p>
    <w:p w14:paraId="6257AC3B" w14:textId="77777777" w:rsidR="005C1708" w:rsidRDefault="005C1708" w:rsidP="005C1708">
      <w:pPr>
        <w:pStyle w:val="RFCFigure"/>
      </w:pPr>
      <w:r>
        <w:t xml:space="preserve">              "type": "inter-domain link",</w:t>
      </w:r>
    </w:p>
    <w:p w14:paraId="5877439A" w14:textId="77777777" w:rsidR="005C1708" w:rsidRDefault="005C1708" w:rsidP="005C1708">
      <w:pPr>
        <w:pStyle w:val="RFCFigure"/>
      </w:pPr>
      <w:r>
        <w:t xml:space="preserve">              "physical link": "Link from S7-4 to S11"</w:t>
      </w:r>
    </w:p>
    <w:p w14:paraId="7269418F" w14:textId="77777777" w:rsidR="005C1708" w:rsidRDefault="005C1708" w:rsidP="005C1708">
      <w:pPr>
        <w:pStyle w:val="RFCFigure"/>
      </w:pPr>
      <w:r>
        <w:t xml:space="preserve">            },</w:t>
      </w:r>
    </w:p>
    <w:p w14:paraId="4B050A41" w14:textId="77777777" w:rsidR="005C1708" w:rsidRDefault="005C1708" w:rsidP="005C1708">
      <w:pPr>
        <w:pStyle w:val="RFCFigure"/>
      </w:pPr>
      <w:r>
        <w:t xml:space="preserve">            "link-id": "teNodeId/10.0.0.1/teLinkId/6",</w:t>
      </w:r>
    </w:p>
    <w:p w14:paraId="1B672A78" w14:textId="77777777" w:rsidR="005C1708" w:rsidRDefault="005C1708" w:rsidP="005C1708">
      <w:pPr>
        <w:pStyle w:val="RFCFigure"/>
      </w:pPr>
      <w:r>
        <w:t xml:space="preserve">            "ietf-te-topology:te": {</w:t>
      </w:r>
    </w:p>
    <w:p w14:paraId="5FD502AD" w14:textId="77777777" w:rsidR="005C1708" w:rsidRDefault="005C1708" w:rsidP="005C1708">
      <w:pPr>
        <w:pStyle w:val="RFCFigure"/>
      </w:pPr>
      <w:r>
        <w:t xml:space="preserve">              "te-link-attributes": {</w:t>
      </w:r>
    </w:p>
    <w:p w14:paraId="09D492D3" w14:textId="77777777" w:rsidR="005C1708" w:rsidRDefault="005C1708" w:rsidP="005C1708">
      <w:pPr>
        <w:pStyle w:val="RFCFigure"/>
      </w:pPr>
      <w:r>
        <w:t xml:space="preserve">                "name": "Inter-domain Link from AN1-6",</w:t>
      </w:r>
    </w:p>
    <w:p w14:paraId="3B115250" w14:textId="77777777" w:rsidR="005C1708" w:rsidRDefault="005C1708" w:rsidP="005C1708">
      <w:pPr>
        <w:pStyle w:val="RFCFigure"/>
      </w:pPr>
      <w:r>
        <w:t xml:space="preserve">                "// __DISCUSS__ access-type": "Can we assume point-t\</w:t>
      </w:r>
    </w:p>
    <w:p w14:paraId="228FA09B" w14:textId="77777777" w:rsidR="005C1708" w:rsidRDefault="005C1708" w:rsidP="005C1708">
      <w:pPr>
        <w:pStyle w:val="RFCFigure"/>
      </w:pPr>
      <w:r>
        <w:t>\o-point as the default value?",</w:t>
      </w:r>
    </w:p>
    <w:p w14:paraId="7B11101B" w14:textId="77777777" w:rsidR="005C1708" w:rsidRDefault="005C1708" w:rsidP="005C1708">
      <w:pPr>
        <w:pStyle w:val="RFCFigure"/>
      </w:pPr>
      <w:r>
        <w:t xml:space="preserve">                "access-type": "point-to-point",</w:t>
      </w:r>
    </w:p>
    <w:p w14:paraId="58A3C5AE" w14:textId="77777777" w:rsidR="005C1708" w:rsidRDefault="005C1708" w:rsidP="005C1708">
      <w:pPr>
        <w:pStyle w:val="RFCFigure"/>
      </w:pPr>
      <w:r>
        <w:t xml:space="preserve">                "// __DISCUSS__ is-abstract": "To be discussed with \</w:t>
      </w:r>
    </w:p>
    <w:p w14:paraId="1DE39761" w14:textId="77777777" w:rsidR="005C1708" w:rsidRDefault="005C1708" w:rsidP="005C1708">
      <w:pPr>
        <w:pStyle w:val="RFCFigure"/>
      </w:pPr>
      <w:r>
        <w:t>\TE Topology authors",</w:t>
      </w:r>
    </w:p>
    <w:p w14:paraId="3F331EAF" w14:textId="77777777" w:rsidR="005C1708" w:rsidRDefault="005C1708" w:rsidP="005C1708">
      <w:pPr>
        <w:pStyle w:val="RFCFigure"/>
      </w:pPr>
      <w:r>
        <w:t xml:space="preserve">                "// __DISCUSS__ underlay": "To be discussed with TE \</w:t>
      </w:r>
    </w:p>
    <w:p w14:paraId="272CED20" w14:textId="77777777" w:rsidR="005C1708" w:rsidRDefault="005C1708" w:rsidP="005C1708">
      <w:pPr>
        <w:pStyle w:val="RFCFigure"/>
      </w:pPr>
      <w:r>
        <w:t>\Topology authors",</w:t>
      </w:r>
    </w:p>
    <w:p w14:paraId="0191BE65" w14:textId="77777777" w:rsidR="005C1708" w:rsidRDefault="005C1708" w:rsidP="005C1708">
      <w:pPr>
        <w:pStyle w:val="RFCFigure"/>
      </w:pPr>
      <w:r>
        <w:t xml:space="preserve">                "admin-status": "up",</w:t>
      </w:r>
    </w:p>
    <w:p w14:paraId="4F41CD08" w14:textId="77777777" w:rsidR="005C1708" w:rsidRDefault="005C1708" w:rsidP="005C1708">
      <w:pPr>
        <w:pStyle w:val="RFCFigure"/>
      </w:pPr>
      <w:r>
        <w:t xml:space="preserve">                "interface-switching-capability": [</w:t>
      </w:r>
    </w:p>
    <w:p w14:paraId="2A63896B" w14:textId="77777777" w:rsidR="005C1708" w:rsidRDefault="005C1708" w:rsidP="005C1708">
      <w:pPr>
        <w:pStyle w:val="RFCFigure"/>
      </w:pPr>
      <w:r>
        <w:t xml:space="preserve">                  {</w:t>
      </w:r>
    </w:p>
    <w:p w14:paraId="479BA72F" w14:textId="77777777" w:rsidR="005C1708" w:rsidRDefault="005C1708" w:rsidP="005C1708">
      <w:pPr>
        <w:pStyle w:val="RFCFigure"/>
      </w:pPr>
      <w:r>
        <w:t xml:space="preserve">                    "switching-capability": "ietf-te-types:switching\</w:t>
      </w:r>
    </w:p>
    <w:p w14:paraId="3969A3B2" w14:textId="77777777" w:rsidR="005C1708" w:rsidRDefault="005C1708" w:rsidP="005C1708">
      <w:pPr>
        <w:pStyle w:val="RFCFigure"/>
      </w:pPr>
      <w:r>
        <w:t>\-otn",</w:t>
      </w:r>
    </w:p>
    <w:p w14:paraId="24B9B38A" w14:textId="77777777" w:rsidR="005C1708" w:rsidRDefault="005C1708" w:rsidP="005C1708">
      <w:pPr>
        <w:pStyle w:val="RFCFigure"/>
      </w:pPr>
      <w:r>
        <w:t xml:space="preserve">                    "encoding": "ietf-te-types:lsp-encoding-oduk",</w:t>
      </w:r>
    </w:p>
    <w:p w14:paraId="032980BD" w14:textId="77777777" w:rsidR="005C1708" w:rsidRDefault="005C1708" w:rsidP="005C1708">
      <w:pPr>
        <w:pStyle w:val="RFCFigure"/>
      </w:pPr>
      <w:r>
        <w:t xml:space="preserve">                    "max-lsp-bandwidth": [</w:t>
      </w:r>
    </w:p>
    <w:p w14:paraId="6A3C90B3" w14:textId="77777777" w:rsidR="005C1708" w:rsidRDefault="005C1708" w:rsidP="005C1708">
      <w:pPr>
        <w:pStyle w:val="RFCFigure"/>
      </w:pPr>
      <w:r>
        <w:t xml:space="preserve">                      {</w:t>
      </w:r>
    </w:p>
    <w:p w14:paraId="30880C28" w14:textId="77777777" w:rsidR="005C1708" w:rsidRDefault="005C1708" w:rsidP="005C1708">
      <w:pPr>
        <w:pStyle w:val="RFCFigure"/>
      </w:pPr>
      <w:r>
        <w:t xml:space="preserve">                        "priority": 0,</w:t>
      </w:r>
    </w:p>
    <w:p w14:paraId="6E471EF0" w14:textId="77777777" w:rsidR="005C1708" w:rsidRDefault="005C1708" w:rsidP="005C1708">
      <w:pPr>
        <w:pStyle w:val="RFCFigure"/>
      </w:pPr>
      <w:r>
        <w:t xml:space="preserve">                        "// __DISCUSS__ te-bandwidth": "ODU4"</w:t>
      </w:r>
    </w:p>
    <w:p w14:paraId="397AD72C" w14:textId="77777777" w:rsidR="005C1708" w:rsidRDefault="005C1708" w:rsidP="005C1708">
      <w:pPr>
        <w:pStyle w:val="RFCFigure"/>
      </w:pPr>
      <w:r>
        <w:t xml:space="preserve">                      }</w:t>
      </w:r>
    </w:p>
    <w:p w14:paraId="389D81BC" w14:textId="77777777" w:rsidR="005C1708" w:rsidRDefault="005C1708" w:rsidP="005C1708">
      <w:pPr>
        <w:pStyle w:val="RFCFigure"/>
      </w:pPr>
      <w:r>
        <w:t xml:space="preserve">                    ],</w:t>
      </w:r>
    </w:p>
    <w:p w14:paraId="0D86DF78" w14:textId="77777777" w:rsidR="005C1708" w:rsidRDefault="005C1708" w:rsidP="005C1708">
      <w:pPr>
        <w:pStyle w:val="RFCFigure"/>
      </w:pPr>
      <w:r>
        <w:t xml:space="preserve">                    "// __DISCUSS__ label-restrictions": "To be adde\</w:t>
      </w:r>
    </w:p>
    <w:p w14:paraId="0A37ADBA" w14:textId="77777777" w:rsidR="005C1708" w:rsidRDefault="005C1708" w:rsidP="005C1708">
      <w:pPr>
        <w:pStyle w:val="RFCFigure"/>
      </w:pPr>
      <w:r>
        <w:t>\d?"</w:t>
      </w:r>
    </w:p>
    <w:p w14:paraId="151075B7" w14:textId="77777777" w:rsidR="005C1708" w:rsidRDefault="005C1708" w:rsidP="005C1708">
      <w:pPr>
        <w:pStyle w:val="RFCFigure"/>
      </w:pPr>
      <w:r>
        <w:t xml:space="preserve">                  }</w:t>
      </w:r>
    </w:p>
    <w:p w14:paraId="3380A959" w14:textId="77777777" w:rsidR="005C1708" w:rsidRDefault="005C1708" w:rsidP="005C1708">
      <w:pPr>
        <w:pStyle w:val="RFCFigure"/>
      </w:pPr>
      <w:r>
        <w:t xml:space="preserve">                ],</w:t>
      </w:r>
    </w:p>
    <w:p w14:paraId="69ED9A30" w14:textId="77777777" w:rsidR="005C1708" w:rsidRDefault="005C1708" w:rsidP="005C1708">
      <w:pPr>
        <w:pStyle w:val="RFCFigure"/>
      </w:pPr>
      <w:r>
        <w:t xml:space="preserve">                "// __DISCUSS__ link-protection-type": "Can we assum\</w:t>
      </w:r>
    </w:p>
    <w:p w14:paraId="5B4121FD" w14:textId="77777777" w:rsidR="005C1708" w:rsidRDefault="005C1708" w:rsidP="005C1708">
      <w:pPr>
        <w:pStyle w:val="RFCFigure"/>
      </w:pPr>
      <w:r>
        <w:lastRenderedPageBreak/>
        <w:t>\e unprotected as the default value?",</w:t>
      </w:r>
    </w:p>
    <w:p w14:paraId="6CC1DF18" w14:textId="77777777" w:rsidR="005C1708" w:rsidRDefault="005C1708" w:rsidP="005C1708">
      <w:pPr>
        <w:pStyle w:val="RFCFigure"/>
      </w:pPr>
      <w:r>
        <w:t xml:space="preserve">                "link-protection-type": "unprotected",</w:t>
      </w:r>
    </w:p>
    <w:p w14:paraId="6498830B" w14:textId="77777777" w:rsidR="005C1708" w:rsidRDefault="005C1708" w:rsidP="005C1708">
      <w:pPr>
        <w:pStyle w:val="RFCFigure"/>
      </w:pPr>
      <w:r>
        <w:t xml:space="preserve">                "max-link-bandwidth": {</w:t>
      </w:r>
    </w:p>
    <w:p w14:paraId="49E8296B" w14:textId="77777777" w:rsidR="005C1708" w:rsidRDefault="005C1708" w:rsidP="005C1708">
      <w:pPr>
        <w:pStyle w:val="RFCFigure"/>
      </w:pPr>
      <w:r>
        <w:t xml:space="preserve">                  "// __DISCUSS__ te-bandwidth": "1xODU4, ..."</w:t>
      </w:r>
    </w:p>
    <w:p w14:paraId="6A89C157" w14:textId="77777777" w:rsidR="005C1708" w:rsidRDefault="005C1708" w:rsidP="005C1708">
      <w:pPr>
        <w:pStyle w:val="RFCFigure"/>
      </w:pPr>
      <w:r>
        <w:t xml:space="preserve">                },</w:t>
      </w:r>
    </w:p>
    <w:p w14:paraId="41CB0DC8" w14:textId="77777777" w:rsidR="005C1708" w:rsidRDefault="005C1708" w:rsidP="005C1708">
      <w:pPr>
        <w:pStyle w:val="RFCFigure"/>
      </w:pPr>
      <w:r>
        <w:t xml:space="preserve">                "max-resv-link-bandwidth": {</w:t>
      </w:r>
    </w:p>
    <w:p w14:paraId="25DC9011" w14:textId="77777777" w:rsidR="005C1708" w:rsidRDefault="005C1708" w:rsidP="005C1708">
      <w:pPr>
        <w:pStyle w:val="RFCFigure"/>
      </w:pPr>
      <w:r>
        <w:t xml:space="preserve">                  "// __DISCUSS__ te-bandwidth": "1xODU4, ..."</w:t>
      </w:r>
    </w:p>
    <w:p w14:paraId="198FB0EC" w14:textId="77777777" w:rsidR="005C1708" w:rsidRDefault="005C1708" w:rsidP="005C1708">
      <w:pPr>
        <w:pStyle w:val="RFCFigure"/>
      </w:pPr>
      <w:r>
        <w:t xml:space="preserve">                },</w:t>
      </w:r>
    </w:p>
    <w:p w14:paraId="388311EB" w14:textId="77777777" w:rsidR="005C1708" w:rsidRDefault="005C1708" w:rsidP="005C1708">
      <w:pPr>
        <w:pStyle w:val="RFCFigure"/>
      </w:pPr>
      <w:r>
        <w:t xml:space="preserve">                "unreserved-bandwidth": [</w:t>
      </w:r>
    </w:p>
    <w:p w14:paraId="17534974" w14:textId="77777777" w:rsidR="005C1708" w:rsidRDefault="005C1708" w:rsidP="005C1708">
      <w:pPr>
        <w:pStyle w:val="RFCFigure"/>
      </w:pPr>
      <w:r>
        <w:t xml:space="preserve">                  {</w:t>
      </w:r>
    </w:p>
    <w:p w14:paraId="71359BE3" w14:textId="77777777" w:rsidR="005C1708" w:rsidRDefault="005C1708" w:rsidP="005C1708">
      <w:pPr>
        <w:pStyle w:val="RFCFigure"/>
      </w:pPr>
      <w:r>
        <w:t xml:space="preserve">                    "priority": 0,</w:t>
      </w:r>
    </w:p>
    <w:p w14:paraId="30AA4EDF" w14:textId="77777777" w:rsidR="005C1708" w:rsidRDefault="005C1708" w:rsidP="005C1708">
      <w:pPr>
        <w:pStyle w:val="RFCFigure"/>
      </w:pPr>
      <w:r>
        <w:t xml:space="preserve">                    "// __DISCUSS__ te-bandwidth": "1xODU4, ..."</w:t>
      </w:r>
    </w:p>
    <w:p w14:paraId="10A0A126" w14:textId="77777777" w:rsidR="005C1708" w:rsidRDefault="005C1708" w:rsidP="005C1708">
      <w:pPr>
        <w:pStyle w:val="RFCFigure"/>
      </w:pPr>
      <w:r>
        <w:t xml:space="preserve">                  }</w:t>
      </w:r>
    </w:p>
    <w:p w14:paraId="7D52E400" w14:textId="77777777" w:rsidR="005C1708" w:rsidRDefault="005C1708" w:rsidP="005C1708">
      <w:pPr>
        <w:pStyle w:val="RFCFigure"/>
      </w:pPr>
      <w:r>
        <w:t xml:space="preserve">                ]</w:t>
      </w:r>
    </w:p>
    <w:p w14:paraId="7001D2DA" w14:textId="77777777" w:rsidR="005C1708" w:rsidRDefault="005C1708" w:rsidP="005C1708">
      <w:pPr>
        <w:pStyle w:val="RFCFigure"/>
      </w:pPr>
      <w:r>
        <w:t xml:space="preserve">              },</w:t>
      </w:r>
    </w:p>
    <w:p w14:paraId="1102E2F8" w14:textId="77777777" w:rsidR="005C1708" w:rsidRDefault="005C1708" w:rsidP="005C1708">
      <w:pPr>
        <w:pStyle w:val="RFCFigure"/>
      </w:pPr>
      <w:r>
        <w:t xml:space="preserve">              "oper-status": "up",</w:t>
      </w:r>
    </w:p>
    <w:p w14:paraId="36C9FB9E" w14:textId="77777777" w:rsidR="005C1708" w:rsidRDefault="005C1708" w:rsidP="005C1708">
      <w:pPr>
        <w:pStyle w:val="RFCFigure"/>
      </w:pPr>
      <w:r>
        <w:t xml:space="preserve">              "// __EMPTY__ is-transitional": "It is not a transitio\</w:t>
      </w:r>
    </w:p>
    <w:p w14:paraId="7DC6A6B9" w14:textId="77777777" w:rsidR="005C1708" w:rsidRDefault="005C1708" w:rsidP="005C1708">
      <w:pPr>
        <w:pStyle w:val="RFCFigure"/>
      </w:pPr>
      <w:r>
        <w:t>\nal link",</w:t>
      </w:r>
    </w:p>
    <w:p w14:paraId="48F70E9A" w14:textId="77777777" w:rsidR="005C1708" w:rsidRDefault="005C1708" w:rsidP="005C1708">
      <w:pPr>
        <w:pStyle w:val="RFCFigure"/>
      </w:pPr>
      <w:r>
        <w:t xml:space="preserve">              "// __DISCUSS__ underlay ": "To be discussed with TE T\</w:t>
      </w:r>
    </w:p>
    <w:p w14:paraId="48F80C7A" w14:textId="77777777" w:rsidR="005C1708" w:rsidRDefault="005C1708" w:rsidP="005C1708">
      <w:pPr>
        <w:pStyle w:val="RFCFigure"/>
      </w:pPr>
      <w:r>
        <w:t>\opology authors"</w:t>
      </w:r>
    </w:p>
    <w:p w14:paraId="6F0378B0" w14:textId="77777777" w:rsidR="005C1708" w:rsidRDefault="005C1708" w:rsidP="005C1708">
      <w:pPr>
        <w:pStyle w:val="RFCFigure"/>
      </w:pPr>
      <w:r>
        <w:t xml:space="preserve">            },</w:t>
      </w:r>
    </w:p>
    <w:p w14:paraId="7339E601" w14:textId="77777777" w:rsidR="005C1708" w:rsidRDefault="005C1708" w:rsidP="005C1708">
      <w:pPr>
        <w:pStyle w:val="RFCFigure"/>
      </w:pPr>
      <w:r>
        <w:t xml:space="preserve">            "source": {</w:t>
      </w:r>
    </w:p>
    <w:p w14:paraId="0F39AE20" w14:textId="77777777" w:rsidR="005C1708" w:rsidRDefault="005C1708" w:rsidP="005C1708">
      <w:pPr>
        <w:pStyle w:val="RFCFigure"/>
      </w:pPr>
      <w:r>
        <w:t xml:space="preserve">              "source-node": "10.0.0.1",</w:t>
      </w:r>
    </w:p>
    <w:p w14:paraId="32D9BB8C" w14:textId="77777777" w:rsidR="005C1708" w:rsidRDefault="005C1708" w:rsidP="005C1708">
      <w:pPr>
        <w:pStyle w:val="RFCFigure"/>
      </w:pPr>
      <w:r>
        <w:t xml:space="preserve">              "source-tp": 6</w:t>
      </w:r>
    </w:p>
    <w:p w14:paraId="65FCACFE" w14:textId="77777777" w:rsidR="005C1708" w:rsidRDefault="005C1708" w:rsidP="005C1708">
      <w:pPr>
        <w:pStyle w:val="RFCFigure"/>
      </w:pPr>
      <w:r>
        <w:t xml:space="preserve">            },</w:t>
      </w:r>
    </w:p>
    <w:p w14:paraId="298582E3" w14:textId="77777777" w:rsidR="005C1708" w:rsidRDefault="005C1708" w:rsidP="005C1708">
      <w:pPr>
        <w:pStyle w:val="RFCFigure"/>
      </w:pPr>
      <w:r>
        <w:t xml:space="preserve">            "// __EMPTY__ destination": "inter-domain link"</w:t>
      </w:r>
    </w:p>
    <w:p w14:paraId="01FB068D" w14:textId="77777777" w:rsidR="005C1708" w:rsidRDefault="005C1708" w:rsidP="005C1708">
      <w:pPr>
        <w:pStyle w:val="RFCFigure"/>
      </w:pPr>
      <w:r>
        <w:t xml:space="preserve">          },</w:t>
      </w:r>
    </w:p>
    <w:p w14:paraId="1636F8A9" w14:textId="77777777" w:rsidR="005C1708" w:rsidRDefault="005C1708" w:rsidP="005C1708">
      <w:pPr>
        <w:pStyle w:val="RFCFigure"/>
      </w:pPr>
      <w:r>
        <w:t xml:space="preserve">          {</w:t>
      </w:r>
    </w:p>
    <w:p w14:paraId="55EE3008" w14:textId="77777777" w:rsidR="005C1708" w:rsidRDefault="005C1708" w:rsidP="005C1708">
      <w:pPr>
        <w:pStyle w:val="RFCFigure"/>
      </w:pPr>
      <w:r>
        <w:t xml:space="preserve">            "// __DESCRIPTION__:__LINK__": {</w:t>
      </w:r>
    </w:p>
    <w:p w14:paraId="2DB57C13" w14:textId="77777777" w:rsidR="005C1708" w:rsidRDefault="005C1708" w:rsidP="005C1708">
      <w:pPr>
        <w:pStyle w:val="RFCFigure"/>
      </w:pPr>
      <w:r>
        <w:t xml:space="preserve">              "name": "Access Link from AN1-7",</w:t>
      </w:r>
    </w:p>
    <w:p w14:paraId="26659E39" w14:textId="77777777" w:rsidR="005C1708" w:rsidRDefault="005C1708" w:rsidP="005C1708">
      <w:pPr>
        <w:pStyle w:val="RFCFigure"/>
      </w:pPr>
      <w:r>
        <w:t xml:space="preserve">              "type": "access link",</w:t>
      </w:r>
    </w:p>
    <w:p w14:paraId="2373C8D3" w14:textId="77777777" w:rsidR="005C1708" w:rsidRDefault="005C1708" w:rsidP="005C1708">
      <w:pPr>
        <w:pStyle w:val="RFCFigure"/>
      </w:pPr>
      <w:r>
        <w:t xml:space="preserve">              "physical link": "Link from S6-2 to R3"</w:t>
      </w:r>
    </w:p>
    <w:p w14:paraId="2BEC1182" w14:textId="77777777" w:rsidR="005C1708" w:rsidRDefault="005C1708" w:rsidP="005C1708">
      <w:pPr>
        <w:pStyle w:val="RFCFigure"/>
      </w:pPr>
      <w:r>
        <w:t xml:space="preserve">            },</w:t>
      </w:r>
    </w:p>
    <w:p w14:paraId="1A686D50" w14:textId="77777777" w:rsidR="005C1708" w:rsidRDefault="005C1708" w:rsidP="005C1708">
      <w:pPr>
        <w:pStyle w:val="RFCFigure"/>
      </w:pPr>
      <w:r>
        <w:t xml:space="preserve">            "link-id": "teNodeId/10.0.0.1teLinkId/7",</w:t>
      </w:r>
    </w:p>
    <w:p w14:paraId="33365BAC" w14:textId="77777777" w:rsidR="005C1708" w:rsidRDefault="005C1708" w:rsidP="005C1708">
      <w:pPr>
        <w:pStyle w:val="RFCFigure"/>
      </w:pPr>
      <w:r>
        <w:t xml:space="preserve">            "ietf-te-topology:te": {</w:t>
      </w:r>
    </w:p>
    <w:p w14:paraId="4767A582" w14:textId="77777777" w:rsidR="005C1708" w:rsidRDefault="005C1708" w:rsidP="005C1708">
      <w:pPr>
        <w:pStyle w:val="RFCFigure"/>
      </w:pPr>
      <w:r>
        <w:t xml:space="preserve">              "te-link-attributes": {</w:t>
      </w:r>
    </w:p>
    <w:p w14:paraId="6E4545C3" w14:textId="77777777" w:rsidR="005C1708" w:rsidRDefault="005C1708" w:rsidP="005C1708">
      <w:pPr>
        <w:pStyle w:val="RFCFigure"/>
      </w:pPr>
      <w:r>
        <w:t xml:space="preserve">                "name": "Access Link from AN1-7",</w:t>
      </w:r>
    </w:p>
    <w:p w14:paraId="72924C5D" w14:textId="77777777" w:rsidR="005C1708" w:rsidRDefault="005C1708" w:rsidP="005C1708">
      <w:pPr>
        <w:pStyle w:val="RFCFigure"/>
      </w:pPr>
      <w:r>
        <w:t xml:space="preserve">                "// __DISCUSS__ access-type": "Can we assume point-t\</w:t>
      </w:r>
    </w:p>
    <w:p w14:paraId="718875CE" w14:textId="77777777" w:rsidR="005C1708" w:rsidRDefault="005C1708" w:rsidP="005C1708">
      <w:pPr>
        <w:pStyle w:val="RFCFigure"/>
      </w:pPr>
      <w:r>
        <w:t>\o-point as the default value?",</w:t>
      </w:r>
    </w:p>
    <w:p w14:paraId="1B1C60F1" w14:textId="77777777" w:rsidR="005C1708" w:rsidRDefault="005C1708" w:rsidP="005C1708">
      <w:pPr>
        <w:pStyle w:val="RFCFigure"/>
      </w:pPr>
      <w:r>
        <w:t xml:space="preserve">                "access-type": "point-to-point",</w:t>
      </w:r>
    </w:p>
    <w:p w14:paraId="2ABFAFD4" w14:textId="77777777" w:rsidR="005C1708" w:rsidRDefault="005C1708" w:rsidP="005C1708">
      <w:pPr>
        <w:pStyle w:val="RFCFigure"/>
      </w:pPr>
      <w:r>
        <w:t xml:space="preserve">                "// __DISCUSS__ is-abstract": "To be discussed with \</w:t>
      </w:r>
    </w:p>
    <w:p w14:paraId="16C92D49" w14:textId="77777777" w:rsidR="005C1708" w:rsidRDefault="005C1708" w:rsidP="005C1708">
      <w:pPr>
        <w:pStyle w:val="RFCFigure"/>
      </w:pPr>
      <w:r>
        <w:lastRenderedPageBreak/>
        <w:t>\TE Topology authors",</w:t>
      </w:r>
    </w:p>
    <w:p w14:paraId="3EDB181F" w14:textId="77777777" w:rsidR="005C1708" w:rsidRDefault="005C1708" w:rsidP="005C1708">
      <w:pPr>
        <w:pStyle w:val="RFCFigure"/>
      </w:pPr>
      <w:r>
        <w:t xml:space="preserve">                "// __DISCUSS__ underlay": "To be discussed with TE \</w:t>
      </w:r>
    </w:p>
    <w:p w14:paraId="7639257D" w14:textId="77777777" w:rsidR="005C1708" w:rsidRDefault="005C1708" w:rsidP="005C1708">
      <w:pPr>
        <w:pStyle w:val="RFCFigure"/>
      </w:pPr>
      <w:r>
        <w:t>\Topology authors",</w:t>
      </w:r>
    </w:p>
    <w:p w14:paraId="09603083" w14:textId="77777777" w:rsidR="005C1708" w:rsidRDefault="005C1708" w:rsidP="005C1708">
      <w:pPr>
        <w:pStyle w:val="RFCFigure"/>
      </w:pPr>
      <w:r>
        <w:t xml:space="preserve">                "admin-status": "up",</w:t>
      </w:r>
    </w:p>
    <w:p w14:paraId="4A31CE0F" w14:textId="77777777" w:rsidR="005C1708" w:rsidRDefault="005C1708" w:rsidP="005C1708">
      <w:pPr>
        <w:pStyle w:val="RFCFigure"/>
      </w:pPr>
      <w:r>
        <w:t xml:space="preserve">                "interface-switching-capability": [</w:t>
      </w:r>
    </w:p>
    <w:p w14:paraId="73BADF53" w14:textId="77777777" w:rsidR="005C1708" w:rsidRDefault="005C1708" w:rsidP="005C1708">
      <w:pPr>
        <w:pStyle w:val="RFCFigure"/>
      </w:pPr>
      <w:r>
        <w:t xml:space="preserve">                  {</w:t>
      </w:r>
    </w:p>
    <w:p w14:paraId="63167719" w14:textId="77777777" w:rsidR="005C1708" w:rsidRDefault="005C1708" w:rsidP="005C1708">
      <w:pPr>
        <w:pStyle w:val="RFCFigure"/>
      </w:pPr>
      <w:r>
        <w:t xml:space="preserve">                    "switching-capability": "ietf-te-types:switching\</w:t>
      </w:r>
    </w:p>
    <w:p w14:paraId="6FE3F556" w14:textId="77777777" w:rsidR="005C1708" w:rsidRDefault="005C1708" w:rsidP="005C1708">
      <w:pPr>
        <w:pStyle w:val="RFCFigure"/>
      </w:pPr>
      <w:r>
        <w:t>\-otn",</w:t>
      </w:r>
    </w:p>
    <w:p w14:paraId="1747DCBB" w14:textId="77777777" w:rsidR="005C1708" w:rsidRDefault="005C1708" w:rsidP="005C1708">
      <w:pPr>
        <w:pStyle w:val="RFCFigure"/>
      </w:pPr>
      <w:r>
        <w:t xml:space="preserve">                    "encoding": "ietf-te-types:lsp-encoding-oduk",</w:t>
      </w:r>
    </w:p>
    <w:p w14:paraId="3AEBA868" w14:textId="77777777" w:rsidR="005C1708" w:rsidRDefault="005C1708" w:rsidP="005C1708">
      <w:pPr>
        <w:pStyle w:val="RFCFigure"/>
      </w:pPr>
      <w:r>
        <w:t xml:space="preserve">                    "max-lsp-bandwidth": [</w:t>
      </w:r>
    </w:p>
    <w:p w14:paraId="7DA879A4" w14:textId="77777777" w:rsidR="005C1708" w:rsidRDefault="005C1708" w:rsidP="005C1708">
      <w:pPr>
        <w:pStyle w:val="RFCFigure"/>
      </w:pPr>
      <w:r>
        <w:t xml:space="preserve">                      {</w:t>
      </w:r>
    </w:p>
    <w:p w14:paraId="434F7CF1" w14:textId="77777777" w:rsidR="005C1708" w:rsidRDefault="005C1708" w:rsidP="005C1708">
      <w:pPr>
        <w:pStyle w:val="RFCFigure"/>
      </w:pPr>
      <w:r>
        <w:t xml:space="preserve">                        "priority": 0,</w:t>
      </w:r>
    </w:p>
    <w:p w14:paraId="5B7906D6" w14:textId="77777777" w:rsidR="005C1708" w:rsidRDefault="005C1708" w:rsidP="005C1708">
      <w:pPr>
        <w:pStyle w:val="RFCFigure"/>
      </w:pPr>
      <w:r>
        <w:t xml:space="preserve">                        "// __DISCUSS__ te-bandwidth": "ODU2"</w:t>
      </w:r>
    </w:p>
    <w:p w14:paraId="4D081F0D" w14:textId="77777777" w:rsidR="005C1708" w:rsidRDefault="005C1708" w:rsidP="005C1708">
      <w:pPr>
        <w:pStyle w:val="RFCFigure"/>
      </w:pPr>
      <w:r>
        <w:t xml:space="preserve">                      }</w:t>
      </w:r>
    </w:p>
    <w:p w14:paraId="4B9C115C" w14:textId="77777777" w:rsidR="005C1708" w:rsidRDefault="005C1708" w:rsidP="005C1708">
      <w:pPr>
        <w:pStyle w:val="RFCFigure"/>
      </w:pPr>
      <w:r>
        <w:t xml:space="preserve">                    ],</w:t>
      </w:r>
    </w:p>
    <w:p w14:paraId="3D52D5E2" w14:textId="77777777" w:rsidR="005C1708" w:rsidRDefault="005C1708" w:rsidP="005C1708">
      <w:pPr>
        <w:pStyle w:val="RFCFigure"/>
      </w:pPr>
      <w:r>
        <w:t xml:space="preserve">                    "// __DISCUSS__ label-restrictions": "To be adde\</w:t>
      </w:r>
    </w:p>
    <w:p w14:paraId="2DE40250" w14:textId="77777777" w:rsidR="005C1708" w:rsidRDefault="005C1708" w:rsidP="005C1708">
      <w:pPr>
        <w:pStyle w:val="RFCFigure"/>
      </w:pPr>
      <w:r>
        <w:t>\d?"</w:t>
      </w:r>
    </w:p>
    <w:p w14:paraId="1F398E48" w14:textId="77777777" w:rsidR="005C1708" w:rsidRDefault="005C1708" w:rsidP="005C1708">
      <w:pPr>
        <w:pStyle w:val="RFCFigure"/>
      </w:pPr>
      <w:r>
        <w:t xml:space="preserve">                  }</w:t>
      </w:r>
    </w:p>
    <w:p w14:paraId="7E14241D" w14:textId="77777777" w:rsidR="005C1708" w:rsidRDefault="005C1708" w:rsidP="005C1708">
      <w:pPr>
        <w:pStyle w:val="RFCFigure"/>
      </w:pPr>
      <w:r>
        <w:t xml:space="preserve">                ],</w:t>
      </w:r>
    </w:p>
    <w:p w14:paraId="65BA6312" w14:textId="77777777" w:rsidR="005C1708" w:rsidRDefault="005C1708" w:rsidP="005C1708">
      <w:pPr>
        <w:pStyle w:val="RFCFigure"/>
      </w:pPr>
      <w:r>
        <w:t xml:space="preserve">                "// __DISCUSS__ link-protection-type": "Can we assum\</w:t>
      </w:r>
    </w:p>
    <w:p w14:paraId="3A77912A" w14:textId="77777777" w:rsidR="005C1708" w:rsidRDefault="005C1708" w:rsidP="005C1708">
      <w:pPr>
        <w:pStyle w:val="RFCFigure"/>
      </w:pPr>
      <w:r>
        <w:t>\e unprotected as the default value?",</w:t>
      </w:r>
    </w:p>
    <w:p w14:paraId="1808DA1E" w14:textId="77777777" w:rsidR="005C1708" w:rsidRDefault="005C1708" w:rsidP="005C1708">
      <w:pPr>
        <w:pStyle w:val="RFCFigure"/>
      </w:pPr>
      <w:r>
        <w:t xml:space="preserve">                "link-protection-type": "unprotected",</w:t>
      </w:r>
    </w:p>
    <w:p w14:paraId="26A46CEB" w14:textId="77777777" w:rsidR="005C1708" w:rsidRDefault="005C1708" w:rsidP="005C1708">
      <w:pPr>
        <w:pStyle w:val="RFCFigure"/>
      </w:pPr>
      <w:r>
        <w:t xml:space="preserve">                "max-link-bandwidth": {</w:t>
      </w:r>
    </w:p>
    <w:p w14:paraId="0CF339CF" w14:textId="77777777" w:rsidR="005C1708" w:rsidRDefault="005C1708" w:rsidP="005C1708">
      <w:pPr>
        <w:pStyle w:val="RFCFigure"/>
      </w:pPr>
      <w:r>
        <w:t xml:space="preserve">                  "// __DISCUSS__ te-bandwidth": "1xODU2"</w:t>
      </w:r>
    </w:p>
    <w:p w14:paraId="69FD63C8" w14:textId="77777777" w:rsidR="005C1708" w:rsidRDefault="005C1708" w:rsidP="005C1708">
      <w:pPr>
        <w:pStyle w:val="RFCFigure"/>
      </w:pPr>
      <w:r>
        <w:t xml:space="preserve">                },</w:t>
      </w:r>
    </w:p>
    <w:p w14:paraId="38E9E897" w14:textId="77777777" w:rsidR="005C1708" w:rsidRDefault="005C1708" w:rsidP="005C1708">
      <w:pPr>
        <w:pStyle w:val="RFCFigure"/>
      </w:pPr>
      <w:r>
        <w:t xml:space="preserve">                "max-resv-link-bandwidth": {</w:t>
      </w:r>
    </w:p>
    <w:p w14:paraId="008CC924" w14:textId="77777777" w:rsidR="005C1708" w:rsidRDefault="005C1708" w:rsidP="005C1708">
      <w:pPr>
        <w:pStyle w:val="RFCFigure"/>
      </w:pPr>
      <w:r>
        <w:t xml:space="preserve">                  "// __DISCUSS__ te-bandwidth": "1xODU2"</w:t>
      </w:r>
    </w:p>
    <w:p w14:paraId="340D2D37" w14:textId="77777777" w:rsidR="005C1708" w:rsidRDefault="005C1708" w:rsidP="005C1708">
      <w:pPr>
        <w:pStyle w:val="RFCFigure"/>
      </w:pPr>
      <w:r>
        <w:t xml:space="preserve">                },</w:t>
      </w:r>
    </w:p>
    <w:p w14:paraId="788C673A" w14:textId="77777777" w:rsidR="005C1708" w:rsidRDefault="005C1708" w:rsidP="005C1708">
      <w:pPr>
        <w:pStyle w:val="RFCFigure"/>
      </w:pPr>
      <w:r>
        <w:t xml:space="preserve">                "unreserved-bandwidth": [</w:t>
      </w:r>
    </w:p>
    <w:p w14:paraId="3D611604" w14:textId="77777777" w:rsidR="005C1708" w:rsidRDefault="005C1708" w:rsidP="005C1708">
      <w:pPr>
        <w:pStyle w:val="RFCFigure"/>
      </w:pPr>
      <w:r>
        <w:t xml:space="preserve">                  {</w:t>
      </w:r>
    </w:p>
    <w:p w14:paraId="509675F0" w14:textId="77777777" w:rsidR="005C1708" w:rsidRDefault="005C1708" w:rsidP="005C1708">
      <w:pPr>
        <w:pStyle w:val="RFCFigure"/>
      </w:pPr>
      <w:r>
        <w:t xml:space="preserve">                    "priority": 0,</w:t>
      </w:r>
    </w:p>
    <w:p w14:paraId="373753E7" w14:textId="77777777" w:rsidR="005C1708" w:rsidRDefault="005C1708" w:rsidP="005C1708">
      <w:pPr>
        <w:pStyle w:val="RFCFigure"/>
      </w:pPr>
      <w:r>
        <w:t xml:space="preserve">                    "// __DISCUSS__ te-bandwidth": "1xODU2"</w:t>
      </w:r>
    </w:p>
    <w:p w14:paraId="609A84FB" w14:textId="77777777" w:rsidR="005C1708" w:rsidRDefault="005C1708" w:rsidP="005C1708">
      <w:pPr>
        <w:pStyle w:val="RFCFigure"/>
      </w:pPr>
      <w:r>
        <w:t xml:space="preserve">                  }</w:t>
      </w:r>
    </w:p>
    <w:p w14:paraId="22EC76A3" w14:textId="77777777" w:rsidR="005C1708" w:rsidRDefault="005C1708" w:rsidP="005C1708">
      <w:pPr>
        <w:pStyle w:val="RFCFigure"/>
      </w:pPr>
      <w:r>
        <w:t xml:space="preserve">                ]</w:t>
      </w:r>
    </w:p>
    <w:p w14:paraId="649022CE" w14:textId="77777777" w:rsidR="005C1708" w:rsidRDefault="005C1708" w:rsidP="005C1708">
      <w:pPr>
        <w:pStyle w:val="RFCFigure"/>
      </w:pPr>
      <w:r>
        <w:t xml:space="preserve">              },</w:t>
      </w:r>
    </w:p>
    <w:p w14:paraId="08941FA4" w14:textId="77777777" w:rsidR="005C1708" w:rsidRDefault="005C1708" w:rsidP="005C1708">
      <w:pPr>
        <w:pStyle w:val="RFCFigure"/>
      </w:pPr>
      <w:r>
        <w:t xml:space="preserve">              "oper-status": "up",</w:t>
      </w:r>
    </w:p>
    <w:p w14:paraId="358E9226" w14:textId="77777777" w:rsidR="005C1708" w:rsidRDefault="005C1708" w:rsidP="005C1708">
      <w:pPr>
        <w:pStyle w:val="RFCFigure"/>
      </w:pPr>
      <w:r>
        <w:t xml:space="preserve">              "// __EMPTY__ is-transitional": "It is not a transitio\</w:t>
      </w:r>
    </w:p>
    <w:p w14:paraId="39897ECB" w14:textId="77777777" w:rsidR="005C1708" w:rsidRDefault="005C1708" w:rsidP="005C1708">
      <w:pPr>
        <w:pStyle w:val="RFCFigure"/>
      </w:pPr>
      <w:r>
        <w:t>\nal link",</w:t>
      </w:r>
    </w:p>
    <w:p w14:paraId="6AD1F40E" w14:textId="77777777" w:rsidR="005C1708" w:rsidRDefault="005C1708" w:rsidP="005C1708">
      <w:pPr>
        <w:pStyle w:val="RFCFigure"/>
      </w:pPr>
      <w:r>
        <w:t xml:space="preserve">              "// __DISCUSS__ underlay ": "To be discussed with TE T\</w:t>
      </w:r>
    </w:p>
    <w:p w14:paraId="138CB3C6" w14:textId="77777777" w:rsidR="005C1708" w:rsidRDefault="005C1708" w:rsidP="005C1708">
      <w:pPr>
        <w:pStyle w:val="RFCFigure"/>
      </w:pPr>
      <w:r>
        <w:lastRenderedPageBreak/>
        <w:t>\opology authors"</w:t>
      </w:r>
    </w:p>
    <w:p w14:paraId="17D981FB" w14:textId="77777777" w:rsidR="005C1708" w:rsidRDefault="005C1708" w:rsidP="005C1708">
      <w:pPr>
        <w:pStyle w:val="RFCFigure"/>
      </w:pPr>
      <w:r>
        <w:t xml:space="preserve">            },</w:t>
      </w:r>
    </w:p>
    <w:p w14:paraId="0E5C45DD" w14:textId="77777777" w:rsidR="005C1708" w:rsidRDefault="005C1708" w:rsidP="005C1708">
      <w:pPr>
        <w:pStyle w:val="RFCFigure"/>
      </w:pPr>
      <w:r>
        <w:t xml:space="preserve">            "source": {</w:t>
      </w:r>
    </w:p>
    <w:p w14:paraId="04F0F44C" w14:textId="77777777" w:rsidR="005C1708" w:rsidRDefault="005C1708" w:rsidP="005C1708">
      <w:pPr>
        <w:pStyle w:val="RFCFigure"/>
      </w:pPr>
      <w:r>
        <w:t xml:space="preserve">              "source-node": "10.0.0.1",</w:t>
      </w:r>
    </w:p>
    <w:p w14:paraId="2AD8C640" w14:textId="77777777" w:rsidR="005C1708" w:rsidRDefault="005C1708" w:rsidP="005C1708">
      <w:pPr>
        <w:pStyle w:val="RFCFigure"/>
      </w:pPr>
      <w:r>
        <w:t xml:space="preserve">              "source-tp": 7</w:t>
      </w:r>
    </w:p>
    <w:p w14:paraId="593A5965" w14:textId="77777777" w:rsidR="005C1708" w:rsidRDefault="005C1708" w:rsidP="005C1708">
      <w:pPr>
        <w:pStyle w:val="RFCFigure"/>
      </w:pPr>
      <w:r>
        <w:t xml:space="preserve">            },</w:t>
      </w:r>
    </w:p>
    <w:p w14:paraId="2E8450DC" w14:textId="77777777" w:rsidR="005C1708" w:rsidRDefault="005C1708" w:rsidP="005C1708">
      <w:pPr>
        <w:pStyle w:val="RFCFigure"/>
      </w:pPr>
      <w:r>
        <w:t xml:space="preserve">            "// __EMPTY__ destination": "access link"</w:t>
      </w:r>
    </w:p>
    <w:p w14:paraId="251EC13E" w14:textId="77777777" w:rsidR="005C1708" w:rsidRDefault="005C1708" w:rsidP="005C1708">
      <w:pPr>
        <w:pStyle w:val="RFCFigure"/>
      </w:pPr>
      <w:r>
        <w:t xml:space="preserve">          }</w:t>
      </w:r>
    </w:p>
    <w:p w14:paraId="27E83FA4" w14:textId="77777777" w:rsidR="005C1708" w:rsidRDefault="005C1708" w:rsidP="005C1708">
      <w:pPr>
        <w:pStyle w:val="RFCFigure"/>
      </w:pPr>
      <w:r>
        <w:t xml:space="preserve">        ]</w:t>
      </w:r>
    </w:p>
    <w:p w14:paraId="13DE416F" w14:textId="77777777" w:rsidR="005C1708" w:rsidRDefault="005C1708" w:rsidP="005C1708">
      <w:pPr>
        <w:pStyle w:val="RFCFigure"/>
      </w:pPr>
      <w:r>
        <w:t xml:space="preserve">      }</w:t>
      </w:r>
    </w:p>
    <w:p w14:paraId="50810468" w14:textId="77777777" w:rsidR="005C1708" w:rsidRDefault="005C1708" w:rsidP="005C1708">
      <w:pPr>
        <w:pStyle w:val="RFCFigure"/>
      </w:pPr>
      <w:r>
        <w:t xml:space="preserve">    ]</w:t>
      </w:r>
    </w:p>
    <w:p w14:paraId="0092F5C2" w14:textId="77777777" w:rsidR="005C1708" w:rsidRDefault="005C1708" w:rsidP="005C1708">
      <w:pPr>
        <w:pStyle w:val="RFCFigure"/>
      </w:pPr>
      <w:r>
        <w:t xml:space="preserve">  }</w:t>
      </w:r>
    </w:p>
    <w:p w14:paraId="26D1A0D8" w14:textId="20EABD24" w:rsidR="005C1708" w:rsidRDefault="005C1708" w:rsidP="005C1708">
      <w:pPr>
        <w:pStyle w:val="RFCFigure"/>
      </w:pPr>
      <w:r>
        <w:t>}</w:t>
      </w:r>
    </w:p>
    <w:p w14:paraId="3097AC2D" w14:textId="77777777" w:rsidR="00E5134F" w:rsidRDefault="00E5134F" w:rsidP="005C1708">
      <w:pPr>
        <w:pStyle w:val="RFCFigure"/>
        <w:rPr>
          <w:highlight w:val="cyan"/>
        </w:rPr>
      </w:pPr>
    </w:p>
    <w:p w14:paraId="317003DD" w14:textId="55560FF4" w:rsidR="00960BD0" w:rsidRDefault="00960BD0" w:rsidP="00960BD0">
      <w:pPr>
        <w:pStyle w:val="RFCAppH1"/>
      </w:pPr>
      <w:bookmarkStart w:id="115" w:name="_Toc528005064"/>
      <w:r w:rsidRPr="009D5F17">
        <w:t>JSON Examples for Service Configuration</w:t>
      </w:r>
      <w:bookmarkEnd w:id="115"/>
    </w:p>
    <w:p w14:paraId="3B558CE2" w14:textId="7EAE4D19" w:rsidR="0095114C" w:rsidRDefault="0095114C" w:rsidP="005F1E87">
      <w:pPr>
        <w:pStyle w:val="RFCAppH2"/>
      </w:pPr>
      <w:bookmarkStart w:id="116" w:name="_Ref517961525"/>
      <w:bookmarkStart w:id="117" w:name="_Toc528005065"/>
      <w:r w:rsidRPr="00D3128B">
        <w:t xml:space="preserve">JSON Code: </w:t>
      </w:r>
      <w:r w:rsidRPr="00F41C0D">
        <w:t>mpi1-odu2-service-config</w:t>
      </w:r>
      <w:r w:rsidRPr="00D3128B">
        <w:t>.json</w:t>
      </w:r>
      <w:bookmarkEnd w:id="116"/>
      <w:bookmarkEnd w:id="117"/>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2EFA2CFC" w14:textId="77777777" w:rsidR="00E5134F" w:rsidRDefault="00E5134F" w:rsidP="00E5134F">
      <w:pPr>
        <w:pStyle w:val="RFCFigure"/>
      </w:pPr>
      <w:r>
        <w:lastRenderedPageBreak/>
        <w:t>========== NOTE: '\\' line wrapping per BCP XX (RFC XXXX) ===========</w:t>
      </w:r>
    </w:p>
    <w:p w14:paraId="4E9C9CFB" w14:textId="77777777" w:rsidR="00E5134F" w:rsidRDefault="00E5134F" w:rsidP="00E5134F">
      <w:pPr>
        <w:pStyle w:val="RFCFigure"/>
      </w:pPr>
    </w:p>
    <w:p w14:paraId="693F366D" w14:textId="77777777" w:rsidR="00E5134F" w:rsidRDefault="00E5134F" w:rsidP="00E5134F">
      <w:pPr>
        <w:pStyle w:val="RFCFigure"/>
      </w:pPr>
      <w:r>
        <w:t>{</w:t>
      </w:r>
    </w:p>
    <w:p w14:paraId="3917ED5B" w14:textId="77777777" w:rsidR="00E5134F" w:rsidRDefault="00E5134F" w:rsidP="00E5134F">
      <w:pPr>
        <w:pStyle w:val="RFCFigure"/>
      </w:pPr>
      <w:r>
        <w:t xml:space="preserve">  "// __TITLE__": "ODU2 Service Configuration @ MPI1",</w:t>
      </w:r>
    </w:p>
    <w:p w14:paraId="65F99C44" w14:textId="77777777" w:rsidR="00E5134F" w:rsidRDefault="00E5134F" w:rsidP="00E5134F">
      <w:pPr>
        <w:pStyle w:val="RFCFigure"/>
      </w:pPr>
      <w:r>
        <w:t xml:space="preserve">  "// __LAST_UPDATE__": "October 22, 2018",</w:t>
      </w:r>
    </w:p>
    <w:p w14:paraId="33ECBF3C" w14:textId="77777777" w:rsidR="00E5134F" w:rsidRDefault="00E5134F" w:rsidP="00E5134F">
      <w:pPr>
        <w:pStyle w:val="RFCFigure"/>
      </w:pPr>
      <w:r>
        <w:t xml:space="preserve">  "// __MISSING_ATTRIBUTES__": true,</w:t>
      </w:r>
    </w:p>
    <w:p w14:paraId="1C71352B" w14:textId="77777777" w:rsidR="00E5134F" w:rsidRDefault="00E5134F" w:rsidP="00E5134F">
      <w:pPr>
        <w:pStyle w:val="RFCFigure"/>
      </w:pPr>
      <w:r>
        <w:t xml:space="preserve">  "// __REFERENCE_DRAFTS__": {</w:t>
      </w:r>
    </w:p>
    <w:p w14:paraId="3E117A54" w14:textId="77777777" w:rsidR="00E5134F" w:rsidRDefault="00E5134F" w:rsidP="00E5134F">
      <w:pPr>
        <w:pStyle w:val="RFCFigure"/>
      </w:pPr>
      <w:r>
        <w:t xml:space="preserve">    "ietf-routing-types@2017-12-04": "rfc8294",</w:t>
      </w:r>
    </w:p>
    <w:p w14:paraId="3F8EBBD6" w14:textId="77777777" w:rsidR="00E5134F" w:rsidRDefault="00E5134F" w:rsidP="00E5134F">
      <w:pPr>
        <w:pStyle w:val="RFCFigure"/>
      </w:pPr>
      <w:r>
        <w:t xml:space="preserve">    "ietf-otn-types@2018-06-07": "draft-ietf-ccamp-otn-tunnel-model-\</w:t>
      </w:r>
    </w:p>
    <w:p w14:paraId="61C8D9FB" w14:textId="77777777" w:rsidR="00E5134F" w:rsidRDefault="00E5134F" w:rsidP="00E5134F">
      <w:pPr>
        <w:pStyle w:val="RFCFigure"/>
      </w:pPr>
      <w:r>
        <w:t>\02",</w:t>
      </w:r>
    </w:p>
    <w:p w14:paraId="715F58D5" w14:textId="77777777" w:rsidR="00E5134F" w:rsidRDefault="00E5134F" w:rsidP="00E5134F">
      <w:pPr>
        <w:pStyle w:val="RFCFigure"/>
      </w:pPr>
      <w:r>
        <w:t xml:space="preserve">    "ietf-te-types@2018-07-01": "draft-ietf-teas-yang-te-16",</w:t>
      </w:r>
    </w:p>
    <w:p w14:paraId="71DFDDBC" w14:textId="77777777" w:rsidR="00E5134F" w:rsidRDefault="00E5134F" w:rsidP="00E5134F">
      <w:pPr>
        <w:pStyle w:val="RFCFigure"/>
      </w:pPr>
      <w:r>
        <w:t xml:space="preserve">    "ietf-te@2018-07-01": "draft-ietf-teas-yang-te-16",</w:t>
      </w:r>
    </w:p>
    <w:p w14:paraId="344A66F7" w14:textId="77777777" w:rsidR="00E5134F" w:rsidRDefault="00E5134F" w:rsidP="00E5134F">
      <w:pPr>
        <w:pStyle w:val="RFCFigure"/>
      </w:pPr>
      <w:r>
        <w:t xml:space="preserve">    "ietf-otn-tunnel@2018-06-07": "draft-ietf-ccamp-otn-tunnel-model\</w:t>
      </w:r>
    </w:p>
    <w:p w14:paraId="255CDA57" w14:textId="77777777" w:rsidR="00E5134F" w:rsidRDefault="00E5134F" w:rsidP="00E5134F">
      <w:pPr>
        <w:pStyle w:val="RFCFigure"/>
      </w:pPr>
      <w:r>
        <w:t>\-02"</w:t>
      </w:r>
    </w:p>
    <w:p w14:paraId="7630EF74" w14:textId="77777777" w:rsidR="00E5134F" w:rsidRDefault="00E5134F" w:rsidP="00E5134F">
      <w:pPr>
        <w:pStyle w:val="RFCFigure"/>
      </w:pPr>
      <w:r>
        <w:t xml:space="preserve">  },</w:t>
      </w:r>
    </w:p>
    <w:p w14:paraId="4E5F29A7" w14:textId="77777777" w:rsidR="00E5134F" w:rsidRDefault="00E5134F" w:rsidP="00E5134F">
      <w:pPr>
        <w:pStyle w:val="RFCFigure"/>
      </w:pPr>
      <w:r>
        <w:t xml:space="preserve">  "// __RESTCONF_OPERATION__": {</w:t>
      </w:r>
    </w:p>
    <w:p w14:paraId="33CDD6E4" w14:textId="77777777" w:rsidR="00E5134F" w:rsidRDefault="00E5134F" w:rsidP="00E5134F">
      <w:pPr>
        <w:pStyle w:val="RFCFigure"/>
      </w:pPr>
      <w:r>
        <w:t xml:space="preserve">    "operation": "PUT",</w:t>
      </w:r>
    </w:p>
    <w:p w14:paraId="7AB9BFE4" w14:textId="77777777" w:rsidR="00E5134F" w:rsidRDefault="00E5134F" w:rsidP="00E5134F">
      <w:pPr>
        <w:pStyle w:val="RFCFigure"/>
      </w:pPr>
      <w:r>
        <w:t xml:space="preserve">    "url": "http://{{PNC1-ADDR}}/restconf/data/ietf-te:te"</w:t>
      </w:r>
    </w:p>
    <w:p w14:paraId="43039094" w14:textId="77777777" w:rsidR="00E5134F" w:rsidRDefault="00E5134F" w:rsidP="00E5134F">
      <w:pPr>
        <w:pStyle w:val="RFCFigure"/>
      </w:pPr>
      <w:r>
        <w:t xml:space="preserve">  },</w:t>
      </w:r>
    </w:p>
    <w:p w14:paraId="7ACE5641" w14:textId="77777777" w:rsidR="00E5134F" w:rsidRDefault="00E5134F" w:rsidP="00E5134F">
      <w:pPr>
        <w:pStyle w:val="RFCFigure"/>
      </w:pPr>
      <w:r>
        <w:t xml:space="preserve">  "ietf-te:te": {</w:t>
      </w:r>
    </w:p>
    <w:p w14:paraId="58CFE94F" w14:textId="77777777" w:rsidR="00E5134F" w:rsidRDefault="00E5134F" w:rsidP="00E5134F">
      <w:pPr>
        <w:pStyle w:val="RFCFigure"/>
      </w:pPr>
      <w:r>
        <w:t xml:space="preserve">    "tunnels": {</w:t>
      </w:r>
    </w:p>
    <w:p w14:paraId="3B36528B" w14:textId="77777777" w:rsidR="00E5134F" w:rsidRDefault="00E5134F" w:rsidP="00E5134F">
      <w:pPr>
        <w:pStyle w:val="RFCFigure"/>
      </w:pPr>
      <w:r>
        <w:t xml:space="preserve">      "tunnel": [</w:t>
      </w:r>
    </w:p>
    <w:p w14:paraId="2E0965FB" w14:textId="77777777" w:rsidR="00E5134F" w:rsidRDefault="00E5134F" w:rsidP="00E5134F">
      <w:pPr>
        <w:pStyle w:val="RFCFigure"/>
      </w:pPr>
      <w:r>
        <w:t xml:space="preserve">        {</w:t>
      </w:r>
    </w:p>
    <w:p w14:paraId="399A0C99" w14:textId="77777777" w:rsidR="00E5134F" w:rsidRDefault="00E5134F" w:rsidP="00E5134F">
      <w:pPr>
        <w:pStyle w:val="RFCFigure"/>
      </w:pPr>
      <w:r>
        <w:t xml:space="preserve">          "name": "mpi1-odu2-service",</w:t>
      </w:r>
    </w:p>
    <w:p w14:paraId="65E22F2F" w14:textId="77777777" w:rsidR="00E5134F" w:rsidRDefault="00E5134F" w:rsidP="00E5134F">
      <w:pPr>
        <w:pStyle w:val="RFCFigure"/>
      </w:pPr>
      <w:r>
        <w:t xml:space="preserve">          "// identifier": "ODU2-SERVICE-TUNNEL-ID @ MPI1",</w:t>
      </w:r>
    </w:p>
    <w:p w14:paraId="3139039A" w14:textId="77777777" w:rsidR="00E5134F" w:rsidRDefault="00E5134F" w:rsidP="00E5134F">
      <w:pPr>
        <w:pStyle w:val="RFCFigure"/>
      </w:pPr>
      <w:r>
        <w:t xml:space="preserve">          "identifier": 1,</w:t>
      </w:r>
    </w:p>
    <w:p w14:paraId="734C0981" w14:textId="77777777" w:rsidR="00E5134F" w:rsidRDefault="00E5134F" w:rsidP="00E5134F">
      <w:pPr>
        <w:pStyle w:val="RFCFigure"/>
      </w:pPr>
      <w:r>
        <w:t xml:space="preserve">          "description": "ODU2 Service implemented by ODU2 OTN Tunne\</w:t>
      </w:r>
    </w:p>
    <w:p w14:paraId="47157C8B" w14:textId="77777777" w:rsidR="00E5134F" w:rsidRDefault="00E5134F" w:rsidP="00E5134F">
      <w:pPr>
        <w:pStyle w:val="RFCFigure"/>
      </w:pPr>
      <w:r>
        <w:t>\l Segment @ MPI1",</w:t>
      </w:r>
    </w:p>
    <w:p w14:paraId="1E57C2E1" w14:textId="77777777" w:rsidR="00E5134F" w:rsidRDefault="00E5134F" w:rsidP="00E5134F">
      <w:pPr>
        <w:pStyle w:val="RFCFigure"/>
      </w:pPr>
      <w:r>
        <w:t xml:space="preserve">          "// encoding and switching-type": "ODU",</w:t>
      </w:r>
    </w:p>
    <w:p w14:paraId="27DBF82C" w14:textId="77777777" w:rsidR="00E5134F" w:rsidRDefault="00E5134F" w:rsidP="00E5134F">
      <w:pPr>
        <w:pStyle w:val="RFCFigure"/>
      </w:pPr>
      <w:r>
        <w:t xml:space="preserve">          "encoding": "ietf-te-types:lsp-encoding-oduk ",</w:t>
      </w:r>
    </w:p>
    <w:p w14:paraId="3CCC7FEF" w14:textId="77777777" w:rsidR="00E5134F" w:rsidRDefault="00E5134F" w:rsidP="00E5134F">
      <w:pPr>
        <w:pStyle w:val="RFCFigure"/>
      </w:pPr>
      <w:r>
        <w:t xml:space="preserve">          "switching-type": "ietf-te-types:switching-otn",</w:t>
      </w:r>
    </w:p>
    <w:p w14:paraId="0C54C666" w14:textId="77777777" w:rsidR="00E5134F" w:rsidRDefault="00E5134F" w:rsidP="00E5134F">
      <w:pPr>
        <w:pStyle w:val="RFCFigure"/>
      </w:pPr>
      <w:r>
        <w:t xml:space="preserve">          "// source": "None: transit tunnel segment",</w:t>
      </w:r>
    </w:p>
    <w:p w14:paraId="2B4BF0FA" w14:textId="77777777" w:rsidR="00E5134F" w:rsidRDefault="00E5134F" w:rsidP="00E5134F">
      <w:pPr>
        <w:pStyle w:val="RFCFigure"/>
      </w:pPr>
      <w:r>
        <w:t xml:space="preserve">          "// destination": "None: transit tunnel segment",</w:t>
      </w:r>
    </w:p>
    <w:p w14:paraId="1B6869F5" w14:textId="77777777" w:rsidR="00E5134F" w:rsidRDefault="00E5134F" w:rsidP="00E5134F">
      <w:pPr>
        <w:pStyle w:val="RFCFigure"/>
      </w:pPr>
      <w:r>
        <w:t xml:space="preserve">          "// src-tp-id": "None: transit tunnel segment",</w:t>
      </w:r>
    </w:p>
    <w:p w14:paraId="0FB5AC41" w14:textId="77777777" w:rsidR="00E5134F" w:rsidRDefault="00E5134F" w:rsidP="00E5134F">
      <w:pPr>
        <w:pStyle w:val="RFCFigure"/>
      </w:pPr>
      <w:r>
        <w:t xml:space="preserve">          "// dst-tp-id": "None: transit tunnel segment",</w:t>
      </w:r>
    </w:p>
    <w:p w14:paraId="479E01B2" w14:textId="77777777" w:rsidR="00E5134F" w:rsidRDefault="00E5134F" w:rsidP="00E5134F">
      <w:pPr>
        <w:pStyle w:val="RFCFigure"/>
      </w:pPr>
      <w:r>
        <w:t xml:space="preserve">          "// ietf-otn-tunnel:src-client-signal": "None: ODU transit\</w:t>
      </w:r>
    </w:p>
    <w:p w14:paraId="13B3D977" w14:textId="77777777" w:rsidR="00E5134F" w:rsidRDefault="00E5134F" w:rsidP="00E5134F">
      <w:pPr>
        <w:pStyle w:val="RFCFigure"/>
      </w:pPr>
      <w:r>
        <w:t>\ tunnel segment",</w:t>
      </w:r>
    </w:p>
    <w:p w14:paraId="75AA6EDD" w14:textId="77777777" w:rsidR="00E5134F" w:rsidRDefault="00E5134F" w:rsidP="00E5134F">
      <w:pPr>
        <w:pStyle w:val="RFCFigure"/>
      </w:pPr>
      <w:r>
        <w:t xml:space="preserve">          "// ietf-otn-tunnel:dst-client-signal": "None: ODU transit\</w:t>
      </w:r>
    </w:p>
    <w:p w14:paraId="266BFCD0" w14:textId="77777777" w:rsidR="00E5134F" w:rsidRDefault="00E5134F" w:rsidP="00E5134F">
      <w:pPr>
        <w:pStyle w:val="RFCFigure"/>
      </w:pPr>
      <w:r>
        <w:t>\ tunnel segment",</w:t>
      </w:r>
    </w:p>
    <w:p w14:paraId="17CE7A07" w14:textId="77777777" w:rsidR="00E5134F" w:rsidRDefault="00E5134F" w:rsidP="00E5134F">
      <w:pPr>
        <w:pStyle w:val="RFCFigure"/>
      </w:pPr>
      <w:r>
        <w:lastRenderedPageBreak/>
        <w:t xml:space="preserve">          "bidirectional": true,</w:t>
      </w:r>
    </w:p>
    <w:p w14:paraId="672C1670" w14:textId="77777777" w:rsidR="00E5134F" w:rsidRDefault="00E5134F" w:rsidP="00E5134F">
      <w:pPr>
        <w:pStyle w:val="RFCFigure"/>
      </w:pPr>
      <w:r>
        <w:t xml:space="preserve">          "// protection": "No protection",</w:t>
      </w:r>
    </w:p>
    <w:p w14:paraId="2165B3DC" w14:textId="77777777" w:rsidR="00E5134F" w:rsidRDefault="00E5134F" w:rsidP="00E5134F">
      <w:pPr>
        <w:pStyle w:val="RFCFigure"/>
      </w:pPr>
      <w:r>
        <w:t xml:space="preserve">          "// __ DEFAULT __ protection": {</w:t>
      </w:r>
    </w:p>
    <w:p w14:paraId="55B1CB59" w14:textId="77777777" w:rsidR="00E5134F" w:rsidRDefault="00E5134F" w:rsidP="00E5134F">
      <w:pPr>
        <w:pStyle w:val="RFCFigure"/>
      </w:pPr>
      <w:r>
        <w:t xml:space="preserve">            "// __ DEFAULT __ enable": false</w:t>
      </w:r>
    </w:p>
    <w:p w14:paraId="20D2F9AA" w14:textId="77777777" w:rsidR="00E5134F" w:rsidRDefault="00E5134F" w:rsidP="00E5134F">
      <w:pPr>
        <w:pStyle w:val="RFCFigure"/>
      </w:pPr>
      <w:r>
        <w:t xml:space="preserve">          },</w:t>
      </w:r>
    </w:p>
    <w:p w14:paraId="58C0AA8D" w14:textId="77777777" w:rsidR="00E5134F" w:rsidRDefault="00E5134F" w:rsidP="00E5134F">
      <w:pPr>
        <w:pStyle w:val="RFCFigure"/>
      </w:pPr>
      <w:r>
        <w:t xml:space="preserve">          "// restoration": "No restoration",</w:t>
      </w:r>
    </w:p>
    <w:p w14:paraId="725BBB1C" w14:textId="77777777" w:rsidR="00E5134F" w:rsidRDefault="00E5134F" w:rsidP="00E5134F">
      <w:pPr>
        <w:pStyle w:val="RFCFigure"/>
      </w:pPr>
      <w:r>
        <w:t xml:space="preserve">          "// __ DEFAULT __ restoration": {</w:t>
      </w:r>
    </w:p>
    <w:p w14:paraId="442623D9" w14:textId="77777777" w:rsidR="00E5134F" w:rsidRDefault="00E5134F" w:rsidP="00E5134F">
      <w:pPr>
        <w:pStyle w:val="RFCFigure"/>
      </w:pPr>
      <w:r>
        <w:t xml:space="preserve">            "// __ DEFAULT __ enable": false</w:t>
      </w:r>
    </w:p>
    <w:p w14:paraId="063A0D48" w14:textId="77777777" w:rsidR="00E5134F" w:rsidRDefault="00E5134F" w:rsidP="00E5134F">
      <w:pPr>
        <w:pStyle w:val="RFCFigure"/>
      </w:pPr>
      <w:r>
        <w:t xml:space="preserve">          },</w:t>
      </w:r>
    </w:p>
    <w:p w14:paraId="7C1C47A3" w14:textId="77777777" w:rsidR="00E5134F" w:rsidRDefault="00E5134F" w:rsidP="00E5134F">
      <w:pPr>
        <w:pStyle w:val="RFCFigure"/>
      </w:pPr>
      <w:r>
        <w:t xml:space="preserve">          "// te-topology-identifier": "ODU Black Topology @ MPI1",</w:t>
      </w:r>
    </w:p>
    <w:p w14:paraId="63F5392A" w14:textId="77777777" w:rsidR="00E5134F" w:rsidRDefault="00E5134F" w:rsidP="00E5134F">
      <w:pPr>
        <w:pStyle w:val="RFCFigure"/>
      </w:pPr>
      <w:r>
        <w:t xml:space="preserve">          "te-topology-identifier": {</w:t>
      </w:r>
    </w:p>
    <w:p w14:paraId="519EF153" w14:textId="77777777" w:rsidR="00E5134F" w:rsidRDefault="00E5134F" w:rsidP="00E5134F">
      <w:pPr>
        <w:pStyle w:val="RFCFigure"/>
      </w:pPr>
      <w:r>
        <w:t xml:space="preserve">            "provider-id": 201,</w:t>
      </w:r>
    </w:p>
    <w:p w14:paraId="599CDAA9" w14:textId="77777777" w:rsidR="00E5134F" w:rsidRDefault="00E5134F" w:rsidP="00E5134F">
      <w:pPr>
        <w:pStyle w:val="RFCFigure"/>
      </w:pPr>
      <w:r>
        <w:t xml:space="preserve">            "client-id": 300,</w:t>
      </w:r>
    </w:p>
    <w:p w14:paraId="717D799B" w14:textId="77777777" w:rsidR="00E5134F" w:rsidRDefault="00E5134F" w:rsidP="00E5134F">
      <w:pPr>
        <w:pStyle w:val="RFCFigure"/>
      </w:pPr>
      <w:r>
        <w:t xml:space="preserve">            "topology-id": "otn-black-topology"</w:t>
      </w:r>
    </w:p>
    <w:p w14:paraId="75AF24F1" w14:textId="77777777" w:rsidR="00E5134F" w:rsidRDefault="00E5134F" w:rsidP="00E5134F">
      <w:pPr>
        <w:pStyle w:val="RFCFigure"/>
      </w:pPr>
      <w:r>
        <w:t xml:space="preserve">          },</w:t>
      </w:r>
    </w:p>
    <w:p w14:paraId="5B2938A5" w14:textId="77777777" w:rsidR="00E5134F" w:rsidRDefault="00E5134F" w:rsidP="00E5134F">
      <w:pPr>
        <w:pStyle w:val="RFCFigure"/>
      </w:pPr>
      <w:r>
        <w:t xml:space="preserve">          "te-bandwidth": {</w:t>
      </w:r>
    </w:p>
    <w:p w14:paraId="576EFEF6" w14:textId="77777777" w:rsidR="00E5134F" w:rsidRDefault="00E5134F" w:rsidP="00E5134F">
      <w:pPr>
        <w:pStyle w:val="RFCFigure"/>
      </w:pPr>
      <w:r>
        <w:t xml:space="preserve">            "ietf-otn-tunnel:odu-type": "ietf-otn-types:prot-ODU2"</w:t>
      </w:r>
    </w:p>
    <w:p w14:paraId="58380838" w14:textId="77777777" w:rsidR="00E5134F" w:rsidRDefault="00E5134F" w:rsidP="00E5134F">
      <w:pPr>
        <w:pStyle w:val="RFCFigure"/>
      </w:pPr>
      <w:r>
        <w:t xml:space="preserve">          },</w:t>
      </w:r>
    </w:p>
    <w:p w14:paraId="78A038E9" w14:textId="77777777" w:rsidR="00E5134F" w:rsidRDefault="00E5134F" w:rsidP="00E5134F">
      <w:pPr>
        <w:pStyle w:val="RFCFigure"/>
      </w:pPr>
      <w:r>
        <w:t xml:space="preserve">          "// hierarchical-link": "None: transit tunnel segment",</w:t>
      </w:r>
    </w:p>
    <w:p w14:paraId="35B44A6A" w14:textId="77777777" w:rsidR="00E5134F" w:rsidRDefault="00E5134F" w:rsidP="00E5134F">
      <w:pPr>
        <w:pStyle w:val="RFCFigure"/>
      </w:pPr>
      <w:r>
        <w:t xml:space="preserve">          "p2p-primary-paths": {</w:t>
      </w:r>
    </w:p>
    <w:p w14:paraId="6097A371" w14:textId="77777777" w:rsidR="00E5134F" w:rsidRDefault="00E5134F" w:rsidP="00E5134F">
      <w:pPr>
        <w:pStyle w:val="RFCFigure"/>
      </w:pPr>
      <w:r>
        <w:t xml:space="preserve">            "p2p-primary-path": [</w:t>
      </w:r>
    </w:p>
    <w:p w14:paraId="34660536" w14:textId="77777777" w:rsidR="00E5134F" w:rsidRDefault="00E5134F" w:rsidP="00E5134F">
      <w:pPr>
        <w:pStyle w:val="RFCFigure"/>
      </w:pPr>
      <w:r>
        <w:t xml:space="preserve">              {</w:t>
      </w:r>
    </w:p>
    <w:p w14:paraId="48E2B651" w14:textId="77777777" w:rsidR="00E5134F" w:rsidRDefault="00E5134F" w:rsidP="00E5134F">
      <w:pPr>
        <w:pStyle w:val="RFCFigure"/>
      </w:pPr>
      <w:r>
        <w:t xml:space="preserve">                "name": "mpi1-odu2-service-primary-path",</w:t>
      </w:r>
    </w:p>
    <w:p w14:paraId="3C792921" w14:textId="77777777" w:rsidR="00E5134F" w:rsidRDefault="00E5134F" w:rsidP="00E5134F">
      <w:pPr>
        <w:pStyle w:val="RFCFigure"/>
      </w:pPr>
      <w:r>
        <w:t xml:space="preserve">                "path-scope": "ietf-te-types:path-scope-segment",</w:t>
      </w:r>
    </w:p>
    <w:p w14:paraId="0F2B9974" w14:textId="77777777" w:rsidR="00E5134F" w:rsidRDefault="00E5134F" w:rsidP="00E5134F">
      <w:pPr>
        <w:pStyle w:val="RFCFigure"/>
      </w:pPr>
      <w:r>
        <w:t xml:space="preserve">                "// te-bandwidth": "None: only the tunnel bandwidth \</w:t>
      </w:r>
    </w:p>
    <w:p w14:paraId="16AAAF0A" w14:textId="77777777" w:rsidR="00E5134F" w:rsidRDefault="00E5134F" w:rsidP="00E5134F">
      <w:pPr>
        <w:pStyle w:val="RFCFigure"/>
      </w:pPr>
      <w:r>
        <w:t>\needs to be specified in transport applications",</w:t>
      </w:r>
    </w:p>
    <w:p w14:paraId="2D09D971" w14:textId="77777777" w:rsidR="00E5134F" w:rsidRDefault="00E5134F" w:rsidP="00E5134F">
      <w:pPr>
        <w:pStyle w:val="RFCFigure"/>
      </w:pPr>
      <w:r>
        <w:t xml:space="preserve">                "explicit-route-objects": {</w:t>
      </w:r>
    </w:p>
    <w:p w14:paraId="6DE7907A" w14:textId="77777777" w:rsidR="00E5134F" w:rsidRDefault="00E5134F" w:rsidP="00E5134F">
      <w:pPr>
        <w:pStyle w:val="RFCFigure"/>
      </w:pPr>
      <w:r>
        <w:t xml:space="preserve">                  "route-object-include-exclude": [</w:t>
      </w:r>
    </w:p>
    <w:p w14:paraId="679E7CA6" w14:textId="77777777" w:rsidR="00E5134F" w:rsidRDefault="00E5134F" w:rsidP="00E5134F">
      <w:pPr>
        <w:pStyle w:val="RFCFigure"/>
      </w:pPr>
      <w:r>
        <w:t xml:space="preserve">                    {</w:t>
      </w:r>
    </w:p>
    <w:p w14:paraId="4620CE89" w14:textId="77777777" w:rsidR="00E5134F" w:rsidRDefault="00E5134F" w:rsidP="00E5134F">
      <w:pPr>
        <w:pStyle w:val="RFCFigure"/>
      </w:pPr>
      <w:r>
        <w:t xml:space="preserve">                      "// comment": "Tunnel hand-off OTU2 ingress in\</w:t>
      </w:r>
    </w:p>
    <w:p w14:paraId="73A03CA0" w14:textId="77777777" w:rsidR="00E5134F" w:rsidRDefault="00E5134F" w:rsidP="00E5134F">
      <w:pPr>
        <w:pStyle w:val="RFCFigure"/>
      </w:pPr>
      <w:r>
        <w:t>\terface (S3-1)",</w:t>
      </w:r>
    </w:p>
    <w:p w14:paraId="6542C4AD" w14:textId="77777777" w:rsidR="00E5134F" w:rsidRDefault="00E5134F" w:rsidP="00E5134F">
      <w:pPr>
        <w:pStyle w:val="RFCFigure"/>
      </w:pPr>
      <w:r>
        <w:t xml:space="preserve">                      "index": 1,</w:t>
      </w:r>
    </w:p>
    <w:p w14:paraId="4D80191B" w14:textId="77777777" w:rsidR="00E5134F" w:rsidRDefault="00E5134F" w:rsidP="00E5134F">
      <w:pPr>
        <w:pStyle w:val="RFCFigure"/>
      </w:pPr>
      <w:r>
        <w:t xml:space="preserve">                      "explicit-route-usage": "ietf-te-types:route-i\</w:t>
      </w:r>
    </w:p>
    <w:p w14:paraId="46500F1A" w14:textId="77777777" w:rsidR="00E5134F" w:rsidRDefault="00E5134F" w:rsidP="00E5134F">
      <w:pPr>
        <w:pStyle w:val="RFCFigure"/>
      </w:pPr>
      <w:r>
        <w:t>\nclude-ero",</w:t>
      </w:r>
    </w:p>
    <w:p w14:paraId="086040AD" w14:textId="77777777" w:rsidR="00E5134F" w:rsidRDefault="00E5134F" w:rsidP="00E5134F">
      <w:pPr>
        <w:pStyle w:val="RFCFigure"/>
      </w:pPr>
      <w:r>
        <w:t xml:space="preserve">                      "num-unnum-hop": {</w:t>
      </w:r>
    </w:p>
    <w:p w14:paraId="6F9DD35C" w14:textId="77777777" w:rsidR="00E5134F" w:rsidRDefault="00E5134F" w:rsidP="00E5134F">
      <w:pPr>
        <w:pStyle w:val="RFCFigure"/>
      </w:pPr>
      <w:r>
        <w:t xml:space="preserve">                        "// node-id": "AN1 Node",</w:t>
      </w:r>
    </w:p>
    <w:p w14:paraId="14C25833" w14:textId="77777777" w:rsidR="00E5134F" w:rsidRDefault="00E5134F" w:rsidP="00E5134F">
      <w:pPr>
        <w:pStyle w:val="RFCFigure"/>
      </w:pPr>
      <w:r>
        <w:t xml:space="preserve">                        "node-id": "10.0.0.1",</w:t>
      </w:r>
    </w:p>
    <w:p w14:paraId="7EBE6607" w14:textId="77777777" w:rsidR="00E5134F" w:rsidRDefault="00E5134F" w:rsidP="00E5134F">
      <w:pPr>
        <w:pStyle w:val="RFCFigure"/>
      </w:pPr>
      <w:r>
        <w:t xml:space="preserve">                        "// link-tp-id": "AN1-1 LTP",</w:t>
      </w:r>
    </w:p>
    <w:p w14:paraId="695D2203" w14:textId="77777777" w:rsidR="00E5134F" w:rsidRDefault="00E5134F" w:rsidP="00E5134F">
      <w:pPr>
        <w:pStyle w:val="RFCFigure"/>
      </w:pPr>
      <w:r>
        <w:t xml:space="preserve">                        "link-tp-id": 1,</w:t>
      </w:r>
    </w:p>
    <w:p w14:paraId="34EEB684" w14:textId="77777777" w:rsidR="00E5134F" w:rsidRDefault="00E5134F" w:rsidP="00E5134F">
      <w:pPr>
        <w:pStyle w:val="RFCFigure"/>
      </w:pPr>
      <w:r>
        <w:t xml:space="preserve">                        "hop-type": "STRICT",</w:t>
      </w:r>
    </w:p>
    <w:p w14:paraId="44DCAF3C" w14:textId="77777777" w:rsidR="00E5134F" w:rsidRDefault="00E5134F" w:rsidP="00E5134F">
      <w:pPr>
        <w:pStyle w:val="RFCFigure"/>
      </w:pPr>
      <w:r>
        <w:t xml:space="preserve">                        "direction": "INCOMING"</w:t>
      </w:r>
    </w:p>
    <w:p w14:paraId="613B5CFF" w14:textId="77777777" w:rsidR="00E5134F" w:rsidRDefault="00E5134F" w:rsidP="00E5134F">
      <w:pPr>
        <w:pStyle w:val="RFCFigure"/>
      </w:pPr>
      <w:r>
        <w:t xml:space="preserve">                      }</w:t>
      </w:r>
    </w:p>
    <w:p w14:paraId="3D6B986D" w14:textId="77777777" w:rsidR="00E5134F" w:rsidRDefault="00E5134F" w:rsidP="00E5134F">
      <w:pPr>
        <w:pStyle w:val="RFCFigure"/>
      </w:pPr>
      <w:r>
        <w:lastRenderedPageBreak/>
        <w:t xml:space="preserve">                    },</w:t>
      </w:r>
    </w:p>
    <w:p w14:paraId="63C355C0" w14:textId="77777777" w:rsidR="00E5134F" w:rsidRDefault="00E5134F" w:rsidP="00E5134F">
      <w:pPr>
        <w:pStyle w:val="RFCFigure"/>
      </w:pPr>
      <w:r>
        <w:t xml:space="preserve">                    {</w:t>
      </w:r>
    </w:p>
    <w:p w14:paraId="57BDA3E1" w14:textId="77777777" w:rsidR="00E5134F" w:rsidRDefault="00E5134F" w:rsidP="00E5134F">
      <w:pPr>
        <w:pStyle w:val="RFCFigure"/>
      </w:pPr>
      <w:r>
        <w:t xml:space="preserve">                      "// comment": "Tunnel hand-off ODU2 ingress la\</w:t>
      </w:r>
    </w:p>
    <w:p w14:paraId="2144D59E" w14:textId="77777777" w:rsidR="00E5134F" w:rsidRDefault="00E5134F" w:rsidP="00E5134F">
      <w:pPr>
        <w:pStyle w:val="RFCFigure"/>
      </w:pPr>
      <w:r>
        <w:t>\bel (ODU2 over OTU2) at S3-1",</w:t>
      </w:r>
    </w:p>
    <w:p w14:paraId="68C3D0EF" w14:textId="77777777" w:rsidR="00E5134F" w:rsidRDefault="00E5134F" w:rsidP="00E5134F">
      <w:pPr>
        <w:pStyle w:val="RFCFigure"/>
      </w:pPr>
      <w:r>
        <w:t xml:space="preserve">                      "index": 2,</w:t>
      </w:r>
    </w:p>
    <w:p w14:paraId="3B33460E" w14:textId="77777777" w:rsidR="00E5134F" w:rsidRDefault="00E5134F" w:rsidP="00E5134F">
      <w:pPr>
        <w:pStyle w:val="RFCFigure"/>
      </w:pPr>
      <w:r>
        <w:t xml:space="preserve">                      "explicit-route-usage": "ietf-te-types:route-i\</w:t>
      </w:r>
    </w:p>
    <w:p w14:paraId="391349C6" w14:textId="77777777" w:rsidR="00E5134F" w:rsidRPr="00E5134F" w:rsidRDefault="00E5134F" w:rsidP="00E5134F">
      <w:pPr>
        <w:pStyle w:val="RFCFigure"/>
        <w:rPr>
          <w:lang w:val="it-IT"/>
        </w:rPr>
      </w:pPr>
      <w:r w:rsidRPr="00E5134F">
        <w:rPr>
          <w:lang w:val="it-IT"/>
        </w:rPr>
        <w:t>\nclude-ero",</w:t>
      </w:r>
    </w:p>
    <w:p w14:paraId="3401FDBB" w14:textId="77777777" w:rsidR="00E5134F" w:rsidRPr="00E5134F" w:rsidRDefault="00E5134F" w:rsidP="00E5134F">
      <w:pPr>
        <w:pStyle w:val="RFCFigure"/>
        <w:rPr>
          <w:lang w:val="it-IT"/>
        </w:rPr>
      </w:pPr>
      <w:r w:rsidRPr="00E5134F">
        <w:rPr>
          <w:lang w:val="it-IT"/>
        </w:rPr>
        <w:t xml:space="preserve">                      "label-hop": {</w:t>
      </w:r>
    </w:p>
    <w:p w14:paraId="4B6FCFBE" w14:textId="77777777" w:rsidR="00E5134F" w:rsidRPr="00E5134F" w:rsidRDefault="00E5134F" w:rsidP="00E5134F">
      <w:pPr>
        <w:pStyle w:val="RFCFigure"/>
        <w:rPr>
          <w:lang w:val="it-IT"/>
        </w:rPr>
      </w:pPr>
      <w:r w:rsidRPr="00E5134F">
        <w:rPr>
          <w:lang w:val="it-IT"/>
        </w:rPr>
        <w:t xml:space="preserve">                        "te-label": {</w:t>
      </w:r>
    </w:p>
    <w:p w14:paraId="1B817994" w14:textId="77777777" w:rsidR="00E5134F" w:rsidRDefault="00E5134F" w:rsidP="00E5134F">
      <w:pPr>
        <w:pStyle w:val="RFCFigure"/>
      </w:pPr>
      <w:r w:rsidRPr="00E5134F">
        <w:rPr>
          <w:lang w:val="it-IT"/>
        </w:rPr>
        <w:t xml:space="preserve">                          </w:t>
      </w:r>
      <w:r>
        <w:t>"// __ DISCUSS __ odu-label": "How are HO-\</w:t>
      </w:r>
    </w:p>
    <w:p w14:paraId="5121D62A" w14:textId="77777777" w:rsidR="00E5134F" w:rsidRDefault="00E5134F" w:rsidP="00E5134F">
      <w:pPr>
        <w:pStyle w:val="RFCFigure"/>
      </w:pPr>
      <w:r>
        <w:t>\ODU (ODUk over OTUk) label represented?",</w:t>
      </w:r>
    </w:p>
    <w:p w14:paraId="1A21FA54" w14:textId="77777777" w:rsidR="00E5134F" w:rsidRDefault="00E5134F" w:rsidP="00E5134F">
      <w:pPr>
        <w:pStyle w:val="RFCFigure"/>
      </w:pPr>
      <w:r>
        <w:t xml:space="preserve">                          "// __ DISCUSS __ direction": "Check with \</w:t>
      </w:r>
    </w:p>
    <w:p w14:paraId="248D1FAA" w14:textId="77777777" w:rsidR="00E5134F" w:rsidRDefault="00E5134F" w:rsidP="00E5134F">
      <w:pPr>
        <w:pStyle w:val="RFCFigure"/>
      </w:pPr>
      <w:r>
        <w:t>\TE Tunnel authors",</w:t>
      </w:r>
    </w:p>
    <w:p w14:paraId="55048A9B" w14:textId="77777777" w:rsidR="00E5134F" w:rsidRDefault="00E5134F" w:rsidP="00E5134F">
      <w:pPr>
        <w:pStyle w:val="RFCFigure"/>
      </w:pPr>
      <w:r>
        <w:t xml:space="preserve">                          "direction": "FORWARD "</w:t>
      </w:r>
    </w:p>
    <w:p w14:paraId="2A4651F3" w14:textId="77777777" w:rsidR="00E5134F" w:rsidRDefault="00E5134F" w:rsidP="00E5134F">
      <w:pPr>
        <w:pStyle w:val="RFCFigure"/>
      </w:pPr>
      <w:r>
        <w:t xml:space="preserve">                        }</w:t>
      </w:r>
    </w:p>
    <w:p w14:paraId="66C2917F" w14:textId="77777777" w:rsidR="00E5134F" w:rsidRDefault="00E5134F" w:rsidP="00E5134F">
      <w:pPr>
        <w:pStyle w:val="RFCFigure"/>
      </w:pPr>
      <w:r>
        <w:t xml:space="preserve">                      }</w:t>
      </w:r>
    </w:p>
    <w:p w14:paraId="51549425" w14:textId="77777777" w:rsidR="00E5134F" w:rsidRDefault="00E5134F" w:rsidP="00E5134F">
      <w:pPr>
        <w:pStyle w:val="RFCFigure"/>
      </w:pPr>
      <w:r>
        <w:t xml:space="preserve">                    },</w:t>
      </w:r>
    </w:p>
    <w:p w14:paraId="34C43592" w14:textId="77777777" w:rsidR="00E5134F" w:rsidRDefault="00E5134F" w:rsidP="00E5134F">
      <w:pPr>
        <w:pStyle w:val="RFCFigure"/>
      </w:pPr>
      <w:r>
        <w:t xml:space="preserve">                    {</w:t>
      </w:r>
    </w:p>
    <w:p w14:paraId="6647EB9E" w14:textId="77777777" w:rsidR="00E5134F" w:rsidRDefault="00E5134F" w:rsidP="00E5134F">
      <w:pPr>
        <w:pStyle w:val="RFCFigure"/>
      </w:pPr>
      <w:r>
        <w:t xml:space="preserve">                      "// comment": "Tunnel hand-off OTU4 egress int\</w:t>
      </w:r>
    </w:p>
    <w:p w14:paraId="7026F479" w14:textId="77777777" w:rsidR="00E5134F" w:rsidRDefault="00E5134F" w:rsidP="00E5134F">
      <w:pPr>
        <w:pStyle w:val="RFCFigure"/>
      </w:pPr>
      <w:r>
        <w:t>\erface (S2-1)",</w:t>
      </w:r>
    </w:p>
    <w:p w14:paraId="217DAB43" w14:textId="77777777" w:rsidR="00E5134F" w:rsidRDefault="00E5134F" w:rsidP="00E5134F">
      <w:pPr>
        <w:pStyle w:val="RFCFigure"/>
      </w:pPr>
      <w:r>
        <w:t xml:space="preserve">                      "index": 3,</w:t>
      </w:r>
    </w:p>
    <w:p w14:paraId="6D1FF2FE" w14:textId="77777777" w:rsidR="00E5134F" w:rsidRDefault="00E5134F" w:rsidP="00E5134F">
      <w:pPr>
        <w:pStyle w:val="RFCFigure"/>
      </w:pPr>
      <w:r>
        <w:t xml:space="preserve">                      "explicit-route-usage": "ietf-te-types:route-i\</w:t>
      </w:r>
    </w:p>
    <w:p w14:paraId="7DB9E950" w14:textId="77777777" w:rsidR="00E5134F" w:rsidRDefault="00E5134F" w:rsidP="00E5134F">
      <w:pPr>
        <w:pStyle w:val="RFCFigure"/>
      </w:pPr>
      <w:r>
        <w:t>\nclude-ero",</w:t>
      </w:r>
    </w:p>
    <w:p w14:paraId="6038A9C2" w14:textId="77777777" w:rsidR="00E5134F" w:rsidRDefault="00E5134F" w:rsidP="00E5134F">
      <w:pPr>
        <w:pStyle w:val="RFCFigure"/>
      </w:pPr>
      <w:r>
        <w:t xml:space="preserve">                      "num-unnum-hop": {</w:t>
      </w:r>
    </w:p>
    <w:p w14:paraId="78D54F84" w14:textId="77777777" w:rsidR="00E5134F" w:rsidRDefault="00E5134F" w:rsidP="00E5134F">
      <w:pPr>
        <w:pStyle w:val="RFCFigure"/>
      </w:pPr>
      <w:r>
        <w:t xml:space="preserve">                        "// node-id": "AN1 Node",</w:t>
      </w:r>
    </w:p>
    <w:p w14:paraId="2A586534" w14:textId="77777777" w:rsidR="00E5134F" w:rsidRDefault="00E5134F" w:rsidP="00E5134F">
      <w:pPr>
        <w:pStyle w:val="RFCFigure"/>
      </w:pPr>
      <w:r>
        <w:t xml:space="preserve">                        "node-id": "10.0.0.1",</w:t>
      </w:r>
    </w:p>
    <w:p w14:paraId="1C2F453F" w14:textId="77777777" w:rsidR="00E5134F" w:rsidRDefault="00E5134F" w:rsidP="00E5134F">
      <w:pPr>
        <w:pStyle w:val="RFCFigure"/>
      </w:pPr>
      <w:r>
        <w:t xml:space="preserve">                        "// link-tp-id": "AN1-2 LTP",</w:t>
      </w:r>
    </w:p>
    <w:p w14:paraId="5C80550E" w14:textId="77777777" w:rsidR="00E5134F" w:rsidRDefault="00E5134F" w:rsidP="00E5134F">
      <w:pPr>
        <w:pStyle w:val="RFCFigure"/>
      </w:pPr>
      <w:r>
        <w:t xml:space="preserve">                        "link-tp-id": 1,</w:t>
      </w:r>
    </w:p>
    <w:p w14:paraId="424BEBC1" w14:textId="77777777" w:rsidR="00E5134F" w:rsidRDefault="00E5134F" w:rsidP="00E5134F">
      <w:pPr>
        <w:pStyle w:val="RFCFigure"/>
      </w:pPr>
      <w:r>
        <w:t xml:space="preserve">                        "hop-type": "STRICT",</w:t>
      </w:r>
    </w:p>
    <w:p w14:paraId="75A013A4" w14:textId="77777777" w:rsidR="00E5134F" w:rsidRDefault="00E5134F" w:rsidP="00E5134F">
      <w:pPr>
        <w:pStyle w:val="RFCFigure"/>
      </w:pPr>
      <w:r>
        <w:t xml:space="preserve">                        "direction": "OUTGOING"</w:t>
      </w:r>
    </w:p>
    <w:p w14:paraId="191E7430" w14:textId="77777777" w:rsidR="00E5134F" w:rsidRDefault="00E5134F" w:rsidP="00E5134F">
      <w:pPr>
        <w:pStyle w:val="RFCFigure"/>
      </w:pPr>
      <w:r>
        <w:t xml:space="preserve">                      }</w:t>
      </w:r>
    </w:p>
    <w:p w14:paraId="405C27C9" w14:textId="77777777" w:rsidR="00E5134F" w:rsidRDefault="00E5134F" w:rsidP="00E5134F">
      <w:pPr>
        <w:pStyle w:val="RFCFigure"/>
      </w:pPr>
      <w:r>
        <w:t xml:space="preserve">                    },</w:t>
      </w:r>
    </w:p>
    <w:p w14:paraId="2A6F1566" w14:textId="77777777" w:rsidR="00E5134F" w:rsidRDefault="00E5134F" w:rsidP="00E5134F">
      <w:pPr>
        <w:pStyle w:val="RFCFigure"/>
      </w:pPr>
      <w:r>
        <w:t xml:space="preserve">                    {</w:t>
      </w:r>
    </w:p>
    <w:p w14:paraId="0294B98F" w14:textId="77777777" w:rsidR="00E5134F" w:rsidRDefault="00E5134F" w:rsidP="00E5134F">
      <w:pPr>
        <w:pStyle w:val="RFCFigure"/>
      </w:pPr>
      <w:r>
        <w:t xml:space="preserve">                      "// comment": "Tunnel hand-off ODU2 egress lab\</w:t>
      </w:r>
    </w:p>
    <w:p w14:paraId="1E9F4BB6" w14:textId="77777777" w:rsidR="00E5134F" w:rsidRDefault="00E5134F" w:rsidP="00E5134F">
      <w:pPr>
        <w:pStyle w:val="RFCFigure"/>
      </w:pPr>
      <w:r>
        <w:t>\el (ODU2 over OTU4) at S2-1",</w:t>
      </w:r>
    </w:p>
    <w:p w14:paraId="602857C4" w14:textId="77777777" w:rsidR="00E5134F" w:rsidRDefault="00E5134F" w:rsidP="00E5134F">
      <w:pPr>
        <w:pStyle w:val="RFCFigure"/>
      </w:pPr>
      <w:r>
        <w:t xml:space="preserve">                      "index": 4,</w:t>
      </w:r>
    </w:p>
    <w:p w14:paraId="06BBD219" w14:textId="77777777" w:rsidR="00E5134F" w:rsidRDefault="00E5134F" w:rsidP="00E5134F">
      <w:pPr>
        <w:pStyle w:val="RFCFigure"/>
      </w:pPr>
      <w:r>
        <w:t xml:space="preserve">                      "explicit-route-usage": "ietf-te-types:route-i\</w:t>
      </w:r>
    </w:p>
    <w:p w14:paraId="6E77BF07" w14:textId="77777777" w:rsidR="00E5134F" w:rsidRPr="00E5134F" w:rsidRDefault="00E5134F" w:rsidP="00E5134F">
      <w:pPr>
        <w:pStyle w:val="RFCFigure"/>
        <w:rPr>
          <w:lang w:val="it-IT"/>
        </w:rPr>
      </w:pPr>
      <w:r w:rsidRPr="00E5134F">
        <w:rPr>
          <w:lang w:val="it-IT"/>
        </w:rPr>
        <w:lastRenderedPageBreak/>
        <w:t>\nclude-ero",</w:t>
      </w:r>
    </w:p>
    <w:p w14:paraId="02E8675B" w14:textId="77777777" w:rsidR="00E5134F" w:rsidRPr="00E5134F" w:rsidRDefault="00E5134F" w:rsidP="00E5134F">
      <w:pPr>
        <w:pStyle w:val="RFCFigure"/>
        <w:rPr>
          <w:lang w:val="it-IT"/>
        </w:rPr>
      </w:pPr>
      <w:r w:rsidRPr="00E5134F">
        <w:rPr>
          <w:lang w:val="it-IT"/>
        </w:rPr>
        <w:t xml:space="preserve">                      "label-hop": {</w:t>
      </w:r>
    </w:p>
    <w:p w14:paraId="28D1D29F" w14:textId="77777777" w:rsidR="00E5134F" w:rsidRPr="00E5134F" w:rsidRDefault="00E5134F" w:rsidP="00E5134F">
      <w:pPr>
        <w:pStyle w:val="RFCFigure"/>
        <w:rPr>
          <w:lang w:val="it-IT"/>
        </w:rPr>
      </w:pPr>
      <w:r w:rsidRPr="00E5134F">
        <w:rPr>
          <w:lang w:val="it-IT"/>
        </w:rPr>
        <w:t xml:space="preserve">                        "te-label": {</w:t>
      </w:r>
    </w:p>
    <w:p w14:paraId="1489D8F6" w14:textId="77777777" w:rsidR="00E5134F" w:rsidRDefault="00E5134F" w:rsidP="00E5134F">
      <w:pPr>
        <w:pStyle w:val="RFCFigure"/>
      </w:pPr>
      <w:r w:rsidRPr="00E5134F">
        <w:rPr>
          <w:lang w:val="it-IT"/>
        </w:rPr>
        <w:t xml:space="preserve">                          </w:t>
      </w:r>
      <w:r>
        <w:t>"ietf-otn-tunnel:tpn": 1,</w:t>
      </w:r>
    </w:p>
    <w:p w14:paraId="07550C85" w14:textId="77777777" w:rsidR="00E5134F" w:rsidRDefault="00E5134F" w:rsidP="00E5134F">
      <w:pPr>
        <w:pStyle w:val="RFCFigure"/>
      </w:pPr>
      <w:r>
        <w:t xml:space="preserve">                          "ietf-otn-tunnel:tsg": "ietf-otn-types:tsg\</w:t>
      </w:r>
    </w:p>
    <w:p w14:paraId="64CDF1CD" w14:textId="77777777" w:rsidR="00E5134F" w:rsidRDefault="00E5134F" w:rsidP="00E5134F">
      <w:pPr>
        <w:pStyle w:val="RFCFigure"/>
      </w:pPr>
      <w:r>
        <w:t>\-1.25G",</w:t>
      </w:r>
    </w:p>
    <w:p w14:paraId="4BC23B1C" w14:textId="77777777" w:rsidR="00E5134F" w:rsidRDefault="00E5134F" w:rsidP="00E5134F">
      <w:pPr>
        <w:pStyle w:val="RFCFigure"/>
      </w:pPr>
      <w:r>
        <w:t xml:space="preserve">                          "ietf-otn-tunnel:ts-list": "1-8",</w:t>
      </w:r>
    </w:p>
    <w:p w14:paraId="756281C0" w14:textId="77777777" w:rsidR="00E5134F" w:rsidRDefault="00E5134F" w:rsidP="00E5134F">
      <w:pPr>
        <w:pStyle w:val="RFCFigure"/>
      </w:pPr>
      <w:r>
        <w:t xml:space="preserve">                          "// __ DISCUSS __ direction": "Check with \</w:t>
      </w:r>
    </w:p>
    <w:p w14:paraId="5F18A81F" w14:textId="77777777" w:rsidR="00E5134F" w:rsidRDefault="00E5134F" w:rsidP="00E5134F">
      <w:pPr>
        <w:pStyle w:val="RFCFigure"/>
      </w:pPr>
      <w:r>
        <w:t>\TE Tunnel authors",</w:t>
      </w:r>
    </w:p>
    <w:p w14:paraId="4FF69363" w14:textId="77777777" w:rsidR="00E5134F" w:rsidRDefault="00E5134F" w:rsidP="00E5134F">
      <w:pPr>
        <w:pStyle w:val="RFCFigure"/>
      </w:pPr>
      <w:r>
        <w:t xml:space="preserve">                          "direction": "FORWARD "</w:t>
      </w:r>
    </w:p>
    <w:p w14:paraId="41812CE8" w14:textId="77777777" w:rsidR="00E5134F" w:rsidRDefault="00E5134F" w:rsidP="00E5134F">
      <w:pPr>
        <w:pStyle w:val="RFCFigure"/>
      </w:pPr>
      <w:r>
        <w:t xml:space="preserve">                        }</w:t>
      </w:r>
    </w:p>
    <w:p w14:paraId="13A4A85C" w14:textId="77777777" w:rsidR="00E5134F" w:rsidRDefault="00E5134F" w:rsidP="00E5134F">
      <w:pPr>
        <w:pStyle w:val="RFCFigure"/>
      </w:pPr>
      <w:r>
        <w:t xml:space="preserve">                      }</w:t>
      </w:r>
    </w:p>
    <w:p w14:paraId="2EDB905D" w14:textId="77777777" w:rsidR="00E5134F" w:rsidRDefault="00E5134F" w:rsidP="00E5134F">
      <w:pPr>
        <w:pStyle w:val="RFCFigure"/>
      </w:pPr>
      <w:r>
        <w:t xml:space="preserve">                    }</w:t>
      </w:r>
    </w:p>
    <w:p w14:paraId="383E0971" w14:textId="77777777" w:rsidR="00E5134F" w:rsidRDefault="00E5134F" w:rsidP="00E5134F">
      <w:pPr>
        <w:pStyle w:val="RFCFigure"/>
      </w:pPr>
      <w:r>
        <w:t xml:space="preserve">                  ]</w:t>
      </w:r>
    </w:p>
    <w:p w14:paraId="3EFCFCBB" w14:textId="77777777" w:rsidR="00E5134F" w:rsidRDefault="00E5134F" w:rsidP="00E5134F">
      <w:pPr>
        <w:pStyle w:val="RFCFigure"/>
      </w:pPr>
      <w:r>
        <w:t xml:space="preserve">                }</w:t>
      </w:r>
    </w:p>
    <w:p w14:paraId="0A78731F" w14:textId="77777777" w:rsidR="00E5134F" w:rsidRDefault="00E5134F" w:rsidP="00E5134F">
      <w:pPr>
        <w:pStyle w:val="RFCFigure"/>
      </w:pPr>
      <w:r>
        <w:t xml:space="preserve">              }</w:t>
      </w:r>
    </w:p>
    <w:p w14:paraId="49E50FED" w14:textId="77777777" w:rsidR="00E5134F" w:rsidRDefault="00E5134F" w:rsidP="00E5134F">
      <w:pPr>
        <w:pStyle w:val="RFCFigure"/>
      </w:pPr>
      <w:r>
        <w:t xml:space="preserve">            ]</w:t>
      </w:r>
    </w:p>
    <w:p w14:paraId="73A0E29E" w14:textId="77777777" w:rsidR="00E5134F" w:rsidRDefault="00E5134F" w:rsidP="00E5134F">
      <w:pPr>
        <w:pStyle w:val="RFCFigure"/>
      </w:pPr>
      <w:r>
        <w:t xml:space="preserve">          }</w:t>
      </w:r>
    </w:p>
    <w:p w14:paraId="7E22BA56" w14:textId="77777777" w:rsidR="00E5134F" w:rsidRDefault="00E5134F" w:rsidP="00E5134F">
      <w:pPr>
        <w:pStyle w:val="RFCFigure"/>
      </w:pPr>
      <w:r>
        <w:t xml:space="preserve">        }</w:t>
      </w:r>
    </w:p>
    <w:p w14:paraId="155367A9" w14:textId="77777777" w:rsidR="00E5134F" w:rsidRDefault="00E5134F" w:rsidP="00E5134F">
      <w:pPr>
        <w:pStyle w:val="RFCFigure"/>
      </w:pPr>
      <w:r>
        <w:t xml:space="preserve">      ]</w:t>
      </w:r>
    </w:p>
    <w:p w14:paraId="3BBC7FF5" w14:textId="77777777" w:rsidR="00E5134F" w:rsidRDefault="00E5134F" w:rsidP="00E5134F">
      <w:pPr>
        <w:pStyle w:val="RFCFigure"/>
      </w:pPr>
      <w:r>
        <w:t xml:space="preserve">    }</w:t>
      </w:r>
    </w:p>
    <w:p w14:paraId="4985B15F" w14:textId="77777777" w:rsidR="00E5134F" w:rsidRDefault="00E5134F" w:rsidP="00E5134F">
      <w:pPr>
        <w:pStyle w:val="RFCFigure"/>
      </w:pPr>
      <w:r>
        <w:t xml:space="preserve">  }</w:t>
      </w:r>
    </w:p>
    <w:p w14:paraId="753BAD93" w14:textId="28F25B69" w:rsidR="00E5134F" w:rsidRDefault="00E5134F" w:rsidP="00E5134F">
      <w:pPr>
        <w:pStyle w:val="RFCFigure"/>
      </w:pPr>
      <w:r>
        <w:t>}</w:t>
      </w:r>
    </w:p>
    <w:p w14:paraId="34CE94C3" w14:textId="77777777" w:rsidR="00E5134F" w:rsidRDefault="00E5134F" w:rsidP="00E5134F">
      <w:pPr>
        <w:pStyle w:val="RFCFigure"/>
        <w:rPr>
          <w:highlight w:val="cyan"/>
        </w:rPr>
      </w:pPr>
    </w:p>
    <w:p w14:paraId="4754403C" w14:textId="77777777" w:rsidR="00F47FB9" w:rsidRDefault="00F47FB9" w:rsidP="00F47FB9">
      <w:pPr>
        <w:pStyle w:val="RFCAppH2"/>
        <w:rPr>
          <w:lang w:val="it-IT"/>
        </w:rPr>
      </w:pPr>
      <w:bookmarkStart w:id="118" w:name="_Ref518288571"/>
      <w:bookmarkStart w:id="119" w:name="_Toc528005066"/>
      <w:r w:rsidRPr="00F92524">
        <w:rPr>
          <w:lang w:val="it-IT"/>
        </w:rPr>
        <w:t>JSON Code: mpi1-odu2-tunnel-config.json</w:t>
      </w:r>
      <w:bookmarkEnd w:id="118"/>
      <w:bookmarkEnd w:id="119"/>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6531CC" w:rsidP="005C1708">
      <w:pPr>
        <w:rPr>
          <w:highlight w:val="yellow"/>
        </w:rPr>
      </w:pPr>
      <w:hyperlink r:id="rId10" w:history="1">
        <w:r w:rsidR="005C1708" w:rsidRPr="001B6115">
          <w:rPr>
            <w:rStyle w:val="Hyperlink"/>
            <w:highlight w:val="yellow"/>
          </w:rPr>
          <w:t>https://github.com/danielkinguk/transport-nbi</w:t>
        </w:r>
      </w:hyperlink>
    </w:p>
    <w:p w14:paraId="21F7B5D3" w14:textId="77777777" w:rsidR="00F47FB9" w:rsidRDefault="00F47FB9" w:rsidP="00F47FB9">
      <w:pPr>
        <w:pStyle w:val="RFCAppH2"/>
        <w:rPr>
          <w:lang w:val="it-IT"/>
        </w:rPr>
      </w:pPr>
      <w:bookmarkStart w:id="120" w:name="_Ref518288460"/>
      <w:bookmarkStart w:id="121" w:name="_Toc528005067"/>
      <w:r>
        <w:rPr>
          <w:lang w:val="it-IT"/>
        </w:rPr>
        <w:t xml:space="preserve">JSON Code: </w:t>
      </w:r>
      <w:r w:rsidRPr="00F92524">
        <w:rPr>
          <w:lang w:val="it-IT"/>
        </w:rPr>
        <w:t>mpi1-epl-service-config.json</w:t>
      </w:r>
      <w:bookmarkEnd w:id="120"/>
      <w:bookmarkEnd w:id="121"/>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Pr="005C1708" w:rsidRDefault="006531CC" w:rsidP="005C1708">
      <w:pPr>
        <w:rPr>
          <w:highlight w:val="yellow"/>
        </w:rPr>
      </w:pPr>
      <w:hyperlink r:id="rId11" w:history="1">
        <w:r w:rsidR="005C1708" w:rsidRPr="001B6115">
          <w:rPr>
            <w:rStyle w:val="Hyperlink"/>
            <w:highlight w:val="yellow"/>
          </w:rPr>
          <w:t>https://github.com/danielkinguk/transport-nbi</w:t>
        </w:r>
      </w:hyperlink>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2E1F5F">
      <w:pPr>
        <w:pStyle w:val="RFCFigure"/>
        <w:rPr>
          <w:rFonts w:cs="Times New Roman"/>
          <w:highlight w:val="yellow"/>
        </w:rPr>
      </w:pPr>
      <w:r w:rsidRPr="00AB4A2F">
        <w:t>Italo Busi (Editor)</w:t>
      </w:r>
    </w:p>
    <w:p w14:paraId="75843DFF" w14:textId="77777777" w:rsidR="002E1F5F" w:rsidRDefault="00AB4A2F" w:rsidP="002E1F5F">
      <w:pPr>
        <w:pStyle w:val="RFCFigure"/>
        <w:rPr>
          <w:rFonts w:cs="Times New Roman"/>
          <w:highlight w:val="yellow"/>
        </w:rPr>
      </w:pPr>
      <w:r w:rsidRPr="00AB4A2F">
        <w:t>Huawei</w:t>
      </w:r>
    </w:p>
    <w:p w14:paraId="6D4B4948" w14:textId="77777777" w:rsidR="002E1F5F" w:rsidRDefault="002E1F5F" w:rsidP="002E1F5F">
      <w:pPr>
        <w:pStyle w:val="RFCFigure"/>
      </w:pPr>
      <w:r>
        <w:tab/>
      </w:r>
    </w:p>
    <w:p w14:paraId="7C4753DA" w14:textId="77777777" w:rsidR="002E1F5F" w:rsidRDefault="002E1F5F" w:rsidP="002E1F5F">
      <w:pPr>
        <w:pStyle w:val="RFCFigure"/>
      </w:pPr>
      <w:r>
        <w:t xml:space="preserve">Email: </w:t>
      </w:r>
      <w:hyperlink r:id="rId12"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0A3A23">
      <w:pPr>
        <w:pStyle w:val="RFCFigure"/>
        <w:rPr>
          <w:rFonts w:cs="Times New Roman"/>
          <w:highlight w:val="yellow"/>
        </w:rPr>
      </w:pPr>
      <w:r w:rsidRPr="00AB4A2F">
        <w:t>Daniel King (Editor)</w:t>
      </w:r>
    </w:p>
    <w:p w14:paraId="27ACD7E9" w14:textId="77777777" w:rsidR="000A3A23" w:rsidRDefault="000A3A23" w:rsidP="000A3A23">
      <w:pPr>
        <w:pStyle w:val="RFCFigure"/>
        <w:rPr>
          <w:rFonts w:cs="Times New Roman"/>
          <w:highlight w:val="yellow"/>
        </w:rPr>
      </w:pPr>
      <w:r w:rsidRPr="00AB4A2F">
        <w:t>Lancaster University</w:t>
      </w:r>
    </w:p>
    <w:p w14:paraId="2CE3BB98" w14:textId="77777777" w:rsidR="000A3A23" w:rsidRDefault="000A3A23" w:rsidP="000A3A23">
      <w:pPr>
        <w:pStyle w:val="RFCFigure"/>
      </w:pPr>
      <w:r>
        <w:tab/>
      </w:r>
    </w:p>
    <w:p w14:paraId="37A087AB" w14:textId="77777777" w:rsidR="000A3A23" w:rsidRDefault="000A3A23" w:rsidP="000A3A23">
      <w:pPr>
        <w:pStyle w:val="RFCFigure"/>
      </w:pPr>
      <w:r>
        <w:t xml:space="preserve">Email: </w:t>
      </w:r>
      <w:hyperlink r:id="rId13"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AB4A2F">
      <w:pPr>
        <w:pStyle w:val="RFCFigure"/>
        <w:rPr>
          <w:rFonts w:cs="Times New Roman"/>
          <w:highlight w:val="yellow"/>
        </w:rPr>
      </w:pPr>
      <w:r w:rsidRPr="00AB4A2F">
        <w:t>Haomian Zheng</w:t>
      </w:r>
      <w:r>
        <w:t xml:space="preserve"> (Editor)</w:t>
      </w:r>
    </w:p>
    <w:p w14:paraId="6691BE53" w14:textId="77777777" w:rsidR="00AB4A2F" w:rsidRDefault="00AB4A2F" w:rsidP="00AB4A2F">
      <w:pPr>
        <w:pStyle w:val="RFCFigure"/>
        <w:rPr>
          <w:rFonts w:cs="Times New Roman"/>
          <w:highlight w:val="yellow"/>
        </w:rPr>
      </w:pPr>
      <w:r w:rsidRPr="00AB4A2F">
        <w:t>Huawei</w:t>
      </w:r>
    </w:p>
    <w:p w14:paraId="003F510B" w14:textId="77777777" w:rsidR="00AB4A2F" w:rsidRDefault="00AB4A2F" w:rsidP="00AB4A2F">
      <w:pPr>
        <w:pStyle w:val="RFCFigure"/>
      </w:pPr>
      <w:r>
        <w:tab/>
      </w:r>
    </w:p>
    <w:p w14:paraId="1814D323" w14:textId="77777777" w:rsidR="00AB4A2F" w:rsidRDefault="00AB4A2F" w:rsidP="00AB4A2F">
      <w:pPr>
        <w:pStyle w:val="RFCFigure"/>
      </w:pPr>
      <w:r>
        <w:t xml:space="preserve">Email: </w:t>
      </w:r>
      <w:hyperlink r:id="rId14"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AB4A2F">
      <w:pPr>
        <w:pStyle w:val="RFCFigure"/>
        <w:rPr>
          <w:rFonts w:cs="Times New Roman"/>
          <w:highlight w:val="yellow"/>
        </w:rPr>
      </w:pPr>
      <w:r w:rsidRPr="00AB4A2F">
        <w:t>Yunbin Xu (Editor)</w:t>
      </w:r>
    </w:p>
    <w:p w14:paraId="7AE6C586" w14:textId="77777777" w:rsidR="00AB4A2F" w:rsidRDefault="00AB4A2F" w:rsidP="00AB4A2F">
      <w:pPr>
        <w:pStyle w:val="RFCFigure"/>
        <w:rPr>
          <w:rFonts w:cs="Times New Roman"/>
          <w:highlight w:val="yellow"/>
        </w:rPr>
      </w:pPr>
      <w:r w:rsidRPr="00AB4A2F">
        <w:t>CAICT</w:t>
      </w:r>
    </w:p>
    <w:p w14:paraId="02349C38" w14:textId="77777777" w:rsidR="00AB4A2F" w:rsidRDefault="00AB4A2F" w:rsidP="00AB4A2F">
      <w:pPr>
        <w:pStyle w:val="RFCFigure"/>
      </w:pPr>
      <w:r>
        <w:tab/>
      </w:r>
    </w:p>
    <w:p w14:paraId="3759D19B" w14:textId="77777777" w:rsidR="00AB4A2F" w:rsidRDefault="00AB4A2F" w:rsidP="00AB4A2F">
      <w:pPr>
        <w:pStyle w:val="RFCFigure"/>
      </w:pPr>
      <w:r>
        <w:t xml:space="preserve">Email: </w:t>
      </w:r>
      <w:hyperlink r:id="rId15"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0A3A23">
      <w:pPr>
        <w:pStyle w:val="RFCFigure"/>
        <w:rPr>
          <w:rFonts w:cs="Times New Roman"/>
          <w:highlight w:val="yellow"/>
          <w:lang w:val="it-IT"/>
        </w:rPr>
      </w:pPr>
      <w:r w:rsidRPr="00015CA5">
        <w:rPr>
          <w:lang w:val="it-IT"/>
        </w:rPr>
        <w:t>Yang Zhao</w:t>
      </w:r>
    </w:p>
    <w:p w14:paraId="21247C81" w14:textId="4A0D49D7" w:rsidR="000A3A23" w:rsidRPr="00AB4A2F" w:rsidRDefault="000A3A23" w:rsidP="000A3A23">
      <w:pPr>
        <w:pStyle w:val="RFCFigure"/>
        <w:rPr>
          <w:rFonts w:cs="Times New Roman"/>
          <w:highlight w:val="yellow"/>
          <w:lang w:val="it-IT"/>
        </w:rPr>
      </w:pPr>
      <w:r w:rsidRPr="006F1654">
        <w:rPr>
          <w:lang w:val="it-IT"/>
        </w:rPr>
        <w:t>China Mobile</w:t>
      </w:r>
    </w:p>
    <w:p w14:paraId="0FC935C3" w14:textId="77777777" w:rsidR="000A3A23" w:rsidRPr="00AB4A2F" w:rsidRDefault="000A3A23" w:rsidP="000A3A23">
      <w:pPr>
        <w:pStyle w:val="RFCFigure"/>
        <w:rPr>
          <w:lang w:val="it-IT"/>
        </w:rPr>
      </w:pPr>
      <w:r w:rsidRPr="00AB4A2F">
        <w:rPr>
          <w:lang w:val="it-IT"/>
        </w:rPr>
        <w:tab/>
      </w:r>
    </w:p>
    <w:p w14:paraId="35202599" w14:textId="4985365A" w:rsidR="000A3A23" w:rsidRPr="00883323" w:rsidRDefault="000A3A23" w:rsidP="000A3A23">
      <w:pPr>
        <w:pStyle w:val="RFCFigure"/>
        <w:rPr>
          <w:lang w:val="it-IT"/>
        </w:rPr>
      </w:pPr>
      <w:r w:rsidRPr="00AB4A2F">
        <w:rPr>
          <w:lang w:val="it-IT"/>
        </w:rPr>
        <w:t xml:space="preserve">Email: </w:t>
      </w:r>
      <w:hyperlink r:id="rId16"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AB4A2F">
      <w:pPr>
        <w:pStyle w:val="RFCFigure"/>
        <w:rPr>
          <w:rFonts w:cs="Times New Roman"/>
          <w:highlight w:val="yellow"/>
          <w:lang w:val="it-IT"/>
        </w:rPr>
      </w:pPr>
      <w:r w:rsidRPr="00AB4A2F">
        <w:rPr>
          <w:lang w:val="it-IT"/>
        </w:rPr>
        <w:t>Sergio Belotti</w:t>
      </w:r>
    </w:p>
    <w:p w14:paraId="1961B5B8" w14:textId="77777777" w:rsidR="00AB4A2F" w:rsidRPr="00F41C0D" w:rsidRDefault="00AB4A2F" w:rsidP="00AB4A2F">
      <w:pPr>
        <w:pStyle w:val="RFCFigure"/>
        <w:rPr>
          <w:rFonts w:cs="Times New Roman"/>
          <w:highlight w:val="yellow"/>
        </w:rPr>
      </w:pPr>
      <w:r w:rsidRPr="00F41C0D">
        <w:t>Nokia</w:t>
      </w:r>
    </w:p>
    <w:p w14:paraId="5485048C" w14:textId="77777777" w:rsidR="00AB4A2F" w:rsidRPr="00F41C0D" w:rsidRDefault="00AB4A2F" w:rsidP="00AB4A2F">
      <w:pPr>
        <w:pStyle w:val="RFCFigure"/>
      </w:pPr>
      <w:r w:rsidRPr="00F41C0D">
        <w:tab/>
      </w:r>
    </w:p>
    <w:p w14:paraId="0E0C4B40" w14:textId="77777777" w:rsidR="00AB4A2F" w:rsidRPr="00F41C0D" w:rsidRDefault="00AB4A2F" w:rsidP="00AB4A2F">
      <w:pPr>
        <w:pStyle w:val="RFCFigure"/>
      </w:pPr>
      <w:r w:rsidRPr="00F41C0D">
        <w:t xml:space="preserve">Email: </w:t>
      </w:r>
      <w:hyperlink r:id="rId17"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AB4A2F">
      <w:pPr>
        <w:pStyle w:val="RFCFigure"/>
        <w:rPr>
          <w:rFonts w:cs="Times New Roman"/>
          <w:highlight w:val="yellow"/>
        </w:rPr>
      </w:pPr>
      <w:r w:rsidRPr="00F41C0D">
        <w:t>Gianmarco Bruno</w:t>
      </w:r>
    </w:p>
    <w:p w14:paraId="74E225FD" w14:textId="77777777" w:rsidR="00AB4A2F" w:rsidRPr="00F41C0D" w:rsidRDefault="00AB4A2F" w:rsidP="00AB4A2F">
      <w:pPr>
        <w:pStyle w:val="RFCFigure"/>
        <w:rPr>
          <w:rFonts w:cs="Times New Roman"/>
          <w:highlight w:val="yellow"/>
        </w:rPr>
      </w:pPr>
      <w:r w:rsidRPr="00F41C0D">
        <w:t>Ericsson</w:t>
      </w:r>
    </w:p>
    <w:p w14:paraId="22D84862" w14:textId="77777777" w:rsidR="00AB4A2F" w:rsidRPr="00F41C0D" w:rsidRDefault="00AB4A2F" w:rsidP="00AB4A2F">
      <w:pPr>
        <w:pStyle w:val="RFCFigure"/>
      </w:pPr>
      <w:r w:rsidRPr="00F41C0D">
        <w:tab/>
      </w:r>
    </w:p>
    <w:p w14:paraId="5E5D999D" w14:textId="77777777" w:rsidR="00AB4A2F" w:rsidRDefault="00AB4A2F" w:rsidP="00AB4A2F">
      <w:pPr>
        <w:pStyle w:val="RFCFigure"/>
      </w:pPr>
      <w:r>
        <w:t xml:space="preserve">Email: </w:t>
      </w:r>
      <w:hyperlink r:id="rId18"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AB4A2F">
      <w:pPr>
        <w:pStyle w:val="RFCFigure"/>
        <w:rPr>
          <w:rFonts w:cs="Times New Roman"/>
          <w:highlight w:val="yellow"/>
        </w:rPr>
      </w:pPr>
      <w:r w:rsidRPr="00AB4A2F">
        <w:lastRenderedPageBreak/>
        <w:t>Young Lee</w:t>
      </w:r>
    </w:p>
    <w:p w14:paraId="53F95A54" w14:textId="77777777" w:rsidR="00AB4A2F" w:rsidRDefault="00AB4A2F" w:rsidP="00AB4A2F">
      <w:pPr>
        <w:pStyle w:val="RFCFigure"/>
        <w:rPr>
          <w:rFonts w:cs="Times New Roman"/>
          <w:highlight w:val="yellow"/>
        </w:rPr>
      </w:pPr>
      <w:r w:rsidRPr="00AB4A2F">
        <w:t>Huawei</w:t>
      </w:r>
    </w:p>
    <w:p w14:paraId="200B1B9D" w14:textId="77777777" w:rsidR="00AB4A2F" w:rsidRDefault="00AB4A2F" w:rsidP="00AB4A2F">
      <w:pPr>
        <w:pStyle w:val="RFCFigure"/>
      </w:pPr>
      <w:r>
        <w:tab/>
      </w:r>
    </w:p>
    <w:p w14:paraId="652F1A5E" w14:textId="77777777" w:rsidR="00AB4A2F" w:rsidRDefault="00AB4A2F" w:rsidP="00AB4A2F">
      <w:pPr>
        <w:pStyle w:val="RFCFigure"/>
      </w:pPr>
      <w:r>
        <w:t xml:space="preserve">Email: </w:t>
      </w:r>
      <w:hyperlink r:id="rId19"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AB4A2F">
      <w:pPr>
        <w:pStyle w:val="RFCFigure"/>
        <w:rPr>
          <w:rFonts w:cs="Times New Roman"/>
          <w:highlight w:val="yellow"/>
        </w:rPr>
      </w:pPr>
      <w:r w:rsidRPr="00015CA5">
        <w:t>Victor Lopez</w:t>
      </w:r>
    </w:p>
    <w:p w14:paraId="709240C7" w14:textId="77777777" w:rsidR="00AB4A2F" w:rsidRPr="00AB4A2F" w:rsidRDefault="00AB4A2F" w:rsidP="00AB4A2F">
      <w:pPr>
        <w:pStyle w:val="RFCFigure"/>
        <w:rPr>
          <w:rFonts w:cs="Times New Roman"/>
          <w:highlight w:val="yellow"/>
          <w:lang w:val="it-IT"/>
        </w:rPr>
      </w:pPr>
      <w:r w:rsidRPr="00AB4A2F">
        <w:rPr>
          <w:lang w:val="it-IT"/>
        </w:rPr>
        <w:t>Telefonica</w:t>
      </w:r>
    </w:p>
    <w:p w14:paraId="35CC11AC" w14:textId="77777777" w:rsidR="00AB4A2F" w:rsidRPr="00AB4A2F" w:rsidRDefault="00AB4A2F" w:rsidP="00AB4A2F">
      <w:pPr>
        <w:pStyle w:val="RFCFigure"/>
        <w:rPr>
          <w:lang w:val="it-IT"/>
        </w:rPr>
      </w:pPr>
      <w:r w:rsidRPr="00AB4A2F">
        <w:rPr>
          <w:lang w:val="it-IT"/>
        </w:rPr>
        <w:tab/>
      </w:r>
    </w:p>
    <w:p w14:paraId="70CEC53A" w14:textId="77777777" w:rsidR="00AB4A2F" w:rsidRPr="00883323" w:rsidRDefault="00AB4A2F" w:rsidP="00AB4A2F">
      <w:pPr>
        <w:pStyle w:val="RFCFigure"/>
        <w:rPr>
          <w:rFonts w:cs="Times New Roman"/>
          <w:lang w:val="it-IT"/>
        </w:rPr>
      </w:pPr>
      <w:r w:rsidRPr="00883323">
        <w:rPr>
          <w:lang w:val="it-IT"/>
        </w:rPr>
        <w:t xml:space="preserve">Email: </w:t>
      </w:r>
      <w:hyperlink r:id="rId20"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49058D">
      <w:pPr>
        <w:pStyle w:val="RFCFigure"/>
        <w:rPr>
          <w:rFonts w:cs="Times New Roman"/>
          <w:highlight w:val="yellow"/>
          <w:lang w:val="it-IT"/>
        </w:rPr>
      </w:pPr>
      <w:r w:rsidRPr="0049058D">
        <w:rPr>
          <w:lang w:val="it-IT"/>
        </w:rPr>
        <w:t>Carlo Perocchio</w:t>
      </w:r>
    </w:p>
    <w:p w14:paraId="55DD0010" w14:textId="77777777" w:rsidR="00AB4A2F" w:rsidRPr="00F47FB9" w:rsidRDefault="00AB4A2F" w:rsidP="00AB4A2F">
      <w:pPr>
        <w:pStyle w:val="RFCFigure"/>
        <w:rPr>
          <w:rFonts w:cs="Times New Roman"/>
          <w:highlight w:val="yellow"/>
          <w:lang w:val="it-IT"/>
        </w:rPr>
      </w:pPr>
      <w:r w:rsidRPr="00F47FB9">
        <w:rPr>
          <w:lang w:val="it-IT"/>
        </w:rPr>
        <w:t>Ericsson</w:t>
      </w:r>
    </w:p>
    <w:p w14:paraId="1A584C64" w14:textId="77777777" w:rsidR="00AB4A2F" w:rsidRPr="00F47FB9" w:rsidRDefault="00AB4A2F" w:rsidP="00AB4A2F">
      <w:pPr>
        <w:pStyle w:val="RFCFigure"/>
        <w:rPr>
          <w:lang w:val="it-IT"/>
        </w:rPr>
      </w:pPr>
      <w:r w:rsidRPr="00F47FB9">
        <w:rPr>
          <w:lang w:val="it-IT"/>
        </w:rPr>
        <w:tab/>
      </w:r>
    </w:p>
    <w:p w14:paraId="4877655B" w14:textId="77777777" w:rsidR="00AB4A2F" w:rsidRPr="00F47FB9" w:rsidRDefault="00AB4A2F" w:rsidP="00AB4A2F">
      <w:pPr>
        <w:pStyle w:val="RFCFigure"/>
        <w:rPr>
          <w:lang w:val="it-IT"/>
        </w:rPr>
      </w:pPr>
      <w:r w:rsidRPr="00F47FB9">
        <w:rPr>
          <w:lang w:val="it-IT"/>
        </w:rPr>
        <w:t xml:space="preserve">Email: </w:t>
      </w:r>
      <w:hyperlink r:id="rId21"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AB4A2F">
      <w:pPr>
        <w:pStyle w:val="RFCFigure"/>
        <w:rPr>
          <w:rFonts w:cs="Times New Roman"/>
          <w:highlight w:val="yellow"/>
        </w:rPr>
      </w:pPr>
      <w:r w:rsidRPr="00DF69BC">
        <w:t>Ricard Vilalta</w:t>
      </w:r>
    </w:p>
    <w:p w14:paraId="7B2B7BC3" w14:textId="77777777" w:rsidR="00AB4A2F" w:rsidRDefault="00DF69BC" w:rsidP="00AB4A2F">
      <w:pPr>
        <w:pStyle w:val="RFCFigure"/>
        <w:rPr>
          <w:rFonts w:cs="Times New Roman"/>
          <w:highlight w:val="yellow"/>
        </w:rPr>
      </w:pPr>
      <w:r w:rsidRPr="00DF69BC">
        <w:t>CTTC</w:t>
      </w:r>
    </w:p>
    <w:p w14:paraId="4E37F4B4" w14:textId="77777777" w:rsidR="00AB4A2F" w:rsidRDefault="00AB4A2F" w:rsidP="00AB4A2F">
      <w:pPr>
        <w:pStyle w:val="RFCFigure"/>
      </w:pPr>
      <w:r>
        <w:tab/>
      </w:r>
    </w:p>
    <w:p w14:paraId="53B389D0" w14:textId="77777777" w:rsidR="00AB4A2F" w:rsidRDefault="00AB4A2F" w:rsidP="00AB4A2F">
      <w:pPr>
        <w:pStyle w:val="RFCFigure"/>
      </w:pPr>
      <w:r>
        <w:t xml:space="preserve">Email: </w:t>
      </w:r>
      <w:hyperlink r:id="rId22" w:history="1">
        <w:r w:rsidR="0049058D" w:rsidRPr="0096031B">
          <w:rPr>
            <w:rStyle w:val="Hyperlink"/>
          </w:rPr>
          <w:t>ricard.vilalta@cttc.es</w:t>
        </w:r>
      </w:hyperlink>
    </w:p>
    <w:p w14:paraId="29BAC409" w14:textId="77777777" w:rsidR="002E1F5F" w:rsidRPr="001D6AB1" w:rsidRDefault="002E1F5F" w:rsidP="002E1F5F"/>
    <w:sectPr w:rsidR="002E1F5F" w:rsidRPr="001D6AB1" w:rsidSect="00F56B61">
      <w:headerReference w:type="default" r:id="rId23"/>
      <w:footerReference w:type="default" r:id="rId24"/>
      <w:headerReference w:type="first" r:id="rId25"/>
      <w:footerReference w:type="first" r:id="rId26"/>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C6D04" w14:textId="77777777" w:rsidR="007460AA" w:rsidRDefault="007460AA">
      <w:r>
        <w:separator/>
      </w:r>
    </w:p>
  </w:endnote>
  <w:endnote w:type="continuationSeparator" w:id="0">
    <w:p w14:paraId="254F3B89" w14:textId="77777777" w:rsidR="007460AA" w:rsidRDefault="00746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25250" w14:textId="5747E349" w:rsidR="006531CC" w:rsidRDefault="006531CC"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360491">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t>April</w:t>
    </w:r>
    <w:r>
      <w:fldChar w:fldCharType="end"/>
    </w:r>
    <w:r>
      <w:t xml:space="preserve"> </w:t>
    </w:r>
    <w:r>
      <w:fldChar w:fldCharType="begin"/>
    </w:r>
    <w:r>
      <w:instrText xml:space="preserve"> SAVEDATE  \@ "d," </w:instrText>
    </w:r>
    <w:r>
      <w:fldChar w:fldCharType="separate"/>
    </w:r>
    <w:r w:rsidR="00360491">
      <w:rPr>
        <w:noProof/>
      </w:rPr>
      <w:t>22,</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360491">
      <w:rPr>
        <w:noProof/>
      </w:rPr>
      <w:instrText>2018</w:instrText>
    </w:r>
    <w:r>
      <w:rPr>
        <w:noProof/>
      </w:rPr>
      <w:fldChar w:fldCharType="end"/>
    </w:r>
    <w:r>
      <w:instrText xml:space="preserve"> + 1 \* MERGEFORMAT </w:instrText>
    </w:r>
    <w:r>
      <w:fldChar w:fldCharType="separate"/>
    </w:r>
    <w:r w:rsidR="00360491">
      <w:rPr>
        <w:noProof/>
      </w:rPr>
      <w:instrText>2019</w:instrText>
    </w:r>
    <w:r>
      <w:fldChar w:fldCharType="end"/>
    </w:r>
    <w:r>
      <w:instrText xml:space="preserve"> "Fail" \* MERGEFORMAT  \* MERGEFORMAT </w:instrText>
    </w:r>
    <w:r>
      <w:fldChar w:fldCharType="separate"/>
    </w:r>
    <w:r w:rsidR="00360491">
      <w:rPr>
        <w:noProof/>
      </w:rPr>
      <w:instrText>2019</w:instrText>
    </w:r>
    <w:r>
      <w:fldChar w:fldCharType="end"/>
    </w:r>
    <w:r>
      <w:instrText xml:space="preserve"> \* MERGEFORMAT </w:instrText>
    </w:r>
    <w:r>
      <w:fldChar w:fldCharType="separate"/>
    </w:r>
    <w:r w:rsidR="00360491">
      <w:rPr>
        <w:noProof/>
      </w:rPr>
      <w:t>2019</w:t>
    </w:r>
    <w:r>
      <w:fldChar w:fldCharType="end"/>
    </w:r>
    <w:r>
      <w:rPr>
        <w:rFonts w:cs="Times New Roman"/>
      </w:rPr>
      <w:tab/>
    </w:r>
    <w:r>
      <w:t xml:space="preserve">[Page </w:t>
    </w:r>
    <w:r>
      <w:fldChar w:fldCharType="begin"/>
    </w:r>
    <w:r>
      <w:instrText xml:space="preserve"> PAGE </w:instrText>
    </w:r>
    <w:r>
      <w:fldChar w:fldCharType="separate"/>
    </w:r>
    <w:r>
      <w:rPr>
        <w:noProof/>
      </w:rPr>
      <w:t>20</w:t>
    </w:r>
    <w:r>
      <w:rPr>
        <w:noProof/>
      </w:rPr>
      <w:fldChar w:fldCharType="end"/>
    </w:r>
    <w:r>
      <w:t>]</w:t>
    </w:r>
  </w:p>
  <w:p w14:paraId="54CCB0B6" w14:textId="77777777" w:rsidR="006531CC" w:rsidRDefault="006531CC"/>
  <w:p w14:paraId="177C0C23" w14:textId="77777777" w:rsidR="006531CC" w:rsidRDefault="006531C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ED048" w14:textId="77777777" w:rsidR="006531CC" w:rsidRDefault="006531CC" w:rsidP="00F410C4">
    <w:pPr>
      <w:pStyle w:val="Footer"/>
      <w:rPr>
        <w:highlight w:val="yellow"/>
      </w:rPr>
    </w:pPr>
  </w:p>
  <w:p w14:paraId="017924DD" w14:textId="77777777" w:rsidR="006531CC" w:rsidRDefault="006531CC" w:rsidP="00F410C4">
    <w:pPr>
      <w:pStyle w:val="Footer"/>
      <w:rPr>
        <w:highlight w:val="yellow"/>
      </w:rPr>
    </w:pPr>
  </w:p>
  <w:p w14:paraId="1F87E96F" w14:textId="77777777" w:rsidR="006531CC" w:rsidRDefault="006531CC" w:rsidP="00F410C4">
    <w:pPr>
      <w:pStyle w:val="Footer"/>
      <w:rPr>
        <w:highlight w:val="yellow"/>
      </w:rPr>
    </w:pPr>
  </w:p>
  <w:p w14:paraId="3C13152D" w14:textId="63CDC2E8" w:rsidR="006531CC" w:rsidRDefault="006531CC"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360491">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t>April</w:t>
    </w:r>
    <w:r>
      <w:fldChar w:fldCharType="end"/>
    </w:r>
    <w:r>
      <w:t xml:space="preserve"> </w:t>
    </w:r>
    <w:r>
      <w:fldChar w:fldCharType="begin"/>
    </w:r>
    <w:r>
      <w:instrText xml:space="preserve"> SAVEDATE  \@ "d," </w:instrText>
    </w:r>
    <w:r>
      <w:fldChar w:fldCharType="separate"/>
    </w:r>
    <w:r w:rsidR="00360491">
      <w:rPr>
        <w:noProof/>
      </w:rPr>
      <w:t>22,</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360491">
      <w:rPr>
        <w:noProof/>
      </w:rPr>
      <w:instrText>2018</w:instrText>
    </w:r>
    <w:r>
      <w:rPr>
        <w:noProof/>
      </w:rPr>
      <w:fldChar w:fldCharType="end"/>
    </w:r>
    <w:r>
      <w:instrText xml:space="preserve"> + 1 \* MERGEFORMAT </w:instrText>
    </w:r>
    <w:r>
      <w:fldChar w:fldCharType="separate"/>
    </w:r>
    <w:r w:rsidR="00360491">
      <w:rPr>
        <w:noProof/>
      </w:rPr>
      <w:instrText>2019</w:instrText>
    </w:r>
    <w:r>
      <w:fldChar w:fldCharType="end"/>
    </w:r>
    <w:r>
      <w:instrText xml:space="preserve"> "Fail" \* MERGEFORMAT  \* MERGEFORMAT </w:instrText>
    </w:r>
    <w:r>
      <w:fldChar w:fldCharType="separate"/>
    </w:r>
    <w:r w:rsidR="00360491">
      <w:rPr>
        <w:noProof/>
      </w:rPr>
      <w:instrText>2019</w:instrText>
    </w:r>
    <w:r>
      <w:fldChar w:fldCharType="end"/>
    </w:r>
    <w:r>
      <w:instrText xml:space="preserve"> \* MERGEFORMAT </w:instrText>
    </w:r>
    <w:r>
      <w:fldChar w:fldCharType="separate"/>
    </w:r>
    <w:r w:rsidR="00360491">
      <w:rPr>
        <w:noProof/>
      </w:rPr>
      <w:t>2019</w:t>
    </w:r>
    <w:r>
      <w:fldChar w:fldCharType="end"/>
    </w:r>
    <w:r>
      <w:tab/>
      <w:t xml:space="preserve">[Page </w:t>
    </w:r>
    <w:r>
      <w:fldChar w:fldCharType="begin"/>
    </w:r>
    <w:r>
      <w:instrText xml:space="preserve"> PAGE </w:instrText>
    </w:r>
    <w:r>
      <w:fldChar w:fldCharType="separate"/>
    </w:r>
    <w:r>
      <w:rPr>
        <w:noProof/>
      </w:rPr>
      <w:t>1</w:t>
    </w:r>
    <w:r>
      <w:rPr>
        <w:noProof/>
      </w:rPr>
      <w:fldChar w:fldCharType="end"/>
    </w:r>
    <w:r>
      <w:t>]</w:t>
    </w:r>
  </w:p>
  <w:p w14:paraId="43203A20" w14:textId="77777777" w:rsidR="006531CC" w:rsidRDefault="006531CC" w:rsidP="00F410C4">
    <w:pPr>
      <w:pStyle w:val="Footer"/>
    </w:pPr>
  </w:p>
  <w:p w14:paraId="0F6C8641" w14:textId="77777777" w:rsidR="006531CC" w:rsidRDefault="006531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D9D5E" w14:textId="77777777" w:rsidR="007460AA" w:rsidRDefault="007460AA">
      <w:r>
        <w:separator/>
      </w:r>
    </w:p>
  </w:footnote>
  <w:footnote w:type="continuationSeparator" w:id="0">
    <w:p w14:paraId="2F419EA6" w14:textId="77777777" w:rsidR="007460AA" w:rsidRDefault="00746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1C89B" w14:textId="72E3B407" w:rsidR="006531CC" w:rsidRDefault="006531CC"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360491">
      <w:rPr>
        <w:noProof/>
      </w:rPr>
      <w:t>October 2018</w:t>
    </w:r>
    <w:r>
      <w:rPr>
        <w:noProof/>
      </w:rPr>
      <w:fldChar w:fldCharType="end"/>
    </w:r>
  </w:p>
  <w:p w14:paraId="4A49D0FA" w14:textId="77777777" w:rsidR="006531CC" w:rsidRDefault="006531CC"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173EA" w14:textId="77777777" w:rsidR="006531CC" w:rsidRDefault="006531CC" w:rsidP="00F410C4">
    <w:pPr>
      <w:pStyle w:val="Header"/>
      <w:rPr>
        <w:highlight w:val="yellow"/>
      </w:rPr>
    </w:pPr>
  </w:p>
  <w:p w14:paraId="62B8C6AD" w14:textId="77777777" w:rsidR="006531CC" w:rsidRDefault="006531CC" w:rsidP="00F410C4">
    <w:pPr>
      <w:pStyle w:val="Header"/>
      <w:rPr>
        <w:highlight w:val="yellow"/>
      </w:rPr>
    </w:pPr>
  </w:p>
  <w:p w14:paraId="65AABFA0" w14:textId="77777777" w:rsidR="006531CC" w:rsidRDefault="006531CC" w:rsidP="00F410C4">
    <w:pPr>
      <w:pStyle w:val="Header"/>
    </w:pPr>
    <w:r>
      <w:t>CCAMP Working Group</w:t>
    </w:r>
    <w:r>
      <w:tab/>
    </w:r>
    <w:r w:rsidRPr="00F410C4">
      <w:tab/>
    </w:r>
    <w:r>
      <w:t>I. Busi</w:t>
    </w:r>
  </w:p>
  <w:p w14:paraId="628642BA" w14:textId="77777777" w:rsidR="006531CC" w:rsidRDefault="006531CC" w:rsidP="00F410C4">
    <w:pPr>
      <w:pStyle w:val="Header"/>
    </w:pPr>
    <w:r>
      <w:t>Internet Draft</w:t>
    </w:r>
    <w:r>
      <w:tab/>
    </w:r>
    <w:r w:rsidRPr="00F410C4">
      <w:tab/>
    </w:r>
    <w:r>
      <w:t>Huawei</w:t>
    </w:r>
  </w:p>
  <w:p w14:paraId="53BABF19" w14:textId="77777777" w:rsidR="006531CC" w:rsidRDefault="006531CC" w:rsidP="00F410C4">
    <w:pPr>
      <w:pStyle w:val="Header"/>
    </w:pPr>
    <w:r>
      <w:t>Intended status: Informational</w:t>
    </w:r>
    <w:r>
      <w:tab/>
    </w:r>
    <w:r w:rsidRPr="00F410C4">
      <w:tab/>
    </w:r>
    <w:r>
      <w:t>D. King</w:t>
    </w:r>
  </w:p>
  <w:p w14:paraId="3E4200A4" w14:textId="77777777" w:rsidR="006531CC" w:rsidRDefault="006531CC" w:rsidP="00F410C4">
    <w:pPr>
      <w:pStyle w:val="Header"/>
    </w:pPr>
    <w:r>
      <w:tab/>
    </w:r>
    <w:r>
      <w:tab/>
    </w:r>
    <w:r w:rsidRPr="008B2AC8">
      <w:t>Lancaster University</w:t>
    </w:r>
  </w:p>
  <w:p w14:paraId="051F7643" w14:textId="77777777" w:rsidR="006531CC" w:rsidRDefault="006531CC" w:rsidP="00EB7F5F">
    <w:pPr>
      <w:pStyle w:val="Header"/>
    </w:pPr>
    <w:r>
      <w:tab/>
    </w:r>
    <w:r>
      <w:tab/>
      <w:t>H. Zheng</w:t>
    </w:r>
  </w:p>
  <w:p w14:paraId="2308A449" w14:textId="77777777" w:rsidR="006531CC" w:rsidRDefault="006531CC" w:rsidP="00EB7F5F">
    <w:pPr>
      <w:pStyle w:val="Header"/>
    </w:pPr>
    <w:r>
      <w:tab/>
    </w:r>
    <w:r>
      <w:tab/>
      <w:t>Huawei</w:t>
    </w:r>
  </w:p>
  <w:p w14:paraId="1D9343FC" w14:textId="77777777" w:rsidR="006531CC" w:rsidRDefault="006531CC" w:rsidP="00EB7F5F">
    <w:pPr>
      <w:pStyle w:val="Header"/>
    </w:pPr>
    <w:r>
      <w:tab/>
    </w:r>
    <w:r>
      <w:tab/>
      <w:t>Y. Xu</w:t>
    </w:r>
  </w:p>
  <w:p w14:paraId="35A3EE9E" w14:textId="77777777" w:rsidR="006531CC" w:rsidRDefault="006531CC" w:rsidP="00EB7F5F">
    <w:pPr>
      <w:pStyle w:val="Header"/>
    </w:pPr>
    <w:r>
      <w:tab/>
    </w:r>
    <w:r>
      <w:tab/>
      <w:t>CAICT</w:t>
    </w:r>
  </w:p>
  <w:p w14:paraId="6A01E11B" w14:textId="77777777" w:rsidR="006531CC" w:rsidRDefault="006531CC" w:rsidP="00F410C4">
    <w:pPr>
      <w:pStyle w:val="Header"/>
    </w:pPr>
  </w:p>
  <w:p w14:paraId="6525C8DC" w14:textId="19400745" w:rsidR="006531CC" w:rsidRDefault="006531CC"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360491">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instrText>April</w:instrText>
    </w:r>
    <w:r>
      <w:fldChar w:fldCharType="end"/>
    </w:r>
    <w:r>
      <w:instrText xml:space="preserve"> \* MERGEFORMAT </w:instrText>
    </w:r>
    <w:r>
      <w:fldChar w:fldCharType="separate"/>
    </w:r>
    <w:r w:rsidR="00360491">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360491">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360491">
      <w:rPr>
        <w:noProof/>
      </w:rPr>
      <w:instrText>2018</w:instrText>
    </w:r>
    <w:r>
      <w:rPr>
        <w:noProof/>
      </w:rPr>
      <w:fldChar w:fldCharType="end"/>
    </w:r>
    <w:r>
      <w:instrText xml:space="preserve"> + 1 \* MERGEFORMAT </w:instrText>
    </w:r>
    <w:r>
      <w:fldChar w:fldCharType="separate"/>
    </w:r>
    <w:r w:rsidR="00360491">
      <w:rPr>
        <w:noProof/>
      </w:rPr>
      <w:instrText>2019</w:instrText>
    </w:r>
    <w:r>
      <w:fldChar w:fldCharType="end"/>
    </w:r>
    <w:r>
      <w:instrText xml:space="preserve"> "Fail" \* MERGEFORMAT  \* MERGEFORMAT </w:instrText>
    </w:r>
    <w:r>
      <w:fldChar w:fldCharType="separate"/>
    </w:r>
    <w:r w:rsidR="00360491">
      <w:rPr>
        <w:noProof/>
      </w:rPr>
      <w:instrText>2019</w:instrText>
    </w:r>
    <w:r>
      <w:fldChar w:fldCharType="end"/>
    </w:r>
    <w:r>
      <w:instrText xml:space="preserve"> \* MERGEFORMAT </w:instrText>
    </w:r>
    <w:r>
      <w:fldChar w:fldCharType="separate"/>
    </w:r>
    <w:r w:rsidR="00360491">
      <w:rPr>
        <w:noProof/>
      </w:rPr>
      <w:t>2019</w:t>
    </w:r>
    <w:r>
      <w:fldChar w:fldCharType="end"/>
    </w:r>
    <w:r>
      <w:tab/>
    </w:r>
    <w:r>
      <w:tab/>
    </w:r>
    <w:r>
      <w:fldChar w:fldCharType="begin"/>
    </w:r>
    <w:r>
      <w:instrText xml:space="preserve"> SAVEDATE  \@ "MMMM d, yyyy" </w:instrText>
    </w:r>
    <w:r>
      <w:fldChar w:fldCharType="separate"/>
    </w:r>
    <w:r w:rsidR="00360491">
      <w:rPr>
        <w:noProof/>
      </w:rPr>
      <w:t>October 22, 2018</w:t>
    </w:r>
    <w:r>
      <w:rPr>
        <w:noProof/>
      </w:rPr>
      <w:fldChar w:fldCharType="end"/>
    </w:r>
  </w:p>
  <w:p w14:paraId="75978A04" w14:textId="77777777" w:rsidR="006531CC" w:rsidRDefault="006531CC" w:rsidP="00F410C4">
    <w:pPr>
      <w:pStyle w:val="Header"/>
    </w:pPr>
    <w:r>
      <w:tab/>
    </w:r>
  </w:p>
  <w:p w14:paraId="5196C372" w14:textId="77777777" w:rsidR="006531CC" w:rsidRDefault="006531CC" w:rsidP="004B54F1">
    <w:pPr>
      <w:pStyle w:val="Header"/>
    </w:pPr>
  </w:p>
  <w:p w14:paraId="3AB487D3" w14:textId="77777777" w:rsidR="006531CC" w:rsidRDefault="006531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C70457D0"/>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340CFFDA"/>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4"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5"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2" w15:restartNumberingAfterBreak="0">
    <w:nsid w:val="66B27D4C"/>
    <w:multiLevelType w:val="multilevel"/>
    <w:tmpl w:val="4FB43D7A"/>
    <w:lvl w:ilvl="0">
      <w:start w:val="1"/>
      <w:numFmt w:val="upperLetter"/>
      <w:pStyle w:val="RFCApp"/>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28"/>
  </w:num>
  <w:num w:numId="3">
    <w:abstractNumId w:val="27"/>
  </w:num>
  <w:num w:numId="4">
    <w:abstractNumId w:val="35"/>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6"/>
  </w:num>
  <w:num w:numId="17">
    <w:abstractNumId w:val="11"/>
  </w:num>
  <w:num w:numId="18">
    <w:abstractNumId w:val="21"/>
  </w:num>
  <w:num w:numId="19">
    <w:abstractNumId w:val="21"/>
    <w:lvlOverride w:ilvl="0">
      <w:startOverride w:val="1"/>
    </w:lvlOverride>
  </w:num>
  <w:num w:numId="20">
    <w:abstractNumId w:val="18"/>
  </w:num>
  <w:num w:numId="21">
    <w:abstractNumId w:val="10"/>
  </w:num>
  <w:num w:numId="22">
    <w:abstractNumId w:val="29"/>
  </w:num>
  <w:num w:numId="23">
    <w:abstractNumId w:val="35"/>
  </w:num>
  <w:num w:numId="24">
    <w:abstractNumId w:val="15"/>
  </w:num>
  <w:num w:numId="25">
    <w:abstractNumId w:val="35"/>
    <w:lvlOverride w:ilvl="0">
      <w:startOverride w:val="1"/>
    </w:lvlOverride>
  </w:num>
  <w:num w:numId="26">
    <w:abstractNumId w:val="36"/>
  </w:num>
  <w:num w:numId="27">
    <w:abstractNumId w:val="12"/>
  </w:num>
  <w:num w:numId="28">
    <w:abstractNumId w:val="30"/>
  </w:num>
  <w:num w:numId="29">
    <w:abstractNumId w:val="20"/>
  </w:num>
  <w:num w:numId="30">
    <w:abstractNumId w:val="35"/>
    <w:lvlOverride w:ilvl="0">
      <w:startOverride w:val="1"/>
    </w:lvlOverride>
  </w:num>
  <w:num w:numId="31">
    <w:abstractNumId w:val="22"/>
  </w:num>
  <w:num w:numId="32">
    <w:abstractNumId w:val="13"/>
  </w:num>
  <w:num w:numId="33">
    <w:abstractNumId w:val="19"/>
  </w:num>
  <w:num w:numId="34">
    <w:abstractNumId w:val="11"/>
  </w:num>
  <w:num w:numId="35">
    <w:abstractNumId w:val="16"/>
  </w:num>
  <w:num w:numId="36">
    <w:abstractNumId w:val="35"/>
    <w:lvlOverride w:ilvl="0">
      <w:startOverride w:val="1"/>
    </w:lvlOverride>
  </w:num>
  <w:num w:numId="37">
    <w:abstractNumId w:val="11"/>
  </w:num>
  <w:num w:numId="38">
    <w:abstractNumId w:val="35"/>
    <w:lvlOverride w:ilvl="0">
      <w:startOverride w:val="1"/>
    </w:lvlOverride>
  </w:num>
  <w:num w:numId="39">
    <w:abstractNumId w:val="35"/>
    <w:lvlOverride w:ilvl="0">
      <w:startOverride w:val="1"/>
    </w:lvlOverride>
  </w:num>
  <w:num w:numId="40">
    <w:abstractNumId w:val="31"/>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3"/>
  </w:num>
  <w:num w:numId="48">
    <w:abstractNumId w:val="33"/>
    <w:lvlOverride w:ilvl="0">
      <w:startOverride w:val="1"/>
    </w:lvlOverride>
  </w:num>
  <w:num w:numId="49">
    <w:abstractNumId w:val="19"/>
  </w:num>
  <w:num w:numId="50">
    <w:abstractNumId w:val="18"/>
  </w:num>
  <w:num w:numId="51">
    <w:abstractNumId w:val="25"/>
  </w:num>
  <w:num w:numId="52">
    <w:abstractNumId w:val="14"/>
  </w:num>
  <w:num w:numId="53">
    <w:abstractNumId w:val="14"/>
  </w:num>
  <w:num w:numId="54">
    <w:abstractNumId w:val="17"/>
  </w:num>
  <w:num w:numId="55">
    <w:abstractNumId w:val="24"/>
  </w:num>
  <w:num w:numId="56">
    <w:abstractNumId w:val="3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3sDAyMjA3NzMzN7VU0lEKTi0uzszPAykwrAUA4BkknywAAAA="/>
  </w:docVars>
  <w:rsids>
    <w:rsidRoot w:val="00722DD3"/>
    <w:rsid w:val="000017CE"/>
    <w:rsid w:val="00013C75"/>
    <w:rsid w:val="0001519F"/>
    <w:rsid w:val="00015CA5"/>
    <w:rsid w:val="00016451"/>
    <w:rsid w:val="00017C9D"/>
    <w:rsid w:val="00042ACC"/>
    <w:rsid w:val="000440BE"/>
    <w:rsid w:val="00045659"/>
    <w:rsid w:val="00045A33"/>
    <w:rsid w:val="00047A71"/>
    <w:rsid w:val="00052D45"/>
    <w:rsid w:val="00054A56"/>
    <w:rsid w:val="00055923"/>
    <w:rsid w:val="000566F5"/>
    <w:rsid w:val="00061E5D"/>
    <w:rsid w:val="00062ECE"/>
    <w:rsid w:val="00072E31"/>
    <w:rsid w:val="00073B3B"/>
    <w:rsid w:val="0007656C"/>
    <w:rsid w:val="00087B15"/>
    <w:rsid w:val="0009151B"/>
    <w:rsid w:val="000936DF"/>
    <w:rsid w:val="00093D38"/>
    <w:rsid w:val="000960B9"/>
    <w:rsid w:val="000A3A23"/>
    <w:rsid w:val="000A700D"/>
    <w:rsid w:val="000B1845"/>
    <w:rsid w:val="000B487E"/>
    <w:rsid w:val="000D1432"/>
    <w:rsid w:val="000D2E68"/>
    <w:rsid w:val="000E2C73"/>
    <w:rsid w:val="000F2D89"/>
    <w:rsid w:val="000F334D"/>
    <w:rsid w:val="00100BDA"/>
    <w:rsid w:val="001024B5"/>
    <w:rsid w:val="0010341A"/>
    <w:rsid w:val="0010357E"/>
    <w:rsid w:val="00104FB1"/>
    <w:rsid w:val="0010654D"/>
    <w:rsid w:val="0012314C"/>
    <w:rsid w:val="00124AB6"/>
    <w:rsid w:val="00135F4C"/>
    <w:rsid w:val="00145EA7"/>
    <w:rsid w:val="00146E66"/>
    <w:rsid w:val="00147470"/>
    <w:rsid w:val="00155BE7"/>
    <w:rsid w:val="00156C7B"/>
    <w:rsid w:val="00160DC6"/>
    <w:rsid w:val="0018134A"/>
    <w:rsid w:val="00194571"/>
    <w:rsid w:val="0019497B"/>
    <w:rsid w:val="001A3789"/>
    <w:rsid w:val="001A48EF"/>
    <w:rsid w:val="001A69DB"/>
    <w:rsid w:val="001C5276"/>
    <w:rsid w:val="001C56D0"/>
    <w:rsid w:val="001D3A8D"/>
    <w:rsid w:val="001D4EF1"/>
    <w:rsid w:val="001D6AB1"/>
    <w:rsid w:val="001E2222"/>
    <w:rsid w:val="001E3DE1"/>
    <w:rsid w:val="001E3E79"/>
    <w:rsid w:val="001E430D"/>
    <w:rsid w:val="001E4340"/>
    <w:rsid w:val="001E489A"/>
    <w:rsid w:val="001F394B"/>
    <w:rsid w:val="001F50EC"/>
    <w:rsid w:val="001F6550"/>
    <w:rsid w:val="002048A0"/>
    <w:rsid w:val="00213A0A"/>
    <w:rsid w:val="00221738"/>
    <w:rsid w:val="002263B7"/>
    <w:rsid w:val="002344D0"/>
    <w:rsid w:val="00234834"/>
    <w:rsid w:val="00237595"/>
    <w:rsid w:val="00237697"/>
    <w:rsid w:val="00240916"/>
    <w:rsid w:val="00253155"/>
    <w:rsid w:val="00254FD6"/>
    <w:rsid w:val="00255FFA"/>
    <w:rsid w:val="00260298"/>
    <w:rsid w:val="00260D47"/>
    <w:rsid w:val="00275C44"/>
    <w:rsid w:val="0027759C"/>
    <w:rsid w:val="002823AF"/>
    <w:rsid w:val="0028663B"/>
    <w:rsid w:val="00291216"/>
    <w:rsid w:val="002917BD"/>
    <w:rsid w:val="0029707B"/>
    <w:rsid w:val="002A58DA"/>
    <w:rsid w:val="002A707B"/>
    <w:rsid w:val="002B1977"/>
    <w:rsid w:val="002B2163"/>
    <w:rsid w:val="002B5DE3"/>
    <w:rsid w:val="002B6872"/>
    <w:rsid w:val="002C1F42"/>
    <w:rsid w:val="002C75C8"/>
    <w:rsid w:val="002D2F11"/>
    <w:rsid w:val="002E1F5F"/>
    <w:rsid w:val="002E2943"/>
    <w:rsid w:val="002E31C9"/>
    <w:rsid w:val="002E41B0"/>
    <w:rsid w:val="002E5DA5"/>
    <w:rsid w:val="002E6FA7"/>
    <w:rsid w:val="002F361B"/>
    <w:rsid w:val="0030239C"/>
    <w:rsid w:val="00305B15"/>
    <w:rsid w:val="00316413"/>
    <w:rsid w:val="00316AC2"/>
    <w:rsid w:val="00330A1F"/>
    <w:rsid w:val="00330A6E"/>
    <w:rsid w:val="00330ACB"/>
    <w:rsid w:val="003349FE"/>
    <w:rsid w:val="00334C43"/>
    <w:rsid w:val="003362AE"/>
    <w:rsid w:val="00341091"/>
    <w:rsid w:val="00341FFA"/>
    <w:rsid w:val="00342A68"/>
    <w:rsid w:val="00343254"/>
    <w:rsid w:val="00345474"/>
    <w:rsid w:val="00353DDB"/>
    <w:rsid w:val="00356B0A"/>
    <w:rsid w:val="00357EC0"/>
    <w:rsid w:val="00360491"/>
    <w:rsid w:val="00364127"/>
    <w:rsid w:val="00364225"/>
    <w:rsid w:val="00365ABD"/>
    <w:rsid w:val="003749F5"/>
    <w:rsid w:val="003755C4"/>
    <w:rsid w:val="003801DF"/>
    <w:rsid w:val="00386D84"/>
    <w:rsid w:val="00392BB3"/>
    <w:rsid w:val="00396CDC"/>
    <w:rsid w:val="003A1329"/>
    <w:rsid w:val="003B156D"/>
    <w:rsid w:val="003B3D19"/>
    <w:rsid w:val="003C429A"/>
    <w:rsid w:val="003C7575"/>
    <w:rsid w:val="003F3F1F"/>
    <w:rsid w:val="003F7DA5"/>
    <w:rsid w:val="00401F44"/>
    <w:rsid w:val="004234B3"/>
    <w:rsid w:val="00426A67"/>
    <w:rsid w:val="004359FC"/>
    <w:rsid w:val="00444B78"/>
    <w:rsid w:val="004538BC"/>
    <w:rsid w:val="004538EF"/>
    <w:rsid w:val="004546DB"/>
    <w:rsid w:val="00463B4B"/>
    <w:rsid w:val="004645E0"/>
    <w:rsid w:val="004710F8"/>
    <w:rsid w:val="004741EF"/>
    <w:rsid w:val="00476D20"/>
    <w:rsid w:val="0048240F"/>
    <w:rsid w:val="00485612"/>
    <w:rsid w:val="0049058D"/>
    <w:rsid w:val="004B4A07"/>
    <w:rsid w:val="004B54F1"/>
    <w:rsid w:val="004D0C44"/>
    <w:rsid w:val="004E25F7"/>
    <w:rsid w:val="004F02F6"/>
    <w:rsid w:val="004F73D6"/>
    <w:rsid w:val="005010FF"/>
    <w:rsid w:val="005038C4"/>
    <w:rsid w:val="00507FD8"/>
    <w:rsid w:val="00511103"/>
    <w:rsid w:val="00514A3B"/>
    <w:rsid w:val="00523D6B"/>
    <w:rsid w:val="0052735F"/>
    <w:rsid w:val="00541653"/>
    <w:rsid w:val="00544911"/>
    <w:rsid w:val="005613B7"/>
    <w:rsid w:val="00564AA2"/>
    <w:rsid w:val="005719C7"/>
    <w:rsid w:val="0057538E"/>
    <w:rsid w:val="005802CD"/>
    <w:rsid w:val="00581197"/>
    <w:rsid w:val="00581409"/>
    <w:rsid w:val="00594C3D"/>
    <w:rsid w:val="00597ACE"/>
    <w:rsid w:val="005B1400"/>
    <w:rsid w:val="005B57D1"/>
    <w:rsid w:val="005C03FF"/>
    <w:rsid w:val="005C1708"/>
    <w:rsid w:val="005D29A6"/>
    <w:rsid w:val="005E13F3"/>
    <w:rsid w:val="005F1D39"/>
    <w:rsid w:val="005F1E87"/>
    <w:rsid w:val="005F3A4C"/>
    <w:rsid w:val="006001FE"/>
    <w:rsid w:val="00602C6C"/>
    <w:rsid w:val="00605243"/>
    <w:rsid w:val="00606C15"/>
    <w:rsid w:val="00610654"/>
    <w:rsid w:val="00611F72"/>
    <w:rsid w:val="006148C6"/>
    <w:rsid w:val="006176D6"/>
    <w:rsid w:val="0063752C"/>
    <w:rsid w:val="0064068E"/>
    <w:rsid w:val="00642655"/>
    <w:rsid w:val="006472B9"/>
    <w:rsid w:val="006531CC"/>
    <w:rsid w:val="00657594"/>
    <w:rsid w:val="00663859"/>
    <w:rsid w:val="006677A8"/>
    <w:rsid w:val="0067093D"/>
    <w:rsid w:val="006728E6"/>
    <w:rsid w:val="00673F58"/>
    <w:rsid w:val="006832B9"/>
    <w:rsid w:val="00683FBF"/>
    <w:rsid w:val="00696527"/>
    <w:rsid w:val="006A1998"/>
    <w:rsid w:val="006A74C7"/>
    <w:rsid w:val="006B2726"/>
    <w:rsid w:val="006B28EE"/>
    <w:rsid w:val="006B6757"/>
    <w:rsid w:val="006C1872"/>
    <w:rsid w:val="006C2D4D"/>
    <w:rsid w:val="006C3558"/>
    <w:rsid w:val="006D5DE5"/>
    <w:rsid w:val="006E05F4"/>
    <w:rsid w:val="006E1129"/>
    <w:rsid w:val="006E1AC3"/>
    <w:rsid w:val="006E28E8"/>
    <w:rsid w:val="006E3627"/>
    <w:rsid w:val="006E47D5"/>
    <w:rsid w:val="006F1654"/>
    <w:rsid w:val="006F2D73"/>
    <w:rsid w:val="006F4076"/>
    <w:rsid w:val="006F6F19"/>
    <w:rsid w:val="007124AB"/>
    <w:rsid w:val="00713412"/>
    <w:rsid w:val="007134D5"/>
    <w:rsid w:val="00714BBF"/>
    <w:rsid w:val="0072225C"/>
    <w:rsid w:val="00722DD3"/>
    <w:rsid w:val="00726448"/>
    <w:rsid w:val="007407C9"/>
    <w:rsid w:val="007445AC"/>
    <w:rsid w:val="007460AA"/>
    <w:rsid w:val="00750C66"/>
    <w:rsid w:val="007535B4"/>
    <w:rsid w:val="00753DF3"/>
    <w:rsid w:val="00756310"/>
    <w:rsid w:val="00757691"/>
    <w:rsid w:val="007674E4"/>
    <w:rsid w:val="0077497C"/>
    <w:rsid w:val="00776578"/>
    <w:rsid w:val="00782D41"/>
    <w:rsid w:val="0078595D"/>
    <w:rsid w:val="007A01B5"/>
    <w:rsid w:val="007A1B4D"/>
    <w:rsid w:val="007A64CF"/>
    <w:rsid w:val="007B0690"/>
    <w:rsid w:val="007B7ACE"/>
    <w:rsid w:val="007C4CAB"/>
    <w:rsid w:val="007C50DE"/>
    <w:rsid w:val="007D1124"/>
    <w:rsid w:val="007D2F46"/>
    <w:rsid w:val="007D525E"/>
    <w:rsid w:val="007D61D1"/>
    <w:rsid w:val="007E0C5A"/>
    <w:rsid w:val="007E33B0"/>
    <w:rsid w:val="007F6BD4"/>
    <w:rsid w:val="007F7864"/>
    <w:rsid w:val="007F7886"/>
    <w:rsid w:val="007F7DB5"/>
    <w:rsid w:val="00803157"/>
    <w:rsid w:val="00803480"/>
    <w:rsid w:val="00803AE2"/>
    <w:rsid w:val="00804F21"/>
    <w:rsid w:val="00804FB4"/>
    <w:rsid w:val="008122D3"/>
    <w:rsid w:val="00812F2F"/>
    <w:rsid w:val="0081357B"/>
    <w:rsid w:val="00834330"/>
    <w:rsid w:val="00850297"/>
    <w:rsid w:val="00852397"/>
    <w:rsid w:val="00853887"/>
    <w:rsid w:val="00854E72"/>
    <w:rsid w:val="0086686A"/>
    <w:rsid w:val="00870AAD"/>
    <w:rsid w:val="008710E4"/>
    <w:rsid w:val="00876585"/>
    <w:rsid w:val="00883323"/>
    <w:rsid w:val="00886F7A"/>
    <w:rsid w:val="00887C54"/>
    <w:rsid w:val="0089160A"/>
    <w:rsid w:val="00892A1A"/>
    <w:rsid w:val="00894237"/>
    <w:rsid w:val="00895FC7"/>
    <w:rsid w:val="008A122B"/>
    <w:rsid w:val="008A3CFF"/>
    <w:rsid w:val="008A3D4C"/>
    <w:rsid w:val="008A7960"/>
    <w:rsid w:val="008B1638"/>
    <w:rsid w:val="008C122A"/>
    <w:rsid w:val="008C625D"/>
    <w:rsid w:val="008C65BF"/>
    <w:rsid w:val="008C7637"/>
    <w:rsid w:val="008D50C0"/>
    <w:rsid w:val="008E44B8"/>
    <w:rsid w:val="008E5B2C"/>
    <w:rsid w:val="008E670E"/>
    <w:rsid w:val="008F2F4F"/>
    <w:rsid w:val="008F7CEA"/>
    <w:rsid w:val="00900561"/>
    <w:rsid w:val="009077E0"/>
    <w:rsid w:val="0091245F"/>
    <w:rsid w:val="00915D0D"/>
    <w:rsid w:val="0091607B"/>
    <w:rsid w:val="00922683"/>
    <w:rsid w:val="00924B0B"/>
    <w:rsid w:val="00926628"/>
    <w:rsid w:val="009349C3"/>
    <w:rsid w:val="00936A66"/>
    <w:rsid w:val="00937E3A"/>
    <w:rsid w:val="009439D8"/>
    <w:rsid w:val="00945E70"/>
    <w:rsid w:val="009473D2"/>
    <w:rsid w:val="00950EE9"/>
    <w:rsid w:val="0095114C"/>
    <w:rsid w:val="00952334"/>
    <w:rsid w:val="009530FB"/>
    <w:rsid w:val="0095351A"/>
    <w:rsid w:val="00953AD7"/>
    <w:rsid w:val="00955E5F"/>
    <w:rsid w:val="00960BD0"/>
    <w:rsid w:val="00967E52"/>
    <w:rsid w:val="009812A3"/>
    <w:rsid w:val="009876A3"/>
    <w:rsid w:val="00995102"/>
    <w:rsid w:val="009A072A"/>
    <w:rsid w:val="009A0E4E"/>
    <w:rsid w:val="009A0EE2"/>
    <w:rsid w:val="009A118B"/>
    <w:rsid w:val="009A379D"/>
    <w:rsid w:val="009B0913"/>
    <w:rsid w:val="009B19B8"/>
    <w:rsid w:val="009B2D2A"/>
    <w:rsid w:val="009B5600"/>
    <w:rsid w:val="009C0E27"/>
    <w:rsid w:val="009C5F01"/>
    <w:rsid w:val="009D0796"/>
    <w:rsid w:val="009D0BF8"/>
    <w:rsid w:val="009D50BB"/>
    <w:rsid w:val="009D5F17"/>
    <w:rsid w:val="009E0865"/>
    <w:rsid w:val="009E679E"/>
    <w:rsid w:val="009E6BEB"/>
    <w:rsid w:val="009F077F"/>
    <w:rsid w:val="009F3B7C"/>
    <w:rsid w:val="009F417A"/>
    <w:rsid w:val="009F5CD1"/>
    <w:rsid w:val="00A0090F"/>
    <w:rsid w:val="00A032F2"/>
    <w:rsid w:val="00A06E25"/>
    <w:rsid w:val="00A07622"/>
    <w:rsid w:val="00A12D65"/>
    <w:rsid w:val="00A15E3F"/>
    <w:rsid w:val="00A179ED"/>
    <w:rsid w:val="00A3074C"/>
    <w:rsid w:val="00A34B93"/>
    <w:rsid w:val="00A41241"/>
    <w:rsid w:val="00A41519"/>
    <w:rsid w:val="00A43372"/>
    <w:rsid w:val="00A454F5"/>
    <w:rsid w:val="00A47C47"/>
    <w:rsid w:val="00A517D7"/>
    <w:rsid w:val="00A5738F"/>
    <w:rsid w:val="00A6311A"/>
    <w:rsid w:val="00A65315"/>
    <w:rsid w:val="00A65A11"/>
    <w:rsid w:val="00A72213"/>
    <w:rsid w:val="00A73565"/>
    <w:rsid w:val="00A7613F"/>
    <w:rsid w:val="00A80611"/>
    <w:rsid w:val="00A8355A"/>
    <w:rsid w:val="00A87958"/>
    <w:rsid w:val="00A91C7F"/>
    <w:rsid w:val="00A95721"/>
    <w:rsid w:val="00AA6E08"/>
    <w:rsid w:val="00AB4A2F"/>
    <w:rsid w:val="00AC33EE"/>
    <w:rsid w:val="00AE009F"/>
    <w:rsid w:val="00AE0541"/>
    <w:rsid w:val="00AE084D"/>
    <w:rsid w:val="00AE33E0"/>
    <w:rsid w:val="00AE3943"/>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40C03"/>
    <w:rsid w:val="00B45CF2"/>
    <w:rsid w:val="00B51104"/>
    <w:rsid w:val="00B62498"/>
    <w:rsid w:val="00B6754D"/>
    <w:rsid w:val="00B755E3"/>
    <w:rsid w:val="00B81C57"/>
    <w:rsid w:val="00B90709"/>
    <w:rsid w:val="00B918AD"/>
    <w:rsid w:val="00B93C90"/>
    <w:rsid w:val="00B940F0"/>
    <w:rsid w:val="00B97E9B"/>
    <w:rsid w:val="00BA469F"/>
    <w:rsid w:val="00BA47FE"/>
    <w:rsid w:val="00BA6DE7"/>
    <w:rsid w:val="00BB1872"/>
    <w:rsid w:val="00BB2E88"/>
    <w:rsid w:val="00BB5A89"/>
    <w:rsid w:val="00BB7353"/>
    <w:rsid w:val="00BB7DA8"/>
    <w:rsid w:val="00BB7E7B"/>
    <w:rsid w:val="00BC00DB"/>
    <w:rsid w:val="00BC73C3"/>
    <w:rsid w:val="00BD6000"/>
    <w:rsid w:val="00BD743C"/>
    <w:rsid w:val="00BE17B8"/>
    <w:rsid w:val="00BE1F88"/>
    <w:rsid w:val="00BE2316"/>
    <w:rsid w:val="00BE53A4"/>
    <w:rsid w:val="00BF29A8"/>
    <w:rsid w:val="00BF35F6"/>
    <w:rsid w:val="00C0058B"/>
    <w:rsid w:val="00C00E0A"/>
    <w:rsid w:val="00C030F0"/>
    <w:rsid w:val="00C031EF"/>
    <w:rsid w:val="00C10F8A"/>
    <w:rsid w:val="00C1131F"/>
    <w:rsid w:val="00C11C80"/>
    <w:rsid w:val="00C126F8"/>
    <w:rsid w:val="00C13E4C"/>
    <w:rsid w:val="00C150E1"/>
    <w:rsid w:val="00C17E38"/>
    <w:rsid w:val="00C314F6"/>
    <w:rsid w:val="00C330BF"/>
    <w:rsid w:val="00C33FD5"/>
    <w:rsid w:val="00C36C56"/>
    <w:rsid w:val="00C37170"/>
    <w:rsid w:val="00C40595"/>
    <w:rsid w:val="00C46F76"/>
    <w:rsid w:val="00C47452"/>
    <w:rsid w:val="00C63A15"/>
    <w:rsid w:val="00C65842"/>
    <w:rsid w:val="00C67061"/>
    <w:rsid w:val="00C744E6"/>
    <w:rsid w:val="00C911AE"/>
    <w:rsid w:val="00C93CE6"/>
    <w:rsid w:val="00C94F96"/>
    <w:rsid w:val="00C95C21"/>
    <w:rsid w:val="00C963D9"/>
    <w:rsid w:val="00C97092"/>
    <w:rsid w:val="00CA0E16"/>
    <w:rsid w:val="00CA3204"/>
    <w:rsid w:val="00CA6987"/>
    <w:rsid w:val="00CB119E"/>
    <w:rsid w:val="00CB2098"/>
    <w:rsid w:val="00CB49C5"/>
    <w:rsid w:val="00CC0754"/>
    <w:rsid w:val="00CC4069"/>
    <w:rsid w:val="00CD3BC9"/>
    <w:rsid w:val="00CD3C2B"/>
    <w:rsid w:val="00CE0FA6"/>
    <w:rsid w:val="00CE150A"/>
    <w:rsid w:val="00CF0B71"/>
    <w:rsid w:val="00CF3625"/>
    <w:rsid w:val="00CF60A5"/>
    <w:rsid w:val="00CF7C74"/>
    <w:rsid w:val="00D127FF"/>
    <w:rsid w:val="00D15777"/>
    <w:rsid w:val="00D2158F"/>
    <w:rsid w:val="00D25E62"/>
    <w:rsid w:val="00D26534"/>
    <w:rsid w:val="00D27EAD"/>
    <w:rsid w:val="00D37305"/>
    <w:rsid w:val="00D37D2D"/>
    <w:rsid w:val="00D41291"/>
    <w:rsid w:val="00D4322A"/>
    <w:rsid w:val="00D45E14"/>
    <w:rsid w:val="00D574B3"/>
    <w:rsid w:val="00D60B40"/>
    <w:rsid w:val="00D638F3"/>
    <w:rsid w:val="00D73EE8"/>
    <w:rsid w:val="00D84811"/>
    <w:rsid w:val="00D86611"/>
    <w:rsid w:val="00D869B4"/>
    <w:rsid w:val="00D87A26"/>
    <w:rsid w:val="00D87A92"/>
    <w:rsid w:val="00D90D8B"/>
    <w:rsid w:val="00D95463"/>
    <w:rsid w:val="00D95E8B"/>
    <w:rsid w:val="00D96499"/>
    <w:rsid w:val="00DA032C"/>
    <w:rsid w:val="00DA1B42"/>
    <w:rsid w:val="00DB0170"/>
    <w:rsid w:val="00DB1636"/>
    <w:rsid w:val="00DB2885"/>
    <w:rsid w:val="00DB6399"/>
    <w:rsid w:val="00DB6F95"/>
    <w:rsid w:val="00DC09AA"/>
    <w:rsid w:val="00DC520D"/>
    <w:rsid w:val="00DC54A1"/>
    <w:rsid w:val="00DC5824"/>
    <w:rsid w:val="00DD2E2F"/>
    <w:rsid w:val="00DD555F"/>
    <w:rsid w:val="00DD6CB2"/>
    <w:rsid w:val="00DE12AA"/>
    <w:rsid w:val="00DF4147"/>
    <w:rsid w:val="00DF69BC"/>
    <w:rsid w:val="00DF7911"/>
    <w:rsid w:val="00E05D4B"/>
    <w:rsid w:val="00E10E61"/>
    <w:rsid w:val="00E12BDB"/>
    <w:rsid w:val="00E134C8"/>
    <w:rsid w:val="00E20CCB"/>
    <w:rsid w:val="00E254CE"/>
    <w:rsid w:val="00E25F78"/>
    <w:rsid w:val="00E326DD"/>
    <w:rsid w:val="00E336F9"/>
    <w:rsid w:val="00E347B6"/>
    <w:rsid w:val="00E3510B"/>
    <w:rsid w:val="00E42CB0"/>
    <w:rsid w:val="00E50BED"/>
    <w:rsid w:val="00E5134F"/>
    <w:rsid w:val="00E5369F"/>
    <w:rsid w:val="00E84240"/>
    <w:rsid w:val="00E843A6"/>
    <w:rsid w:val="00E85F3E"/>
    <w:rsid w:val="00E863F1"/>
    <w:rsid w:val="00E87DEC"/>
    <w:rsid w:val="00E915FE"/>
    <w:rsid w:val="00E934D1"/>
    <w:rsid w:val="00E96A9C"/>
    <w:rsid w:val="00EA6DBC"/>
    <w:rsid w:val="00EA7A99"/>
    <w:rsid w:val="00EB308C"/>
    <w:rsid w:val="00EB3E82"/>
    <w:rsid w:val="00EB41EC"/>
    <w:rsid w:val="00EB4CEA"/>
    <w:rsid w:val="00EB7C40"/>
    <w:rsid w:val="00EB7F5F"/>
    <w:rsid w:val="00EB7FCA"/>
    <w:rsid w:val="00EC0ADF"/>
    <w:rsid w:val="00EC1E00"/>
    <w:rsid w:val="00EC570E"/>
    <w:rsid w:val="00ED2D12"/>
    <w:rsid w:val="00ED3200"/>
    <w:rsid w:val="00ED6AE4"/>
    <w:rsid w:val="00EE2C82"/>
    <w:rsid w:val="00EE3193"/>
    <w:rsid w:val="00EE3E41"/>
    <w:rsid w:val="00EE6D6D"/>
    <w:rsid w:val="00F03DA7"/>
    <w:rsid w:val="00F22914"/>
    <w:rsid w:val="00F22981"/>
    <w:rsid w:val="00F22A55"/>
    <w:rsid w:val="00F317DA"/>
    <w:rsid w:val="00F320EA"/>
    <w:rsid w:val="00F35EE7"/>
    <w:rsid w:val="00F410C4"/>
    <w:rsid w:val="00F4197B"/>
    <w:rsid w:val="00F41C0D"/>
    <w:rsid w:val="00F42134"/>
    <w:rsid w:val="00F47FB9"/>
    <w:rsid w:val="00F56B61"/>
    <w:rsid w:val="00F74AD8"/>
    <w:rsid w:val="00F8116F"/>
    <w:rsid w:val="00F837F0"/>
    <w:rsid w:val="00F91EC9"/>
    <w:rsid w:val="00F959A2"/>
    <w:rsid w:val="00FA2EF5"/>
    <w:rsid w:val="00FA7437"/>
    <w:rsid w:val="00FB2404"/>
    <w:rsid w:val="00FC1076"/>
    <w:rsid w:val="00FD6F31"/>
    <w:rsid w:val="00FE2DD8"/>
    <w:rsid w:val="00FE2F1E"/>
    <w:rsid w:val="00FE3F17"/>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1E4619F3-BB47-4EF5-A347-64608B3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RFCH1-nonum"/>
    <w:next w:val="Normal"/>
    <w:rsid w:val="006C1872"/>
    <w:pPr>
      <w:pageBreakBefore/>
      <w:numPr>
        <w:numId w:val="56"/>
      </w:numPr>
    </w:pPr>
  </w:style>
  <w:style w:type="paragraph" w:customStyle="1" w:styleId="RFCAppH1">
    <w:name w:val="RFC App H1"/>
    <w:basedOn w:val="RFCH1-nonum"/>
    <w:next w:val="Normal"/>
    <w:rsid w:val="006C1872"/>
    <w:pPr>
      <w:numPr>
        <w:ilvl w:val="1"/>
        <w:numId w:val="56"/>
      </w:numPr>
      <w:outlineLvl w:val="1"/>
    </w:pPr>
  </w:style>
  <w:style w:type="paragraph" w:customStyle="1" w:styleId="RFCAppH2">
    <w:name w:val="RFC App H2"/>
    <w:basedOn w:val="RFCH1-nonum"/>
    <w:next w:val="Normal"/>
    <w:rsid w:val="006C1872"/>
    <w:pPr>
      <w:numPr>
        <w:ilvl w:val="2"/>
        <w:numId w:val="56"/>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autoRedefine/>
    <w:rsid w:val="00CE0FA6"/>
    <w:pPr>
      <w:numPr>
        <w:ilvl w:val="3"/>
        <w:numId w:val="54"/>
      </w:numPr>
      <w:outlineLvl w:val="2"/>
    </w:pPr>
  </w:style>
  <w:style w:type="paragraph" w:customStyle="1" w:styleId="RFCAppH4">
    <w:name w:val="RFC App H4"/>
    <w:basedOn w:val="RFCH1-nonum"/>
    <w:next w:val="Normal"/>
    <w:rsid w:val="00A0090F"/>
    <w:pPr>
      <w:numPr>
        <w:ilvl w:val="4"/>
        <w:numId w:val="54"/>
      </w:numPr>
      <w:outlineLvl w:val="4"/>
    </w:pPr>
  </w:style>
  <w:style w:type="paragraph" w:customStyle="1" w:styleId="RFCAppH5">
    <w:name w:val="RFC App H5"/>
    <w:basedOn w:val="RFCH1-nonum"/>
    <w:next w:val="Normal"/>
    <w:rsid w:val="00A0090F"/>
    <w:pPr>
      <w:numPr>
        <w:ilvl w:val="5"/>
        <w:numId w:val="54"/>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anmarcoBruno/json-yang/" TargetMode="External"/><Relationship Id="rId13" Type="http://schemas.openxmlformats.org/officeDocument/2006/relationships/hyperlink" Target="mailto:d.king@lancaster.ac.uk" TargetMode="External"/><Relationship Id="rId18" Type="http://schemas.openxmlformats.org/officeDocument/2006/relationships/hyperlink" Target="mailto:gianmarco.bruno@ericsson.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carlo.perocchio@ericsson.com" TargetMode="Externa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sergio.belotti@nokia.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zhaoyangyjy@chinamobile.com" TargetMode="External"/><Relationship Id="rId20" Type="http://schemas.openxmlformats.org/officeDocument/2006/relationships/hyperlink" Target="mailto:victor.lopezalvarez@telefonic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elkinguk/transport-nbi"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xuyunbin@ritt.cn"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github.com/danielkinguk/transport-nbi" TargetMode="External"/><Relationship Id="rId19" Type="http://schemas.openxmlformats.org/officeDocument/2006/relationships/hyperlink" Target="mailto:leeyoung@huawei.com" TargetMode="External"/><Relationship Id="rId4" Type="http://schemas.openxmlformats.org/officeDocument/2006/relationships/settings" Target="settings.xml"/><Relationship Id="rId9" Type="http://schemas.openxmlformats.org/officeDocument/2006/relationships/hyperlink" Target="https://github.com/mbj4668/pyang/wiki/XmlJson" TargetMode="External"/><Relationship Id="rId14" Type="http://schemas.openxmlformats.org/officeDocument/2006/relationships/hyperlink" Target="mailto:zhenghaomian@huawei.com" TargetMode="External"/><Relationship Id="rId22" Type="http://schemas.openxmlformats.org/officeDocument/2006/relationships/hyperlink" Target="mailto:ricard.vilalta@cttc.e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C6ECA-253E-4E28-BF36-82FB08092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Template>
  <TotalTime>56</TotalTime>
  <Pages>74</Pages>
  <Words>18685</Words>
  <Characters>106508</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124944</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Daniel King</cp:lastModifiedBy>
  <cp:revision>10</cp:revision>
  <cp:lastPrinted>2018-10-22T19:55:00Z</cp:lastPrinted>
  <dcterms:created xsi:type="dcterms:W3CDTF">2018-10-22T18:59:00Z</dcterms:created>
  <dcterms:modified xsi:type="dcterms:W3CDTF">2018-10-22T19:55:00Z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1540206654</vt:lpwstr>
  </property>
</Properties>
</file>